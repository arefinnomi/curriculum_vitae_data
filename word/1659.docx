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A4" w:rsidRDefault="00342E89">
      <w:r>
        <w:rPr>
          <w:rFonts w:ascii="Perpetu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692900" cy="247650"/>
                <wp:effectExtent l="0" t="0" r="0" b="0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2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0D23A4">
                              <w:trPr>
                                <w:jc w:val="center"/>
                              </w:trPr>
                              <w:tc>
                                <w:tcPr>
                                  <w:tcW w:w="2880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0D23A4" w:rsidRDefault="000D23A4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0D23A4">
                              <w:trPr>
                                <w:jc w:val="center"/>
                              </w:trPr>
                              <w:tc>
                                <w:tcPr>
                                  <w:tcW w:w="2880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D23A4" w:rsidRDefault="000D23A4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D23A4">
                              <w:trPr>
                                <w:jc w:val="center"/>
                              </w:trPr>
                              <w:tc>
                                <w:tcPr>
                                  <w:tcW w:w="2880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0D23A4" w:rsidRDefault="000D23A4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D23A4" w:rsidRDefault="000D23A4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26" style="position:absolute;margin-left:0;margin-top:0;width:527pt;height:19.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" o:allowincell="f" filled="f" stroked="f">
                <v:path arrowok="t"/>
                <v:textbox style="mso-fit-shape-to-text:t"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0D23A4">
                        <w:trPr>
                          <w:jc w:val="center"/>
                        </w:trPr>
                        <w:tc>
                          <w:tcPr>
                            <w:tcW w:w="28800" w:type="auto"/>
                            <w:shd w:val="clear" w:color="auto" w:fill="F4B29B" w:themeFill="accent1" w:themeFillTint="66"/>
                            <w:vAlign w:val="center"/>
                          </w:tcPr>
                          <w:p w:rsidR="000D23A4" w:rsidRDefault="000D23A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D23A4">
                        <w:trPr>
                          <w:jc w:val="center"/>
                        </w:trPr>
                        <w:tc>
                          <w:tcPr>
                            <w:tcW w:w="28800" w:type="auto"/>
                            <w:shd w:val="clear" w:color="auto" w:fill="D34817" w:themeFill="accent1"/>
                            <w:vAlign w:val="center"/>
                          </w:tcPr>
                          <w:p w:rsidR="000D23A4" w:rsidRDefault="000D23A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D23A4">
                        <w:trPr>
                          <w:jc w:val="center"/>
                        </w:trPr>
                        <w:tc>
                          <w:tcPr>
                            <w:tcW w:w="28800" w:type="auto"/>
                            <w:shd w:val="clear" w:color="auto" w:fill="918485" w:themeFill="accent5"/>
                            <w:vAlign w:val="center"/>
                          </w:tcPr>
                          <w:p w:rsidR="000D23A4" w:rsidRDefault="000D23A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0D23A4" w:rsidRDefault="000D23A4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0D23A4" w:rsidRPr="0089005D" w:rsidRDefault="00D77BCE">
      <w:pPr>
        <w:rPr>
          <w:b/>
          <w:color w:val="732117" w:themeColor="accent2" w:themeShade="BF"/>
        </w:rPr>
      </w:pPr>
      <w:r>
        <w:tab/>
      </w:r>
      <w:r>
        <w:tab/>
      </w:r>
      <w:r>
        <w:tab/>
        <w:t xml:space="preserve">            </w:t>
      </w:r>
      <w:r w:rsidR="0089005D" w:rsidRPr="0089005D">
        <w:rPr>
          <w:b/>
          <w:color w:val="732117" w:themeColor="accent2" w:themeShade="BF"/>
          <w:sz w:val="38"/>
        </w:rPr>
        <w:t>CURRICULUM - VITAE</w:t>
      </w:r>
    </w:p>
    <w:tbl>
      <w:tblPr>
        <w:tblStyle w:val="TableGrid"/>
        <w:tblpPr w:leftFromText="180" w:rightFromText="180" w:vertAnchor="text" w:tblpY="1"/>
        <w:tblW w:w="3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7"/>
        <w:gridCol w:w="4252"/>
      </w:tblGrid>
      <w:tr w:rsidR="000D23A4" w:rsidTr="00D2050E">
        <w:trPr>
          <w:trHeight w:val="2211"/>
        </w:trPr>
        <w:tc>
          <w:tcPr>
            <w:tcW w:w="2119" w:type="pct"/>
          </w:tcPr>
          <w:p w:rsidR="000D23A4" w:rsidRDefault="00ED5D4C">
            <w:pPr>
              <w:pStyle w:val="PersonalName"/>
              <w:rPr>
                <w:u w:val="single"/>
              </w:rPr>
            </w:pPr>
            <w:r>
              <w:rPr>
                <w:u w:val="single"/>
              </w:rPr>
              <w:t>Gulshan Ali</w:t>
            </w:r>
          </w:p>
          <w:p w:rsidR="004274BE" w:rsidRDefault="0067113E" w:rsidP="00AC093D">
            <w:pPr>
              <w:pStyle w:val="NoSpacing"/>
              <w:rPr>
                <w:b/>
              </w:rPr>
            </w:pPr>
            <w:r w:rsidRPr="00127043">
              <w:rPr>
                <w:b/>
              </w:rPr>
              <w:t>+91-9711063155</w:t>
            </w:r>
            <w:r w:rsidR="003A5495">
              <w:rPr>
                <w:b/>
              </w:rPr>
              <w:t xml:space="preserve">, 9971665160 </w:t>
            </w:r>
          </w:p>
          <w:p w:rsidR="000D23A4" w:rsidRPr="00127043" w:rsidRDefault="004274BE" w:rsidP="00AC093D">
            <w:pPr>
              <w:pStyle w:val="NoSpacing"/>
              <w:rPr>
                <w:b/>
              </w:rPr>
            </w:pPr>
            <w:r>
              <w:rPr>
                <w:b/>
              </w:rPr>
              <w:t>Current</w:t>
            </w:r>
            <w:r w:rsidR="00680695">
              <w:rPr>
                <w:b/>
              </w:rPr>
              <w:t xml:space="preserve"> Add</w:t>
            </w:r>
            <w:r w:rsidR="00ED5D4C" w:rsidRPr="00127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D218B">
              <w:rPr>
                <w:b/>
              </w:rPr>
              <w:t xml:space="preserve">J/A 77, industrial area </w:t>
            </w:r>
            <w:proofErr w:type="spellStart"/>
            <w:r w:rsidR="0058251C">
              <w:rPr>
                <w:b/>
              </w:rPr>
              <w:t>Boisar</w:t>
            </w:r>
            <w:proofErr w:type="spellEnd"/>
            <w:r w:rsidR="0058251C">
              <w:rPr>
                <w:b/>
              </w:rPr>
              <w:t xml:space="preserve"> Maharashtra </w:t>
            </w:r>
          </w:p>
          <w:p w:rsidR="00F30522" w:rsidRPr="00127043" w:rsidRDefault="00D2050E" w:rsidP="00F30522">
            <w:pPr>
              <w:pStyle w:val="NoSpacing"/>
              <w:rPr>
                <w:b/>
              </w:rPr>
            </w:pPr>
            <w:r>
              <w:rPr>
                <w:b/>
              </w:rPr>
              <w:t>EMAIL:</w:t>
            </w:r>
            <w:r w:rsidR="00045C2D">
              <w:rPr>
                <w:b/>
              </w:rPr>
              <w:t xml:space="preserve"> </w:t>
            </w:r>
            <w:r w:rsidR="00F30522" w:rsidRPr="00127043">
              <w:rPr>
                <w:b/>
              </w:rPr>
              <w:t>gulshanali888@gmail.com</w:t>
            </w:r>
          </w:p>
          <w:p w:rsidR="00571730" w:rsidRDefault="0002341F" w:rsidP="00AC093D">
            <w:pPr>
              <w:pStyle w:val="NoSpacing"/>
              <w:rPr>
                <w:b/>
              </w:rPr>
            </w:pPr>
            <w:r w:rsidRPr="004B54F9">
              <w:rPr>
                <w:b/>
              </w:rPr>
              <w:t xml:space="preserve">Passport no. </w:t>
            </w:r>
            <w:r w:rsidR="003E1FB9">
              <w:rPr>
                <w:b/>
              </w:rPr>
              <w:t xml:space="preserve">J1568531 </w:t>
            </w:r>
          </w:p>
          <w:p w:rsidR="00F30522" w:rsidRPr="004B54F9" w:rsidRDefault="00F2529D" w:rsidP="00AC093D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expr. </w:t>
            </w:r>
            <w:r w:rsidR="002A6B15">
              <w:rPr>
                <w:b/>
              </w:rPr>
              <w:t xml:space="preserve">Date of passport- </w:t>
            </w:r>
            <w:r w:rsidR="006C43C3">
              <w:rPr>
                <w:b/>
              </w:rPr>
              <w:t>22/2/2020</w:t>
            </w:r>
          </w:p>
        </w:tc>
        <w:tc>
          <w:tcPr>
            <w:tcW w:w="2881" w:type="pct"/>
          </w:tcPr>
          <w:p w:rsidR="000D23A4" w:rsidRDefault="00AB0D4B">
            <w:pPr>
              <w:pStyle w:val="NoSpacing"/>
              <w:jc w:val="right"/>
            </w:pPr>
            <w:r>
              <w:t xml:space="preserve">        </w:t>
            </w:r>
          </w:p>
        </w:tc>
      </w:tr>
    </w:tbl>
    <w:p w:rsidR="001E77C0" w:rsidRDefault="00251D50" w:rsidP="001E77C0">
      <w:pPr>
        <w:jc w:val="right"/>
        <w:rPr>
          <w:rFonts w:ascii="Bell MT" w:hAnsi="Bell MT"/>
          <w:b/>
          <w:sz w:val="26"/>
        </w:rPr>
      </w:pPr>
      <w:r>
        <w:rPr>
          <w:noProof/>
          <w:lang w:eastAsia="en-US"/>
        </w:rPr>
        <w:drawing>
          <wp:inline distT="0" distB="0" distL="0" distR="0">
            <wp:extent cx="914400" cy="1238250"/>
            <wp:effectExtent l="0" t="0" r="0" b="0"/>
            <wp:docPr id="2" name="Picture 1" descr="Gulshan 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lshan Al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422" cy="123963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1E77C0" w:rsidRDefault="001E77C0" w:rsidP="001E77C0">
      <w:pPr>
        <w:jc w:val="center"/>
        <w:rPr>
          <w:rFonts w:ascii="Bell MT" w:hAnsi="Bell MT"/>
          <w:b/>
          <w:sz w:val="26"/>
        </w:rPr>
      </w:pPr>
    </w:p>
    <w:p w:rsidR="001E77C0" w:rsidRPr="001E77C0" w:rsidRDefault="001E77C0" w:rsidP="001E77C0">
      <w:pPr>
        <w:jc w:val="center"/>
      </w:pPr>
      <w:r w:rsidRPr="001E77C0">
        <w:rPr>
          <w:rFonts w:ascii="Bell MT" w:hAnsi="Bell MT"/>
          <w:b/>
          <w:sz w:val="26"/>
        </w:rPr>
        <w:t xml:space="preserve">Profile  - </w:t>
      </w:r>
      <w:r>
        <w:rPr>
          <w:rFonts w:ascii="Bell MT" w:hAnsi="Bell MT"/>
          <w:b/>
          <w:sz w:val="26"/>
        </w:rPr>
        <w:t xml:space="preserve">     </w:t>
      </w:r>
      <w:r w:rsidRPr="001E77C0">
        <w:rPr>
          <w:rFonts w:ascii="Bell MT" w:hAnsi="Bell MT"/>
          <w:b/>
          <w:sz w:val="26"/>
        </w:rPr>
        <w:t>Administration</w:t>
      </w:r>
      <w:r w:rsidR="00656598">
        <w:rPr>
          <w:rFonts w:ascii="Bell MT" w:hAnsi="Bell MT"/>
          <w:b/>
          <w:sz w:val="26"/>
        </w:rPr>
        <w:t>/</w:t>
      </w:r>
      <w:r w:rsidR="008E5D9F">
        <w:rPr>
          <w:rFonts w:ascii="Bell MT" w:hAnsi="Bell MT"/>
          <w:b/>
          <w:sz w:val="26"/>
        </w:rPr>
        <w:t xml:space="preserve">Store </w:t>
      </w:r>
      <w:r w:rsidR="0002341F">
        <w:rPr>
          <w:rFonts w:ascii="Bell MT" w:hAnsi="Bell MT"/>
          <w:b/>
          <w:sz w:val="26"/>
        </w:rPr>
        <w:t xml:space="preserve">keeper </w:t>
      </w:r>
    </w:p>
    <w:p w:rsidR="000D23A4" w:rsidRDefault="00ED5D4C">
      <w:pPr>
        <w:pStyle w:val="Section"/>
        <w:shd w:val="clear" w:color="auto" w:fill="D9D9D9" w:themeFill="background1" w:themeFillShade="D9"/>
      </w:pPr>
      <w:r>
        <w:rPr>
          <w:u w:val="single"/>
        </w:rPr>
        <w:t>Career Objectives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23A4" w:rsidRDefault="00ED5D4C">
      <w:pPr>
        <w:pStyle w:val="SubsectionText"/>
        <w:rPr>
          <w:b/>
        </w:rPr>
      </w:pPr>
      <w:r>
        <w:rPr>
          <w:b/>
        </w:rPr>
        <w:t>“</w:t>
      </w:r>
      <w:r>
        <w:rPr>
          <w:b/>
        </w:rPr>
        <w:t>Looking for an entry in a world, highly professional organization with challenging competitive environment, where I can use my knowledge base as well as personal attributes to achieve organization goals.</w:t>
      </w:r>
      <w:r>
        <w:rPr>
          <w:b/>
        </w:rPr>
        <w:t>”</w:t>
      </w:r>
    </w:p>
    <w:p w:rsidR="000D23A4" w:rsidRDefault="00ED5D4C">
      <w:pPr>
        <w:pStyle w:val="Section"/>
        <w:shd w:val="clear" w:color="auto" w:fill="D9D9D9" w:themeFill="background1" w:themeFillShade="D9"/>
      </w:pPr>
      <w:r>
        <w:t>Academic Qualification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23A4" w:rsidRPr="00AC093D" w:rsidRDefault="00AC093D">
      <w:pPr>
        <w:pStyle w:val="Subsection"/>
        <w:rPr>
          <w:color w:val="auto"/>
          <w:sz w:val="20"/>
          <w:szCs w:val="20"/>
        </w:rPr>
      </w:pPr>
      <w:r w:rsidRPr="00AC093D">
        <w:rPr>
          <w:rStyle w:val="SubsectionDateChar1"/>
          <w:color w:val="auto"/>
          <w:sz w:val="20"/>
          <w:szCs w:val="20"/>
        </w:rPr>
        <w:t>Graduation f</w:t>
      </w:r>
      <w:r w:rsidR="00ED5D4C" w:rsidRPr="00AC093D">
        <w:rPr>
          <w:rStyle w:val="SubsectionDateChar1"/>
          <w:color w:val="auto"/>
          <w:sz w:val="20"/>
          <w:szCs w:val="20"/>
        </w:rPr>
        <w:t>rom Gorakhpur University</w:t>
      </w:r>
      <w:r w:rsidRPr="00AC093D">
        <w:rPr>
          <w:rStyle w:val="SubsectionDateChar1"/>
          <w:color w:val="auto"/>
          <w:sz w:val="20"/>
          <w:szCs w:val="20"/>
        </w:rPr>
        <w:t xml:space="preserve"> in the stream of Arts.</w:t>
      </w:r>
    </w:p>
    <w:p w:rsidR="000D23A4" w:rsidRPr="00AC093D" w:rsidRDefault="00ED5D4C">
      <w:pPr>
        <w:pStyle w:val="ListBullet"/>
        <w:numPr>
          <w:ilvl w:val="0"/>
          <w:numId w:val="0"/>
        </w:numPr>
        <w:ind w:left="360" w:hanging="360"/>
        <w:rPr>
          <w:rStyle w:val="SubsectionDateChar1"/>
          <w:rFonts w:ascii="Perpetua"/>
          <w:b/>
          <w:color w:val="auto"/>
          <w:spacing w:val="0"/>
          <w:sz w:val="20"/>
          <w:szCs w:val="20"/>
        </w:rPr>
      </w:pPr>
      <w:r w:rsidRPr="00AC093D">
        <w:rPr>
          <w:rStyle w:val="SubsectionDateChar1"/>
          <w:b/>
          <w:color w:val="auto"/>
          <w:sz w:val="20"/>
          <w:szCs w:val="20"/>
        </w:rPr>
        <w:t>Intermediate- From U.P. board.</w:t>
      </w:r>
    </w:p>
    <w:p w:rsidR="000D23A4" w:rsidRPr="00AC093D" w:rsidRDefault="00ED5D4C">
      <w:pPr>
        <w:pStyle w:val="ListBullet"/>
        <w:numPr>
          <w:ilvl w:val="0"/>
          <w:numId w:val="0"/>
        </w:numPr>
        <w:ind w:left="360" w:hanging="360"/>
        <w:rPr>
          <w:b/>
          <w:color w:val="auto"/>
          <w:sz w:val="20"/>
        </w:rPr>
      </w:pPr>
      <w:r w:rsidRPr="00AC093D">
        <w:rPr>
          <w:rStyle w:val="SubsectionDateChar1"/>
          <w:b/>
          <w:color w:val="auto"/>
          <w:sz w:val="20"/>
          <w:szCs w:val="20"/>
        </w:rPr>
        <w:t>High school- From U.P. board.</w:t>
      </w:r>
    </w:p>
    <w:p w:rsidR="000D23A4" w:rsidRDefault="00AC093D">
      <w:pPr>
        <w:pStyle w:val="Section"/>
        <w:shd w:val="clear" w:color="auto" w:fill="D9D9D9" w:themeFill="background1" w:themeFillShade="D9"/>
      </w:pPr>
      <w:r>
        <w:t>Professional Qualification</w:t>
      </w:r>
      <w:r w:rsidR="00ED5D4C">
        <w:tab/>
      </w:r>
      <w:r w:rsidR="00ED5D4C">
        <w:tab/>
      </w:r>
      <w:r w:rsidR="00ED5D4C">
        <w:tab/>
      </w:r>
      <w:r w:rsidR="00ED5D4C">
        <w:tab/>
      </w:r>
      <w:r w:rsidR="00ED5D4C">
        <w:tab/>
      </w:r>
      <w:r w:rsidR="00ED5D4C">
        <w:tab/>
      </w:r>
      <w:r w:rsidR="00ED5D4C">
        <w:tab/>
      </w:r>
      <w:r w:rsidR="00ED5D4C">
        <w:tab/>
      </w:r>
      <w:r w:rsidR="00ED5D4C">
        <w:tab/>
      </w:r>
    </w:p>
    <w:p w:rsidR="000D23A4" w:rsidRDefault="00ED5D4C">
      <w:pPr>
        <w:rPr>
          <w:b/>
        </w:rPr>
      </w:pPr>
      <w:r>
        <w:rPr>
          <w:b/>
        </w:rPr>
        <w:t>Diploma in</w:t>
      </w:r>
      <w:r w:rsidR="00AC093D">
        <w:rPr>
          <w:b/>
        </w:rPr>
        <w:t xml:space="preserve"> C</w:t>
      </w:r>
      <w:r>
        <w:rPr>
          <w:b/>
        </w:rPr>
        <w:t>omputer Hardware &amp; Networking.</w:t>
      </w:r>
    </w:p>
    <w:p w:rsidR="000D23A4" w:rsidRDefault="00ED5D4C">
      <w:pPr>
        <w:rPr>
          <w:b/>
        </w:rPr>
      </w:pPr>
      <w:r>
        <w:rPr>
          <w:b/>
        </w:rPr>
        <w:t>Tally ERP 9. +</w:t>
      </w:r>
      <w:r w:rsidR="00AC093D">
        <w:rPr>
          <w:b/>
        </w:rPr>
        <w:t xml:space="preserve">knowledge of </w:t>
      </w:r>
      <w:r>
        <w:rPr>
          <w:b/>
        </w:rPr>
        <w:t xml:space="preserve"> Accounting</w:t>
      </w:r>
      <w:r w:rsidR="00AC093D">
        <w:rPr>
          <w:b/>
        </w:rPr>
        <w:t xml:space="preserve"> (Basic)</w:t>
      </w:r>
      <w:r w:rsidR="00F30522">
        <w:rPr>
          <w:b/>
        </w:rPr>
        <w:t>.</w:t>
      </w:r>
    </w:p>
    <w:p w:rsidR="000D23A4" w:rsidRDefault="00AC093D">
      <w:pPr>
        <w:rPr>
          <w:b/>
        </w:rPr>
      </w:pPr>
      <w:r>
        <w:rPr>
          <w:b/>
        </w:rPr>
        <w:t xml:space="preserve">Knowledge of  </w:t>
      </w:r>
      <w:r w:rsidR="00ED5D4C">
        <w:rPr>
          <w:b/>
        </w:rPr>
        <w:t>MS office</w:t>
      </w:r>
      <w:r>
        <w:rPr>
          <w:b/>
        </w:rPr>
        <w:t>.</w:t>
      </w:r>
      <w:r w:rsidR="001B22C4">
        <w:rPr>
          <w:b/>
        </w:rPr>
        <w:t xml:space="preserve"> (Word, excel, power</w:t>
      </w:r>
      <w:r w:rsidR="00822C9E">
        <w:rPr>
          <w:b/>
        </w:rPr>
        <w:t>point, eccess)</w:t>
      </w:r>
    </w:p>
    <w:p w:rsidR="000D23A4" w:rsidRDefault="00ED5D4C">
      <w:pPr>
        <w:pStyle w:val="Section"/>
        <w:shd w:val="clear" w:color="auto" w:fill="D9D9D9" w:themeFill="background1" w:themeFillShade="D9"/>
      </w:pPr>
      <w:r>
        <w:t>Skills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23A4" w:rsidRDefault="00ED5D4C" w:rsidP="00F30522">
      <w:pPr>
        <w:spacing w:after="0" w:line="240" w:lineRule="auto"/>
        <w:rPr>
          <w:b/>
          <w:szCs w:val="22"/>
        </w:rPr>
      </w:pPr>
      <w:r>
        <w:rPr>
          <w:b/>
          <w:szCs w:val="22"/>
        </w:rPr>
        <w:t>Working diligently, Honest, soft Spoken, Punctual, Sincere</w:t>
      </w:r>
    </w:p>
    <w:p w:rsidR="000D23A4" w:rsidRDefault="00ED5D4C" w:rsidP="00F30522">
      <w:pPr>
        <w:spacing w:after="0" w:line="240" w:lineRule="auto"/>
        <w:rPr>
          <w:b/>
        </w:rPr>
      </w:pPr>
      <w:r>
        <w:rPr>
          <w:b/>
        </w:rPr>
        <w:t>Dedicated, Good Communication, Behavior &amp; Confident</w:t>
      </w:r>
    </w:p>
    <w:p w:rsidR="000D23A4" w:rsidRDefault="00ED5D4C">
      <w:pPr>
        <w:pStyle w:val="Section"/>
        <w:shd w:val="clear" w:color="auto" w:fill="D9D9D9" w:themeFill="background1" w:themeFillShade="D9"/>
      </w:pPr>
      <w:r>
        <w:t>Personal interest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23A4" w:rsidRDefault="00ED5D4C">
      <w:pPr>
        <w:rPr>
          <w:b/>
        </w:rPr>
      </w:pPr>
      <w:r>
        <w:rPr>
          <w:b/>
        </w:rPr>
        <w:t>Making new friends, reading Books, Surfing on net, Listening and singing song.</w:t>
      </w:r>
    </w:p>
    <w:p w:rsidR="0067113E" w:rsidRDefault="0067113E" w:rsidP="0067113E">
      <w:pPr>
        <w:pStyle w:val="Section"/>
      </w:pPr>
    </w:p>
    <w:p w:rsidR="00B06544" w:rsidRDefault="00B06544" w:rsidP="00B06544">
      <w:pPr>
        <w:pStyle w:val="Section"/>
      </w:pPr>
    </w:p>
    <w:p w:rsidR="00B06544" w:rsidRDefault="00B06544" w:rsidP="00B06544">
      <w:pPr>
        <w:pStyle w:val="Section"/>
      </w:pPr>
    </w:p>
    <w:p w:rsidR="000D23A4" w:rsidRDefault="00ED5D4C">
      <w:pPr>
        <w:pStyle w:val="Section"/>
        <w:shd w:val="clear" w:color="auto" w:fill="D9D9D9" w:themeFill="background1" w:themeFillShade="D9"/>
      </w:pPr>
      <w:r>
        <w:t>Work Experience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2C9E" w:rsidRDefault="00822C9E" w:rsidP="00437646">
      <w:pPr>
        <w:pStyle w:val="ListParagraph"/>
        <w:numPr>
          <w:ilvl w:val="0"/>
          <w:numId w:val="21"/>
        </w:numPr>
        <w:jc w:val="both"/>
        <w:rPr>
          <w:b/>
        </w:rPr>
      </w:pPr>
      <w:r>
        <w:rPr>
          <w:b/>
        </w:rPr>
        <w:t>Ha</w:t>
      </w:r>
      <w:r w:rsidR="001B22C4">
        <w:rPr>
          <w:b/>
        </w:rPr>
        <w:t>ving Ex</w:t>
      </w:r>
      <w:r w:rsidR="001C2F4F">
        <w:rPr>
          <w:b/>
        </w:rPr>
        <w:t xml:space="preserve">perience </w:t>
      </w:r>
      <w:r w:rsidR="00631659">
        <w:rPr>
          <w:b/>
        </w:rPr>
        <w:t>as</w:t>
      </w:r>
      <w:r w:rsidR="004A44E3">
        <w:rPr>
          <w:b/>
        </w:rPr>
        <w:t xml:space="preserve"> Admin cum store keeper</w:t>
      </w:r>
      <w:r w:rsidR="00631659">
        <w:rPr>
          <w:b/>
        </w:rPr>
        <w:t xml:space="preserve"> </w:t>
      </w:r>
      <w:r w:rsidR="001C2F4F">
        <w:rPr>
          <w:b/>
        </w:rPr>
        <w:t xml:space="preserve">in Cool Flow Colling </w:t>
      </w:r>
      <w:r w:rsidR="001B22C4">
        <w:rPr>
          <w:b/>
        </w:rPr>
        <w:t xml:space="preserve">Tower PVT. LTD. </w:t>
      </w:r>
      <w:r>
        <w:rPr>
          <w:b/>
        </w:rPr>
        <w:t xml:space="preserve"> since 26</w:t>
      </w:r>
      <w:r w:rsidRPr="00822C9E">
        <w:rPr>
          <w:b/>
          <w:vertAlign w:val="superscript"/>
        </w:rPr>
        <w:t>th</w:t>
      </w:r>
      <w:r>
        <w:rPr>
          <w:b/>
        </w:rPr>
        <w:t xml:space="preserve">  </w:t>
      </w:r>
      <w:r w:rsidR="004A5557">
        <w:rPr>
          <w:b/>
        </w:rPr>
        <w:t xml:space="preserve">Oct 2017 to till now. From Gurugram, Hariyana </w:t>
      </w:r>
    </w:p>
    <w:p w:rsidR="00437646" w:rsidRPr="001B22C4" w:rsidRDefault="004A5557" w:rsidP="001B22C4">
      <w:pPr>
        <w:pStyle w:val="ListParagraph"/>
        <w:numPr>
          <w:ilvl w:val="0"/>
          <w:numId w:val="21"/>
        </w:numPr>
        <w:jc w:val="both"/>
        <w:rPr>
          <w:b/>
        </w:rPr>
      </w:pPr>
      <w:r>
        <w:rPr>
          <w:b/>
        </w:rPr>
        <w:t>Have One</w:t>
      </w:r>
      <w:r w:rsidRPr="00F30522">
        <w:rPr>
          <w:b/>
        </w:rPr>
        <w:t xml:space="preserve"> year</w:t>
      </w:r>
      <w:r>
        <w:rPr>
          <w:b/>
        </w:rPr>
        <w:t xml:space="preserve"> E</w:t>
      </w:r>
      <w:r w:rsidRPr="00F30522">
        <w:rPr>
          <w:b/>
        </w:rPr>
        <w:t>xperience a</w:t>
      </w:r>
      <w:r>
        <w:rPr>
          <w:b/>
        </w:rPr>
        <w:t>s</w:t>
      </w:r>
      <w:r w:rsidRPr="00F30522">
        <w:rPr>
          <w:b/>
        </w:rPr>
        <w:t xml:space="preserve"> </w:t>
      </w:r>
      <w:r>
        <w:rPr>
          <w:b/>
        </w:rPr>
        <w:t>Administrative Assistant</w:t>
      </w:r>
      <w:r w:rsidR="006D01F8">
        <w:rPr>
          <w:b/>
        </w:rPr>
        <w:t xml:space="preserve"> cum</w:t>
      </w:r>
      <w:r w:rsidR="001B22C4">
        <w:rPr>
          <w:b/>
        </w:rPr>
        <w:t xml:space="preserve"> Store Keeper</w:t>
      </w:r>
      <w:r>
        <w:rPr>
          <w:b/>
        </w:rPr>
        <w:t xml:space="preserve"> in Trap Pest </w:t>
      </w:r>
      <w:r w:rsidR="006D5845">
        <w:rPr>
          <w:b/>
        </w:rPr>
        <w:t xml:space="preserve">Control Co. Dammam, </w:t>
      </w:r>
      <w:r>
        <w:rPr>
          <w:b/>
        </w:rPr>
        <w:t xml:space="preserve"> KSA</w:t>
      </w:r>
    </w:p>
    <w:p w:rsidR="000D23A4" w:rsidRPr="00437646" w:rsidRDefault="00AC093D" w:rsidP="00437646">
      <w:pPr>
        <w:pStyle w:val="ListParagraph"/>
        <w:numPr>
          <w:ilvl w:val="0"/>
          <w:numId w:val="21"/>
        </w:numPr>
        <w:jc w:val="both"/>
        <w:rPr>
          <w:b/>
        </w:rPr>
      </w:pPr>
      <w:r w:rsidRPr="00F30522">
        <w:rPr>
          <w:b/>
        </w:rPr>
        <w:t xml:space="preserve">Have </w:t>
      </w:r>
      <w:r w:rsidR="00D558C3">
        <w:rPr>
          <w:b/>
        </w:rPr>
        <w:t>One Year</w:t>
      </w:r>
      <w:r w:rsidR="00ED5D4C" w:rsidRPr="00F30522">
        <w:rPr>
          <w:b/>
        </w:rPr>
        <w:t xml:space="preserve"> </w:t>
      </w:r>
      <w:r w:rsidRPr="00F30522">
        <w:rPr>
          <w:b/>
        </w:rPr>
        <w:t>Experie</w:t>
      </w:r>
      <w:r w:rsidR="001B22C4">
        <w:rPr>
          <w:b/>
        </w:rPr>
        <w:t>nce from GAIL INDIA LTD, Gurugram</w:t>
      </w:r>
      <w:r w:rsidRPr="00F30522">
        <w:rPr>
          <w:b/>
        </w:rPr>
        <w:t xml:space="preserve"> </w:t>
      </w:r>
      <w:r w:rsidR="00ED5D4C" w:rsidRPr="00F30522">
        <w:rPr>
          <w:b/>
        </w:rPr>
        <w:t xml:space="preserve"> </w:t>
      </w:r>
      <w:r w:rsidRPr="00F30522">
        <w:rPr>
          <w:b/>
        </w:rPr>
        <w:t>as a Technician Computer operator</w:t>
      </w:r>
    </w:p>
    <w:p w:rsidR="003A565C" w:rsidRDefault="003A565C" w:rsidP="00F30522">
      <w:pPr>
        <w:pStyle w:val="ListParagraph"/>
        <w:numPr>
          <w:ilvl w:val="0"/>
          <w:numId w:val="21"/>
        </w:numPr>
        <w:jc w:val="both"/>
        <w:rPr>
          <w:b/>
        </w:rPr>
      </w:pPr>
      <w:r>
        <w:rPr>
          <w:b/>
        </w:rPr>
        <w:t xml:space="preserve">Have </w:t>
      </w:r>
      <w:r w:rsidR="00BA6111">
        <w:rPr>
          <w:b/>
        </w:rPr>
        <w:t xml:space="preserve">4 </w:t>
      </w:r>
      <w:r w:rsidR="001B22C4">
        <w:rPr>
          <w:b/>
        </w:rPr>
        <w:t xml:space="preserve">Years Experience As </w:t>
      </w:r>
      <w:r w:rsidR="00BA6111">
        <w:rPr>
          <w:b/>
        </w:rPr>
        <w:t>an</w:t>
      </w:r>
      <w:r w:rsidR="001B22C4">
        <w:rPr>
          <w:b/>
        </w:rPr>
        <w:t xml:space="preserve"> </w:t>
      </w:r>
      <w:r w:rsidR="00BA6111">
        <w:rPr>
          <w:b/>
        </w:rPr>
        <w:t xml:space="preserve">Admin Executive </w:t>
      </w:r>
      <w:r>
        <w:rPr>
          <w:b/>
        </w:rPr>
        <w:t xml:space="preserve">From Offshore PVT. LTD. New Delhi </w:t>
      </w:r>
    </w:p>
    <w:p w:rsidR="00E67660" w:rsidRPr="00874FA9" w:rsidRDefault="00874FA9" w:rsidP="00874FA9">
      <w:pPr>
        <w:jc w:val="both"/>
        <w:rPr>
          <w:b/>
        </w:rPr>
      </w:pPr>
      <w:r>
        <w:rPr>
          <w:b/>
        </w:rPr>
        <w:t xml:space="preserve">: </w:t>
      </w:r>
      <w:r w:rsidR="00627E56">
        <w:rPr>
          <w:b/>
        </w:rPr>
        <w:t xml:space="preserve">Having </w:t>
      </w:r>
      <w:r w:rsidR="007C6747" w:rsidRPr="00874FA9">
        <w:rPr>
          <w:b/>
        </w:rPr>
        <w:t xml:space="preserve">Knowledge with in </w:t>
      </w:r>
      <w:r w:rsidR="0031682A">
        <w:rPr>
          <w:b/>
        </w:rPr>
        <w:t>expe</w:t>
      </w:r>
      <w:r w:rsidR="007C6747" w:rsidRPr="00874FA9">
        <w:rPr>
          <w:b/>
        </w:rPr>
        <w:t xml:space="preserve">rience like </w:t>
      </w:r>
      <w:r w:rsidR="00AD4B8A">
        <w:rPr>
          <w:b/>
        </w:rPr>
        <w:t xml:space="preserve">accountancy, </w:t>
      </w:r>
      <w:r w:rsidR="00C13987" w:rsidRPr="00874FA9">
        <w:rPr>
          <w:b/>
        </w:rPr>
        <w:t>Make att</w:t>
      </w:r>
      <w:r w:rsidR="00A0702D" w:rsidRPr="00874FA9">
        <w:rPr>
          <w:b/>
        </w:rPr>
        <w:t xml:space="preserve">endance, salary, </w:t>
      </w:r>
      <w:r w:rsidR="006C706E" w:rsidRPr="00874FA9">
        <w:rPr>
          <w:b/>
        </w:rPr>
        <w:t xml:space="preserve">time keeping, coordinate with employ </w:t>
      </w:r>
      <w:r w:rsidR="00435EB1" w:rsidRPr="00874FA9">
        <w:rPr>
          <w:b/>
        </w:rPr>
        <w:t xml:space="preserve">according pro., </w:t>
      </w:r>
      <w:r w:rsidR="00551259" w:rsidRPr="00874FA9">
        <w:rPr>
          <w:b/>
        </w:rPr>
        <w:t xml:space="preserve">invoice,  </w:t>
      </w:r>
      <w:r w:rsidR="00266F56" w:rsidRPr="00874FA9">
        <w:rPr>
          <w:b/>
        </w:rPr>
        <w:t xml:space="preserve">purchase, store keeping,  book kipping,  </w:t>
      </w:r>
      <w:r w:rsidR="00174AFE" w:rsidRPr="00874FA9">
        <w:rPr>
          <w:b/>
        </w:rPr>
        <w:t>mailing</w:t>
      </w:r>
      <w:r w:rsidR="0055046F" w:rsidRPr="00874FA9">
        <w:rPr>
          <w:b/>
        </w:rPr>
        <w:t xml:space="preserve"> and etc. </w:t>
      </w:r>
    </w:p>
    <w:p w:rsidR="000D23A4" w:rsidRDefault="00ED5D4C">
      <w:pPr>
        <w:pStyle w:val="Section"/>
        <w:shd w:val="clear" w:color="auto" w:fill="D9D9D9" w:themeFill="background1" w:themeFillShade="D9"/>
      </w:pPr>
      <w:r>
        <w:t>Personal details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23A4" w:rsidRDefault="00ED5D4C" w:rsidP="00F30522">
      <w:pPr>
        <w:pStyle w:val="ListParagraph"/>
        <w:numPr>
          <w:ilvl w:val="0"/>
          <w:numId w:val="22"/>
        </w:numPr>
      </w:pPr>
      <w:r>
        <w:t>Father</w:t>
      </w:r>
      <w:r>
        <w:t>’</w:t>
      </w:r>
      <w:r w:rsidR="00F30522">
        <w:t xml:space="preserve">s Name </w:t>
      </w:r>
      <w:r w:rsidR="00F30522">
        <w:tab/>
      </w:r>
      <w:r w:rsidR="00F30522">
        <w:tab/>
      </w:r>
      <w:r w:rsidRPr="00F30522">
        <w:rPr>
          <w:b/>
        </w:rPr>
        <w:t xml:space="preserve">:    </w:t>
      </w:r>
      <w:r w:rsidRPr="00AC093D">
        <w:t>Mr. Azad Ansari</w:t>
      </w:r>
    </w:p>
    <w:p w:rsidR="000D23A4" w:rsidRDefault="00F30522" w:rsidP="00F30522">
      <w:pPr>
        <w:pStyle w:val="ListParagraph"/>
        <w:numPr>
          <w:ilvl w:val="0"/>
          <w:numId w:val="22"/>
        </w:numPr>
      </w:pPr>
      <w:r>
        <w:t>Date Of Birth</w:t>
      </w:r>
      <w:r>
        <w:tab/>
      </w:r>
      <w:r>
        <w:tab/>
      </w:r>
      <w:r w:rsidR="00ED5D4C">
        <w:t>:   July 26</w:t>
      </w:r>
      <w:r w:rsidR="00ED5D4C" w:rsidRPr="00F30522">
        <w:rPr>
          <w:vertAlign w:val="superscript"/>
        </w:rPr>
        <w:t>th</w:t>
      </w:r>
      <w:r w:rsidR="00ED5D4C">
        <w:t xml:space="preserve"> 1986</w:t>
      </w:r>
    </w:p>
    <w:p w:rsidR="000D23A4" w:rsidRDefault="00ED5D4C" w:rsidP="00F30522">
      <w:pPr>
        <w:pStyle w:val="ListParagraph"/>
        <w:numPr>
          <w:ilvl w:val="0"/>
          <w:numId w:val="22"/>
        </w:numPr>
      </w:pPr>
      <w:r>
        <w:t>Marital Status</w:t>
      </w:r>
      <w:r>
        <w:tab/>
      </w:r>
      <w:r>
        <w:tab/>
        <w:t xml:space="preserve">:   Married </w:t>
      </w:r>
    </w:p>
    <w:p w:rsidR="001101AA" w:rsidRPr="001101AA" w:rsidRDefault="00F30522" w:rsidP="00F30522">
      <w:pPr>
        <w:pStyle w:val="ListParagraph"/>
        <w:numPr>
          <w:ilvl w:val="0"/>
          <w:numId w:val="22"/>
        </w:numPr>
      </w:pPr>
      <w:r>
        <w:t>Religion</w:t>
      </w:r>
      <w:r>
        <w:tab/>
      </w:r>
      <w:r>
        <w:tab/>
      </w:r>
      <w:r>
        <w:tab/>
      </w:r>
      <w:r w:rsidR="00ED5D4C">
        <w:t xml:space="preserve">:   </w:t>
      </w:r>
      <w:r w:rsidR="001101AA">
        <w:rPr>
          <w:sz w:val="28"/>
          <w:szCs w:val="28"/>
        </w:rPr>
        <w:t>Indian</w:t>
      </w:r>
    </w:p>
    <w:p w:rsidR="000D23A4" w:rsidRDefault="001101AA" w:rsidP="00F30522">
      <w:pPr>
        <w:pStyle w:val="ListParagraph"/>
        <w:numPr>
          <w:ilvl w:val="0"/>
          <w:numId w:val="22"/>
        </w:numPr>
      </w:pPr>
      <w:r>
        <w:t>L</w:t>
      </w:r>
      <w:r w:rsidR="00ED5D4C">
        <w:t xml:space="preserve">anguage </w:t>
      </w:r>
      <w:r w:rsidR="00ED5D4C">
        <w:tab/>
      </w:r>
      <w:r w:rsidR="00ED5D4C">
        <w:tab/>
        <w:t>:   Hindi, English</w:t>
      </w:r>
      <w:r w:rsidR="007D0972">
        <w:t>, Arabic</w:t>
      </w:r>
      <w:r w:rsidR="0031682A">
        <w:t>(</w:t>
      </w:r>
      <w:r w:rsidR="008C5196">
        <w:t xml:space="preserve">Beginner) </w:t>
      </w:r>
    </w:p>
    <w:p w:rsidR="001B22C4" w:rsidRDefault="001B22C4" w:rsidP="00680695">
      <w:pPr>
        <w:pStyle w:val="ListParagraph"/>
        <w:numPr>
          <w:ilvl w:val="0"/>
          <w:numId w:val="22"/>
        </w:numPr>
        <w:spacing w:line="240" w:lineRule="auto"/>
      </w:pPr>
      <w:r>
        <w:t>Correspondence Add.     -</w:t>
      </w:r>
      <w:r w:rsidR="00680695">
        <w:t xml:space="preserve">  </w:t>
      </w:r>
      <w:r>
        <w:t xml:space="preserve">Hno 67, ward no 6, Town Area </w:t>
      </w:r>
      <w:r>
        <w:t>–</w:t>
      </w:r>
      <w:r>
        <w:t xml:space="preserve"> Ghughuli R.S. Dist- Maharajganj U.P. </w:t>
      </w:r>
      <w:r w:rsidR="00680695">
        <w:t xml:space="preserve"> </w:t>
      </w:r>
    </w:p>
    <w:p w:rsidR="00680695" w:rsidRDefault="00680695" w:rsidP="00680695">
      <w:pPr>
        <w:spacing w:line="240" w:lineRule="auto"/>
        <w:ind w:left="2880"/>
      </w:pPr>
      <w:r w:rsidRPr="00680695">
        <w:t>Pin 273151</w:t>
      </w:r>
    </w:p>
    <w:p w:rsidR="000D23A4" w:rsidRDefault="000D23A4" w:rsidP="00680695">
      <w:pPr>
        <w:spacing w:line="240" w:lineRule="auto"/>
      </w:pPr>
    </w:p>
    <w:p w:rsidR="000D23A4" w:rsidRDefault="000D23A4"/>
    <w:p w:rsidR="000D23A4" w:rsidRDefault="00ED5D4C" w:rsidP="001C042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 hereby declare that all above information mentioned is true to the best of my knowledge &amp; Belief.</w:t>
      </w:r>
    </w:p>
    <w:p w:rsidR="000D23A4" w:rsidRDefault="000D23A4">
      <w:pPr>
        <w:rPr>
          <w:b/>
          <w:sz w:val="28"/>
          <w:szCs w:val="28"/>
        </w:rPr>
      </w:pPr>
    </w:p>
    <w:p w:rsidR="000D23A4" w:rsidRDefault="000D23A4">
      <w:pPr>
        <w:rPr>
          <w:b/>
          <w:sz w:val="28"/>
          <w:szCs w:val="28"/>
        </w:rPr>
      </w:pPr>
    </w:p>
    <w:p w:rsidR="000D23A4" w:rsidRDefault="00AC093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sz w:val="28"/>
          <w:szCs w:val="28"/>
        </w:rPr>
        <w:t>…………</w:t>
      </w:r>
      <w:r>
        <w:rPr>
          <w:sz w:val="28"/>
          <w:szCs w:val="28"/>
        </w:rPr>
        <w:t>..</w:t>
      </w:r>
    </w:p>
    <w:p w:rsidR="000D23A4" w:rsidRDefault="00ED5D4C">
      <w:pPr>
        <w:rPr>
          <w:sz w:val="28"/>
          <w:szCs w:val="28"/>
        </w:rPr>
      </w:pPr>
      <w:r>
        <w:rPr>
          <w:b/>
          <w:sz w:val="28"/>
          <w:szCs w:val="28"/>
        </w:rPr>
        <w:t>Place:</w:t>
      </w:r>
      <w:r>
        <w:rPr>
          <w:sz w:val="28"/>
          <w:szCs w:val="28"/>
        </w:rPr>
        <w:t>…………</w:t>
      </w:r>
      <w:r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ab/>
      </w:r>
    </w:p>
    <w:p w:rsidR="00C1620D" w:rsidRDefault="00C1620D" w:rsidP="00D432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 w:rsidR="00ED5D4C">
        <w:rPr>
          <w:sz w:val="28"/>
          <w:szCs w:val="28"/>
        </w:rPr>
        <w:t>Signature</w:t>
      </w:r>
    </w:p>
    <w:p w:rsidR="00D43226" w:rsidRPr="00C1620D" w:rsidRDefault="00C1620D" w:rsidP="00D4322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 w:rsidR="00D43226">
        <w:rPr>
          <w:sz w:val="28"/>
          <w:szCs w:val="28"/>
        </w:rPr>
        <w:t xml:space="preserve">  </w:t>
      </w:r>
      <w:bookmarkStart w:id="0" w:name="_GoBack"/>
      <w:proofErr w:type="spellStart"/>
      <w:r w:rsidR="00D43226" w:rsidRPr="00C1620D">
        <w:rPr>
          <w:b/>
          <w:sz w:val="28"/>
          <w:szCs w:val="28"/>
        </w:rPr>
        <w:t>Gulshan</w:t>
      </w:r>
      <w:proofErr w:type="spellEnd"/>
      <w:r w:rsidR="00D43226" w:rsidRPr="00C1620D">
        <w:rPr>
          <w:b/>
          <w:sz w:val="28"/>
          <w:szCs w:val="28"/>
        </w:rPr>
        <w:t xml:space="preserve"> Ali</w:t>
      </w:r>
      <w:bookmarkEnd w:id="0"/>
    </w:p>
    <w:sectPr w:rsidR="00D43226" w:rsidRPr="00C1620D" w:rsidSect="000D23A4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740" w:rsidRDefault="009D2740">
      <w:r>
        <w:separator/>
      </w:r>
    </w:p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</w:endnote>
  <w:endnote w:type="continuationSeparator" w:id="0">
    <w:p w:rsidR="009D2740" w:rsidRDefault="009D2740">
      <w:r>
        <w:continuationSeparator/>
      </w:r>
    </w:p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rlito">
    <w:altName w:val="Calibri"/>
    <w:charset w:val="00"/>
    <w:family w:val="auto"/>
    <w:notTrueType/>
    <w:pitch w:val="variable"/>
    <w:sig w:usb0="E10002FF" w:usb1="5000E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3A4" w:rsidRDefault="00342E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0" name="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23A4" w:rsidRDefault="00ED5D4C">
                          <w:pPr>
                            <w:pStyle w:val="GrayText"/>
                          </w:pPr>
                          <w:r>
                            <w:t>Gulshan Ali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" o:allowincell="f" filled="f" stroked="f">
              <v:path arrowok="t"/>
              <v:textbox style="layout-flow:vertical;mso-layout-flow-alt:bottom-to-top" inset="3.6pt,,14.4pt,7.2pt">
                <w:txbxContent>
                  <w:p w:rsidR="000D23A4" w:rsidRDefault="00ED5D4C">
                    <w:pPr>
                      <w:pStyle w:val="GrayText"/>
                    </w:pPr>
                    <w:r>
                      <w:t>Gulshan Ali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0" t="0" r="0" b="0"/>
              <wp:wrapNone/>
              <wp:docPr id="9" name="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AC39D49" id="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" o:allowincell="f" filled="f" fillcolor="black" strokecolor="black [3213]" strokeweight="1pt">
              <v:path arrowok="t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8" name="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23A4" w:rsidRDefault="000F79B0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ED5D4C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D5D4C">
                            <w:rPr>
                              <w:color w:val="FFFFFF"/>
                              <w:sz w:val="40"/>
                              <w:szCs w:val="4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" o:allowincell="f" fillcolor="#d34817 [3204]" stroked="f">
              <v:path arrowok="t"/>
              <v:textbox inset="0,0,0,0">
                <w:txbxContent>
                  <w:p w:rsidR="000D23A4" w:rsidRDefault="000F79B0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ED5D4C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D5D4C">
                      <w:rPr>
                        <w:color w:val="FFFFFF"/>
                        <w:sz w:val="40"/>
                        <w:szCs w:val="4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3A4" w:rsidRDefault="00342E89">
    <w:pPr>
      <w:rPr>
        <w:sz w:val="10"/>
        <w:szCs w:val="1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7" name="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23A4" w:rsidRDefault="00ED5D4C">
                          <w:pPr>
                            <w:pStyle w:val="GrayText"/>
                          </w:pPr>
                          <w:r>
                            <w:t>Gulshan Ali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" o:allowincell="f" filled="f" stroked="f">
              <v:path arrowok="t"/>
              <v:textbox style="layout-flow:vertical;mso-layout-flow-alt:bottom-to-top" inset="14.4pt,,3.6pt,7.2pt">
                <w:txbxContent>
                  <w:p w:rsidR="000D23A4" w:rsidRDefault="00ED5D4C">
                    <w:pPr>
                      <w:pStyle w:val="GrayText"/>
                    </w:pPr>
                    <w:r>
                      <w:t>Gulshan Ali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0" t="0" r="0" b="0"/>
              <wp:wrapNone/>
              <wp:docPr id="6" name="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9766531" id=" 19" o:spid="_x0000_s1026" style="position:absolute;margin-left:0;margin-top:0;width:562.05pt;height:743.4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" o:allowincell="f" filled="f" fillcolor="black" strokecolor="black [3213]" strokeweight="1pt">
              <v:path arrowok="t"/>
              <w10:wrap anchorx="page" anchory="page"/>
            </v:round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5" name="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23A4" w:rsidRDefault="000F79B0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ED5D4C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D5845" w:rsidRPr="006D5845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" o:allowincell="f" fillcolor="#d34817 [3204]" stroked="f">
              <v:path arrowok="t"/>
              <v:textbox inset="0,0,0,0">
                <w:txbxContent>
                  <w:p w:rsidR="000D23A4" w:rsidRDefault="000F79B0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ED5D4C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D5845" w:rsidRPr="006D5845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D23A4" w:rsidRDefault="000D23A4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3A4" w:rsidRDefault="00342E8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9120" cy="9542145"/>
              <wp:effectExtent l="0" t="0" r="0" b="0"/>
              <wp:wrapNone/>
              <wp:docPr id="4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29120" cy="95421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0EBAA4F" id=" 11" o:spid="_x0000_s1026" style="position:absolute;margin-left:0;margin-top:0;width:545.6pt;height:751.3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" o:allowincell="f" filled="f" fillcolor="black" strokecolor="black [3213]" strokeweight="1pt">
              <v:path arrowok="t"/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3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23A4" w:rsidRDefault="000D23A4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" o:allowincell="f" fillcolor="#d34817 [3204]" stroked="f">
              <v:path arrowok="t"/>
              <v:textbox inset="0,0,0,0">
                <w:txbxContent>
                  <w:p w:rsidR="000D23A4" w:rsidRDefault="000D23A4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740" w:rsidRDefault="009D2740">
      <w:r>
        <w:separator/>
      </w:r>
    </w:p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</w:footnote>
  <w:footnote w:type="continuationSeparator" w:id="0">
    <w:p w:rsidR="009D2740" w:rsidRDefault="009D2740">
      <w:r>
        <w:continuationSeparator/>
      </w:r>
    </w:p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  <w:p w:rsidR="009D2740" w:rsidRDefault="009D27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77"/>
    <w:multiLevelType w:val="singleLevel"/>
    <w:tmpl w:val="6FEE9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1" w15:restartNumberingAfterBreak="0">
    <w:nsid w:val="0B7838B9"/>
    <w:multiLevelType w:val="singleLevel"/>
    <w:tmpl w:val="BB88E2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2" w15:restartNumberingAfterBreak="0">
    <w:nsid w:val="1DB86280"/>
    <w:multiLevelType w:val="singleLevel"/>
    <w:tmpl w:val="0A164FD8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3" w15:restartNumberingAfterBreak="0">
    <w:nsid w:val="20092212"/>
    <w:multiLevelType w:val="hybridMultilevel"/>
    <w:tmpl w:val="BECC1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1025"/>
    <w:multiLevelType w:val="hybridMultilevel"/>
    <w:tmpl w:val="0D2A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46CEA"/>
    <w:multiLevelType w:val="singleLevel"/>
    <w:tmpl w:val="229286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6" w15:restartNumberingAfterBreak="0">
    <w:nsid w:val="33AA36A3"/>
    <w:multiLevelType w:val="singleLevel"/>
    <w:tmpl w:val="A412D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7" w15:restartNumberingAfterBreak="0">
    <w:nsid w:val="41F814A8"/>
    <w:multiLevelType w:val="singleLevel"/>
    <w:tmpl w:val="2EF829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8" w15:restartNumberingAfterBreak="0">
    <w:nsid w:val="45C37D85"/>
    <w:multiLevelType w:val="singleLevel"/>
    <w:tmpl w:val="55005EF8"/>
    <w:lvl w:ilvl="0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9" w15:restartNumberingAfterBreak="0">
    <w:nsid w:val="48551D0D"/>
    <w:multiLevelType w:val="singleLevel"/>
    <w:tmpl w:val="63DE9F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10" w15:restartNumberingAfterBreak="0">
    <w:nsid w:val="4DAB6C5C"/>
    <w:multiLevelType w:val="singleLevel"/>
    <w:tmpl w:val="6C22C8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11" w15:restartNumberingAfterBreak="0">
    <w:nsid w:val="4EC52870"/>
    <w:multiLevelType w:val="singleLevel"/>
    <w:tmpl w:val="FA007A8E"/>
    <w:lvl w:ilvl="0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2" w15:restartNumberingAfterBreak="0">
    <w:nsid w:val="5AB05A3F"/>
    <w:multiLevelType w:val="singleLevel"/>
    <w:tmpl w:val="CBD661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13" w15:restartNumberingAfterBreak="0">
    <w:nsid w:val="5DCC359A"/>
    <w:multiLevelType w:val="singleLevel"/>
    <w:tmpl w:val="475E3F5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14" w15:restartNumberingAfterBreak="0">
    <w:nsid w:val="5F7E3422"/>
    <w:multiLevelType w:val="singleLevel"/>
    <w:tmpl w:val="7DD6D9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15" w15:restartNumberingAfterBreak="0">
    <w:nsid w:val="64CD5E1D"/>
    <w:multiLevelType w:val="singleLevel"/>
    <w:tmpl w:val="A0649ED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16" w15:restartNumberingAfterBreak="0">
    <w:nsid w:val="6CC22E2A"/>
    <w:multiLevelType w:val="singleLevel"/>
    <w:tmpl w:val="642E8E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17" w15:restartNumberingAfterBreak="0">
    <w:nsid w:val="6E7C50BC"/>
    <w:multiLevelType w:val="singleLevel"/>
    <w:tmpl w:val="11CAE394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18" w15:restartNumberingAfterBreak="0">
    <w:nsid w:val="75AA5EF3"/>
    <w:multiLevelType w:val="singleLevel"/>
    <w:tmpl w:val="9E98C0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19" w15:restartNumberingAfterBreak="0">
    <w:nsid w:val="76253808"/>
    <w:multiLevelType w:val="singleLevel"/>
    <w:tmpl w:val="98E28D5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0" w15:restartNumberingAfterBreak="0">
    <w:nsid w:val="792679A9"/>
    <w:multiLevelType w:val="singleLevel"/>
    <w:tmpl w:val="14E27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21" w15:restartNumberingAfterBreak="0">
    <w:nsid w:val="7AA14E3B"/>
    <w:multiLevelType w:val="singleLevel"/>
    <w:tmpl w:val="C220D5C0"/>
    <w:lvl w:ilvl="0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num w:numId="1">
    <w:abstractNumId w:val="19"/>
  </w:num>
  <w:num w:numId="2">
    <w:abstractNumId w:val="19"/>
  </w:num>
  <w:num w:numId="3">
    <w:abstractNumId w:val="15"/>
  </w:num>
  <w:num w:numId="4">
    <w:abstractNumId w:val="15"/>
  </w:num>
  <w:num w:numId="5">
    <w:abstractNumId w:val="13"/>
  </w:num>
  <w:num w:numId="6">
    <w:abstractNumId w:val="13"/>
  </w:num>
  <w:num w:numId="7">
    <w:abstractNumId w:val="17"/>
  </w:num>
  <w:num w:numId="8">
    <w:abstractNumId w:val="17"/>
  </w:num>
  <w:num w:numId="9">
    <w:abstractNumId w:val="2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7"/>
  </w:num>
  <w:num w:numId="15">
    <w:abstractNumId w:val="2"/>
  </w:num>
  <w:num w:numId="16">
    <w:abstractNumId w:val="19"/>
  </w:num>
  <w:num w:numId="17">
    <w:abstractNumId w:val="15"/>
  </w:num>
  <w:num w:numId="18">
    <w:abstractNumId w:val="13"/>
  </w:num>
  <w:num w:numId="19">
    <w:abstractNumId w:val="17"/>
  </w:num>
  <w:num w:numId="20">
    <w:abstractNumId w:val="2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removeDateAndTime/>
  <w:hideGrammaticalErrors/>
  <w:proofState w:spelling="clean"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39937">
      <o:colormenu v:ext="edit" fillcolor="none [3204]" strokecolor="none [3213]"/>
    </o:shapedefaults>
    <o:shapelayout v:ext="edit"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DA"/>
    <w:rsid w:val="0000127B"/>
    <w:rsid w:val="0001002A"/>
    <w:rsid w:val="0002341F"/>
    <w:rsid w:val="00044463"/>
    <w:rsid w:val="00045C2D"/>
    <w:rsid w:val="00060E30"/>
    <w:rsid w:val="00085912"/>
    <w:rsid w:val="0009153C"/>
    <w:rsid w:val="00096BD3"/>
    <w:rsid w:val="000C1D6B"/>
    <w:rsid w:val="000C2005"/>
    <w:rsid w:val="000D23A4"/>
    <w:rsid w:val="000F79B0"/>
    <w:rsid w:val="001034D8"/>
    <w:rsid w:val="001101AA"/>
    <w:rsid w:val="00127043"/>
    <w:rsid w:val="00140D34"/>
    <w:rsid w:val="00165FF7"/>
    <w:rsid w:val="00174AFE"/>
    <w:rsid w:val="001B158B"/>
    <w:rsid w:val="001B22C4"/>
    <w:rsid w:val="001C042A"/>
    <w:rsid w:val="001C2F4F"/>
    <w:rsid w:val="001E57DA"/>
    <w:rsid w:val="001E77C0"/>
    <w:rsid w:val="001F0F40"/>
    <w:rsid w:val="00251D50"/>
    <w:rsid w:val="00253BA3"/>
    <w:rsid w:val="00266F56"/>
    <w:rsid w:val="0029230F"/>
    <w:rsid w:val="002A697B"/>
    <w:rsid w:val="002A6B15"/>
    <w:rsid w:val="002C3723"/>
    <w:rsid w:val="002D7FAC"/>
    <w:rsid w:val="002F6C1B"/>
    <w:rsid w:val="0031682A"/>
    <w:rsid w:val="00342E89"/>
    <w:rsid w:val="0036549D"/>
    <w:rsid w:val="003A5495"/>
    <w:rsid w:val="003A565C"/>
    <w:rsid w:val="003C6E48"/>
    <w:rsid w:val="003E1DE5"/>
    <w:rsid w:val="003E1FB9"/>
    <w:rsid w:val="003E3D1F"/>
    <w:rsid w:val="004274BE"/>
    <w:rsid w:val="00435EB1"/>
    <w:rsid w:val="00437646"/>
    <w:rsid w:val="00460EE0"/>
    <w:rsid w:val="004672AE"/>
    <w:rsid w:val="00470943"/>
    <w:rsid w:val="00487084"/>
    <w:rsid w:val="004A18F1"/>
    <w:rsid w:val="004A44E3"/>
    <w:rsid w:val="004A5557"/>
    <w:rsid w:val="004B03C3"/>
    <w:rsid w:val="004B54F9"/>
    <w:rsid w:val="004B6FC1"/>
    <w:rsid w:val="004B792E"/>
    <w:rsid w:val="004E641E"/>
    <w:rsid w:val="00516893"/>
    <w:rsid w:val="005342CD"/>
    <w:rsid w:val="0055046F"/>
    <w:rsid w:val="00551259"/>
    <w:rsid w:val="00567623"/>
    <w:rsid w:val="00570017"/>
    <w:rsid w:val="00571730"/>
    <w:rsid w:val="0058251C"/>
    <w:rsid w:val="00595778"/>
    <w:rsid w:val="00627E56"/>
    <w:rsid w:val="00631659"/>
    <w:rsid w:val="00656598"/>
    <w:rsid w:val="0067113E"/>
    <w:rsid w:val="00680695"/>
    <w:rsid w:val="006C43C3"/>
    <w:rsid w:val="006C706E"/>
    <w:rsid w:val="006D01F8"/>
    <w:rsid w:val="006D5845"/>
    <w:rsid w:val="007210B8"/>
    <w:rsid w:val="007A1EA2"/>
    <w:rsid w:val="007C6747"/>
    <w:rsid w:val="007D0972"/>
    <w:rsid w:val="007D0B54"/>
    <w:rsid w:val="007E6078"/>
    <w:rsid w:val="008021FB"/>
    <w:rsid w:val="00822C9E"/>
    <w:rsid w:val="00861EBC"/>
    <w:rsid w:val="008647FE"/>
    <w:rsid w:val="00874FA9"/>
    <w:rsid w:val="0089005D"/>
    <w:rsid w:val="00891F5E"/>
    <w:rsid w:val="008B4CC2"/>
    <w:rsid w:val="008C5196"/>
    <w:rsid w:val="008D0000"/>
    <w:rsid w:val="008D2D4F"/>
    <w:rsid w:val="008D4434"/>
    <w:rsid w:val="008E5D9F"/>
    <w:rsid w:val="0090259D"/>
    <w:rsid w:val="00916CD8"/>
    <w:rsid w:val="009344B0"/>
    <w:rsid w:val="00966290"/>
    <w:rsid w:val="009A1768"/>
    <w:rsid w:val="009D1D15"/>
    <w:rsid w:val="009D2740"/>
    <w:rsid w:val="009F2AA3"/>
    <w:rsid w:val="00A0702D"/>
    <w:rsid w:val="00A82ABD"/>
    <w:rsid w:val="00AB0D4B"/>
    <w:rsid w:val="00AC093D"/>
    <w:rsid w:val="00AD4B8A"/>
    <w:rsid w:val="00AE2E93"/>
    <w:rsid w:val="00B06544"/>
    <w:rsid w:val="00B2357D"/>
    <w:rsid w:val="00B547F5"/>
    <w:rsid w:val="00B719A1"/>
    <w:rsid w:val="00B75471"/>
    <w:rsid w:val="00B857D9"/>
    <w:rsid w:val="00B862BE"/>
    <w:rsid w:val="00B95A37"/>
    <w:rsid w:val="00BA6111"/>
    <w:rsid w:val="00BD1855"/>
    <w:rsid w:val="00BF4904"/>
    <w:rsid w:val="00C01FBC"/>
    <w:rsid w:val="00C13987"/>
    <w:rsid w:val="00C1620D"/>
    <w:rsid w:val="00C3215B"/>
    <w:rsid w:val="00C334AA"/>
    <w:rsid w:val="00C8325D"/>
    <w:rsid w:val="00C861F0"/>
    <w:rsid w:val="00CB2EB9"/>
    <w:rsid w:val="00D2050E"/>
    <w:rsid w:val="00D20F3D"/>
    <w:rsid w:val="00D43226"/>
    <w:rsid w:val="00D44C9B"/>
    <w:rsid w:val="00D53F82"/>
    <w:rsid w:val="00D558C3"/>
    <w:rsid w:val="00D77BCE"/>
    <w:rsid w:val="00E67660"/>
    <w:rsid w:val="00E710DC"/>
    <w:rsid w:val="00E76426"/>
    <w:rsid w:val="00E77632"/>
    <w:rsid w:val="00E81DAD"/>
    <w:rsid w:val="00EB6F75"/>
    <w:rsid w:val="00ED5D4C"/>
    <w:rsid w:val="00F2529D"/>
    <w:rsid w:val="00F30522"/>
    <w:rsid w:val="00F3581C"/>
    <w:rsid w:val="00F44F5F"/>
    <w:rsid w:val="00F51820"/>
    <w:rsid w:val="00F54184"/>
    <w:rsid w:val="00F646E0"/>
    <w:rsid w:val="00F65471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  <w14:docId w14:val="004A40EC"/>
  <w15:docId w15:val="{37BEDBFD-BD60-014E-A605-83C4C4C4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Times New Roman" w:hAnsi="Times New Roman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3A4"/>
    <w:pPr>
      <w:spacing w:after="160"/>
    </w:pPr>
    <w:rPr>
      <w:rFonts w:ascii="Carlito" w:cs="Times New Roman"/>
      <w:color w:val="000000"/>
      <w:szCs w:val="20"/>
      <w:lang w:eastAsia="ja-JP"/>
    </w:rPr>
  </w:style>
  <w:style w:type="paragraph" w:styleId="Heading1">
    <w:name w:val="heading 1"/>
    <w:basedOn w:val="Normal"/>
    <w:link w:val="Heading1Char"/>
    <w:uiPriority w:val="9"/>
    <w:rsid w:val="000D23A4"/>
    <w:pPr>
      <w:spacing w:before="300" w:after="40" w:line="240" w:lineRule="auto"/>
      <w:outlineLvl w:val="0"/>
    </w:pPr>
    <w:rPr>
      <w:rFonts w:asci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link w:val="Heading2Char"/>
    <w:uiPriority w:val="9"/>
    <w:rsid w:val="000D23A4"/>
    <w:pPr>
      <w:spacing w:before="240" w:after="40" w:line="240" w:lineRule="auto"/>
      <w:outlineLvl w:val="1"/>
    </w:pPr>
    <w:rPr>
      <w:rFonts w:asci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link w:val="Heading3Char"/>
    <w:uiPriority w:val="9"/>
    <w:qFormat/>
    <w:rsid w:val="000D23A4"/>
    <w:pPr>
      <w:spacing w:before="200" w:after="40" w:line="240" w:lineRule="auto"/>
      <w:outlineLvl w:val="2"/>
    </w:pPr>
    <w:rPr>
      <w:rFonts w:asci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link w:val="Heading4Char"/>
    <w:uiPriority w:val="9"/>
    <w:rsid w:val="000D23A4"/>
    <w:pPr>
      <w:spacing w:before="240" w:after="0"/>
      <w:outlineLvl w:val="3"/>
    </w:pPr>
    <w:rPr>
      <w:rFonts w:asci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link w:val="Heading5Char"/>
    <w:uiPriority w:val="9"/>
    <w:rsid w:val="000D23A4"/>
    <w:pPr>
      <w:spacing w:before="200" w:after="0"/>
      <w:outlineLvl w:val="4"/>
    </w:pPr>
    <w:rPr>
      <w:rFonts w:asci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link w:val="Heading6Char"/>
    <w:uiPriority w:val="9"/>
    <w:qFormat/>
    <w:rsid w:val="000D23A4"/>
    <w:pPr>
      <w:spacing w:before="200" w:after="0"/>
      <w:outlineLvl w:val="5"/>
    </w:pPr>
    <w:rPr>
      <w:rFonts w:ascii="Franklin Gothic Book"/>
      <w:color w:val="524633"/>
      <w:spacing w:val="10"/>
      <w:sz w:val="24"/>
    </w:rPr>
  </w:style>
  <w:style w:type="paragraph" w:styleId="Heading7">
    <w:name w:val="heading 7"/>
    <w:basedOn w:val="Normal"/>
    <w:link w:val="Heading7Char"/>
    <w:uiPriority w:val="9"/>
    <w:qFormat/>
    <w:rsid w:val="000D23A4"/>
    <w:pPr>
      <w:spacing w:before="200" w:after="0"/>
      <w:outlineLvl w:val="6"/>
    </w:pPr>
    <w:rPr>
      <w:rFonts w:ascii="Franklin Gothic Book"/>
      <w:i/>
      <w:color w:val="524633"/>
      <w:spacing w:val="10"/>
      <w:sz w:val="24"/>
    </w:rPr>
  </w:style>
  <w:style w:type="paragraph" w:styleId="Heading8">
    <w:name w:val="heading 8"/>
    <w:basedOn w:val="Normal"/>
    <w:link w:val="Heading8Char"/>
    <w:uiPriority w:val="9"/>
    <w:qFormat/>
    <w:rsid w:val="000D23A4"/>
    <w:pPr>
      <w:spacing w:before="200" w:after="0"/>
      <w:outlineLvl w:val="7"/>
    </w:pPr>
    <w:rPr>
      <w:rFonts w:ascii="Franklin Gothic Book"/>
      <w:color w:val="D34817"/>
      <w:spacing w:val="10"/>
    </w:rPr>
  </w:style>
  <w:style w:type="paragraph" w:styleId="Heading9">
    <w:name w:val="heading 9"/>
    <w:basedOn w:val="Normal"/>
    <w:link w:val="Heading9Char"/>
    <w:uiPriority w:val="9"/>
    <w:qFormat/>
    <w:rsid w:val="000D23A4"/>
    <w:pPr>
      <w:spacing w:before="200" w:after="0"/>
      <w:outlineLvl w:val="8"/>
    </w:pPr>
    <w:rPr>
      <w:rFonts w:asci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3A4"/>
    <w:rPr>
      <w:rFonts w:asci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23A4"/>
    <w:rPr>
      <w:rFonts w:asci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D23A4"/>
    <w:rPr>
      <w:rFonts w:asci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D23A4"/>
    <w:rPr>
      <w:rFonts w:asci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D23A4"/>
    <w:rPr>
      <w:rFonts w:asci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0D23A4"/>
    <w:rPr>
      <w:rFonts w:asci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0D23A4"/>
    <w:rPr>
      <w:rFonts w:asci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0D23A4"/>
    <w:rPr>
      <w:rFonts w:asci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0D23A4"/>
    <w:rPr>
      <w:rFonts w:asci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0D23A4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D23A4"/>
    <w:rPr>
      <w:rFonts w:asci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0D23A4"/>
    <w:pPr>
      <w:spacing w:after="480" w:line="240" w:lineRule="auto"/>
      <w:jc w:val="center"/>
    </w:pPr>
    <w:rPr>
      <w:rFonts w:asci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23A4"/>
    <w:rPr>
      <w:rFonts w:asci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0D23A4"/>
    <w:rPr>
      <w:rFonts w:ascii="Perpetua"/>
      <w:b/>
      <w:color w:val="9B2D1F"/>
    </w:rPr>
  </w:style>
  <w:style w:type="character" w:styleId="Emphasis">
    <w:name w:val="Emphasis"/>
    <w:uiPriority w:val="20"/>
    <w:qFormat/>
    <w:rsid w:val="000D23A4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0D23A4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0D23A4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0D23A4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0D23A4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0D23A4"/>
    <w:rPr>
      <w:rFonts w:asci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0D23A4"/>
    <w:rPr>
      <w:rFonts w:asci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0D23A4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0D23A4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0D23A4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0D23A4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0D23A4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D23A4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0D23A4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0D23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0D23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3A4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0D23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3A4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0D2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3A4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uiPriority w:val="35"/>
    <w:rsid w:val="000D23A4"/>
    <w:pPr>
      <w:spacing w:after="0" w:line="240" w:lineRule="auto"/>
    </w:pPr>
    <w:rPr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0D23A4"/>
    <w:pPr>
      <w:spacing w:after="0" w:line="240" w:lineRule="auto"/>
    </w:pPr>
  </w:style>
  <w:style w:type="paragraph" w:styleId="BlockText">
    <w:name w:val="Block Text"/>
    <w:uiPriority w:val="40"/>
    <w:rsid w:val="000D23A4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0D23A4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0D23A4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qFormat/>
    <w:rsid w:val="000D23A4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qFormat/>
    <w:rsid w:val="000D23A4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qFormat/>
    <w:rsid w:val="000D23A4"/>
    <w:pPr>
      <w:numPr>
        <w:numId w:val="20"/>
      </w:numPr>
      <w:spacing w:after="0"/>
    </w:pPr>
  </w:style>
  <w:style w:type="paragraph" w:styleId="TOC1">
    <w:name w:val="toc 1"/>
    <w:basedOn w:val="Normal"/>
    <w:uiPriority w:val="99"/>
    <w:qFormat/>
    <w:rsid w:val="000D23A4"/>
    <w:pPr>
      <w:tabs>
        <w:tab w:val="right" w:leader="dot" w:pos="8630"/>
      </w:tabs>
      <w:spacing w:after="40" w:line="240" w:lineRule="auto"/>
    </w:pPr>
    <w:rPr>
      <w:smallCaps/>
      <w:color w:val="9B2D1F"/>
    </w:rPr>
  </w:style>
  <w:style w:type="paragraph" w:styleId="TOC2">
    <w:name w:val="toc 2"/>
    <w:basedOn w:val="Normal"/>
    <w:uiPriority w:val="99"/>
    <w:qFormat/>
    <w:rsid w:val="000D23A4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uiPriority w:val="99"/>
    <w:qFormat/>
    <w:rsid w:val="000D23A4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uiPriority w:val="99"/>
    <w:qFormat/>
    <w:rsid w:val="000D23A4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uiPriority w:val="99"/>
    <w:qFormat/>
    <w:rsid w:val="000D23A4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uiPriority w:val="99"/>
    <w:qFormat/>
    <w:rsid w:val="000D23A4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uiPriority w:val="99"/>
    <w:qFormat/>
    <w:rsid w:val="000D23A4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uiPriority w:val="99"/>
    <w:qFormat/>
    <w:rsid w:val="000D23A4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uiPriority w:val="99"/>
    <w:qFormat/>
    <w:rsid w:val="000D23A4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DefaultParagraphFont"/>
    <w:uiPriority w:val="99"/>
    <w:rsid w:val="000D23A4"/>
    <w:rPr>
      <w:color w:val="CC9900"/>
      <w:u w:val="single"/>
    </w:rPr>
  </w:style>
  <w:style w:type="paragraph" w:customStyle="1" w:styleId="PersonalName">
    <w:name w:val="Personal Name"/>
    <w:basedOn w:val="Normal"/>
    <w:uiPriority w:val="2"/>
    <w:qFormat/>
    <w:rsid w:val="000D23A4"/>
    <w:pPr>
      <w:spacing w:after="0"/>
    </w:pPr>
    <w:rPr>
      <w:rFonts w:asci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0D23A4"/>
    <w:rPr>
      <w:rFonts w:asci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D23A4"/>
    <w:rPr>
      <w:rFonts w:asci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0D23A4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0D23A4"/>
    <w:rPr>
      <w:rFonts w:asci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0D23A4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0D23A4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0D23A4"/>
    <w:rPr>
      <w:rFonts w:asci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link w:val="SubsectionChar"/>
    <w:qFormat/>
    <w:rsid w:val="000D23A4"/>
    <w:pPr>
      <w:spacing w:after="0" w:line="240" w:lineRule="auto"/>
      <w:outlineLvl w:val="0"/>
    </w:pPr>
    <w:rPr>
      <w:rFonts w:asci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0D23A4"/>
    <w:pPr>
      <w:spacing w:before="120"/>
      <w:contextualSpacing/>
    </w:pPr>
  </w:style>
  <w:style w:type="paragraph" w:customStyle="1" w:styleId="SubsectionDate">
    <w:name w:val="Subsection Date"/>
    <w:basedOn w:val="Normal"/>
    <w:link w:val="SubsectionDateChar1"/>
    <w:qFormat/>
    <w:rsid w:val="000D23A4"/>
    <w:pPr>
      <w:spacing w:after="0" w:line="240" w:lineRule="auto"/>
      <w:outlineLvl w:val="0"/>
    </w:pPr>
    <w:rPr>
      <w:rFonts w:asci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0D23A4"/>
    <w:rPr>
      <w:rFonts w:asci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0D23A4"/>
    <w:rPr>
      <w:rFonts w:asci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qFormat/>
    <w:rsid w:val="000D23A4"/>
    <w:pPr>
      <w:spacing w:before="320" w:after="40" w:line="240" w:lineRule="auto"/>
    </w:pPr>
    <w:rPr>
      <w:rFonts w:ascii="Franklin Gothic Book"/>
      <w:b/>
      <w:color w:val="9B2D1F"/>
      <w:sz w:val="28"/>
    </w:rPr>
  </w:style>
  <w:style w:type="paragraph" w:customStyle="1" w:styleId="PlaceholderAutotext32">
    <w:name w:val="PlaceholderAutotext_32"/>
    <w:rsid w:val="000D23A4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0D23A4"/>
    <w:rPr>
      <w:rFonts w:asci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rsid w:val="000D23A4"/>
  </w:style>
  <w:style w:type="paragraph" w:styleId="ListParagraph">
    <w:name w:val="List Paragraph"/>
    <w:basedOn w:val="Normal"/>
    <w:uiPriority w:val="34"/>
    <w:qFormat/>
    <w:rsid w:val="00F3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3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55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Gulshan Ali</dc:creator>
  <cp:lastModifiedBy>sameer ali</cp:lastModifiedBy>
  <cp:revision>62</cp:revision>
  <dcterms:created xsi:type="dcterms:W3CDTF">2018-06-30T16:05:00Z</dcterms:created>
  <dcterms:modified xsi:type="dcterms:W3CDTF">2018-10-27T13:32:00Z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