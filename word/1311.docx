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377BB" w14:textId="423993CE" w:rsidR="007B4A04" w:rsidRDefault="00BA7D9B">
      <w:pPr>
        <w:pStyle w:val="Name"/>
      </w:pPr>
      <w:r>
        <w:t>Manish kumar</w:t>
      </w:r>
    </w:p>
    <w:p w14:paraId="35E80BD2" w14:textId="47BC7079" w:rsidR="00BA7D9B" w:rsidRDefault="009D704A">
      <w:pPr>
        <w:pStyle w:val="Name"/>
      </w:pPr>
      <w:r>
        <w:t>S\o Vinod kumar</w:t>
      </w:r>
    </w:p>
    <w:p w14:paraId="6E150FD5" w14:textId="2B751B8F" w:rsidR="0059120E" w:rsidRDefault="00160D06">
      <w:pPr>
        <w:pStyle w:val="ContactInfo"/>
      </w:pPr>
      <w:r>
        <w:t xml:space="preserve">55 Istaq Masjid Sarai </w:t>
      </w:r>
      <w:r w:rsidR="00BE18F1">
        <w:t>Kale Khan</w:t>
      </w:r>
    </w:p>
    <w:p w14:paraId="46AF0CD3" w14:textId="057FBE80" w:rsidR="00BE18F1" w:rsidRDefault="00BE18F1">
      <w:pPr>
        <w:pStyle w:val="ContactInfo"/>
      </w:pPr>
      <w:r>
        <w:t>New Delhi 110013</w:t>
      </w:r>
    </w:p>
    <w:p w14:paraId="10BBDA44" w14:textId="2260D749" w:rsidR="00BE18F1" w:rsidRDefault="00BE18F1">
      <w:pPr>
        <w:pStyle w:val="ContactInfo"/>
      </w:pPr>
      <w:r>
        <w:t>Mob-8094200047</w:t>
      </w:r>
    </w:p>
    <w:p w14:paraId="390D4DFC" w14:textId="77777777" w:rsidR="0059120E" w:rsidRDefault="00555E36">
      <w:pPr>
        <w:pStyle w:val="Heading1"/>
      </w:pPr>
      <w:sdt>
        <w:sdtPr>
          <w:id w:val="-819804518"/>
          <w:placeholder>
            <w:docPart w:val="1D20EF1C3EFB43CCBA9F668E8C980103"/>
          </w:placeholder>
          <w:temporary/>
          <w:showingPlcHdr/>
          <w15:appearance w15:val="hidden"/>
        </w:sdtPr>
        <w:sdtEndPr/>
        <w:sdtContent>
          <w:r w:rsidR="008E2E2A">
            <w:t>Skills Summary</w:t>
          </w:r>
        </w:sdtContent>
      </w:sdt>
    </w:p>
    <w:p w14:paraId="4E75987C" w14:textId="061B4F88" w:rsidR="0059120E" w:rsidRDefault="003943F2">
      <w:pPr>
        <w:spacing w:after="180"/>
      </w:pPr>
      <w:r>
        <w:t>Hard Working &amp; Result Oriented</w:t>
      </w:r>
    </w:p>
    <w:p w14:paraId="60C6CDBA" w14:textId="0C676D48" w:rsidR="003943F2" w:rsidRDefault="00B878E9">
      <w:pPr>
        <w:spacing w:after="180"/>
      </w:pPr>
      <w:r>
        <w:t xml:space="preserve">Fair For Challenging Task Responsible </w:t>
      </w:r>
      <w:r w:rsidR="000F3240">
        <w:t>&amp; Sincere Nature</w:t>
      </w:r>
    </w:p>
    <w:p w14:paraId="2FE84936" w14:textId="1B756852" w:rsidR="0059120E" w:rsidRDefault="00B431DB" w:rsidP="000F3240">
      <w:pPr>
        <w:pStyle w:val="Heading1"/>
      </w:pPr>
      <w:r>
        <w:t>Qualification</w:t>
      </w:r>
    </w:p>
    <w:p w14:paraId="34FCAF67" w14:textId="20C811BC" w:rsidR="00774E2C" w:rsidRDefault="007D4BAA" w:rsidP="00B431DB">
      <w:r>
        <w:t>10 th Rsos Jaipur Rajasthan</w:t>
      </w:r>
    </w:p>
    <w:p w14:paraId="365D195D" w14:textId="495F4B7B" w:rsidR="007D4BAA" w:rsidRPr="00B431DB" w:rsidRDefault="007D4BAA" w:rsidP="00B431DB">
      <w:r>
        <w:t>Pass Year 2016</w:t>
      </w:r>
    </w:p>
    <w:p w14:paraId="7D4D78DA" w14:textId="77777777" w:rsidR="0059120E" w:rsidRDefault="00555E36">
      <w:pPr>
        <w:pStyle w:val="Heading1"/>
      </w:pPr>
      <w:sdt>
        <w:sdtPr>
          <w:id w:val="617349259"/>
          <w:placeholder>
            <w:docPart w:val="A05BFD3CD7C3493488FCB1D71B75CF6C"/>
          </w:placeholder>
          <w:temporary/>
          <w:showingPlcHdr/>
          <w15:appearance w15:val="hidden"/>
        </w:sdtPr>
        <w:sdtEndPr/>
        <w:sdtContent>
          <w:r w:rsidR="008E2E2A">
            <w:t>Experience</w:t>
          </w:r>
        </w:sdtContent>
      </w:sdt>
    </w:p>
    <w:p w14:paraId="553ABA1D" w14:textId="77695CC4" w:rsidR="0059120E" w:rsidRDefault="00D20635" w:rsidP="00886354">
      <w:pPr>
        <w:pStyle w:val="Heading2"/>
      </w:pPr>
      <w:r>
        <w:t>8 Month Delhi metro Housekeepar</w:t>
      </w:r>
    </w:p>
    <w:p w14:paraId="0F455D5B" w14:textId="29CF4E72" w:rsidR="0059120E" w:rsidRDefault="009D5AC9" w:rsidP="00DA583E">
      <w:pPr>
        <w:pStyle w:val="Heading1"/>
      </w:pPr>
      <w:r>
        <w:t xml:space="preserve">Strength </w:t>
      </w:r>
    </w:p>
    <w:p w14:paraId="11013047" w14:textId="368C152D" w:rsidR="009D5AC9" w:rsidRDefault="009D5AC9" w:rsidP="009D5AC9">
      <w:r>
        <w:t>Good Man</w:t>
      </w:r>
      <w:r w:rsidR="00226D1F">
        <w:t>agement Skills.</w:t>
      </w:r>
    </w:p>
    <w:p w14:paraId="37153B10" w14:textId="2E85C159" w:rsidR="00226D1F" w:rsidRDefault="00226D1F" w:rsidP="009D5AC9">
      <w:r>
        <w:t>Confidence.</w:t>
      </w:r>
    </w:p>
    <w:p w14:paraId="5C57477A" w14:textId="25600AAB" w:rsidR="00226D1F" w:rsidRDefault="00226D1F" w:rsidP="009D5AC9">
      <w:r>
        <w:t>Ability</w:t>
      </w:r>
      <w:r w:rsidR="0081159F">
        <w:t xml:space="preserve"> To Work </w:t>
      </w:r>
      <w:r w:rsidR="00A861BB">
        <w:t>Independently</w:t>
      </w:r>
      <w:r w:rsidR="0081159F">
        <w:t>.</w:t>
      </w:r>
    </w:p>
    <w:p w14:paraId="16837A59" w14:textId="3A669406" w:rsidR="00C530C7" w:rsidRDefault="0081159F" w:rsidP="009D5AC9">
      <w:r>
        <w:t xml:space="preserve">Good </w:t>
      </w:r>
      <w:r w:rsidR="000B0576">
        <w:t>Communication</w:t>
      </w:r>
      <w:r w:rsidR="00C530C7">
        <w:t xml:space="preserve"> Skill.</w:t>
      </w:r>
    </w:p>
    <w:p w14:paraId="140FF776" w14:textId="3E7E1B6D" w:rsidR="001E37D9" w:rsidRDefault="004D7244" w:rsidP="004D7244">
      <w:pPr>
        <w:pStyle w:val="Heading1"/>
      </w:pPr>
      <w:r>
        <w:t>Personal Particulars</w:t>
      </w:r>
      <w:r w:rsidR="00E2715F">
        <w:t>:</w:t>
      </w:r>
    </w:p>
    <w:p w14:paraId="06EEFA78" w14:textId="4221EE88" w:rsidR="00E2715F" w:rsidRDefault="009E08CA" w:rsidP="00E2715F">
      <w:r>
        <w:t xml:space="preserve">NAMR  </w:t>
      </w:r>
      <w:r w:rsidR="00E2715F">
        <w:t xml:space="preserve"> </w:t>
      </w:r>
      <w:r>
        <w:t xml:space="preserve">         : </w:t>
      </w:r>
      <w:r w:rsidR="00AE660F">
        <w:t>Manish kumar</w:t>
      </w:r>
    </w:p>
    <w:p w14:paraId="059B7724" w14:textId="4188DAEB" w:rsidR="00E2715F" w:rsidRDefault="00E2715F" w:rsidP="00E2715F">
      <w:r>
        <w:t>Father Name:</w:t>
      </w:r>
      <w:r w:rsidR="009E08CA">
        <w:t xml:space="preserve"> </w:t>
      </w:r>
      <w:r w:rsidR="00AE660F">
        <w:t>Vinod kumar</w:t>
      </w:r>
    </w:p>
    <w:p w14:paraId="0828CFA0" w14:textId="546AD09B" w:rsidR="009E08CA" w:rsidRDefault="009E08CA" w:rsidP="00E2715F">
      <w:r>
        <w:t>D.O.B.            :</w:t>
      </w:r>
      <w:r w:rsidR="00CC6749">
        <w:t xml:space="preserve"> </w:t>
      </w:r>
      <w:r w:rsidR="000244BD">
        <w:t>16/04/1995</w:t>
      </w:r>
    </w:p>
    <w:p w14:paraId="00EC7164" w14:textId="46F973AE" w:rsidR="00371F33" w:rsidRDefault="00CC6749" w:rsidP="00E2715F">
      <w:r>
        <w:t>Language    : Hindi</w:t>
      </w:r>
      <w:r w:rsidR="000244BD">
        <w:t>,english</w:t>
      </w:r>
      <w:bookmarkStart w:id="0" w:name="_GoBack"/>
      <w:bookmarkEnd w:id="0"/>
      <w:r>
        <w:t xml:space="preserve"> </w:t>
      </w:r>
    </w:p>
    <w:p w14:paraId="1B955D89" w14:textId="516138ED" w:rsidR="00371F33" w:rsidRDefault="00371F33" w:rsidP="00E2715F">
      <w:pPr>
        <w:rPr>
          <w:b/>
        </w:rPr>
      </w:pPr>
      <w:r>
        <w:rPr>
          <w:b/>
        </w:rPr>
        <w:t xml:space="preserve">I Do Hereby </w:t>
      </w:r>
      <w:r w:rsidR="00563E10">
        <w:rPr>
          <w:b/>
        </w:rPr>
        <w:t>Declare That</w:t>
      </w:r>
      <w:r w:rsidR="00E226F5">
        <w:rPr>
          <w:b/>
        </w:rPr>
        <w:t xml:space="preserve"> The Content Of My Above Resume</w:t>
      </w:r>
    </w:p>
    <w:p w14:paraId="19D1B531" w14:textId="03723132" w:rsidR="00E226F5" w:rsidRDefault="00300014" w:rsidP="00E2715F">
      <w:pPr>
        <w:rPr>
          <w:b/>
        </w:rPr>
      </w:pPr>
      <w:r>
        <w:rPr>
          <w:b/>
        </w:rPr>
        <w:t xml:space="preserve">Are Corrected To The Best To Of My </w:t>
      </w:r>
      <w:r w:rsidR="00BF697A">
        <w:rPr>
          <w:b/>
        </w:rPr>
        <w:t xml:space="preserve">Knowledge </w:t>
      </w:r>
      <w:r>
        <w:rPr>
          <w:b/>
        </w:rPr>
        <w:t xml:space="preserve">And </w:t>
      </w:r>
      <w:r w:rsidR="00BF697A">
        <w:rPr>
          <w:b/>
        </w:rPr>
        <w:t>Nothing</w:t>
      </w:r>
    </w:p>
    <w:p w14:paraId="4ED60E99" w14:textId="76CA2721" w:rsidR="00BF697A" w:rsidRPr="00371F33" w:rsidRDefault="00BF697A" w:rsidP="00E2715F">
      <w:pPr>
        <w:rPr>
          <w:b/>
        </w:rPr>
      </w:pPr>
      <w:r>
        <w:rPr>
          <w:b/>
        </w:rPr>
        <w:t>Has Been Con</w:t>
      </w:r>
      <w:r w:rsidR="00721B67">
        <w:rPr>
          <w:b/>
        </w:rPr>
        <w:t>cealed Therein.</w:t>
      </w:r>
    </w:p>
    <w:p w14:paraId="55DE4376" w14:textId="0E4A4B50" w:rsidR="00721B67" w:rsidRDefault="00721B67" w:rsidP="00E2715F">
      <w:r>
        <w:t>Date</w:t>
      </w:r>
      <w:r w:rsidR="000B0576">
        <w:t>23/07/2018</w:t>
      </w:r>
    </w:p>
    <w:p w14:paraId="5337ED97" w14:textId="77777777" w:rsidR="000B0576" w:rsidRDefault="000B0576" w:rsidP="00E2715F"/>
    <w:p w14:paraId="3581C423" w14:textId="4E4E4416" w:rsidR="00721B67" w:rsidRDefault="00721B67" w:rsidP="00E2715F"/>
    <w:p w14:paraId="2B96E3E0" w14:textId="77777777" w:rsidR="00721B67" w:rsidRPr="00E2715F" w:rsidRDefault="00721B67" w:rsidP="00E2715F"/>
    <w:sectPr w:rsidR="00721B67" w:rsidRPr="00E2715F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4DC14" w14:textId="77777777" w:rsidR="007B4A04" w:rsidRDefault="007B4A04">
      <w:pPr>
        <w:spacing w:after="0" w:line="240" w:lineRule="auto"/>
      </w:pPr>
      <w:r>
        <w:separator/>
      </w:r>
    </w:p>
  </w:endnote>
  <w:endnote w:type="continuationSeparator" w:id="0">
    <w:p w14:paraId="6058BC13" w14:textId="77777777" w:rsidR="007B4A04" w:rsidRDefault="007B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E7323" w14:textId="77777777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68CF0" w14:textId="77777777" w:rsidR="007B4A04" w:rsidRDefault="007B4A04">
      <w:pPr>
        <w:spacing w:after="0" w:line="240" w:lineRule="auto"/>
      </w:pPr>
      <w:r>
        <w:separator/>
      </w:r>
    </w:p>
  </w:footnote>
  <w:footnote w:type="continuationSeparator" w:id="0">
    <w:p w14:paraId="511D5E20" w14:textId="77777777" w:rsidR="007B4A04" w:rsidRDefault="007B4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A3378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BF283A" wp14:editId="48770AE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8EFE7F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D63C2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9E9B428" wp14:editId="35B1288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FAD682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04"/>
    <w:rsid w:val="000244BD"/>
    <w:rsid w:val="000B0576"/>
    <w:rsid w:val="000F3240"/>
    <w:rsid w:val="00107A8C"/>
    <w:rsid w:val="00160D06"/>
    <w:rsid w:val="00167E74"/>
    <w:rsid w:val="001E37D9"/>
    <w:rsid w:val="00226D1F"/>
    <w:rsid w:val="00300014"/>
    <w:rsid w:val="00371F33"/>
    <w:rsid w:val="003943F2"/>
    <w:rsid w:val="004D7244"/>
    <w:rsid w:val="00563E10"/>
    <w:rsid w:val="0059120E"/>
    <w:rsid w:val="005C1D54"/>
    <w:rsid w:val="005D418D"/>
    <w:rsid w:val="005E6DC7"/>
    <w:rsid w:val="00710E39"/>
    <w:rsid w:val="00721B67"/>
    <w:rsid w:val="00774E2C"/>
    <w:rsid w:val="00775AED"/>
    <w:rsid w:val="007B0249"/>
    <w:rsid w:val="007B4A04"/>
    <w:rsid w:val="007D4BAA"/>
    <w:rsid w:val="0081159F"/>
    <w:rsid w:val="00834514"/>
    <w:rsid w:val="00886354"/>
    <w:rsid w:val="008E2E2A"/>
    <w:rsid w:val="009D2D3C"/>
    <w:rsid w:val="009D5AC9"/>
    <w:rsid w:val="009D704A"/>
    <w:rsid w:val="009E08CA"/>
    <w:rsid w:val="00A861BB"/>
    <w:rsid w:val="00AE660F"/>
    <w:rsid w:val="00B431DB"/>
    <w:rsid w:val="00B878E9"/>
    <w:rsid w:val="00B9145E"/>
    <w:rsid w:val="00BA7D9B"/>
    <w:rsid w:val="00BE18F1"/>
    <w:rsid w:val="00BF697A"/>
    <w:rsid w:val="00C530C7"/>
    <w:rsid w:val="00C909D0"/>
    <w:rsid w:val="00CC6749"/>
    <w:rsid w:val="00D20635"/>
    <w:rsid w:val="00DA583E"/>
    <w:rsid w:val="00DE2F0D"/>
    <w:rsid w:val="00E226F5"/>
    <w:rsid w:val="00E2715F"/>
    <w:rsid w:val="00F1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8C7971"/>
  <w15:chartTrackingRefBased/>
  <w15:docId w15:val="{16C83435-24C9-4E5A-90D9-6D18A9F3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308A17D-EF78-4736-9F62-268DB36D48B6%7dtf1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20EF1C3EFB43CCBA9F668E8C98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03B98-565A-48EA-BDA8-CA19554F8E3B}"/>
      </w:docPartPr>
      <w:docPartBody>
        <w:p w:rsidR="000660BA" w:rsidRDefault="000660BA">
          <w:pPr>
            <w:pStyle w:val="1D20EF1C3EFB43CCBA9F668E8C980103"/>
          </w:pPr>
          <w:r>
            <w:t>Skills Summary</w:t>
          </w:r>
        </w:p>
      </w:docPartBody>
    </w:docPart>
    <w:docPart>
      <w:docPartPr>
        <w:name w:val="A05BFD3CD7C3493488FCB1D71B75C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0E7C8-52C2-4358-9A51-7E07C7B41133}"/>
      </w:docPartPr>
      <w:docPartBody>
        <w:p w:rsidR="000660BA" w:rsidRDefault="000660BA">
          <w:pPr>
            <w:pStyle w:val="A05BFD3CD7C3493488FCB1D71B75CF6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BA"/>
    <w:rsid w:val="0006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AC4F2ADA0D42409D02301D331B37AD">
    <w:name w:val="4EAC4F2ADA0D42409D02301D331B37AD"/>
  </w:style>
  <w:style w:type="paragraph" w:customStyle="1" w:styleId="E3CEBFD1C2964062AD0A071E23FEF76F">
    <w:name w:val="E3CEBFD1C2964062AD0A071E23FEF76F"/>
  </w:style>
  <w:style w:type="paragraph" w:customStyle="1" w:styleId="1D20EF1C3EFB43CCBA9F668E8C980103">
    <w:name w:val="1D20EF1C3EFB43CCBA9F668E8C980103"/>
  </w:style>
  <w:style w:type="paragraph" w:customStyle="1" w:styleId="4FB58EE79D4D4FAA9FF6EF477A02B335">
    <w:name w:val="4FB58EE79D4D4FAA9FF6EF477A02B335"/>
  </w:style>
  <w:style w:type="paragraph" w:customStyle="1" w:styleId="E996AC300D2C4B19BC1A584A714D39B9">
    <w:name w:val="E996AC300D2C4B19BC1A584A714D39B9"/>
  </w:style>
  <w:style w:type="paragraph" w:customStyle="1" w:styleId="713382F9D67D4EA6B7B6C32465C5CCD4">
    <w:name w:val="713382F9D67D4EA6B7B6C32465C5CCD4"/>
  </w:style>
  <w:style w:type="paragraph" w:customStyle="1" w:styleId="97DABA64C03841CC9A16E9C638B6BF7A">
    <w:name w:val="97DABA64C03841CC9A16E9C638B6BF7A"/>
  </w:style>
  <w:style w:type="paragraph" w:customStyle="1" w:styleId="A05BFD3CD7C3493488FCB1D71B75CF6C">
    <w:name w:val="A05BFD3CD7C3493488FCB1D71B75CF6C"/>
  </w:style>
  <w:style w:type="paragraph" w:customStyle="1" w:styleId="FF9DC81BA383444CA3A8663FD0798A11">
    <w:name w:val="FF9DC81BA383444CA3A8663FD0798A11"/>
  </w:style>
  <w:style w:type="paragraph" w:customStyle="1" w:styleId="F7518977999A4750A48C9749D75647F4">
    <w:name w:val="F7518977999A4750A48C9749D75647F4"/>
  </w:style>
  <w:style w:type="paragraph" w:customStyle="1" w:styleId="E562B9BF12A141E781B65C07FDF96A41">
    <w:name w:val="E562B9BF12A141E781B65C07FDF96A41"/>
  </w:style>
  <w:style w:type="paragraph" w:customStyle="1" w:styleId="81D08E688DA842E9B2292AA2F2603D30">
    <w:name w:val="81D08E688DA842E9B2292AA2F2603D30"/>
  </w:style>
  <w:style w:type="paragraph" w:customStyle="1" w:styleId="F0C15E83BEAB4E6788E2F0B2FEEC8723">
    <w:name w:val="F0C15E83BEAB4E6788E2F0B2FEEC8723"/>
  </w:style>
  <w:style w:type="paragraph" w:customStyle="1" w:styleId="F464F944DB8543E39E53E67CFB705869">
    <w:name w:val="F464F944DB8543E39E53E67CFB705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%7bE308A17D-EF78-4736-9F62-268DB36D48B6%7dtf10002038.dotx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2018-08-01T16:09:00Z</dcterms:created>
  <dcterms:modified xsi:type="dcterms:W3CDTF">2018-08-01T16:09:00Z</dcterms:modified>
</cp:coreProperties>
</file>