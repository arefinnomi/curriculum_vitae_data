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A16" w:rsidRPr="006809C1" w:rsidRDefault="00DA3D31" w:rsidP="006809C1">
      <w:pPr>
        <w:pStyle w:val="ContactInfo"/>
        <w:rPr>
          <w:b/>
          <w:lang w:val="en-IN"/>
        </w:rPr>
      </w:pPr>
      <w:r>
        <w:rPr>
          <w:b/>
          <w:lang w:val="en-IN"/>
        </w:rPr>
        <w:t>+91</w:t>
      </w:r>
      <w:r w:rsidR="00265D7F">
        <w:rPr>
          <w:b/>
          <w:lang w:val="en-IN"/>
        </w:rPr>
        <w:t>8341227301</w:t>
      </w:r>
    </w:p>
    <w:p w:rsidR="00821A16" w:rsidRDefault="008B1A89">
      <w:pPr>
        <w:pStyle w:val="ContactInfo"/>
        <w:rPr>
          <w:rStyle w:val="Emphasis"/>
        </w:rPr>
      </w:pPr>
      <w:r>
        <w:rPr>
          <w:b/>
        </w:rPr>
        <w:t>e</w:t>
      </w:r>
      <w:r w:rsidR="00BA7F7E">
        <w:rPr>
          <w:b/>
        </w:rPr>
        <w:t>galesanthosh</w:t>
      </w:r>
      <w:r w:rsidR="007A0A51" w:rsidRPr="007A0A51">
        <w:rPr>
          <w:b/>
        </w:rPr>
        <w:t>@gmail.com</w:t>
      </w:r>
    </w:p>
    <w:sdt>
      <w:sdtPr>
        <w:rPr>
          <w:b/>
          <w:bCs/>
        </w:rPr>
        <w:alias w:val="Your Name"/>
        <w:tag w:val=""/>
        <w:id w:val="-574512284"/>
        <w:placeholder>
          <w:docPart w:val="8F787E2758224B798A43C7C9F7C9B49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821A16" w:rsidRDefault="008B1A89">
          <w:pPr>
            <w:pStyle w:val="Name"/>
          </w:pPr>
          <w:r>
            <w:rPr>
              <w:b/>
              <w:bCs/>
            </w:rPr>
            <w:t xml:space="preserve">SANTHOSH </w:t>
          </w:r>
          <w:r w:rsidR="007A0A51" w:rsidRPr="007A0A51">
            <w:rPr>
              <w:b/>
              <w:bCs/>
            </w:rPr>
            <w:t>E</w:t>
          </w:r>
        </w:p>
      </w:sdtContent>
    </w:sdt>
    <w:tbl>
      <w:tblPr>
        <w:tblStyle w:val="ResumeTable"/>
        <w:tblW w:w="5000" w:type="pct"/>
        <w:tblLook w:val="04A0"/>
      </w:tblPr>
      <w:tblGrid>
        <w:gridCol w:w="1778"/>
        <w:gridCol w:w="472"/>
        <w:gridCol w:w="7830"/>
      </w:tblGrid>
      <w:tr w:rsidR="00821A16" w:rsidTr="005541C8">
        <w:tc>
          <w:tcPr>
            <w:tcW w:w="1778" w:type="dxa"/>
          </w:tcPr>
          <w:p w:rsidR="00821A16" w:rsidRPr="00593E37" w:rsidRDefault="000D4FF9">
            <w:pPr>
              <w:pStyle w:val="Heading1"/>
              <w:rPr>
                <w:b/>
                <w:bCs/>
                <w:sz w:val="24"/>
                <w:szCs w:val="24"/>
              </w:rPr>
            </w:pPr>
            <w:r w:rsidRPr="00593E37">
              <w:rPr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472" w:type="dxa"/>
          </w:tcPr>
          <w:p w:rsidR="00821A16" w:rsidRDefault="00821A16"/>
        </w:tc>
        <w:tc>
          <w:tcPr>
            <w:tcW w:w="7830" w:type="dxa"/>
          </w:tcPr>
          <w:p w:rsidR="00821A16" w:rsidRPr="007A0A51" w:rsidRDefault="00205DF8" w:rsidP="007245A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      </w:t>
            </w:r>
            <w:r w:rsidR="00016601">
              <w:rPr>
                <w:rFonts w:ascii="Times New Roman" w:eastAsiaTheme="minorHAnsi" w:hAnsi="Times New Roman" w:cs="Times New Roman"/>
                <w:color w:val="auto"/>
                <w:kern w:val="0"/>
                <w:sz w:val="24"/>
                <w:szCs w:val="24"/>
                <w:lang w:eastAsia="en-US"/>
              </w:rPr>
              <w:t>To be associated as a Windows S</w:t>
            </w:r>
            <w:r w:rsidR="007A0A51" w:rsidRPr="00907E09">
              <w:rPr>
                <w:rFonts w:ascii="Times New Roman" w:eastAsiaTheme="minorHAnsi" w:hAnsi="Times New Roman" w:cs="Times New Roman"/>
                <w:color w:val="auto"/>
                <w:kern w:val="0"/>
                <w:sz w:val="24"/>
                <w:szCs w:val="24"/>
                <w:lang w:eastAsia="en-US"/>
              </w:rPr>
              <w:t>erver Administrator with a progressive organization that gives me scope to update knowledge and skills in accordance with the latest technologies and a part of team that dynamically works towards growth of organization and gain satisfaction thereof</w:t>
            </w:r>
            <w:r w:rsidR="007A0A51" w:rsidRPr="00F95A5A">
              <w:rPr>
                <w:rFonts w:eastAsia="Times New Roman" w:cs="Calibri"/>
                <w:bCs/>
                <w:sz w:val="24"/>
                <w:szCs w:val="24"/>
              </w:rPr>
              <w:t>.</w:t>
            </w:r>
          </w:p>
        </w:tc>
      </w:tr>
      <w:tr w:rsidR="00821A16" w:rsidTr="005541C8">
        <w:tc>
          <w:tcPr>
            <w:tcW w:w="1778" w:type="dxa"/>
          </w:tcPr>
          <w:p w:rsidR="00821A16" w:rsidRPr="00593E37" w:rsidRDefault="000D4FF9" w:rsidP="00945016">
            <w:pPr>
              <w:pStyle w:val="Heading1"/>
              <w:rPr>
                <w:b/>
                <w:bCs/>
                <w:sz w:val="24"/>
                <w:szCs w:val="24"/>
              </w:rPr>
            </w:pPr>
            <w:bookmarkStart w:id="0" w:name="_GoBack" w:colFirst="1" w:colLast="2"/>
            <w:r w:rsidRPr="00593E37">
              <w:rPr>
                <w:b/>
                <w:bCs/>
                <w:sz w:val="24"/>
                <w:szCs w:val="24"/>
              </w:rPr>
              <w:t xml:space="preserve">Professional </w:t>
            </w:r>
            <w:r w:rsidR="00945016" w:rsidRPr="00593E37">
              <w:rPr>
                <w:b/>
                <w:bCs/>
                <w:sz w:val="24"/>
                <w:szCs w:val="24"/>
              </w:rPr>
              <w:t>Experience</w:t>
            </w:r>
          </w:p>
        </w:tc>
        <w:tc>
          <w:tcPr>
            <w:tcW w:w="472" w:type="dxa"/>
          </w:tcPr>
          <w:p w:rsidR="00821A16" w:rsidRDefault="00821A16"/>
        </w:tc>
        <w:tc>
          <w:tcPr>
            <w:tcW w:w="7830" w:type="dxa"/>
          </w:tcPr>
          <w:p w:rsidR="00821A16" w:rsidRPr="00205DF8" w:rsidRDefault="00205DF8" w:rsidP="00185C4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05DF8">
              <w:rPr>
                <w:rFonts w:ascii="Times New Roman" w:hAnsi="Times New Roman" w:cs="Times New Roman"/>
              </w:rPr>
              <w:t xml:space="preserve">      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Having</w:t>
            </w:r>
            <w:r w:rsidR="00A9074A" w:rsidRPr="00205DF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185C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 Years</w:t>
            </w:r>
            <w:r w:rsidR="002C64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D25C2E" w:rsidRPr="00205DF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of experience </w:t>
            </w:r>
            <w:r w:rsidR="00945016" w:rsidRPr="00205DF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in IT industry as </w:t>
            </w:r>
            <w:r w:rsidRPr="00205DF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</w:t>
            </w:r>
            <w:r w:rsidRPr="00205DF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ystem </w:t>
            </w:r>
            <w:r w:rsidR="00503F2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&amp; Network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</w:t>
            </w:r>
            <w:r w:rsidR="00945016" w:rsidRPr="00205DF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dministrator.</w:t>
            </w:r>
          </w:p>
        </w:tc>
      </w:tr>
      <w:bookmarkEnd w:id="0"/>
      <w:tr w:rsidR="00821A16" w:rsidTr="005541C8">
        <w:tc>
          <w:tcPr>
            <w:tcW w:w="1778" w:type="dxa"/>
          </w:tcPr>
          <w:p w:rsidR="00821A16" w:rsidRPr="00593E37" w:rsidRDefault="000D4FF9">
            <w:pPr>
              <w:pStyle w:val="Heading1"/>
              <w:rPr>
                <w:b/>
                <w:bCs/>
                <w:sz w:val="24"/>
                <w:szCs w:val="24"/>
              </w:rPr>
            </w:pPr>
            <w:r w:rsidRPr="00593E37">
              <w:rPr>
                <w:b/>
                <w:bCs/>
                <w:sz w:val="24"/>
                <w:szCs w:val="24"/>
              </w:rPr>
              <w:t>Skills</w:t>
            </w:r>
          </w:p>
        </w:tc>
        <w:tc>
          <w:tcPr>
            <w:tcW w:w="472" w:type="dxa"/>
          </w:tcPr>
          <w:p w:rsidR="00821A16" w:rsidRPr="00593E37" w:rsidRDefault="00821A16">
            <w:pPr>
              <w:rPr>
                <w:sz w:val="24"/>
                <w:szCs w:val="24"/>
              </w:rPr>
            </w:pPr>
          </w:p>
        </w:tc>
        <w:tc>
          <w:tcPr>
            <w:tcW w:w="7830" w:type="dxa"/>
          </w:tcPr>
          <w:sdt>
            <w:sdtPr>
              <w:rPr>
                <w:rFonts w:eastAsiaTheme="minorHAnsi"/>
                <w:color w:val="auto"/>
                <w:kern w:val="0"/>
                <w:sz w:val="22"/>
                <w:szCs w:val="22"/>
                <w:lang w:eastAsia="en-US"/>
              </w:rPr>
              <w:id w:val="-1116827610"/>
            </w:sdtPr>
            <w:sdtContent>
              <w:sdt>
                <w:sdtPr>
                  <w:rPr>
                    <w:rFonts w:eastAsiaTheme="minorHAnsi"/>
                    <w:color w:val="auto"/>
                    <w:kern w:val="0"/>
                    <w:sz w:val="22"/>
                    <w:szCs w:val="22"/>
                    <w:lang w:eastAsia="en-US"/>
                  </w:rPr>
                  <w:id w:val="-2006429974"/>
                </w:sdtPr>
                <w:sdtContent>
                  <w:p w:rsidR="007A0A51" w:rsidRPr="000711EF" w:rsidRDefault="007A0A51" w:rsidP="007A0A51">
                    <w:pPr>
                      <w:rPr>
                        <w:rFonts w:ascii="Times New Roman" w:hAnsi="Times New Roman" w:cs="Times New Roman"/>
                        <w:b/>
                      </w:rPr>
                    </w:pPr>
                    <w:r w:rsidRPr="0073782E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Windows Server:</w:t>
                    </w:r>
                  </w:p>
                  <w:p w:rsidR="007A0A51" w:rsidRPr="000711EF" w:rsidRDefault="007A0A51" w:rsidP="007A0A51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711E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Installati</w:t>
                    </w:r>
                    <w:r w:rsidR="0086399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on and Configuration of Windows Server</w:t>
                    </w:r>
                    <w:r w:rsidRPr="000711E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7A0A51" w:rsidRPr="000711EF" w:rsidRDefault="007A0A51" w:rsidP="007A0A51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711E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Active Directory</w:t>
                    </w:r>
                    <w:r w:rsidR="00C87AD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Domain Configuration</w:t>
                    </w:r>
                    <w:r w:rsidRPr="000711E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7A0A51" w:rsidRPr="000711EF" w:rsidRDefault="007A0A51" w:rsidP="007A0A51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711E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Crea</w:t>
                    </w:r>
                    <w:r w:rsidR="0002026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tion and Management of Users, Groups,</w:t>
                    </w:r>
                    <w:r w:rsidR="00C87AD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Domain</w:t>
                    </w:r>
                    <w:r w:rsidR="0002026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 and provision of access.</w:t>
                    </w:r>
                  </w:p>
                  <w:p w:rsidR="007A0A51" w:rsidRPr="002241A2" w:rsidRDefault="007A0A51" w:rsidP="002241A2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711E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Working with remote desktop</w:t>
                    </w:r>
                    <w:r w:rsidR="0080343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and Remote Assistance</w:t>
                    </w:r>
                    <w:r w:rsidRPr="000711E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7A0A51" w:rsidRDefault="007A0A51" w:rsidP="007A0A51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711E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Managing and implementing various services (</w:t>
                    </w:r>
                    <w:r w:rsidR="00066F9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DNS, DHCP</w:t>
                    </w:r>
                    <w:r w:rsidRPr="000711E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).</w:t>
                    </w:r>
                  </w:p>
                  <w:p w:rsidR="006944D6" w:rsidRPr="000711EF" w:rsidRDefault="0002026B" w:rsidP="007A0A51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Routing</w:t>
                    </w:r>
                    <w:r w:rsidR="00066F9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766468" w:rsidRDefault="0076762E" w:rsidP="009967A4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Backup and Recovery of </w:t>
                    </w:r>
                    <w:r w:rsidR="002241A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data</w:t>
                    </w:r>
                    <w:r w:rsidR="007A0A51" w:rsidRPr="000711E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1955EB" w:rsidRDefault="001955EB" w:rsidP="009967A4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NTBACKUP and Full Image Backup</w:t>
                    </w:r>
                    <w:r w:rsidR="00185C4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of S</w:t>
                    </w:r>
                    <w:r w:rsidR="0076762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ervers using </w:t>
                    </w:r>
                    <w:r w:rsidR="007D548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external Tape Drives.</w:t>
                    </w:r>
                  </w:p>
                  <w:p w:rsidR="00B05070" w:rsidRDefault="00B05070" w:rsidP="009967A4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Terminal </w:t>
                    </w:r>
                    <w:r w:rsidR="00C87AD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services (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TS</w:t>
                    </w:r>
                    <w:r w:rsidR="007D548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&amp;</w:t>
                    </w:r>
                    <w:r w:rsidR="007D548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WEB ACCESS)</w:t>
                    </w:r>
                    <w:r w:rsidR="00066F9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847A12" w:rsidRDefault="00847A12" w:rsidP="002241A2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VPN</w:t>
                    </w:r>
                    <w:r w:rsidR="00066F9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847A12" w:rsidRDefault="0076762E" w:rsidP="002241A2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Internet Information Server (</w:t>
                    </w:r>
                    <w:r w:rsidR="00847A1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IIS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)</w:t>
                    </w:r>
                    <w:r w:rsidR="00847A1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Configuration</w:t>
                    </w:r>
                    <w:r w:rsidR="00066F9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2241A2" w:rsidRDefault="007D5482" w:rsidP="002241A2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Management and configuration of Anti Virus Server</w:t>
                    </w:r>
                    <w:r w:rsidR="00066F9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BA4F15" w:rsidRDefault="00C87ADE" w:rsidP="002241A2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Windows Deploy </w:t>
                    </w:r>
                    <w:r w:rsidR="0076762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Service (WDS) Configuration. </w:t>
                    </w:r>
                  </w:p>
                  <w:p w:rsidR="00416105" w:rsidRDefault="002D6E3E" w:rsidP="002241A2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Redundant Array of Independent </w:t>
                    </w:r>
                    <w:r w:rsidR="00B3232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Disks (</w:t>
                    </w:r>
                    <w:r w:rsidR="004161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RAID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)</w:t>
                    </w:r>
                    <w:r w:rsidR="0041610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Configuration.</w:t>
                    </w:r>
                  </w:p>
                  <w:p w:rsidR="00210E7D" w:rsidRDefault="005541C8" w:rsidP="003B12DB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711E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Installation and Configuration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of </w:t>
                    </w:r>
                    <w:r w:rsidR="0076762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Third</w:t>
                    </w:r>
                    <w:r w:rsidR="004E6CB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Party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Application</w:t>
                    </w:r>
                    <w:r w:rsidR="007D548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</w:t>
                    </w:r>
                    <w:r w:rsidR="00066F9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AC541C" w:rsidRDefault="00B32322" w:rsidP="003B12DB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FTP</w:t>
                    </w:r>
                    <w:r w:rsidR="00210E7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cr</w:t>
                    </w:r>
                    <w:r w:rsidR="00975FC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</w:t>
                    </w:r>
                    <w:r w:rsidR="0001660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ation and A</w:t>
                    </w:r>
                    <w:r w:rsidR="0002026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uthentication of</w:t>
                    </w:r>
                    <w:r w:rsidR="00210E7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="00B01B5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users</w:t>
                    </w:r>
                    <w:r w:rsidR="0002026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821A16" w:rsidRPr="00AC541C" w:rsidRDefault="00AC541C" w:rsidP="00AC541C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OPC Server Configuration.</w:t>
                    </w:r>
                  </w:p>
                </w:sdtContent>
              </w:sdt>
              <w:p w:rsidR="007A0A51" w:rsidRPr="0073782E" w:rsidRDefault="0073782E" w:rsidP="007A0A51">
                <w:p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73782E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Hardware Skills:</w:t>
                </w:r>
              </w:p>
              <w:p w:rsidR="007D5482" w:rsidRDefault="007D5482" w:rsidP="00DE3643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Troubleshooting </w:t>
                </w:r>
                <w:r w:rsidR="00663D11" w:rsidRPr="007D5482">
                  <w:rPr>
                    <w:rFonts w:ascii="Times New Roman" w:hAnsi="Times New Roman" w:cs="Times New Roman"/>
                    <w:sz w:val="24"/>
                    <w:szCs w:val="24"/>
                  </w:rPr>
                  <w:t>Server</w:t>
                </w:r>
                <w:r w:rsidRPr="007D548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and Desktop</w:t>
                </w:r>
                <w:r w:rsidR="00B32322" w:rsidRPr="007D548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7D5482">
                  <w:rPr>
                    <w:rFonts w:ascii="Times New Roman" w:hAnsi="Times New Roman" w:cs="Times New Roman"/>
                    <w:sz w:val="24"/>
                    <w:szCs w:val="24"/>
                  </w:rPr>
                  <w:t>H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ardware problems</w:t>
                </w:r>
              </w:p>
              <w:p w:rsidR="000E3E4C" w:rsidRPr="00DE3643" w:rsidRDefault="00975FC0" w:rsidP="00DE3643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RAID </w:t>
                </w:r>
                <w:r w:rsidR="007D5482">
                  <w:rPr>
                    <w:rFonts w:ascii="Times New Roman" w:hAnsi="Times New Roman" w:cs="Times New Roman"/>
                    <w:sz w:val="24"/>
                    <w:szCs w:val="24"/>
                  </w:rPr>
                  <w:t>Implementation (Levels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="00185C40">
                  <w:rPr>
                    <w:rFonts w:ascii="Times New Roman" w:hAnsi="Times New Roman" w:cs="Times New Roman"/>
                    <w:sz w:val="24"/>
                    <w:szCs w:val="24"/>
                  </w:rPr>
                  <w:t>0,</w:t>
                </w:r>
                <w:r w:rsidR="000E3E4C">
                  <w:rPr>
                    <w:rFonts w:ascii="Times New Roman" w:hAnsi="Times New Roman" w:cs="Times New Roman"/>
                    <w:sz w:val="24"/>
                    <w:szCs w:val="24"/>
                  </w:rPr>
                  <w:t>1,</w:t>
                </w:r>
                <w:r w:rsidR="0099213B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="000E3E4C">
                  <w:rPr>
                    <w:rFonts w:ascii="Times New Roman" w:hAnsi="Times New Roman" w:cs="Times New Roman"/>
                    <w:sz w:val="24"/>
                    <w:szCs w:val="24"/>
                  </w:rPr>
                  <w:t>5</w:t>
                </w:r>
                <w:r w:rsidR="007D5482">
                  <w:rPr>
                    <w:rFonts w:ascii="Times New Roman" w:hAnsi="Times New Roman" w:cs="Times New Roman"/>
                    <w:sz w:val="24"/>
                    <w:szCs w:val="24"/>
                  </w:rPr>
                  <w:t>)</w:t>
                </w:r>
                <w:r w:rsidR="000E3E4C">
                  <w:rPr>
                    <w:rFonts w:ascii="Times New Roman" w:hAnsi="Times New Roman" w:cs="Times New Roman"/>
                    <w:sz w:val="24"/>
                    <w:szCs w:val="24"/>
                  </w:rPr>
                  <w:t>.</w:t>
                </w:r>
              </w:p>
              <w:p w:rsidR="007A0A51" w:rsidRPr="000711EF" w:rsidRDefault="007D5482" w:rsidP="007A0A51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Maintenance of </w:t>
                </w:r>
                <w:r w:rsidR="00C87ADE">
                  <w:rPr>
                    <w:rFonts w:ascii="Times New Roman" w:hAnsi="Times New Roman" w:cs="Times New Roman"/>
                    <w:sz w:val="24"/>
                    <w:szCs w:val="24"/>
                  </w:rPr>
                  <w:t>Printers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and</w:t>
                </w:r>
                <w:r w:rsidR="00975FC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Scanners</w:t>
                </w:r>
                <w:r w:rsidR="007A0A51" w:rsidRPr="000711EF">
                  <w:rPr>
                    <w:rFonts w:ascii="Times New Roman" w:hAnsi="Times New Roman" w:cs="Times New Roman"/>
                    <w:sz w:val="24"/>
                    <w:szCs w:val="24"/>
                  </w:rPr>
                  <w:t>.</w:t>
                </w:r>
              </w:p>
              <w:p w:rsidR="00E80450" w:rsidRDefault="007D5482" w:rsidP="00E80450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8045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Installation </w:t>
                </w:r>
                <w:r w:rsidR="00E80450" w:rsidRPr="00E80450">
                  <w:rPr>
                    <w:rFonts w:ascii="Times New Roman" w:hAnsi="Times New Roman" w:cs="Times New Roman"/>
                    <w:sz w:val="24"/>
                    <w:szCs w:val="24"/>
                  </w:rPr>
                  <w:t>of hard</w:t>
                </w:r>
                <w:r w:rsidR="007A0A51" w:rsidRPr="00E8045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disk drives, modems</w:t>
                </w:r>
                <w:r w:rsidR="00B32322" w:rsidRPr="00E80450">
                  <w:rPr>
                    <w:rFonts w:ascii="Times New Roman" w:hAnsi="Times New Roman" w:cs="Times New Roman"/>
                    <w:sz w:val="24"/>
                    <w:szCs w:val="24"/>
                  </w:rPr>
                  <w:t>,</w:t>
                </w:r>
                <w:r w:rsidRPr="00E8045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="00B32322" w:rsidRPr="00E80450">
                  <w:rPr>
                    <w:rFonts w:ascii="Times New Roman" w:hAnsi="Times New Roman" w:cs="Times New Roman"/>
                    <w:sz w:val="24"/>
                    <w:szCs w:val="24"/>
                  </w:rPr>
                  <w:t>L3,</w:t>
                </w:r>
                <w:r w:rsidRPr="00E8045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="00B32322" w:rsidRPr="00E80450">
                  <w:rPr>
                    <w:rFonts w:ascii="Times New Roman" w:hAnsi="Times New Roman" w:cs="Times New Roman"/>
                    <w:sz w:val="24"/>
                    <w:szCs w:val="24"/>
                  </w:rPr>
                  <w:t>L2</w:t>
                </w:r>
                <w:r w:rsidR="002D6E3E" w:rsidRPr="00E8045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switches,</w:t>
                </w:r>
                <w:r w:rsidR="00975FC0" w:rsidRPr="00E8045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="00665C57">
                  <w:rPr>
                    <w:rFonts w:ascii="Times New Roman" w:hAnsi="Times New Roman" w:cs="Times New Roman"/>
                    <w:sz w:val="24"/>
                    <w:szCs w:val="24"/>
                  </w:rPr>
                  <w:t>firewalls</w:t>
                </w:r>
                <w:r w:rsidRPr="00E80450">
                  <w:rPr>
                    <w:rFonts w:ascii="Times New Roman" w:hAnsi="Times New Roman" w:cs="Times New Roman"/>
                    <w:sz w:val="24"/>
                    <w:szCs w:val="24"/>
                  </w:rPr>
                  <w:t>.</w:t>
                </w:r>
              </w:p>
              <w:sdt>
                <w:sdtPr>
                  <w:rPr>
                    <w:rFonts w:eastAsiaTheme="minorHAnsi"/>
                    <w:color w:val="auto"/>
                    <w:kern w:val="0"/>
                    <w:sz w:val="22"/>
                    <w:szCs w:val="22"/>
                    <w:lang w:eastAsia="en-US"/>
                  </w:rPr>
                  <w:id w:val="1641603760"/>
                </w:sdtPr>
                <w:sdtContent>
                  <w:p w:rsidR="007A0A51" w:rsidRPr="0088724F" w:rsidRDefault="007A0A51" w:rsidP="0088724F">
                    <w:pPr>
                      <w:rPr>
                        <w:rFonts w:ascii="Times New Roman" w:hAnsi="Times New Roman" w:cs="Times New Roman"/>
                        <w:b/>
                      </w:rPr>
                    </w:pPr>
                    <w:r w:rsidRPr="0073782E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Basic Networking Skills:</w:t>
                    </w:r>
                  </w:p>
                  <w:p w:rsidR="007A0A51" w:rsidRPr="000711EF" w:rsidRDefault="002241A2" w:rsidP="003F2B40">
                    <w:pPr>
                      <w:pStyle w:val="ListParagraph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IP addressing, </w:t>
                    </w:r>
                    <w:r w:rsidR="00E8045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Resolving </w:t>
                    </w:r>
                    <w:r w:rsidR="008C26D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IP</w:t>
                    </w:r>
                    <w:r w:rsidR="008C26D5" w:rsidRPr="008C26D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conflicts</w:t>
                    </w:r>
                    <w:r w:rsidR="00066F9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7A0A51" w:rsidRDefault="00B32322" w:rsidP="003F2B40">
                    <w:pPr>
                      <w:pStyle w:val="ListParagraph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Local Area N</w:t>
                    </w:r>
                    <w:r w:rsidR="0088724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etwork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</w:t>
                    </w:r>
                    <w:r w:rsidR="004A014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nd Routers </w:t>
                    </w:r>
                    <w:r w:rsidR="00E8045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</w:t>
                    </w:r>
                    <w:r w:rsidR="0088724F" w:rsidRPr="0088724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onfiguration</w:t>
                    </w:r>
                    <w:r w:rsidR="00066F9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2D6E3E" w:rsidRDefault="00E80450" w:rsidP="003F2B40">
                    <w:pPr>
                      <w:pStyle w:val="ListParagraph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Creation</w:t>
                    </w:r>
                    <w:r w:rsidR="00FF4F2A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and configuration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of VLAN</w:t>
                    </w:r>
                    <w:r w:rsidR="0089060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And Trunking in Switches and R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outers.</w:t>
                    </w:r>
                  </w:p>
                  <w:p w:rsidR="00601553" w:rsidRPr="000711EF" w:rsidRDefault="00601553" w:rsidP="003F2B40">
                    <w:pPr>
                      <w:pStyle w:val="ListParagraph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Backup and Restoration of configuration of Switches</w:t>
                    </w:r>
                    <w:r w:rsidR="00185C4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and Firewalls</w:t>
                    </w:r>
                    <w:r w:rsidR="00A1577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7A0A51" w:rsidRPr="000711EF" w:rsidRDefault="00B32322" w:rsidP="003F2B40">
                    <w:pPr>
                      <w:pStyle w:val="ListParagraph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</w:rPr>
                      <w:t>Crimping s</w:t>
                    </w:r>
                    <w:r w:rsidR="00E80450">
                      <w:rPr>
                        <w:rFonts w:ascii="Times New Roman" w:hAnsi="Times New Roman"/>
                      </w:rPr>
                      <w:t xml:space="preserve">traight and </w:t>
                    </w:r>
                    <w:r w:rsidR="00663D11" w:rsidRPr="00663D11">
                      <w:rPr>
                        <w:rFonts w:ascii="Times New Roman" w:hAnsi="Times New Roman"/>
                      </w:rPr>
                      <w:t>cross cable</w:t>
                    </w:r>
                    <w:r w:rsidR="00066F98">
                      <w:rPr>
                        <w:rFonts w:ascii="Times New Roman" w:hAnsi="Times New Roman"/>
                      </w:rPr>
                      <w:t>.</w:t>
                    </w:r>
                  </w:p>
                  <w:p w:rsidR="00766468" w:rsidRDefault="00091808" w:rsidP="003F2B40">
                    <w:pPr>
                      <w:pStyle w:val="ListParagraph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Management of i</w:t>
                    </w:r>
                    <w:r w:rsidR="00F97FB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nter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-</w:t>
                    </w:r>
                    <w:r w:rsidR="00F97FB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networking D</w:t>
                    </w:r>
                    <w:r w:rsidR="007A0A51" w:rsidRPr="000711E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evices</w:t>
                    </w:r>
                    <w:r w:rsidR="00066F9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847A12" w:rsidRDefault="00091808" w:rsidP="003F2B40">
                    <w:pPr>
                      <w:pStyle w:val="ListParagraph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Troubleshooting </w:t>
                    </w:r>
                    <w:r w:rsidR="002D6E3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Proxy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="00F97FB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and</w:t>
                    </w:r>
                    <w:r w:rsidR="00847A1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Browser problems</w:t>
                    </w:r>
                    <w:r w:rsidR="00066F9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766468" w:rsidRDefault="002241A2" w:rsidP="003F2B40">
                    <w:pPr>
                      <w:pStyle w:val="ListParagraph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Printer</w:t>
                    </w:r>
                    <w:r w:rsidR="009165D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sharing</w:t>
                    </w:r>
                    <w:r w:rsidR="00066F9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B007E8" w:rsidRDefault="00B32322" w:rsidP="003F2B40">
                    <w:pPr>
                      <w:pStyle w:val="ListParagraph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UTP</w:t>
                    </w:r>
                    <w:r w:rsidR="0099213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cable connectivity </w:t>
                    </w:r>
                    <w:r w:rsidR="00E8045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checking </w:t>
                    </w:r>
                    <w:r w:rsidR="0099213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through LAN</w:t>
                    </w:r>
                    <w:r w:rsidR="00B007E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tester</w:t>
                    </w:r>
                    <w:r w:rsidR="00E8045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  <w:r w:rsidR="00E3645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   </w:t>
                    </w:r>
                  </w:p>
                  <w:p w:rsidR="00B007E8" w:rsidRDefault="00B32322" w:rsidP="003F2B40">
                    <w:pPr>
                      <w:pStyle w:val="ListParagraph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OFC c</w:t>
                    </w:r>
                    <w:r w:rsidR="00B007E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hecking through OTDR</w:t>
                    </w:r>
                    <w:r w:rsidR="00E8045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B007E8" w:rsidRDefault="00B007E8" w:rsidP="003F2B40">
                    <w:pPr>
                      <w:pStyle w:val="ListParagraph"/>
                      <w:numPr>
                        <w:ilvl w:val="0"/>
                        <w:numId w:val="3"/>
                      </w:num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Cleaning </w:t>
                    </w:r>
                    <w:r w:rsidR="0009180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OFC ends using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isopro</w:t>
                    </w:r>
                    <w:r w:rsidR="0009180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pyl</w:t>
                    </w:r>
                    <w:r w:rsidR="00E8045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E36451" w:rsidRPr="00E36451" w:rsidRDefault="00E36451" w:rsidP="00E36451">
                    <w:p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E36451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Extra Skills:</w:t>
                    </w:r>
                  </w:p>
                  <w:p w:rsidR="00E36451" w:rsidRDefault="00E36451" w:rsidP="003F2B40">
                    <w:pPr>
                      <w:pStyle w:val="ListParagraph"/>
                      <w:numPr>
                        <w:ilvl w:val="0"/>
                        <w:numId w:val="6"/>
                      </w:num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E3645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Outlook issues</w:t>
                    </w:r>
                    <w:r w:rsidR="00E8045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F9170B" w:rsidRPr="00E36451" w:rsidRDefault="00F9170B" w:rsidP="003F2B40">
                    <w:pPr>
                      <w:pStyle w:val="ListParagraph"/>
                      <w:numPr>
                        <w:ilvl w:val="0"/>
                        <w:numId w:val="6"/>
                      </w:num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Outlook Backup and Restore</w:t>
                    </w:r>
                  </w:p>
                  <w:p w:rsidR="00E36451" w:rsidRPr="00E36451" w:rsidRDefault="00E36451" w:rsidP="003F2B40">
                    <w:pPr>
                      <w:pStyle w:val="ListParagraph"/>
                      <w:numPr>
                        <w:ilvl w:val="0"/>
                        <w:numId w:val="6"/>
                      </w:num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E3645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NVIDIA graphical cards 1 pc to number of monitors</w:t>
                    </w:r>
                    <w:r w:rsidR="00E8045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E36451" w:rsidRPr="00E36451" w:rsidRDefault="00E36451" w:rsidP="003F2B40">
                    <w:pPr>
                      <w:pStyle w:val="ListParagraph"/>
                      <w:numPr>
                        <w:ilvl w:val="0"/>
                        <w:numId w:val="6"/>
                      </w:num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E3645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Troubleshooting applications at client side</w:t>
                    </w:r>
                    <w:r w:rsidR="00E8045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E36451" w:rsidRPr="00E36451" w:rsidRDefault="00E36451" w:rsidP="003F2B40">
                    <w:pPr>
                      <w:pStyle w:val="ListParagraph"/>
                      <w:numPr>
                        <w:ilvl w:val="0"/>
                        <w:numId w:val="6"/>
                      </w:num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E3645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Installation and configuration of </w:t>
                    </w:r>
                    <w:r w:rsidR="00AA463A" w:rsidRPr="00E3645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software</w:t>
                    </w:r>
                    <w:r w:rsidRPr="00E3645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like Citect, Oracle, Visual Basic, VNC, MS Office, external peripheral drivers.</w:t>
                    </w:r>
                  </w:p>
                  <w:p w:rsidR="00E36451" w:rsidRPr="00E36451" w:rsidRDefault="00E36451" w:rsidP="003F2B40">
                    <w:pPr>
                      <w:pStyle w:val="ListParagraph"/>
                      <w:numPr>
                        <w:ilvl w:val="0"/>
                        <w:numId w:val="6"/>
                      </w:num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E3645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Monthly preventive maintenance to desktops, servers, network equipment</w:t>
                    </w:r>
                  </w:p>
                  <w:p w:rsidR="00E36451" w:rsidRPr="00E36451" w:rsidRDefault="00E36451" w:rsidP="003F2B40">
                    <w:pPr>
                      <w:pStyle w:val="ListParagraph"/>
                      <w:numPr>
                        <w:ilvl w:val="0"/>
                        <w:numId w:val="6"/>
                      </w:num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E3645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Monitor</w:t>
                    </w:r>
                    <w:r w:rsidR="00FA62C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ing</w:t>
                    </w:r>
                    <w:r w:rsidRPr="00E3645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server room temperature and power</w:t>
                    </w:r>
                    <w:r w:rsidR="00E80450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821A16" w:rsidRPr="005541C8" w:rsidRDefault="005B4EAD" w:rsidP="00E36451">
                    <w:pPr>
                      <w:pStyle w:val="ListParagraph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sdtContent>
              </w:sdt>
            </w:sdtContent>
          </w:sdt>
        </w:tc>
      </w:tr>
      <w:tr w:rsidR="00821A16" w:rsidTr="005541C8">
        <w:tc>
          <w:tcPr>
            <w:tcW w:w="1778" w:type="dxa"/>
          </w:tcPr>
          <w:p w:rsidR="00821A16" w:rsidRPr="00593E37" w:rsidRDefault="00593E37" w:rsidP="00591ADD">
            <w:pPr>
              <w:pStyle w:val="Heading1"/>
              <w:jc w:val="left"/>
              <w:rPr>
                <w:b/>
                <w:bCs/>
                <w:sz w:val="24"/>
                <w:szCs w:val="24"/>
              </w:rPr>
            </w:pPr>
            <w:r>
              <w:lastRenderedPageBreak/>
              <w:t xml:space="preserve">    </w:t>
            </w:r>
            <w:r w:rsidR="000D4FF9" w:rsidRPr="00593E37">
              <w:rPr>
                <w:b/>
                <w:bCs/>
                <w:sz w:val="24"/>
                <w:szCs w:val="24"/>
              </w:rPr>
              <w:t>Work History</w:t>
            </w:r>
          </w:p>
        </w:tc>
        <w:tc>
          <w:tcPr>
            <w:tcW w:w="472" w:type="dxa"/>
          </w:tcPr>
          <w:p w:rsidR="00821A16" w:rsidRDefault="00821A16"/>
          <w:p w:rsidR="005541C8" w:rsidRDefault="005541C8"/>
          <w:p w:rsidR="008210D3" w:rsidRDefault="008210D3"/>
          <w:p w:rsidR="008210D3" w:rsidRDefault="008210D3"/>
          <w:p w:rsidR="008210D3" w:rsidRDefault="008210D3"/>
        </w:tc>
        <w:tc>
          <w:tcPr>
            <w:tcW w:w="7830" w:type="dxa"/>
          </w:tcPr>
          <w:p w:rsidR="00DA73FA" w:rsidRDefault="00DA73FA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</w:pPr>
          </w:p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302434271"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552451659"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</w:rPr>
                </w:sdtEndPr>
                <w:sdtContent>
                  <w:p w:rsidR="00CB1633" w:rsidRPr="006646CE" w:rsidRDefault="00773B11" w:rsidP="00CB1633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    </w:t>
                    </w:r>
                    <w:r w:rsidR="00CB1633">
                      <w:rPr>
                        <w:sz w:val="24"/>
                        <w:szCs w:val="24"/>
                      </w:rPr>
                      <w:t xml:space="preserve">   IT Support Engineer</w:t>
                    </w:r>
                    <w:r w:rsidR="00CB1633" w:rsidRPr="006646CE">
                      <w:rPr>
                        <w:sz w:val="24"/>
                        <w:szCs w:val="24"/>
                      </w:rPr>
                      <w:t>,</w:t>
                    </w:r>
                  </w:p>
                  <w:p w:rsidR="00CB1633" w:rsidRPr="006646CE" w:rsidRDefault="00CB1633" w:rsidP="00CB1633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       Microcare computers pvt ltd</w:t>
                    </w:r>
                    <w:r w:rsidRPr="006646CE">
                      <w:rPr>
                        <w:sz w:val="24"/>
                        <w:szCs w:val="24"/>
                      </w:rPr>
                      <w:t>,</w:t>
                    </w:r>
                  </w:p>
                  <w:p w:rsidR="00CB1633" w:rsidRPr="006646CE" w:rsidRDefault="00CB1633" w:rsidP="00CB1633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       STEEL PLANT (Scada project)</w:t>
                    </w:r>
                    <w:r w:rsidRPr="006646CE">
                      <w:rPr>
                        <w:sz w:val="24"/>
                        <w:szCs w:val="24"/>
                      </w:rPr>
                      <w:t>,</w:t>
                    </w:r>
                  </w:p>
                  <w:p w:rsidR="00CB1633" w:rsidRPr="006646CE" w:rsidRDefault="00CB1633" w:rsidP="00CB1633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       </w:t>
                    </w:r>
                    <w:r w:rsidRPr="006646CE">
                      <w:rPr>
                        <w:sz w:val="24"/>
                        <w:szCs w:val="24"/>
                      </w:rPr>
                      <w:t>vizag, ANDHRAPRADESH,</w:t>
                    </w:r>
                  </w:p>
                  <w:p w:rsidR="00CB1633" w:rsidRDefault="00CB1633" w:rsidP="00CB1633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       PERIOD: oct-2016 To till date</w:t>
                    </w:r>
                    <w:r w:rsidRPr="006646CE">
                      <w:rPr>
                        <w:sz w:val="24"/>
                        <w:szCs w:val="24"/>
                      </w:rPr>
                      <w:t>.</w:t>
                    </w:r>
                  </w:p>
                  <w:p w:rsidR="00CB1633" w:rsidRDefault="00773B11" w:rsidP="006646CE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 </w:t>
                    </w:r>
                  </w:p>
                  <w:p w:rsidR="006646CE" w:rsidRPr="006646CE" w:rsidRDefault="00CB1633" w:rsidP="006646CE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    </w:t>
                    </w:r>
                    <w:r w:rsidR="00773B11">
                      <w:rPr>
                        <w:sz w:val="24"/>
                        <w:szCs w:val="24"/>
                      </w:rPr>
                      <w:t xml:space="preserve">  </w:t>
                    </w:r>
                    <w:r>
                      <w:rPr>
                        <w:sz w:val="24"/>
                        <w:szCs w:val="24"/>
                      </w:rPr>
                      <w:t xml:space="preserve"> </w:t>
                    </w:r>
                    <w:r w:rsidR="006646CE" w:rsidRPr="006646CE">
                      <w:rPr>
                        <w:sz w:val="24"/>
                        <w:szCs w:val="24"/>
                      </w:rPr>
                      <w:t>system administrator,</w:t>
                    </w:r>
                  </w:p>
                  <w:p w:rsidR="006646CE" w:rsidRPr="006646CE" w:rsidRDefault="00591ADD" w:rsidP="006646CE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       </w:t>
                    </w:r>
                    <w:r w:rsidR="006646CE" w:rsidRPr="006646CE">
                      <w:rPr>
                        <w:sz w:val="24"/>
                        <w:szCs w:val="24"/>
                      </w:rPr>
                      <w:t>PCS TECHNOLOGY LTD,</w:t>
                    </w:r>
                  </w:p>
                  <w:p w:rsidR="006646CE" w:rsidRPr="006646CE" w:rsidRDefault="00591ADD" w:rsidP="006646CE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       </w:t>
                    </w:r>
                    <w:r w:rsidR="001546C2">
                      <w:rPr>
                        <w:sz w:val="24"/>
                        <w:szCs w:val="24"/>
                      </w:rPr>
                      <w:t>STEEL PLANT (Scada project)</w:t>
                    </w:r>
                    <w:r w:rsidR="006646CE" w:rsidRPr="006646CE">
                      <w:rPr>
                        <w:sz w:val="24"/>
                        <w:szCs w:val="24"/>
                      </w:rPr>
                      <w:t>,</w:t>
                    </w:r>
                  </w:p>
                  <w:p w:rsidR="006646CE" w:rsidRPr="006646CE" w:rsidRDefault="00591ADD" w:rsidP="006646CE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       </w:t>
                    </w:r>
                    <w:r w:rsidR="006646CE" w:rsidRPr="006646CE">
                      <w:rPr>
                        <w:sz w:val="24"/>
                        <w:szCs w:val="24"/>
                      </w:rPr>
                      <w:t>vizag, ANDHRAPRADESH,</w:t>
                    </w:r>
                  </w:p>
                  <w:p w:rsidR="006646CE" w:rsidRDefault="00591ADD" w:rsidP="006646CE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       </w:t>
                    </w:r>
                    <w:r w:rsidR="00AB4C65">
                      <w:rPr>
                        <w:sz w:val="24"/>
                        <w:szCs w:val="24"/>
                      </w:rPr>
                      <w:t>PERIOD:</w:t>
                    </w:r>
                    <w:r w:rsidR="001D354D">
                      <w:rPr>
                        <w:sz w:val="24"/>
                        <w:szCs w:val="24"/>
                      </w:rPr>
                      <w:t xml:space="preserve"> June</w:t>
                    </w:r>
                    <w:r w:rsidR="00CB1633">
                      <w:rPr>
                        <w:sz w:val="24"/>
                        <w:szCs w:val="24"/>
                      </w:rPr>
                      <w:t>-2015 To oct-2016</w:t>
                    </w:r>
                    <w:r w:rsidR="006646CE" w:rsidRPr="006646CE">
                      <w:rPr>
                        <w:sz w:val="24"/>
                        <w:szCs w:val="24"/>
                      </w:rPr>
                      <w:t>.</w:t>
                    </w:r>
                  </w:p>
                  <w:p w:rsidR="004A2116" w:rsidRPr="004A2116" w:rsidRDefault="004A2116" w:rsidP="004A2116"/>
                  <w:p w:rsidR="006646CE" w:rsidRPr="006646CE" w:rsidRDefault="004A2116" w:rsidP="006646CE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lastRenderedPageBreak/>
                      <w:t xml:space="preserve">       </w:t>
                    </w:r>
                    <w:r w:rsidR="006646CE" w:rsidRPr="006646CE">
                      <w:rPr>
                        <w:sz w:val="24"/>
                        <w:szCs w:val="24"/>
                      </w:rPr>
                      <w:t>desktop support engineer L2 (dl2),</w:t>
                    </w:r>
                  </w:p>
                  <w:p w:rsidR="006646CE" w:rsidRPr="006646CE" w:rsidRDefault="004A2116" w:rsidP="006646CE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       </w:t>
                    </w:r>
                    <w:r w:rsidR="006646CE" w:rsidRPr="006646CE">
                      <w:rPr>
                        <w:sz w:val="24"/>
                        <w:szCs w:val="24"/>
                      </w:rPr>
                      <w:t>progressive infovision pvt.ltd,</w:t>
                    </w:r>
                  </w:p>
                  <w:p w:rsidR="006646CE" w:rsidRPr="006646CE" w:rsidRDefault="004A2116" w:rsidP="006646CE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       </w:t>
                    </w:r>
                    <w:r w:rsidR="006646CE" w:rsidRPr="006646CE">
                      <w:rPr>
                        <w:sz w:val="24"/>
                        <w:szCs w:val="24"/>
                      </w:rPr>
                      <w:t>(WIPRO PROJECT),</w:t>
                    </w:r>
                  </w:p>
                  <w:p w:rsidR="006646CE" w:rsidRPr="006646CE" w:rsidRDefault="004A2116" w:rsidP="006646CE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       </w:t>
                    </w:r>
                    <w:r w:rsidR="006646CE" w:rsidRPr="006646CE">
                      <w:rPr>
                        <w:sz w:val="24"/>
                        <w:szCs w:val="24"/>
                      </w:rPr>
                      <w:t>vizag, ANDHRAPRADESH,</w:t>
                    </w:r>
                  </w:p>
                  <w:p w:rsidR="006646CE" w:rsidRDefault="00773B11" w:rsidP="006646CE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       </w:t>
                    </w:r>
                    <w:r w:rsidR="00AB4C65">
                      <w:rPr>
                        <w:sz w:val="24"/>
                        <w:szCs w:val="24"/>
                      </w:rPr>
                      <w:t>PERIOD:</w:t>
                    </w:r>
                    <w:r w:rsidR="001D354D">
                      <w:rPr>
                        <w:sz w:val="24"/>
                        <w:szCs w:val="24"/>
                      </w:rPr>
                      <w:t xml:space="preserve"> Jan</w:t>
                    </w:r>
                    <w:r w:rsidR="003F2B40">
                      <w:rPr>
                        <w:sz w:val="24"/>
                        <w:szCs w:val="24"/>
                      </w:rPr>
                      <w:t>UARY</w:t>
                    </w:r>
                    <w:r w:rsidR="00F31F16">
                      <w:rPr>
                        <w:sz w:val="24"/>
                        <w:szCs w:val="24"/>
                      </w:rPr>
                      <w:t>-2015 TO</w:t>
                    </w:r>
                    <w:r w:rsidR="001D354D">
                      <w:rPr>
                        <w:sz w:val="24"/>
                        <w:szCs w:val="24"/>
                      </w:rPr>
                      <w:t xml:space="preserve"> jun</w:t>
                    </w:r>
                    <w:r w:rsidR="003F2B40">
                      <w:rPr>
                        <w:sz w:val="24"/>
                        <w:szCs w:val="24"/>
                      </w:rPr>
                      <w:t>E</w:t>
                    </w:r>
                    <w:r w:rsidR="006646CE" w:rsidRPr="006646CE">
                      <w:rPr>
                        <w:sz w:val="24"/>
                        <w:szCs w:val="24"/>
                      </w:rPr>
                      <w:t>-2015.</w:t>
                    </w:r>
                  </w:p>
                  <w:p w:rsidR="003F2B40" w:rsidRPr="003F2B40" w:rsidRDefault="003F2B40" w:rsidP="003F2B40"/>
                  <w:p w:rsidR="006646CE" w:rsidRPr="006646CE" w:rsidRDefault="00773B11" w:rsidP="006646CE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       </w:t>
                    </w:r>
                    <w:r w:rsidR="006F4277">
                      <w:rPr>
                        <w:sz w:val="24"/>
                        <w:szCs w:val="24"/>
                      </w:rPr>
                      <w:t>hardware</w:t>
                    </w:r>
                    <w:r w:rsidR="006646CE" w:rsidRPr="006646CE">
                      <w:rPr>
                        <w:sz w:val="24"/>
                        <w:szCs w:val="24"/>
                      </w:rPr>
                      <w:t xml:space="preserve"> engineer,</w:t>
                    </w:r>
                  </w:p>
                  <w:p w:rsidR="002610CD" w:rsidRPr="002610CD" w:rsidRDefault="00773B11" w:rsidP="002610CD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       </w:t>
                    </w:r>
                    <w:r w:rsidR="006646CE" w:rsidRPr="006646CE">
                      <w:rPr>
                        <w:sz w:val="24"/>
                        <w:szCs w:val="24"/>
                      </w:rPr>
                      <w:t>NSB Bpo solutions pvt.ltd,</w:t>
                    </w:r>
                  </w:p>
                  <w:p w:rsidR="006646CE" w:rsidRPr="006646CE" w:rsidRDefault="00773B11" w:rsidP="006646CE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       </w:t>
                    </w:r>
                    <w:r w:rsidR="006646CE" w:rsidRPr="006646CE">
                      <w:rPr>
                        <w:sz w:val="24"/>
                        <w:szCs w:val="24"/>
                      </w:rPr>
                      <w:t>vizag, ANDHRAPRADESH,</w:t>
                    </w:r>
                  </w:p>
                  <w:p w:rsidR="006646CE" w:rsidRDefault="00773B11" w:rsidP="006646CE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       </w:t>
                    </w:r>
                    <w:r w:rsidR="00AB4C65">
                      <w:rPr>
                        <w:sz w:val="24"/>
                        <w:szCs w:val="24"/>
                      </w:rPr>
                      <w:t>PERIOD:</w:t>
                    </w:r>
                    <w:r w:rsidR="001D354D">
                      <w:rPr>
                        <w:sz w:val="24"/>
                        <w:szCs w:val="24"/>
                      </w:rPr>
                      <w:t xml:space="preserve"> march</w:t>
                    </w:r>
                    <w:r w:rsidR="006F4277">
                      <w:rPr>
                        <w:sz w:val="24"/>
                        <w:szCs w:val="24"/>
                      </w:rPr>
                      <w:t>-2013</w:t>
                    </w:r>
                    <w:r w:rsidR="001D354D">
                      <w:rPr>
                        <w:sz w:val="24"/>
                        <w:szCs w:val="24"/>
                      </w:rPr>
                      <w:t xml:space="preserve"> To sep</w:t>
                    </w:r>
                    <w:r w:rsidR="003F2B40">
                      <w:rPr>
                        <w:sz w:val="24"/>
                        <w:szCs w:val="24"/>
                      </w:rPr>
                      <w:t>TEMBER</w:t>
                    </w:r>
                    <w:r w:rsidR="006646CE" w:rsidRPr="006646CE">
                      <w:rPr>
                        <w:sz w:val="24"/>
                        <w:szCs w:val="24"/>
                      </w:rPr>
                      <w:t>-2014.</w:t>
                    </w:r>
                  </w:p>
                  <w:p w:rsidR="00E82CE5" w:rsidRPr="00E82CE5" w:rsidRDefault="00E82CE5" w:rsidP="00E82CE5"/>
                  <w:p w:rsidR="006646CE" w:rsidRPr="006646CE" w:rsidRDefault="00773B11" w:rsidP="006646CE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       </w:t>
                    </w:r>
                    <w:r w:rsidR="006646CE" w:rsidRPr="006646CE">
                      <w:rPr>
                        <w:sz w:val="24"/>
                        <w:szCs w:val="24"/>
                      </w:rPr>
                      <w:t>system administrator,</w:t>
                    </w:r>
                  </w:p>
                  <w:p w:rsidR="006646CE" w:rsidRPr="006646CE" w:rsidRDefault="00773B11" w:rsidP="006646CE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       </w:t>
                    </w:r>
                    <w:r w:rsidR="006646CE" w:rsidRPr="006646CE">
                      <w:rPr>
                        <w:sz w:val="24"/>
                        <w:szCs w:val="24"/>
                      </w:rPr>
                      <w:t>Avanthi college OF ENGINEERING,</w:t>
                    </w:r>
                  </w:p>
                  <w:p w:rsidR="006646CE" w:rsidRPr="006646CE" w:rsidRDefault="00773B11" w:rsidP="006646CE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       </w:t>
                    </w:r>
                    <w:r w:rsidR="006646CE" w:rsidRPr="006646CE">
                      <w:rPr>
                        <w:sz w:val="24"/>
                        <w:szCs w:val="24"/>
                      </w:rPr>
                      <w:t>vizag,</w:t>
                    </w:r>
                    <w:r w:rsidR="00AB4C65">
                      <w:rPr>
                        <w:sz w:val="24"/>
                        <w:szCs w:val="24"/>
                      </w:rPr>
                      <w:t xml:space="preserve"> </w:t>
                    </w:r>
                    <w:r w:rsidR="006646CE" w:rsidRPr="006646CE">
                      <w:rPr>
                        <w:sz w:val="24"/>
                        <w:szCs w:val="24"/>
                      </w:rPr>
                      <w:t>andhrapradesh,</w:t>
                    </w:r>
                  </w:p>
                  <w:p w:rsidR="00821A16" w:rsidRPr="00E82CE5" w:rsidRDefault="00773B11" w:rsidP="00E82CE5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       </w:t>
                    </w:r>
                    <w:r w:rsidR="00F31F16">
                      <w:rPr>
                        <w:sz w:val="24"/>
                        <w:szCs w:val="24"/>
                      </w:rPr>
                      <w:t xml:space="preserve">PERIOD: </w:t>
                    </w:r>
                    <w:r w:rsidR="001D354D">
                      <w:rPr>
                        <w:sz w:val="24"/>
                        <w:szCs w:val="24"/>
                      </w:rPr>
                      <w:t>dec</w:t>
                    </w:r>
                    <w:r w:rsidR="003F2B40">
                      <w:rPr>
                        <w:sz w:val="24"/>
                        <w:szCs w:val="24"/>
                      </w:rPr>
                      <w:t>EMBER</w:t>
                    </w:r>
                    <w:r w:rsidR="006646CE" w:rsidRPr="006646CE">
                      <w:rPr>
                        <w:sz w:val="24"/>
                        <w:szCs w:val="24"/>
                      </w:rPr>
                      <w:t xml:space="preserve">-2011 to </w:t>
                    </w:r>
                    <w:r w:rsidR="001D354D">
                      <w:rPr>
                        <w:sz w:val="24"/>
                        <w:szCs w:val="24"/>
                      </w:rPr>
                      <w:t>july</w:t>
                    </w:r>
                    <w:r w:rsidR="006646CE" w:rsidRPr="006646CE">
                      <w:rPr>
                        <w:sz w:val="24"/>
                        <w:szCs w:val="24"/>
                      </w:rPr>
                      <w:t>-2012.</w:t>
                    </w:r>
                  </w:p>
                </w:sdtContent>
              </w:sdt>
            </w:sdtContent>
          </w:sdt>
        </w:tc>
      </w:tr>
      <w:tr w:rsidR="00821A16" w:rsidTr="005541C8">
        <w:tc>
          <w:tcPr>
            <w:tcW w:w="1778" w:type="dxa"/>
          </w:tcPr>
          <w:p w:rsidR="00821A16" w:rsidRPr="00593E37" w:rsidRDefault="00440F95">
            <w:pPr>
              <w:pStyle w:val="Heading1"/>
              <w:rPr>
                <w:b/>
                <w:bCs/>
                <w:sz w:val="24"/>
                <w:szCs w:val="24"/>
              </w:rPr>
            </w:pPr>
            <w:r w:rsidRPr="00593E37">
              <w:rPr>
                <w:b/>
                <w:bCs/>
                <w:sz w:val="24"/>
                <w:szCs w:val="24"/>
              </w:rPr>
              <w:lastRenderedPageBreak/>
              <w:t>E</w:t>
            </w:r>
            <w:r w:rsidR="000D4FF9" w:rsidRPr="00593E37">
              <w:rPr>
                <w:b/>
                <w:bCs/>
                <w:sz w:val="24"/>
                <w:szCs w:val="24"/>
              </w:rPr>
              <w:t>ducation</w:t>
            </w:r>
          </w:p>
        </w:tc>
        <w:tc>
          <w:tcPr>
            <w:tcW w:w="472" w:type="dxa"/>
          </w:tcPr>
          <w:p w:rsidR="00821A16" w:rsidRDefault="00821A16"/>
        </w:tc>
        <w:tc>
          <w:tcPr>
            <w:tcW w:w="7830" w:type="dxa"/>
          </w:tcPr>
          <w:sdt>
            <w:sdtPr>
              <w:rPr>
                <w:b/>
                <w:bCs/>
                <w:caps/>
              </w:rPr>
              <w:id w:val="-691765356"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ascii="Times New Roman" w:hAnsi="Times New Roman" w:cs="Times New Roman"/>
                    <w:caps/>
                    <w:sz w:val="24"/>
                    <w:szCs w:val="24"/>
                  </w:rPr>
                  <w:id w:val="-1126388115"/>
                </w:sdtPr>
                <w:sdtEndPr>
                  <w:rPr>
                    <w:caps w:val="0"/>
                  </w:rPr>
                </w:sdtEndPr>
                <w:sdtContent>
                  <w:p w:rsidR="00821A16" w:rsidRPr="00593E37" w:rsidRDefault="00440F95" w:rsidP="00593E37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D7169A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 xml:space="preserve">B. Tech </w:t>
                    </w:r>
                    <w:r w:rsidR="0033205D" w:rsidRPr="00D7169A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in IT from</w:t>
                    </w:r>
                    <w:r w:rsidR="00827E09" w:rsidRPr="00D7169A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 xml:space="preserve"> VITAM</w:t>
                    </w:r>
                    <w:r w:rsidR="0033205D" w:rsidRPr="00D7169A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 xml:space="preserve"> (</w:t>
                    </w:r>
                    <w:r w:rsidR="002B55F4" w:rsidRPr="00D7169A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JNTUK</w:t>
                    </w:r>
                    <w:r w:rsidR="0033205D" w:rsidRPr="00D7169A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)</w:t>
                    </w:r>
                    <w:r w:rsidR="002B55F4" w:rsidRPr="00D7169A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, 2011</w:t>
                    </w:r>
                    <w:r w:rsidRPr="00D7169A">
                      <w:rPr>
                        <w:rFonts w:ascii="Times New Roman" w:hAnsi="Times New Roman" w:cs="Times New Roman"/>
                        <w:b/>
                        <w:bCs/>
                        <w:color w:val="auto"/>
                        <w:sz w:val="24"/>
                        <w:szCs w:val="24"/>
                      </w:rPr>
                      <w:t>.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b/>
                    <w:bCs/>
                    <w:caps/>
                    <w:color w:val="auto"/>
                    <w:sz w:val="24"/>
                    <w:szCs w:val="24"/>
                  </w:rPr>
                  <w:id w:val="-2023390931"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:rsidR="00821A16" w:rsidRPr="00D7169A" w:rsidRDefault="0033205D" w:rsidP="00593E37">
                    <w:pPr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D7169A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Intermediate from Narayana Junior College (AP</w:t>
                    </w:r>
                    <w:r w:rsidR="00440F95" w:rsidRPr="00D7169A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 xml:space="preserve"> Board of </w:t>
                    </w:r>
                    <w:r w:rsidRPr="00D7169A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Intermediate)</w:t>
                    </w:r>
                    <w:r w:rsidR="00440F95" w:rsidRPr="00D7169A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, 2007</w:t>
                    </w:r>
                    <w:r w:rsidR="00342D17" w:rsidRPr="00D7169A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.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b/>
                    <w:bCs/>
                    <w:caps/>
                    <w:color w:val="auto"/>
                    <w:sz w:val="24"/>
                    <w:szCs w:val="24"/>
                  </w:rPr>
                  <w:id w:val="-708729598"/>
                </w:sdtPr>
                <w:sdtEndPr>
                  <w:rPr>
                    <w:rFonts w:asciiTheme="minorHAnsi" w:hAnsiTheme="minorHAnsi" w:cstheme="minorBidi"/>
                    <w:b w:val="0"/>
                    <w:bCs w:val="0"/>
                    <w:caps w:val="0"/>
                    <w:sz w:val="20"/>
                    <w:szCs w:val="20"/>
                  </w:rPr>
                </w:sdtEndPr>
                <w:sdtContent>
                  <w:p w:rsidR="00440F95" w:rsidRPr="00440F95" w:rsidRDefault="00440F95" w:rsidP="00593E37">
                    <w:r w:rsidRPr="00D7169A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SSC from</w:t>
                    </w:r>
                    <w:r w:rsidR="0033205D" w:rsidRPr="00D7169A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 xml:space="preserve"> VST School (AP</w:t>
                    </w:r>
                    <w:r w:rsidRPr="00D7169A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 xml:space="preserve"> Board of Secondary School of Education</w:t>
                    </w:r>
                    <w:r w:rsidR="0033205D" w:rsidRPr="00D7169A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),</w:t>
                    </w:r>
                    <w:r w:rsidR="006809C1" w:rsidRPr="00D7169A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 xml:space="preserve"> 2005</w:t>
                    </w:r>
                    <w:r w:rsidR="00342D17" w:rsidRPr="00D7169A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.</w:t>
                    </w:r>
                  </w:p>
                </w:sdtContent>
              </w:sdt>
            </w:sdtContent>
          </w:sdt>
        </w:tc>
      </w:tr>
      <w:tr w:rsidR="00821A16" w:rsidTr="005541C8">
        <w:tc>
          <w:tcPr>
            <w:tcW w:w="1778" w:type="dxa"/>
          </w:tcPr>
          <w:p w:rsidR="00821A16" w:rsidRPr="00593E37" w:rsidRDefault="00440F95">
            <w:pPr>
              <w:pStyle w:val="Heading1"/>
              <w:rPr>
                <w:rFonts w:cstheme="majorHAnsi"/>
                <w:b/>
                <w:sz w:val="24"/>
                <w:szCs w:val="24"/>
              </w:rPr>
            </w:pPr>
            <w:r w:rsidRPr="00593E37">
              <w:rPr>
                <w:rFonts w:cstheme="majorHAnsi"/>
                <w:b/>
                <w:sz w:val="24"/>
                <w:szCs w:val="24"/>
              </w:rPr>
              <w:t>Personal Profile</w:t>
            </w:r>
          </w:p>
        </w:tc>
        <w:tc>
          <w:tcPr>
            <w:tcW w:w="472" w:type="dxa"/>
          </w:tcPr>
          <w:p w:rsidR="00821A16" w:rsidRPr="00593E37" w:rsidRDefault="00821A16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7830" w:type="dxa"/>
          </w:tcPr>
          <w:p w:rsidR="00440F95" w:rsidRPr="00D7169A" w:rsidRDefault="00440F95" w:rsidP="00440F95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716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</w:t>
            </w:r>
            <w:r w:rsidR="000419A7" w:rsidRPr="00D716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me                          :</w:t>
            </w:r>
            <w:r w:rsidR="000419A7" w:rsidRPr="00D716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 xml:space="preserve">E </w:t>
            </w:r>
            <w:r w:rsidRPr="00D716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Santhosh</w:t>
            </w:r>
          </w:p>
          <w:p w:rsidR="00440F95" w:rsidRPr="00D7169A" w:rsidRDefault="000419A7" w:rsidP="00440F95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716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Father’s Name             :</w:t>
            </w:r>
            <w:r w:rsidRPr="00D716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 xml:space="preserve">E </w:t>
            </w:r>
            <w:r w:rsidR="00440F95" w:rsidRPr="00D716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Gurunath</w:t>
            </w:r>
          </w:p>
          <w:p w:rsidR="00440F95" w:rsidRPr="00D7169A" w:rsidRDefault="00440F95" w:rsidP="00440F95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716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Sex</w:t>
            </w:r>
            <w:r w:rsidRPr="00D716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  <w:r w:rsidRPr="00D716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  <w:r w:rsidRPr="00D716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>:</w:t>
            </w:r>
            <w:r w:rsidRPr="00D716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>Male</w:t>
            </w:r>
          </w:p>
          <w:p w:rsidR="00440F95" w:rsidRPr="00D7169A" w:rsidRDefault="00440F95" w:rsidP="00440F9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716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Date of Birth               :</w:t>
            </w:r>
            <w:r w:rsidRPr="00D716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>25-03-1990</w:t>
            </w:r>
          </w:p>
          <w:p w:rsidR="00440F95" w:rsidRPr="00D7169A" w:rsidRDefault="00440F95" w:rsidP="00440F95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716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Languages known </w:t>
            </w:r>
            <w:r w:rsidRPr="00D716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>:</w:t>
            </w:r>
            <w:r w:rsidRPr="00D716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>Telugu, English</w:t>
            </w:r>
          </w:p>
          <w:p w:rsidR="00440F95" w:rsidRPr="00D7169A" w:rsidRDefault="00440F95" w:rsidP="00440F95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716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Marital Status</w:t>
            </w:r>
            <w:r w:rsidRPr="00D716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  <w:r w:rsidRPr="00D716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>:</w:t>
            </w:r>
            <w:r w:rsidRPr="00D716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>Single</w:t>
            </w:r>
          </w:p>
          <w:p w:rsidR="004A2116" w:rsidRPr="00D7169A" w:rsidRDefault="00440F95" w:rsidP="00283508">
            <w:pPr>
              <w:ind w:left="2160" w:hanging="216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716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Perm</w:t>
            </w:r>
            <w:r w:rsidR="008210D3" w:rsidRPr="00D716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anent Address</w:t>
            </w:r>
            <w:r w:rsidR="008210D3" w:rsidRPr="00D716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>:</w:t>
            </w:r>
            <w:r w:rsidR="008210D3" w:rsidRPr="00D716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  <w:r w:rsidR="00253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Greens Enclave Building</w:t>
            </w:r>
            <w:r w:rsidR="004A2116" w:rsidRPr="00D716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</w:t>
            </w:r>
          </w:p>
          <w:p w:rsidR="000419A7" w:rsidRPr="00D7169A" w:rsidRDefault="004A2116" w:rsidP="000419A7">
            <w:pPr>
              <w:ind w:left="2160" w:hanging="216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716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                 </w:t>
            </w:r>
            <w:r w:rsidR="00253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HB Colony</w:t>
            </w:r>
            <w:r w:rsidR="000419A7" w:rsidRPr="00D716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</w:t>
            </w:r>
          </w:p>
          <w:p w:rsidR="00821A16" w:rsidRPr="00283508" w:rsidRDefault="000419A7" w:rsidP="000419A7">
            <w:pPr>
              <w:ind w:left="2160" w:hanging="2160"/>
              <w:rPr>
                <w:rFonts w:ascii="Times New Roman" w:hAnsi="Times New Roman" w:cs="Times New Roman"/>
                <w:sz w:val="24"/>
                <w:szCs w:val="24"/>
              </w:rPr>
            </w:pPr>
            <w:r w:rsidRPr="00D716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6809C1" w:rsidRPr="00D716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                              </w:t>
            </w:r>
            <w:r w:rsidR="004A2116" w:rsidRPr="00D716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Visakhapatnam</w:t>
            </w:r>
            <w:r w:rsidR="00283508" w:rsidRPr="00D716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8210D3" w:rsidTr="005541C8">
        <w:tc>
          <w:tcPr>
            <w:tcW w:w="1778" w:type="dxa"/>
          </w:tcPr>
          <w:p w:rsidR="008210D3" w:rsidRPr="00440F95" w:rsidRDefault="008210D3" w:rsidP="00E82CE5">
            <w:pPr>
              <w:pStyle w:val="Heading1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2" w:type="dxa"/>
          </w:tcPr>
          <w:p w:rsidR="008210D3" w:rsidRDefault="008210D3"/>
        </w:tc>
        <w:tc>
          <w:tcPr>
            <w:tcW w:w="7830" w:type="dxa"/>
          </w:tcPr>
          <w:p w:rsidR="008210D3" w:rsidRPr="00503E30" w:rsidRDefault="008210D3" w:rsidP="00440F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210D3" w:rsidRPr="00503E30" w:rsidRDefault="008210D3" w:rsidP="008210D3">
      <w:pPr>
        <w:tabs>
          <w:tab w:val="left" w:pos="720"/>
          <w:tab w:val="left" w:pos="1440"/>
          <w:tab w:val="left" w:pos="2160"/>
          <w:tab w:val="left" w:pos="40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03E30">
        <w:rPr>
          <w:rFonts w:ascii="Times New Roman" w:hAnsi="Times New Roman" w:cs="Times New Roman"/>
          <w:b/>
          <w:bCs/>
          <w:sz w:val="24"/>
          <w:szCs w:val="24"/>
        </w:rPr>
        <w:t>Declaration:</w:t>
      </w:r>
      <w:r w:rsidRPr="00503E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03E3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03E30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8210D3" w:rsidRPr="00D7169A" w:rsidRDefault="008210D3" w:rsidP="008210D3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7169A">
        <w:rPr>
          <w:rFonts w:ascii="Times New Roman" w:hAnsi="Times New Roman" w:cs="Times New Roman"/>
          <w:color w:val="auto"/>
          <w:sz w:val="24"/>
          <w:szCs w:val="24"/>
        </w:rPr>
        <w:t xml:space="preserve">I hereby declare that the above-mentioned information is correct up to my knowledge. </w:t>
      </w:r>
    </w:p>
    <w:p w:rsidR="008210D3" w:rsidRPr="00503E30" w:rsidRDefault="008210D3" w:rsidP="008210D3">
      <w:pPr>
        <w:rPr>
          <w:rFonts w:ascii="Times New Roman" w:hAnsi="Times New Roman" w:cs="Times New Roman"/>
          <w:sz w:val="24"/>
          <w:szCs w:val="24"/>
        </w:rPr>
      </w:pPr>
    </w:p>
    <w:p w:rsidR="008210D3" w:rsidRDefault="008210D3" w:rsidP="004D115A">
      <w:pPr>
        <w:rPr>
          <w:rFonts w:ascii="Times New Roman" w:hAnsi="Times New Roman" w:cs="Times New Roman"/>
          <w:sz w:val="24"/>
          <w:szCs w:val="24"/>
        </w:rPr>
      </w:pPr>
      <w:r w:rsidRPr="00503E30">
        <w:rPr>
          <w:rFonts w:ascii="Times New Roman" w:hAnsi="Times New Roman" w:cs="Times New Roman"/>
          <w:b/>
          <w:bCs/>
          <w:sz w:val="24"/>
          <w:szCs w:val="24"/>
        </w:rPr>
        <w:t xml:space="preserve">Place: </w:t>
      </w:r>
      <w:r w:rsidR="00773B11">
        <w:rPr>
          <w:rFonts w:ascii="Times New Roman" w:hAnsi="Times New Roman" w:cs="Times New Roman"/>
          <w:color w:val="auto"/>
          <w:sz w:val="24"/>
          <w:szCs w:val="24"/>
        </w:rPr>
        <w:t>Hyderabad</w:t>
      </w:r>
      <w:r w:rsidR="006809C1" w:rsidRPr="00D7169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809C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0419A7">
        <w:rPr>
          <w:rFonts w:ascii="Times New Roman" w:hAnsi="Times New Roman" w:cs="Times New Roman"/>
          <w:sz w:val="24"/>
          <w:szCs w:val="24"/>
        </w:rPr>
        <w:tab/>
      </w:r>
      <w:r w:rsidR="000419A7">
        <w:rPr>
          <w:rFonts w:ascii="Times New Roman" w:hAnsi="Times New Roman" w:cs="Times New Roman"/>
          <w:sz w:val="24"/>
          <w:szCs w:val="24"/>
        </w:rPr>
        <w:tab/>
      </w:r>
      <w:r w:rsidR="000419A7">
        <w:rPr>
          <w:rFonts w:ascii="Times New Roman" w:hAnsi="Times New Roman" w:cs="Times New Roman"/>
          <w:sz w:val="24"/>
          <w:szCs w:val="24"/>
        </w:rPr>
        <w:tab/>
      </w:r>
      <w:r w:rsidR="000419A7" w:rsidRPr="00D7169A">
        <w:rPr>
          <w:rFonts w:ascii="Times New Roman" w:hAnsi="Times New Roman" w:cs="Times New Roman"/>
          <w:color w:val="auto"/>
          <w:sz w:val="24"/>
          <w:szCs w:val="24"/>
        </w:rPr>
        <w:t xml:space="preserve">(E </w:t>
      </w:r>
      <w:r w:rsidR="005A6510" w:rsidRPr="00D7169A"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D7169A">
        <w:rPr>
          <w:rFonts w:ascii="Times New Roman" w:hAnsi="Times New Roman" w:cs="Times New Roman"/>
          <w:color w:val="auto"/>
          <w:sz w:val="24"/>
          <w:szCs w:val="24"/>
        </w:rPr>
        <w:t>anthosh)</w:t>
      </w:r>
    </w:p>
    <w:p w:rsidR="005541C8" w:rsidRDefault="005541C8" w:rsidP="004D115A">
      <w:pPr>
        <w:rPr>
          <w:rFonts w:ascii="Times New Roman" w:hAnsi="Times New Roman" w:cs="Times New Roman"/>
          <w:sz w:val="24"/>
          <w:szCs w:val="24"/>
        </w:rPr>
      </w:pPr>
    </w:p>
    <w:p w:rsidR="005541C8" w:rsidRDefault="005541C8" w:rsidP="004D115A">
      <w:pPr>
        <w:rPr>
          <w:rFonts w:ascii="Times New Roman" w:hAnsi="Times New Roman" w:cs="Times New Roman"/>
          <w:sz w:val="24"/>
          <w:szCs w:val="24"/>
        </w:rPr>
      </w:pPr>
    </w:p>
    <w:p w:rsidR="00B007E8" w:rsidRDefault="00B007E8" w:rsidP="004D115A">
      <w:pPr>
        <w:rPr>
          <w:rFonts w:ascii="Times New Roman" w:hAnsi="Times New Roman" w:cs="Times New Roman"/>
          <w:sz w:val="24"/>
          <w:szCs w:val="24"/>
        </w:rPr>
      </w:pPr>
    </w:p>
    <w:p w:rsidR="00B007E8" w:rsidRDefault="00B007E8" w:rsidP="004D115A">
      <w:pPr>
        <w:rPr>
          <w:rFonts w:ascii="Times New Roman" w:hAnsi="Times New Roman" w:cs="Times New Roman"/>
          <w:sz w:val="24"/>
          <w:szCs w:val="24"/>
        </w:rPr>
      </w:pPr>
    </w:p>
    <w:p w:rsidR="00FF4F2A" w:rsidRPr="00FF4F2A" w:rsidRDefault="00FF4F2A" w:rsidP="004D115A">
      <w:pPr>
        <w:rPr>
          <w:rFonts w:ascii="Times New Roman" w:hAnsi="Times New Roman" w:cs="Times New Roman"/>
          <w:sz w:val="24"/>
          <w:szCs w:val="24"/>
        </w:rPr>
      </w:pPr>
    </w:p>
    <w:sectPr w:rsidR="00FF4F2A" w:rsidRPr="00FF4F2A" w:rsidSect="00FC00A3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EB3" w:rsidRDefault="000B0EB3">
      <w:pPr>
        <w:spacing w:before="0" w:after="0" w:line="240" w:lineRule="auto"/>
      </w:pPr>
      <w:r>
        <w:separator/>
      </w:r>
    </w:p>
  </w:endnote>
  <w:endnote w:type="continuationSeparator" w:id="1">
    <w:p w:rsidR="000B0EB3" w:rsidRDefault="000B0E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148"/>
      <w:gridCol w:w="5148"/>
    </w:tblGrid>
    <w:tr w:rsidR="00821A16">
      <w:tc>
        <w:tcPr>
          <w:tcW w:w="5148" w:type="dxa"/>
        </w:tcPr>
        <w:p w:rsidR="00821A16" w:rsidRDefault="00821A16">
          <w:pPr>
            <w:pStyle w:val="Footer"/>
          </w:pPr>
        </w:p>
      </w:tc>
      <w:tc>
        <w:tcPr>
          <w:tcW w:w="5148" w:type="dxa"/>
        </w:tcPr>
        <w:p w:rsidR="00821A16" w:rsidRDefault="00821A16">
          <w:pPr>
            <w:pStyle w:val="Footer"/>
            <w:jc w:val="right"/>
          </w:pPr>
        </w:p>
      </w:tc>
    </w:tr>
  </w:tbl>
  <w:p w:rsidR="00821A16" w:rsidRDefault="00821A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EB3" w:rsidRDefault="000B0EB3">
      <w:pPr>
        <w:spacing w:before="0" w:after="0" w:line="240" w:lineRule="auto"/>
      </w:pPr>
      <w:r>
        <w:separator/>
      </w:r>
    </w:p>
  </w:footnote>
  <w:footnote w:type="continuationSeparator" w:id="1">
    <w:p w:rsidR="000B0EB3" w:rsidRDefault="000B0EB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D6C44"/>
    <w:multiLevelType w:val="hybridMultilevel"/>
    <w:tmpl w:val="09B2470A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0CD73EE7"/>
    <w:multiLevelType w:val="hybridMultilevel"/>
    <w:tmpl w:val="C49880D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14301F2E"/>
    <w:multiLevelType w:val="hybridMultilevel"/>
    <w:tmpl w:val="B3C0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156B7"/>
    <w:multiLevelType w:val="hybridMultilevel"/>
    <w:tmpl w:val="463CC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0A23E2"/>
    <w:multiLevelType w:val="hybridMultilevel"/>
    <w:tmpl w:val="8F821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05F65"/>
    <w:multiLevelType w:val="hybridMultilevel"/>
    <w:tmpl w:val="CE540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F31EE2"/>
    <w:multiLevelType w:val="hybridMultilevel"/>
    <w:tmpl w:val="D3FA9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696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A0A51"/>
    <w:rsid w:val="000141DA"/>
    <w:rsid w:val="00016601"/>
    <w:rsid w:val="0002026B"/>
    <w:rsid w:val="000419A7"/>
    <w:rsid w:val="00066F98"/>
    <w:rsid w:val="000765B3"/>
    <w:rsid w:val="000811C7"/>
    <w:rsid w:val="00091808"/>
    <w:rsid w:val="000B07AF"/>
    <w:rsid w:val="000B0EB3"/>
    <w:rsid w:val="000B141A"/>
    <w:rsid w:val="000D4AAD"/>
    <w:rsid w:val="000D4FF9"/>
    <w:rsid w:val="000E1814"/>
    <w:rsid w:val="000E3E4C"/>
    <w:rsid w:val="00114C64"/>
    <w:rsid w:val="00142276"/>
    <w:rsid w:val="00151C95"/>
    <w:rsid w:val="001546C2"/>
    <w:rsid w:val="00185C40"/>
    <w:rsid w:val="00190974"/>
    <w:rsid w:val="001955EB"/>
    <w:rsid w:val="001968B2"/>
    <w:rsid w:val="001A3245"/>
    <w:rsid w:val="001B1DF2"/>
    <w:rsid w:val="001B6D5A"/>
    <w:rsid w:val="001D0BF3"/>
    <w:rsid w:val="001D354D"/>
    <w:rsid w:val="001E79E9"/>
    <w:rsid w:val="001F5DC1"/>
    <w:rsid w:val="002042DB"/>
    <w:rsid w:val="00205DF8"/>
    <w:rsid w:val="00207D07"/>
    <w:rsid w:val="0021048C"/>
    <w:rsid w:val="00210E7D"/>
    <w:rsid w:val="0022315C"/>
    <w:rsid w:val="002241A2"/>
    <w:rsid w:val="00241469"/>
    <w:rsid w:val="00253855"/>
    <w:rsid w:val="002610CD"/>
    <w:rsid w:val="00265D7F"/>
    <w:rsid w:val="00276EF6"/>
    <w:rsid w:val="00282438"/>
    <w:rsid w:val="00283508"/>
    <w:rsid w:val="00292593"/>
    <w:rsid w:val="00294F63"/>
    <w:rsid w:val="00295FE2"/>
    <w:rsid w:val="002B29BF"/>
    <w:rsid w:val="002B55F4"/>
    <w:rsid w:val="002C2B84"/>
    <w:rsid w:val="002C35E2"/>
    <w:rsid w:val="002C64DC"/>
    <w:rsid w:val="002D3D9F"/>
    <w:rsid w:val="002D64FB"/>
    <w:rsid w:val="002D6E3E"/>
    <w:rsid w:val="002F5549"/>
    <w:rsid w:val="002F5CE3"/>
    <w:rsid w:val="0031226A"/>
    <w:rsid w:val="0033205D"/>
    <w:rsid w:val="003369EC"/>
    <w:rsid w:val="00336C2F"/>
    <w:rsid w:val="00342C1C"/>
    <w:rsid w:val="00342D17"/>
    <w:rsid w:val="003533F4"/>
    <w:rsid w:val="00384A25"/>
    <w:rsid w:val="00391870"/>
    <w:rsid w:val="003B12DB"/>
    <w:rsid w:val="003D1FB0"/>
    <w:rsid w:val="003E5585"/>
    <w:rsid w:val="003F0386"/>
    <w:rsid w:val="003F2B40"/>
    <w:rsid w:val="00404E39"/>
    <w:rsid w:val="00414337"/>
    <w:rsid w:val="00416105"/>
    <w:rsid w:val="004329E5"/>
    <w:rsid w:val="00440F95"/>
    <w:rsid w:val="0045148E"/>
    <w:rsid w:val="004601D3"/>
    <w:rsid w:val="004630A8"/>
    <w:rsid w:val="00490C33"/>
    <w:rsid w:val="004A0143"/>
    <w:rsid w:val="004A2116"/>
    <w:rsid w:val="004A7489"/>
    <w:rsid w:val="004C4523"/>
    <w:rsid w:val="004D115A"/>
    <w:rsid w:val="004E6CB9"/>
    <w:rsid w:val="004F6B05"/>
    <w:rsid w:val="00503F28"/>
    <w:rsid w:val="005072D5"/>
    <w:rsid w:val="005541C8"/>
    <w:rsid w:val="00562DC8"/>
    <w:rsid w:val="0057072D"/>
    <w:rsid w:val="00577BFC"/>
    <w:rsid w:val="005803E8"/>
    <w:rsid w:val="00587A07"/>
    <w:rsid w:val="00591ADD"/>
    <w:rsid w:val="00593E37"/>
    <w:rsid w:val="00593F41"/>
    <w:rsid w:val="005A6510"/>
    <w:rsid w:val="005B2E94"/>
    <w:rsid w:val="005B4EAD"/>
    <w:rsid w:val="005D221B"/>
    <w:rsid w:val="00601553"/>
    <w:rsid w:val="00663D11"/>
    <w:rsid w:val="006646CE"/>
    <w:rsid w:val="00665C57"/>
    <w:rsid w:val="00667A6A"/>
    <w:rsid w:val="006809C1"/>
    <w:rsid w:val="006944D6"/>
    <w:rsid w:val="006A0645"/>
    <w:rsid w:val="006A0C93"/>
    <w:rsid w:val="006C42FB"/>
    <w:rsid w:val="006D2663"/>
    <w:rsid w:val="006E0EAC"/>
    <w:rsid w:val="006E4829"/>
    <w:rsid w:val="006E4B61"/>
    <w:rsid w:val="006F0845"/>
    <w:rsid w:val="006F4277"/>
    <w:rsid w:val="00701D6A"/>
    <w:rsid w:val="00720332"/>
    <w:rsid w:val="007245A2"/>
    <w:rsid w:val="00732ECA"/>
    <w:rsid w:val="0073782E"/>
    <w:rsid w:val="00766468"/>
    <w:rsid w:val="0076762E"/>
    <w:rsid w:val="007736AA"/>
    <w:rsid w:val="00773B11"/>
    <w:rsid w:val="00787874"/>
    <w:rsid w:val="007A0A51"/>
    <w:rsid w:val="007C6971"/>
    <w:rsid w:val="007D5482"/>
    <w:rsid w:val="007E257A"/>
    <w:rsid w:val="0080343A"/>
    <w:rsid w:val="00807906"/>
    <w:rsid w:val="008210D3"/>
    <w:rsid w:val="00821A16"/>
    <w:rsid w:val="00827E09"/>
    <w:rsid w:val="00831C0B"/>
    <w:rsid w:val="00847A12"/>
    <w:rsid w:val="00862FDA"/>
    <w:rsid w:val="0086399D"/>
    <w:rsid w:val="00864A1D"/>
    <w:rsid w:val="008763E5"/>
    <w:rsid w:val="00876591"/>
    <w:rsid w:val="0088724F"/>
    <w:rsid w:val="00890604"/>
    <w:rsid w:val="00896330"/>
    <w:rsid w:val="0089774C"/>
    <w:rsid w:val="008B0B70"/>
    <w:rsid w:val="008B1A89"/>
    <w:rsid w:val="008C26D5"/>
    <w:rsid w:val="008C347D"/>
    <w:rsid w:val="008F469C"/>
    <w:rsid w:val="00900160"/>
    <w:rsid w:val="00902C92"/>
    <w:rsid w:val="00907E09"/>
    <w:rsid w:val="009140AA"/>
    <w:rsid w:val="00915B09"/>
    <w:rsid w:val="009165D3"/>
    <w:rsid w:val="00942A4A"/>
    <w:rsid w:val="00945016"/>
    <w:rsid w:val="0096462A"/>
    <w:rsid w:val="00965F1F"/>
    <w:rsid w:val="00975FC0"/>
    <w:rsid w:val="0099213B"/>
    <w:rsid w:val="009938C0"/>
    <w:rsid w:val="009967A4"/>
    <w:rsid w:val="009B0FC0"/>
    <w:rsid w:val="009B2E51"/>
    <w:rsid w:val="009B3CB2"/>
    <w:rsid w:val="009D3C13"/>
    <w:rsid w:val="00A0752F"/>
    <w:rsid w:val="00A15777"/>
    <w:rsid w:val="00A20FFA"/>
    <w:rsid w:val="00A45B2C"/>
    <w:rsid w:val="00A61126"/>
    <w:rsid w:val="00A9074A"/>
    <w:rsid w:val="00AA463A"/>
    <w:rsid w:val="00AB4808"/>
    <w:rsid w:val="00AB4C65"/>
    <w:rsid w:val="00AC541C"/>
    <w:rsid w:val="00AE146F"/>
    <w:rsid w:val="00AE4C23"/>
    <w:rsid w:val="00B007E8"/>
    <w:rsid w:val="00B01B5B"/>
    <w:rsid w:val="00B05070"/>
    <w:rsid w:val="00B32322"/>
    <w:rsid w:val="00B33A4A"/>
    <w:rsid w:val="00B54EE0"/>
    <w:rsid w:val="00B74866"/>
    <w:rsid w:val="00BA4F15"/>
    <w:rsid w:val="00BA7F7E"/>
    <w:rsid w:val="00BB019D"/>
    <w:rsid w:val="00BB38CD"/>
    <w:rsid w:val="00BD420C"/>
    <w:rsid w:val="00BE7CAC"/>
    <w:rsid w:val="00C452FF"/>
    <w:rsid w:val="00C5117F"/>
    <w:rsid w:val="00C51987"/>
    <w:rsid w:val="00C51C15"/>
    <w:rsid w:val="00C74F82"/>
    <w:rsid w:val="00C87ADE"/>
    <w:rsid w:val="00CB1633"/>
    <w:rsid w:val="00D2040E"/>
    <w:rsid w:val="00D25C2E"/>
    <w:rsid w:val="00D2719C"/>
    <w:rsid w:val="00D47060"/>
    <w:rsid w:val="00D4773B"/>
    <w:rsid w:val="00D65ED0"/>
    <w:rsid w:val="00D7169A"/>
    <w:rsid w:val="00D83A62"/>
    <w:rsid w:val="00DA3D31"/>
    <w:rsid w:val="00DA501A"/>
    <w:rsid w:val="00DA73FA"/>
    <w:rsid w:val="00DD62AF"/>
    <w:rsid w:val="00DE3643"/>
    <w:rsid w:val="00DE5381"/>
    <w:rsid w:val="00E1726B"/>
    <w:rsid w:val="00E356D0"/>
    <w:rsid w:val="00E36451"/>
    <w:rsid w:val="00E51236"/>
    <w:rsid w:val="00E513F9"/>
    <w:rsid w:val="00E66BC4"/>
    <w:rsid w:val="00E80450"/>
    <w:rsid w:val="00E82CE5"/>
    <w:rsid w:val="00E92D5D"/>
    <w:rsid w:val="00EB0996"/>
    <w:rsid w:val="00EC3FF2"/>
    <w:rsid w:val="00F00359"/>
    <w:rsid w:val="00F31F16"/>
    <w:rsid w:val="00F34C16"/>
    <w:rsid w:val="00F34DD9"/>
    <w:rsid w:val="00F7528E"/>
    <w:rsid w:val="00F9170B"/>
    <w:rsid w:val="00F925CD"/>
    <w:rsid w:val="00F97FBB"/>
    <w:rsid w:val="00FA62CD"/>
    <w:rsid w:val="00FB7E62"/>
    <w:rsid w:val="00FC00A3"/>
    <w:rsid w:val="00FD04F6"/>
    <w:rsid w:val="00FD3F23"/>
    <w:rsid w:val="00FE0533"/>
    <w:rsid w:val="00FF4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1"/>
    <w:lsdException w:name="heading 4" w:uiPriority="18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35" w:qFormat="1"/>
    <w:lsdException w:name="Title" w:semiHidden="0" w:uiPriority="10" w:unhideWhenUsed="0" w:qFormat="1"/>
    <w:lsdException w:name="Closing" w:uiPriority="8"/>
    <w:lsdException w:name="Signature" w:uiPriority="8"/>
    <w:lsdException w:name="Default Paragraph Font" w:uiPriority="1"/>
    <w:lsdException w:name="Subtitle" w:uiPriority="11" w:qFormat="1"/>
    <w:lsdException w:name="Salutation" w:uiPriority="8"/>
    <w:lsdException w:name="Date" w:uiPriority="8"/>
    <w:lsdException w:name="Strong" w:semiHidden="0" w:uiPriority="9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0A3"/>
    <w:rPr>
      <w:kern w:val="20"/>
    </w:rPr>
  </w:style>
  <w:style w:type="paragraph" w:styleId="Heading1">
    <w:name w:val="heading 1"/>
    <w:basedOn w:val="Normal"/>
    <w:next w:val="Normal"/>
    <w:unhideWhenUsed/>
    <w:qFormat/>
    <w:rsid w:val="00FC00A3"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link w:val="Heading2Char"/>
    <w:unhideWhenUsed/>
    <w:qFormat/>
    <w:rsid w:val="00FC00A3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00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00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0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0A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0A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0A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0A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rsid w:val="00FC00A3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sid w:val="00FC00A3"/>
    <w:rPr>
      <w:kern w:val="20"/>
    </w:rPr>
  </w:style>
  <w:style w:type="paragraph" w:customStyle="1" w:styleId="ResumeText">
    <w:name w:val="Resume Text"/>
    <w:basedOn w:val="Normal"/>
    <w:qFormat/>
    <w:rsid w:val="00FC00A3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FC00A3"/>
    <w:rPr>
      <w:color w:val="808080"/>
    </w:rPr>
  </w:style>
  <w:style w:type="table" w:styleId="TableGrid">
    <w:name w:val="Table Grid"/>
    <w:basedOn w:val="TableNormal"/>
    <w:uiPriority w:val="59"/>
    <w:rsid w:val="00FC0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C00A3"/>
    <w:rPr>
      <w:rFonts w:asciiTheme="majorHAnsi" w:eastAsiaTheme="majorEastAsia" w:hAnsiTheme="majorHAnsi" w:cstheme="majorBidi"/>
      <w:b/>
      <w:bCs/>
      <w:color w:val="418AB3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0A3"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0A3"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0A3"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0A3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0A3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0A3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FC00A3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FC00A3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FC00A3"/>
    <w:rPr>
      <w:color w:val="418AB3" w:themeColor="accent1"/>
    </w:rPr>
  </w:style>
  <w:style w:type="paragraph" w:customStyle="1" w:styleId="ContactInfo">
    <w:name w:val="Contact Info"/>
    <w:basedOn w:val="Normal"/>
    <w:qFormat/>
    <w:rsid w:val="00FC00A3"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FC00A3"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C00A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0A3"/>
    <w:rPr>
      <w:kern w:val="20"/>
    </w:rPr>
  </w:style>
  <w:style w:type="paragraph" w:styleId="ListParagraph">
    <w:name w:val="List Paragraph"/>
    <w:basedOn w:val="Normal"/>
    <w:uiPriority w:val="34"/>
    <w:qFormat/>
    <w:rsid w:val="007A0A51"/>
    <w:pPr>
      <w:spacing w:before="0" w:after="200" w:line="276" w:lineRule="auto"/>
      <w:ind w:left="720"/>
      <w:contextualSpacing/>
    </w:pPr>
    <w:rPr>
      <w:rFonts w:eastAsiaTheme="minorHAnsi"/>
      <w:color w:val="auto"/>
      <w:kern w:val="0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9E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9E9"/>
    <w:rPr>
      <w:rFonts w:ascii="Tahoma" w:hAnsi="Tahoma" w:cs="Tahoma"/>
      <w:kern w:val="20"/>
      <w:sz w:val="16"/>
      <w:szCs w:val="16"/>
    </w:rPr>
  </w:style>
  <w:style w:type="character" w:customStyle="1" w:styleId="apple-converted-space">
    <w:name w:val="apple-converted-space"/>
    <w:basedOn w:val="DefaultParagraphFont"/>
    <w:rsid w:val="002D3D9F"/>
  </w:style>
  <w:style w:type="character" w:customStyle="1" w:styleId="Heading2Char">
    <w:name w:val="Heading 2 Char"/>
    <w:basedOn w:val="DefaultParagraphFont"/>
    <w:link w:val="Heading2"/>
    <w:rsid w:val="006646CE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/>
    <w:lsdException w:name="heading 4" w:uiPriority="18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35" w:qFormat="1"/>
    <w:lsdException w:name="Title" w:semiHidden="0" w:uiPriority="10" w:unhideWhenUsed="0" w:qFormat="1"/>
    <w:lsdException w:name="Closing" w:uiPriority="8"/>
    <w:lsdException w:name="Signature" w:uiPriority="8"/>
    <w:lsdException w:name="Default Paragraph Font" w:uiPriority="1"/>
    <w:lsdException w:name="Subtitle" w:uiPriority="11" w:qFormat="1"/>
    <w:lsdException w:name="Salutation" w:uiPriority="8"/>
    <w:lsdException w:name="Date" w:uiPriority="8"/>
    <w:lsdException w:name="Strong" w:semiHidden="0" w:uiPriority="9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0A3"/>
    <w:rPr>
      <w:kern w:val="20"/>
    </w:rPr>
  </w:style>
  <w:style w:type="paragraph" w:styleId="Heading1">
    <w:name w:val="heading 1"/>
    <w:basedOn w:val="Normal"/>
    <w:next w:val="Normal"/>
    <w:unhideWhenUsed/>
    <w:qFormat/>
    <w:rsid w:val="00FC00A3"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rsid w:val="00FC00A3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00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00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0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0A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0A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0A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0A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rsid w:val="00FC00A3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sid w:val="00FC00A3"/>
    <w:rPr>
      <w:kern w:val="20"/>
    </w:rPr>
  </w:style>
  <w:style w:type="paragraph" w:customStyle="1" w:styleId="ResumeText">
    <w:name w:val="Resume Text"/>
    <w:basedOn w:val="Normal"/>
    <w:qFormat/>
    <w:rsid w:val="00FC00A3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FC00A3"/>
    <w:rPr>
      <w:color w:val="808080"/>
    </w:rPr>
  </w:style>
  <w:style w:type="table" w:styleId="TableGrid">
    <w:name w:val="Table Grid"/>
    <w:basedOn w:val="TableNormal"/>
    <w:uiPriority w:val="59"/>
    <w:rsid w:val="00FC0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C00A3"/>
    <w:rPr>
      <w:rFonts w:asciiTheme="majorHAnsi" w:eastAsiaTheme="majorEastAsia" w:hAnsiTheme="majorHAnsi" w:cstheme="majorBidi"/>
      <w:b/>
      <w:bCs/>
      <w:color w:val="418AB3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0A3"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0A3"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0A3"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0A3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0A3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0A3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FC00A3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FC00A3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FC00A3"/>
    <w:rPr>
      <w:color w:val="418AB3" w:themeColor="accent1"/>
    </w:rPr>
  </w:style>
  <w:style w:type="paragraph" w:customStyle="1" w:styleId="ContactInfo">
    <w:name w:val="Contact Info"/>
    <w:basedOn w:val="Normal"/>
    <w:qFormat/>
    <w:rsid w:val="00FC00A3"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FC00A3"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C00A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0A3"/>
    <w:rPr>
      <w:kern w:val="20"/>
    </w:rPr>
  </w:style>
  <w:style w:type="paragraph" w:styleId="ListParagraph">
    <w:name w:val="List Paragraph"/>
    <w:basedOn w:val="Normal"/>
    <w:uiPriority w:val="34"/>
    <w:qFormat/>
    <w:rsid w:val="007A0A51"/>
    <w:pPr>
      <w:spacing w:before="0" w:after="200" w:line="276" w:lineRule="auto"/>
      <w:ind w:left="720"/>
      <w:contextualSpacing/>
    </w:pPr>
    <w:rPr>
      <w:rFonts w:eastAsiaTheme="minorHAnsi"/>
      <w:color w:val="auto"/>
      <w:kern w:val="0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9E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9E9"/>
    <w:rPr>
      <w:rFonts w:ascii="Tahoma" w:hAnsi="Tahoma" w:cs="Tahoma"/>
      <w:kern w:val="20"/>
      <w:sz w:val="16"/>
      <w:szCs w:val="16"/>
    </w:rPr>
  </w:style>
  <w:style w:type="character" w:customStyle="1" w:styleId="apple-converted-space">
    <w:name w:val="apple-converted-space"/>
    <w:basedOn w:val="DefaultParagraphFont"/>
    <w:rsid w:val="002D3D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7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matta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787E2758224B798A43C7C9F7C9B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E7504-DC50-4BBF-BC59-751BA6BA27F2}"/>
      </w:docPartPr>
      <w:docPartBody>
        <w:p w:rsidR="0072225C" w:rsidRDefault="00B046AE">
          <w:pPr>
            <w:pStyle w:val="8F787E2758224B798A43C7C9F7C9B49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F12E0"/>
    <w:rsid w:val="0001059F"/>
    <w:rsid w:val="00012CC7"/>
    <w:rsid w:val="000325FC"/>
    <w:rsid w:val="00085653"/>
    <w:rsid w:val="00105686"/>
    <w:rsid w:val="001447C8"/>
    <w:rsid w:val="00150C67"/>
    <w:rsid w:val="001550B9"/>
    <w:rsid w:val="00187E68"/>
    <w:rsid w:val="00192DF6"/>
    <w:rsid w:val="001B3801"/>
    <w:rsid w:val="00251FFE"/>
    <w:rsid w:val="00316058"/>
    <w:rsid w:val="00347DAB"/>
    <w:rsid w:val="004274B4"/>
    <w:rsid w:val="004B157B"/>
    <w:rsid w:val="00522075"/>
    <w:rsid w:val="005976DD"/>
    <w:rsid w:val="005D3199"/>
    <w:rsid w:val="005E03FD"/>
    <w:rsid w:val="005F1C48"/>
    <w:rsid w:val="0068183E"/>
    <w:rsid w:val="006B2092"/>
    <w:rsid w:val="006C110E"/>
    <w:rsid w:val="0072225C"/>
    <w:rsid w:val="00740534"/>
    <w:rsid w:val="007F058F"/>
    <w:rsid w:val="0080033A"/>
    <w:rsid w:val="008073ED"/>
    <w:rsid w:val="00846A2B"/>
    <w:rsid w:val="00854254"/>
    <w:rsid w:val="00881DEC"/>
    <w:rsid w:val="00897008"/>
    <w:rsid w:val="008F12E0"/>
    <w:rsid w:val="008F6B79"/>
    <w:rsid w:val="009B5C87"/>
    <w:rsid w:val="009E7DAE"/>
    <w:rsid w:val="00A97036"/>
    <w:rsid w:val="00B046AE"/>
    <w:rsid w:val="00B16798"/>
    <w:rsid w:val="00B77CEA"/>
    <w:rsid w:val="00BB67D6"/>
    <w:rsid w:val="00BC7400"/>
    <w:rsid w:val="00BE7D7D"/>
    <w:rsid w:val="00CA673A"/>
    <w:rsid w:val="00CC39AD"/>
    <w:rsid w:val="00D51476"/>
    <w:rsid w:val="00D57282"/>
    <w:rsid w:val="00D623D5"/>
    <w:rsid w:val="00D743E8"/>
    <w:rsid w:val="00D75169"/>
    <w:rsid w:val="00DB0546"/>
    <w:rsid w:val="00DC5B7D"/>
    <w:rsid w:val="00DD4A5F"/>
    <w:rsid w:val="00DE0A5D"/>
    <w:rsid w:val="00E46E7B"/>
    <w:rsid w:val="00F320D1"/>
    <w:rsid w:val="00FA6B8B"/>
    <w:rsid w:val="00FE5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F15197C50049A891C97E7C32F92B93">
    <w:name w:val="A9F15197C50049A891C97E7C32F92B93"/>
    <w:rsid w:val="00316058"/>
  </w:style>
  <w:style w:type="paragraph" w:customStyle="1" w:styleId="FD581C20E42C4C95A6C17600C64F5589">
    <w:name w:val="FD581C20E42C4C95A6C17600C64F5589"/>
    <w:rsid w:val="00316058"/>
  </w:style>
  <w:style w:type="paragraph" w:customStyle="1" w:styleId="450480ECE40C4690ACCB1EC93BA8D1A4">
    <w:name w:val="450480ECE40C4690ACCB1EC93BA8D1A4"/>
    <w:rsid w:val="00316058"/>
  </w:style>
  <w:style w:type="paragraph" w:customStyle="1" w:styleId="2CE6F39E5D4341DABB98217FE84645D2">
    <w:name w:val="2CE6F39E5D4341DABB98217FE84645D2"/>
    <w:rsid w:val="00316058"/>
  </w:style>
  <w:style w:type="character" w:styleId="Emphasis">
    <w:name w:val="Emphasis"/>
    <w:basedOn w:val="DefaultParagraphFont"/>
    <w:unhideWhenUsed/>
    <w:qFormat/>
    <w:rsid w:val="00316058"/>
    <w:rPr>
      <w:color w:val="4F81BD" w:themeColor="accent1"/>
    </w:rPr>
  </w:style>
  <w:style w:type="paragraph" w:customStyle="1" w:styleId="61F3AB6B5EC44F93B771D10C9022E097">
    <w:name w:val="61F3AB6B5EC44F93B771D10C9022E097"/>
    <w:rsid w:val="00316058"/>
  </w:style>
  <w:style w:type="character" w:styleId="PlaceholderText">
    <w:name w:val="Placeholder Text"/>
    <w:basedOn w:val="DefaultParagraphFont"/>
    <w:uiPriority w:val="99"/>
    <w:semiHidden/>
    <w:rsid w:val="008F12E0"/>
    <w:rPr>
      <w:color w:val="808080"/>
    </w:rPr>
  </w:style>
  <w:style w:type="paragraph" w:customStyle="1" w:styleId="8F787E2758224B798A43C7C9F7C9B491">
    <w:name w:val="8F787E2758224B798A43C7C9F7C9B491"/>
    <w:rsid w:val="00316058"/>
  </w:style>
  <w:style w:type="paragraph" w:customStyle="1" w:styleId="B47BA41B3C8146B789215DE51F619C9A">
    <w:name w:val="B47BA41B3C8146B789215DE51F619C9A"/>
    <w:rsid w:val="00316058"/>
  </w:style>
  <w:style w:type="paragraph" w:customStyle="1" w:styleId="B31ADE89038F48909374DF5E01633114">
    <w:name w:val="B31ADE89038F48909374DF5E01633114"/>
    <w:rsid w:val="00316058"/>
  </w:style>
  <w:style w:type="paragraph" w:customStyle="1" w:styleId="E2D1E7CA13694B349A33F812768CB016">
    <w:name w:val="E2D1E7CA13694B349A33F812768CB016"/>
    <w:rsid w:val="00316058"/>
  </w:style>
  <w:style w:type="paragraph" w:customStyle="1" w:styleId="93C42FDB76164B488F462EBDAC9530E6">
    <w:name w:val="93C42FDB76164B488F462EBDAC9530E6"/>
    <w:rsid w:val="00316058"/>
  </w:style>
  <w:style w:type="paragraph" w:customStyle="1" w:styleId="C85199F07A7747C5BFEBF8CEF410038A">
    <w:name w:val="C85199F07A7747C5BFEBF8CEF410038A"/>
    <w:rsid w:val="00316058"/>
  </w:style>
  <w:style w:type="paragraph" w:customStyle="1" w:styleId="DBBADF9EC63A40ECB8541E49C85A1A3A">
    <w:name w:val="DBBADF9EC63A40ECB8541E49C85A1A3A"/>
    <w:rsid w:val="00316058"/>
  </w:style>
  <w:style w:type="paragraph" w:customStyle="1" w:styleId="B0D2F9AB6F9F46AD9D780D1CA4503411">
    <w:name w:val="B0D2F9AB6F9F46AD9D780D1CA4503411"/>
    <w:rsid w:val="00316058"/>
  </w:style>
  <w:style w:type="paragraph" w:customStyle="1" w:styleId="42D2D71218F54CF5BCF17741F412470C">
    <w:name w:val="42D2D71218F54CF5BCF17741F412470C"/>
    <w:rsid w:val="00316058"/>
  </w:style>
  <w:style w:type="paragraph" w:customStyle="1" w:styleId="5F204F6E62BC426A8C3F12DAD523D24D">
    <w:name w:val="5F204F6E62BC426A8C3F12DAD523D24D"/>
    <w:rsid w:val="00316058"/>
  </w:style>
  <w:style w:type="paragraph" w:customStyle="1" w:styleId="199CAD015FB649DC892A14786D03FCDB">
    <w:name w:val="199CAD015FB649DC892A14786D03FCDB"/>
    <w:rsid w:val="00316058"/>
  </w:style>
  <w:style w:type="paragraph" w:customStyle="1" w:styleId="AE244264B4984C6092F0A1A82D21DF82">
    <w:name w:val="AE244264B4984C6092F0A1A82D21DF82"/>
    <w:rsid w:val="00316058"/>
  </w:style>
  <w:style w:type="paragraph" w:customStyle="1" w:styleId="5A73AEE8148C4A88BC7A67A28B8F917F">
    <w:name w:val="5A73AEE8148C4A88BC7A67A28B8F917F"/>
    <w:rsid w:val="00316058"/>
  </w:style>
  <w:style w:type="paragraph" w:customStyle="1" w:styleId="C5697BEAEF9D413DB8DCBDC057ACE465">
    <w:name w:val="C5697BEAEF9D413DB8DCBDC057ACE465"/>
    <w:rsid w:val="00316058"/>
  </w:style>
  <w:style w:type="paragraph" w:customStyle="1" w:styleId="F8BD16987ABC4FE182E31671E2FEA5C9">
    <w:name w:val="F8BD16987ABC4FE182E31671E2FEA5C9"/>
    <w:rsid w:val="008F12E0"/>
  </w:style>
  <w:style w:type="paragraph" w:customStyle="1" w:styleId="0424E8AE82CE4ABCA8E3AD86A50E7448">
    <w:name w:val="0424E8AE82CE4ABCA8E3AD86A50E7448"/>
    <w:rsid w:val="008F12E0"/>
  </w:style>
  <w:style w:type="paragraph" w:customStyle="1" w:styleId="41AFB0C6063245688A8C1E13D8838D0C">
    <w:name w:val="41AFB0C6063245688A8C1E13D8838D0C"/>
    <w:rsid w:val="008F12E0"/>
  </w:style>
  <w:style w:type="paragraph" w:customStyle="1" w:styleId="BAFD35A1C9C944AF94FAEE419FA3F0F9">
    <w:name w:val="BAFD35A1C9C944AF94FAEE419FA3F0F9"/>
    <w:rsid w:val="008F12E0"/>
  </w:style>
  <w:style w:type="paragraph" w:customStyle="1" w:styleId="99435E4A26B04CC2AE32C5DEEB9AB7FC">
    <w:name w:val="99435E4A26B04CC2AE32C5DEEB9AB7FC"/>
    <w:rsid w:val="008F12E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78</TotalTime>
  <Pages>4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E</dc:creator>
  <cp:lastModifiedBy>VSPSCADA</cp:lastModifiedBy>
  <cp:revision>28</cp:revision>
  <cp:lastPrinted>2016-05-03T11:19:00Z</cp:lastPrinted>
  <dcterms:created xsi:type="dcterms:W3CDTF">2016-05-03T11:21:00Z</dcterms:created>
  <dcterms:modified xsi:type="dcterms:W3CDTF">2016-12-07T10:06:00Z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