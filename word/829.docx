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77" w:rsidRPr="00BF53C1" w:rsidRDefault="006D10EB" w:rsidP="00BF53C1">
      <w:pPr>
        <w:jc w:val="center"/>
        <w:rPr>
          <w:rFonts w:ascii="Algerian" w:hAnsi="Algerian"/>
          <w:b/>
          <w:sz w:val="28"/>
          <w:u w:val="single"/>
        </w:rPr>
      </w:pPr>
      <w:bookmarkStart w:id="0" w:name="_GoBack"/>
      <w:bookmarkEnd w:id="0"/>
      <w:r w:rsidRPr="00BF53C1">
        <w:rPr>
          <w:rFonts w:ascii="Algerian" w:hAnsi="Algerian"/>
          <w:b/>
          <w:sz w:val="28"/>
          <w:u w:val="single"/>
        </w:rPr>
        <w:t>CURRICULAM VITAE</w:t>
      </w:r>
    </w:p>
    <w:p w:rsidR="006D10EB" w:rsidRPr="00BF0B85" w:rsidRDefault="00183469" w:rsidP="006D10EB">
      <w:pPr>
        <w:tabs>
          <w:tab w:val="left" w:pos="851"/>
          <w:tab w:val="left" w:pos="1701"/>
        </w:tabs>
        <w:rPr>
          <w:b/>
          <w:sz w:val="24"/>
          <w:szCs w:val="24"/>
          <w:u w:val="single"/>
        </w:rPr>
      </w:pPr>
      <w:r w:rsidRPr="00183469">
        <w:rPr>
          <w:rFonts w:ascii="Algerian" w:hAnsi="Algerian"/>
          <w:b/>
          <w:noProof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6.7pt;margin-top:17pt;width:146.65pt;height:147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" strokecolor="white [3212]">
            <v:textbox>
              <w:txbxContent>
                <w:p w:rsidR="00E11823" w:rsidRPr="00421572" w:rsidRDefault="00C24646" w:rsidP="00421572">
                  <w:r>
                    <w:rPr>
                      <w:noProof/>
                      <w:lang w:val="en-GB" w:eastAsia="en-GB" w:bidi="ml-IN"/>
                    </w:rPr>
                    <w:drawing>
                      <wp:inline distT="0" distB="0" distL="0" distR="0">
                        <wp:extent cx="1371600" cy="1714500"/>
                        <wp:effectExtent l="0" t="0" r="0" b="0"/>
                        <wp:docPr id="2" name="Picture 2" descr="H:\my certificates\[005560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my certificates\[005560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gramStart"/>
      <w:r w:rsidR="00012CEF" w:rsidRPr="00BF0B85">
        <w:rPr>
          <w:b/>
          <w:sz w:val="24"/>
          <w:szCs w:val="24"/>
          <w:u w:val="single"/>
        </w:rPr>
        <w:t>HARIDASAN.V.N.</w:t>
      </w:r>
      <w:proofErr w:type="gramEnd"/>
    </w:p>
    <w:p w:rsidR="00012CEF" w:rsidRPr="00BF0B85" w:rsidRDefault="00012CEF" w:rsidP="00F26D29">
      <w:pPr>
        <w:tabs>
          <w:tab w:val="left" w:pos="851"/>
          <w:tab w:val="left" w:pos="1701"/>
        </w:tabs>
        <w:spacing w:line="240" w:lineRule="auto"/>
        <w:rPr>
          <w:b/>
          <w:sz w:val="24"/>
          <w:szCs w:val="24"/>
        </w:rPr>
      </w:pPr>
      <w:r w:rsidRPr="00BF0B85">
        <w:rPr>
          <w:b/>
          <w:sz w:val="24"/>
          <w:szCs w:val="24"/>
        </w:rPr>
        <w:t>Contact No</w:t>
      </w:r>
      <w:proofErr w:type="gramStart"/>
      <w:r w:rsidR="00BF53C1" w:rsidRPr="00BF0B85">
        <w:rPr>
          <w:b/>
          <w:sz w:val="24"/>
          <w:szCs w:val="24"/>
        </w:rPr>
        <w:t>:</w:t>
      </w:r>
      <w:r w:rsidR="0022747E">
        <w:rPr>
          <w:b/>
          <w:sz w:val="24"/>
          <w:szCs w:val="24"/>
        </w:rPr>
        <w:t>0097477569392</w:t>
      </w:r>
      <w:proofErr w:type="gramEnd"/>
    </w:p>
    <w:p w:rsidR="00012CEF" w:rsidRPr="00BF0B85" w:rsidRDefault="00012CEF" w:rsidP="00F26D29">
      <w:pPr>
        <w:tabs>
          <w:tab w:val="left" w:pos="851"/>
          <w:tab w:val="left" w:pos="1701"/>
        </w:tabs>
        <w:spacing w:line="240" w:lineRule="auto"/>
        <w:rPr>
          <w:b/>
          <w:sz w:val="24"/>
          <w:szCs w:val="24"/>
        </w:rPr>
      </w:pPr>
      <w:r w:rsidRPr="00BF0B85">
        <w:rPr>
          <w:b/>
          <w:sz w:val="24"/>
          <w:szCs w:val="24"/>
        </w:rPr>
        <w:t>Email</w:t>
      </w:r>
      <w:r w:rsidR="00AE11A1" w:rsidRPr="00BF0B85">
        <w:rPr>
          <w:b/>
          <w:sz w:val="24"/>
          <w:szCs w:val="24"/>
        </w:rPr>
        <w:t>: -</w:t>
      </w:r>
      <w:hyperlink r:id="rId9" w:history="1">
        <w:r w:rsidRPr="00BF0B85">
          <w:rPr>
            <w:rStyle w:val="Hyperlink"/>
            <w:b/>
            <w:sz w:val="24"/>
            <w:szCs w:val="24"/>
          </w:rPr>
          <w:t>haridasan_vn@yahoo.com</w:t>
        </w:r>
      </w:hyperlink>
    </w:p>
    <w:p w:rsidR="00012CEF" w:rsidRPr="00BF0B85" w:rsidRDefault="00012CEF" w:rsidP="00F26D29">
      <w:pPr>
        <w:tabs>
          <w:tab w:val="left" w:pos="851"/>
          <w:tab w:val="left" w:pos="1701"/>
        </w:tabs>
        <w:spacing w:line="240" w:lineRule="auto"/>
        <w:rPr>
          <w:b/>
          <w:sz w:val="24"/>
          <w:szCs w:val="24"/>
          <w:u w:val="single"/>
        </w:rPr>
      </w:pPr>
      <w:r w:rsidRPr="00BF0B85">
        <w:rPr>
          <w:b/>
          <w:sz w:val="24"/>
          <w:szCs w:val="24"/>
          <w:u w:val="single"/>
        </w:rPr>
        <w:t xml:space="preserve">Contact </w:t>
      </w:r>
      <w:r w:rsidR="00BF53C1" w:rsidRPr="00BF0B85">
        <w:rPr>
          <w:b/>
          <w:sz w:val="24"/>
          <w:szCs w:val="24"/>
          <w:u w:val="single"/>
        </w:rPr>
        <w:t>Address</w:t>
      </w:r>
      <w:r w:rsidRPr="00BF0B85">
        <w:rPr>
          <w:b/>
          <w:sz w:val="24"/>
          <w:szCs w:val="24"/>
          <w:u w:val="single"/>
        </w:rPr>
        <w:t xml:space="preserve"> in India:-</w:t>
      </w:r>
    </w:p>
    <w:p w:rsidR="008C7799" w:rsidRPr="00BF0B85" w:rsidRDefault="001C3307" w:rsidP="00F26D29">
      <w:pPr>
        <w:tabs>
          <w:tab w:val="left" w:pos="851"/>
          <w:tab w:val="left" w:pos="1701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="00D90712">
        <w:rPr>
          <w:b/>
          <w:sz w:val="24"/>
          <w:szCs w:val="24"/>
        </w:rPr>
        <w:t>SOURAB</w:t>
      </w:r>
      <w:r w:rsidR="00012CEF" w:rsidRPr="00BF0B85">
        <w:rPr>
          <w:b/>
          <w:sz w:val="24"/>
          <w:szCs w:val="24"/>
        </w:rPr>
        <w:t>HAM</w:t>
      </w:r>
      <w:r>
        <w:rPr>
          <w:b/>
          <w:sz w:val="24"/>
          <w:szCs w:val="24"/>
        </w:rPr>
        <w:t>”</w:t>
      </w:r>
      <w:r w:rsidR="00D95AC4" w:rsidRPr="00BF0B85">
        <w:rPr>
          <w:b/>
          <w:sz w:val="24"/>
          <w:szCs w:val="24"/>
        </w:rPr>
        <w:t>, CHERUTHURUTHY</w:t>
      </w:r>
      <w:r w:rsidR="00012CEF" w:rsidRPr="00BF0B85">
        <w:rPr>
          <w:b/>
          <w:sz w:val="24"/>
          <w:szCs w:val="24"/>
        </w:rPr>
        <w:t xml:space="preserve"> POST</w:t>
      </w:r>
      <w:r w:rsidR="00D95AC4" w:rsidRPr="00BF0B85">
        <w:rPr>
          <w:b/>
          <w:sz w:val="24"/>
          <w:szCs w:val="24"/>
        </w:rPr>
        <w:t>,</w:t>
      </w:r>
    </w:p>
    <w:p w:rsidR="00012CEF" w:rsidRPr="00BF0B85" w:rsidRDefault="00012CEF" w:rsidP="00F26D29">
      <w:pPr>
        <w:tabs>
          <w:tab w:val="left" w:pos="851"/>
          <w:tab w:val="left" w:pos="1701"/>
        </w:tabs>
        <w:spacing w:line="240" w:lineRule="auto"/>
        <w:rPr>
          <w:b/>
          <w:sz w:val="24"/>
          <w:szCs w:val="24"/>
        </w:rPr>
      </w:pPr>
      <w:proofErr w:type="gramStart"/>
      <w:r w:rsidRPr="00BF0B85">
        <w:rPr>
          <w:b/>
          <w:sz w:val="24"/>
          <w:szCs w:val="24"/>
        </w:rPr>
        <w:t>TRICHUR DISTRICT</w:t>
      </w:r>
      <w:r w:rsidR="00D95AC4" w:rsidRPr="00BF0B85">
        <w:rPr>
          <w:b/>
          <w:sz w:val="24"/>
          <w:szCs w:val="24"/>
        </w:rPr>
        <w:t>, KERALA</w:t>
      </w:r>
      <w:r w:rsidRPr="00BF0B85">
        <w:rPr>
          <w:b/>
          <w:sz w:val="24"/>
          <w:szCs w:val="24"/>
        </w:rPr>
        <w:t xml:space="preserve"> STATE</w:t>
      </w:r>
      <w:r w:rsidR="00D95AC4" w:rsidRPr="00BF0B85">
        <w:rPr>
          <w:b/>
          <w:sz w:val="24"/>
          <w:szCs w:val="24"/>
        </w:rPr>
        <w:t>, INDIA.PIN</w:t>
      </w:r>
      <w:r w:rsidRPr="00BF0B85">
        <w:rPr>
          <w:b/>
          <w:sz w:val="24"/>
          <w:szCs w:val="24"/>
        </w:rPr>
        <w:t xml:space="preserve"> 679531.</w:t>
      </w:r>
      <w:proofErr w:type="gramEnd"/>
    </w:p>
    <w:p w:rsidR="00012CEF" w:rsidRDefault="00012CEF" w:rsidP="00F26D29">
      <w:pPr>
        <w:pBdr>
          <w:bottom w:val="single" w:sz="12" w:space="1" w:color="auto"/>
        </w:pBdr>
        <w:tabs>
          <w:tab w:val="left" w:pos="851"/>
          <w:tab w:val="left" w:pos="1701"/>
        </w:tabs>
        <w:spacing w:line="240" w:lineRule="auto"/>
        <w:rPr>
          <w:b/>
          <w:sz w:val="24"/>
          <w:szCs w:val="24"/>
        </w:rPr>
      </w:pPr>
      <w:r w:rsidRPr="00BF0B85">
        <w:rPr>
          <w:b/>
          <w:sz w:val="24"/>
          <w:szCs w:val="24"/>
        </w:rPr>
        <w:t>Contact No</w:t>
      </w:r>
      <w:r w:rsidR="008C7799" w:rsidRPr="00BF0B85">
        <w:rPr>
          <w:b/>
          <w:sz w:val="24"/>
          <w:szCs w:val="24"/>
        </w:rPr>
        <w:t>: 0091</w:t>
      </w:r>
      <w:r w:rsidRPr="00BF0B85">
        <w:rPr>
          <w:b/>
          <w:sz w:val="24"/>
          <w:szCs w:val="24"/>
        </w:rPr>
        <w:t xml:space="preserve"> 9847688380/0091 4884263545.</w:t>
      </w:r>
    </w:p>
    <w:p w:rsidR="00B85268" w:rsidRPr="00BF0B85" w:rsidRDefault="00B85268" w:rsidP="006D10EB">
      <w:pPr>
        <w:tabs>
          <w:tab w:val="left" w:pos="851"/>
          <w:tab w:val="left" w:pos="170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 Applying for: </w:t>
      </w:r>
      <w:r w:rsidRPr="00B85268">
        <w:rPr>
          <w:b/>
          <w:sz w:val="24"/>
          <w:szCs w:val="24"/>
          <w:u w:val="single"/>
        </w:rPr>
        <w:t>STORE-KEEPER</w:t>
      </w:r>
      <w:r w:rsidR="00FB61E7">
        <w:rPr>
          <w:b/>
          <w:sz w:val="24"/>
          <w:szCs w:val="24"/>
          <w:u w:val="single"/>
        </w:rPr>
        <w:t>/DATA ENTRY OPERATOR/OFFICE CLERK/SECRETARY</w:t>
      </w:r>
    </w:p>
    <w:p w:rsidR="00012CEF" w:rsidRPr="00EB798D" w:rsidRDefault="00012CEF" w:rsidP="00291C5F">
      <w:pPr>
        <w:tabs>
          <w:tab w:val="left" w:pos="851"/>
          <w:tab w:val="left" w:pos="1701"/>
        </w:tabs>
        <w:rPr>
          <w:sz w:val="24"/>
          <w:szCs w:val="24"/>
        </w:rPr>
      </w:pPr>
      <w:r w:rsidRPr="00BF0B85">
        <w:rPr>
          <w:b/>
          <w:i/>
          <w:sz w:val="24"/>
          <w:szCs w:val="24"/>
          <w:u w:val="single"/>
        </w:rPr>
        <w:t>OBJECTIVE</w:t>
      </w:r>
      <w:proofErr w:type="gramStart"/>
      <w:r w:rsidRPr="00BF0B85">
        <w:rPr>
          <w:b/>
          <w:sz w:val="24"/>
          <w:szCs w:val="24"/>
          <w:u w:val="single"/>
        </w:rPr>
        <w:t>:-</w:t>
      </w:r>
      <w:proofErr w:type="gramEnd"/>
      <w:r w:rsidR="00FD454C">
        <w:rPr>
          <w:sz w:val="24"/>
          <w:szCs w:val="24"/>
        </w:rPr>
        <w:tab/>
        <w:t>“</w:t>
      </w:r>
      <w:r w:rsidRPr="00EB798D">
        <w:rPr>
          <w:sz w:val="24"/>
          <w:szCs w:val="24"/>
        </w:rPr>
        <w:t xml:space="preserve">Seeking a position to utilize my professional knowledge with </w:t>
      </w:r>
      <w:r w:rsidR="00273381">
        <w:rPr>
          <w:b/>
          <w:sz w:val="24"/>
          <w:szCs w:val="24"/>
          <w:u w:val="single"/>
        </w:rPr>
        <w:t>13</w:t>
      </w:r>
      <w:r w:rsidRPr="00DB3953">
        <w:rPr>
          <w:b/>
          <w:sz w:val="24"/>
          <w:szCs w:val="24"/>
          <w:u w:val="single"/>
        </w:rPr>
        <w:t xml:space="preserve"> years</w:t>
      </w:r>
      <w:r w:rsidR="005B03C5">
        <w:rPr>
          <w:b/>
          <w:sz w:val="24"/>
          <w:szCs w:val="24"/>
          <w:u w:val="single"/>
        </w:rPr>
        <w:t xml:space="preserve"> </w:t>
      </w:r>
      <w:r w:rsidRPr="00EB798D">
        <w:rPr>
          <w:sz w:val="24"/>
          <w:szCs w:val="24"/>
        </w:rPr>
        <w:t xml:space="preserve"> of work experience in </w:t>
      </w:r>
      <w:r w:rsidR="00FD454C" w:rsidRPr="00EB798D">
        <w:rPr>
          <w:sz w:val="24"/>
          <w:szCs w:val="24"/>
        </w:rPr>
        <w:t>Construction</w:t>
      </w:r>
      <w:r w:rsidR="00883EC6">
        <w:rPr>
          <w:sz w:val="24"/>
          <w:szCs w:val="24"/>
        </w:rPr>
        <w:t xml:space="preserve"> ,</w:t>
      </w:r>
      <w:r w:rsidR="00C874C2">
        <w:rPr>
          <w:sz w:val="24"/>
          <w:szCs w:val="24"/>
        </w:rPr>
        <w:t xml:space="preserve"> IT field </w:t>
      </w:r>
      <w:r w:rsidR="00883EC6">
        <w:rPr>
          <w:sz w:val="24"/>
          <w:szCs w:val="24"/>
        </w:rPr>
        <w:t>&amp; MEP field</w:t>
      </w:r>
      <w:r w:rsidR="00FD454C" w:rsidRPr="00EB798D">
        <w:rPr>
          <w:sz w:val="24"/>
          <w:szCs w:val="24"/>
        </w:rPr>
        <w:t>, through</w:t>
      </w:r>
      <w:r w:rsidRPr="00EB798D">
        <w:rPr>
          <w:sz w:val="24"/>
          <w:szCs w:val="24"/>
        </w:rPr>
        <w:t xml:space="preserve"> highest level of commitment towards an Organization’s growth and profit.</w:t>
      </w:r>
      <w:r w:rsidR="00FD454C">
        <w:rPr>
          <w:sz w:val="24"/>
          <w:szCs w:val="24"/>
        </w:rPr>
        <w:t>”</w:t>
      </w:r>
    </w:p>
    <w:p w:rsidR="00012CEF" w:rsidRPr="00FD454C" w:rsidRDefault="00617202" w:rsidP="006D10EB">
      <w:pPr>
        <w:tabs>
          <w:tab w:val="left" w:pos="851"/>
          <w:tab w:val="left" w:pos="1701"/>
        </w:tabs>
        <w:rPr>
          <w:b/>
          <w:i/>
          <w:sz w:val="24"/>
          <w:szCs w:val="24"/>
          <w:u w:val="single"/>
        </w:rPr>
      </w:pPr>
      <w:r w:rsidRPr="00FD454C">
        <w:rPr>
          <w:b/>
          <w:i/>
          <w:sz w:val="24"/>
          <w:szCs w:val="24"/>
          <w:u w:val="single"/>
        </w:rPr>
        <w:t>SKILLS &amp; QUALIFICATIONS:-</w:t>
      </w:r>
    </w:p>
    <w:p w:rsidR="00617202" w:rsidRPr="00EB798D" w:rsidRDefault="00617202" w:rsidP="00D03303">
      <w:pPr>
        <w:pStyle w:val="ListParagraph"/>
        <w:numPr>
          <w:ilvl w:val="0"/>
          <w:numId w:val="1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>Good Correspondence skill.</w:t>
      </w:r>
    </w:p>
    <w:p w:rsidR="00617202" w:rsidRPr="00EB798D" w:rsidRDefault="00617202" w:rsidP="00D03303">
      <w:pPr>
        <w:pStyle w:val="ListParagraph"/>
        <w:numPr>
          <w:ilvl w:val="0"/>
          <w:numId w:val="1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>Good Communication skill.</w:t>
      </w:r>
    </w:p>
    <w:p w:rsidR="00617202" w:rsidRPr="00EB798D" w:rsidRDefault="00617202" w:rsidP="00D03303">
      <w:pPr>
        <w:pStyle w:val="ListParagraph"/>
        <w:numPr>
          <w:ilvl w:val="0"/>
          <w:numId w:val="1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>Accuracy in Calculations.</w:t>
      </w:r>
    </w:p>
    <w:p w:rsidR="00617202" w:rsidRPr="00EB798D" w:rsidRDefault="00617202" w:rsidP="00D03303">
      <w:pPr>
        <w:pStyle w:val="ListParagraph"/>
        <w:numPr>
          <w:ilvl w:val="0"/>
          <w:numId w:val="1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>Typewriting High Speed.</w:t>
      </w:r>
    </w:p>
    <w:p w:rsidR="00617202" w:rsidRPr="00EB798D" w:rsidRDefault="00617202" w:rsidP="00D03303">
      <w:pPr>
        <w:pStyle w:val="ListParagraph"/>
        <w:numPr>
          <w:ilvl w:val="0"/>
          <w:numId w:val="1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>Well versed in Microsoft Office.</w:t>
      </w:r>
    </w:p>
    <w:p w:rsidR="00617202" w:rsidRPr="00EB798D" w:rsidRDefault="00617202" w:rsidP="00D03303">
      <w:pPr>
        <w:pStyle w:val="ListParagraph"/>
        <w:numPr>
          <w:ilvl w:val="0"/>
          <w:numId w:val="3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 xml:space="preserve">6 Months experience as Clerk in L.I.C of </w:t>
      </w:r>
      <w:r w:rsidR="001F2F3A" w:rsidRPr="00EB798D">
        <w:rPr>
          <w:sz w:val="24"/>
          <w:szCs w:val="24"/>
        </w:rPr>
        <w:t xml:space="preserve">India, </w:t>
      </w:r>
      <w:r w:rsidR="00AE11A1">
        <w:rPr>
          <w:sz w:val="24"/>
          <w:szCs w:val="24"/>
        </w:rPr>
        <w:t>B</w:t>
      </w:r>
      <w:r w:rsidR="001F2F3A" w:rsidRPr="00EB798D">
        <w:rPr>
          <w:sz w:val="24"/>
          <w:szCs w:val="24"/>
        </w:rPr>
        <w:t>ranch</w:t>
      </w:r>
      <w:r w:rsidRPr="00EB798D">
        <w:rPr>
          <w:sz w:val="24"/>
          <w:szCs w:val="24"/>
        </w:rPr>
        <w:t xml:space="preserve"> </w:t>
      </w:r>
      <w:proofErr w:type="spellStart"/>
      <w:r w:rsidRPr="00EB798D">
        <w:rPr>
          <w:sz w:val="24"/>
          <w:szCs w:val="24"/>
        </w:rPr>
        <w:t>Wadakkanchery</w:t>
      </w:r>
      <w:proofErr w:type="spellEnd"/>
      <w:r w:rsidR="001F2F3A" w:rsidRPr="00EB798D">
        <w:rPr>
          <w:sz w:val="24"/>
          <w:szCs w:val="24"/>
        </w:rPr>
        <w:t xml:space="preserve">, </w:t>
      </w:r>
      <w:proofErr w:type="spellStart"/>
      <w:r w:rsidR="001F2F3A" w:rsidRPr="00EB798D">
        <w:rPr>
          <w:sz w:val="24"/>
          <w:szCs w:val="24"/>
        </w:rPr>
        <w:t>Trichur</w:t>
      </w:r>
      <w:proofErr w:type="spellEnd"/>
      <w:r w:rsidRPr="00EB798D">
        <w:rPr>
          <w:sz w:val="24"/>
          <w:szCs w:val="24"/>
        </w:rPr>
        <w:t xml:space="preserve"> Dist</w:t>
      </w:r>
      <w:r w:rsidR="001F2F3A" w:rsidRPr="00EB798D">
        <w:rPr>
          <w:sz w:val="24"/>
          <w:szCs w:val="24"/>
        </w:rPr>
        <w:t xml:space="preserve">, </w:t>
      </w:r>
      <w:proofErr w:type="gramStart"/>
      <w:r w:rsidR="001F2F3A" w:rsidRPr="00EB798D">
        <w:rPr>
          <w:sz w:val="24"/>
          <w:szCs w:val="24"/>
        </w:rPr>
        <w:t>Kerala</w:t>
      </w:r>
      <w:proofErr w:type="gramEnd"/>
      <w:r w:rsidRPr="00EB798D">
        <w:rPr>
          <w:sz w:val="24"/>
          <w:szCs w:val="24"/>
        </w:rPr>
        <w:t>.</w:t>
      </w:r>
    </w:p>
    <w:p w:rsidR="00617202" w:rsidRPr="00EB798D" w:rsidRDefault="00617202" w:rsidP="00D03303">
      <w:pPr>
        <w:pStyle w:val="ListParagraph"/>
        <w:numPr>
          <w:ilvl w:val="0"/>
          <w:numId w:val="3"/>
        </w:numPr>
        <w:tabs>
          <w:tab w:val="left" w:pos="851"/>
          <w:tab w:val="left" w:pos="1701"/>
        </w:tabs>
        <w:ind w:left="1571"/>
        <w:rPr>
          <w:sz w:val="24"/>
          <w:szCs w:val="24"/>
        </w:rPr>
      </w:pPr>
      <w:r w:rsidRPr="00EB798D">
        <w:rPr>
          <w:sz w:val="24"/>
          <w:szCs w:val="24"/>
        </w:rPr>
        <w:t>6 Months experience as Clerk in Head Load Workers Union Office</w:t>
      </w:r>
      <w:r w:rsidR="00F5325F" w:rsidRPr="00EB798D">
        <w:rPr>
          <w:sz w:val="24"/>
          <w:szCs w:val="24"/>
        </w:rPr>
        <w:t xml:space="preserve">, </w:t>
      </w:r>
      <w:proofErr w:type="spellStart"/>
      <w:r w:rsidR="00F5325F" w:rsidRPr="00EB798D">
        <w:rPr>
          <w:sz w:val="24"/>
          <w:szCs w:val="24"/>
        </w:rPr>
        <w:t>Trichur</w:t>
      </w:r>
      <w:r w:rsidR="001F2F3A" w:rsidRPr="00EB798D">
        <w:rPr>
          <w:sz w:val="24"/>
          <w:szCs w:val="24"/>
        </w:rPr>
        <w:t>Branch</w:t>
      </w:r>
      <w:proofErr w:type="spellEnd"/>
      <w:r w:rsidR="001F2F3A" w:rsidRPr="00EB798D">
        <w:rPr>
          <w:sz w:val="24"/>
          <w:szCs w:val="24"/>
        </w:rPr>
        <w:t xml:space="preserve">, </w:t>
      </w:r>
      <w:proofErr w:type="gramStart"/>
      <w:r w:rsidR="001F2F3A" w:rsidRPr="00EB798D">
        <w:rPr>
          <w:sz w:val="24"/>
          <w:szCs w:val="24"/>
        </w:rPr>
        <w:t>Kerala</w:t>
      </w:r>
      <w:proofErr w:type="gramEnd"/>
      <w:r w:rsidRPr="00EB798D">
        <w:rPr>
          <w:sz w:val="24"/>
          <w:szCs w:val="24"/>
        </w:rPr>
        <w:t>.</w:t>
      </w:r>
    </w:p>
    <w:p w:rsidR="00617202" w:rsidRPr="0008254A" w:rsidRDefault="00D91BFC" w:rsidP="0008254A">
      <w:pPr>
        <w:tabs>
          <w:tab w:val="left" w:pos="851"/>
          <w:tab w:val="left" w:pos="1701"/>
        </w:tabs>
        <w:ind w:left="360"/>
        <w:rPr>
          <w:b/>
          <w:i/>
          <w:sz w:val="24"/>
          <w:szCs w:val="24"/>
          <w:u w:val="single"/>
        </w:rPr>
      </w:pPr>
      <w:r>
        <w:rPr>
          <w:b/>
          <w:i/>
          <w:color w:val="FF0000"/>
          <w:sz w:val="24"/>
          <w:szCs w:val="24"/>
          <w:u w:val="single"/>
        </w:rPr>
        <w:t>10+</w:t>
      </w:r>
      <w:r w:rsidR="00617202" w:rsidRPr="0024615D">
        <w:rPr>
          <w:b/>
          <w:i/>
          <w:color w:val="FF0000"/>
          <w:sz w:val="24"/>
          <w:szCs w:val="24"/>
          <w:u w:val="single"/>
        </w:rPr>
        <w:t>YEARS EXPERIENCE IN U.A.E:-</w:t>
      </w:r>
    </w:p>
    <w:p w:rsidR="00617202" w:rsidRPr="0008254A" w:rsidRDefault="00617202" w:rsidP="001A531C">
      <w:pPr>
        <w:pStyle w:val="ListParagraph"/>
        <w:tabs>
          <w:tab w:val="left" w:pos="851"/>
          <w:tab w:val="left" w:pos="1701"/>
          <w:tab w:val="left" w:pos="1985"/>
        </w:tabs>
        <w:rPr>
          <w:b/>
          <w:sz w:val="24"/>
          <w:szCs w:val="24"/>
          <w:u w:val="single"/>
        </w:rPr>
      </w:pPr>
      <w:r w:rsidRPr="0008254A">
        <w:rPr>
          <w:b/>
          <w:sz w:val="24"/>
          <w:szCs w:val="24"/>
        </w:rPr>
        <w:t>JOB TITLE</w:t>
      </w:r>
      <w:r w:rsidR="001A531C" w:rsidRPr="0008254A">
        <w:rPr>
          <w:b/>
          <w:sz w:val="24"/>
          <w:szCs w:val="24"/>
        </w:rPr>
        <w:tab/>
        <w:t>:</w:t>
      </w:r>
      <w:r w:rsidR="001A531C" w:rsidRPr="0008254A">
        <w:rPr>
          <w:b/>
          <w:sz w:val="24"/>
          <w:szCs w:val="24"/>
        </w:rPr>
        <w:tab/>
      </w:r>
      <w:r w:rsidR="007B17B0">
        <w:rPr>
          <w:b/>
          <w:sz w:val="24"/>
          <w:szCs w:val="24"/>
          <w:u w:val="single"/>
        </w:rPr>
        <w:t xml:space="preserve">STORE-KEEPER </w:t>
      </w:r>
      <w:r w:rsidR="006D2922">
        <w:rPr>
          <w:b/>
          <w:sz w:val="24"/>
          <w:szCs w:val="24"/>
          <w:u w:val="single"/>
        </w:rPr>
        <w:t>/SECRETARY</w:t>
      </w:r>
    </w:p>
    <w:p w:rsidR="00617202" w:rsidRPr="00EB798D" w:rsidRDefault="001A531C" w:rsidP="001A531C">
      <w:pPr>
        <w:pStyle w:val="ListParagraph"/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BECON Construction Ajman for 6 years (from 2002 to 2008)</w:t>
      </w:r>
    </w:p>
    <w:p w:rsidR="0047615C" w:rsidRPr="0008254A" w:rsidRDefault="0047615C" w:rsidP="001A531C">
      <w:pPr>
        <w:pStyle w:val="ListParagraph"/>
        <w:tabs>
          <w:tab w:val="left" w:pos="851"/>
          <w:tab w:val="left" w:pos="1701"/>
          <w:tab w:val="left" w:pos="1985"/>
        </w:tabs>
        <w:rPr>
          <w:b/>
          <w:sz w:val="24"/>
          <w:szCs w:val="24"/>
          <w:u w:val="single"/>
        </w:rPr>
      </w:pPr>
      <w:r w:rsidRPr="0008254A">
        <w:rPr>
          <w:b/>
          <w:sz w:val="24"/>
          <w:szCs w:val="24"/>
        </w:rPr>
        <w:t>JOB TITLE</w:t>
      </w:r>
      <w:r w:rsidRPr="0008254A">
        <w:rPr>
          <w:b/>
          <w:sz w:val="24"/>
          <w:szCs w:val="24"/>
        </w:rPr>
        <w:tab/>
        <w:t>:</w:t>
      </w:r>
      <w:r w:rsidRPr="0008254A">
        <w:rPr>
          <w:b/>
          <w:sz w:val="24"/>
          <w:szCs w:val="24"/>
        </w:rPr>
        <w:tab/>
      </w:r>
      <w:r w:rsidRPr="0008254A">
        <w:rPr>
          <w:b/>
          <w:sz w:val="24"/>
          <w:szCs w:val="24"/>
          <w:u w:val="single"/>
        </w:rPr>
        <w:t>STORE-KEEPER.</w:t>
      </w:r>
    </w:p>
    <w:p w:rsidR="0047615C" w:rsidRPr="002F698F" w:rsidRDefault="0047615C" w:rsidP="001A531C">
      <w:pPr>
        <w:pStyle w:val="ListParagraph"/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TERNA.S.A</w:t>
      </w:r>
      <w:r w:rsidR="0008254A" w:rsidRPr="00EB798D">
        <w:rPr>
          <w:sz w:val="24"/>
          <w:szCs w:val="24"/>
        </w:rPr>
        <w:t>, GEK</w:t>
      </w:r>
      <w:r w:rsidRPr="00EB798D">
        <w:rPr>
          <w:sz w:val="24"/>
          <w:szCs w:val="24"/>
        </w:rPr>
        <w:t xml:space="preserve"> Group</w:t>
      </w:r>
      <w:r w:rsidR="0008254A" w:rsidRPr="00EB798D">
        <w:rPr>
          <w:sz w:val="24"/>
          <w:szCs w:val="24"/>
        </w:rPr>
        <w:t xml:space="preserve">, </w:t>
      </w:r>
      <w:proofErr w:type="spellStart"/>
      <w:r w:rsidR="0008254A" w:rsidRPr="00EB798D">
        <w:rPr>
          <w:sz w:val="24"/>
          <w:szCs w:val="24"/>
        </w:rPr>
        <w:t>Sharjah</w:t>
      </w:r>
      <w:proofErr w:type="spellEnd"/>
      <w:r w:rsidR="002F698F">
        <w:rPr>
          <w:sz w:val="24"/>
          <w:szCs w:val="24"/>
        </w:rPr>
        <w:t xml:space="preserve"> Branch from 12-10-</w:t>
      </w:r>
      <w:r w:rsidR="0008254A" w:rsidRPr="002F698F">
        <w:rPr>
          <w:sz w:val="24"/>
          <w:szCs w:val="24"/>
        </w:rPr>
        <w:t>2008</w:t>
      </w:r>
      <w:r w:rsidR="002F698F" w:rsidRPr="002F698F">
        <w:rPr>
          <w:sz w:val="24"/>
          <w:szCs w:val="24"/>
        </w:rPr>
        <w:t xml:space="preserve"> to 14-8-</w:t>
      </w:r>
      <w:proofErr w:type="gramStart"/>
      <w:r w:rsidR="002F698F" w:rsidRPr="002F698F">
        <w:rPr>
          <w:sz w:val="24"/>
          <w:szCs w:val="24"/>
        </w:rPr>
        <w:t xml:space="preserve">2011 </w:t>
      </w:r>
      <w:r w:rsidRPr="002F698F">
        <w:rPr>
          <w:sz w:val="24"/>
          <w:szCs w:val="24"/>
        </w:rPr>
        <w:t>.</w:t>
      </w:r>
      <w:proofErr w:type="gramEnd"/>
    </w:p>
    <w:p w:rsidR="002F698F" w:rsidRDefault="002F698F" w:rsidP="002F698F">
      <w:pPr>
        <w:pStyle w:val="ListParagraph"/>
        <w:tabs>
          <w:tab w:val="left" w:pos="851"/>
          <w:tab w:val="left" w:pos="1701"/>
          <w:tab w:val="left" w:pos="1985"/>
        </w:tabs>
        <w:rPr>
          <w:b/>
          <w:sz w:val="24"/>
          <w:szCs w:val="24"/>
          <w:u w:val="single"/>
        </w:rPr>
      </w:pPr>
      <w:r w:rsidRPr="0008254A">
        <w:rPr>
          <w:b/>
          <w:sz w:val="24"/>
          <w:szCs w:val="24"/>
        </w:rPr>
        <w:t>JOB TITLE</w:t>
      </w:r>
      <w:r w:rsidRPr="0008254A">
        <w:rPr>
          <w:b/>
          <w:sz w:val="24"/>
          <w:szCs w:val="24"/>
        </w:rPr>
        <w:tab/>
        <w:t>:</w:t>
      </w:r>
      <w:r w:rsidRPr="0008254A">
        <w:rPr>
          <w:b/>
          <w:sz w:val="24"/>
          <w:szCs w:val="24"/>
        </w:rPr>
        <w:tab/>
      </w:r>
      <w:r w:rsidRPr="0008254A">
        <w:rPr>
          <w:b/>
          <w:sz w:val="24"/>
          <w:szCs w:val="24"/>
          <w:u w:val="single"/>
        </w:rPr>
        <w:t>STORE-KEEPER.</w:t>
      </w:r>
    </w:p>
    <w:p w:rsidR="002F698F" w:rsidRDefault="002F698F" w:rsidP="002F698F">
      <w:pPr>
        <w:pStyle w:val="ListParagraph"/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BILDON STEEL INDIA LTD, </w:t>
      </w:r>
      <w:r w:rsidRPr="002F698F">
        <w:rPr>
          <w:sz w:val="24"/>
          <w:szCs w:val="24"/>
        </w:rPr>
        <w:t xml:space="preserve">Coimbatore, </w:t>
      </w:r>
      <w:r>
        <w:rPr>
          <w:sz w:val="24"/>
          <w:szCs w:val="24"/>
        </w:rPr>
        <w:t>Tamil Nadu</w:t>
      </w:r>
      <w:proofErr w:type="gramStart"/>
      <w:r>
        <w:rPr>
          <w:sz w:val="24"/>
          <w:szCs w:val="24"/>
        </w:rPr>
        <w:t>,</w:t>
      </w:r>
      <w:r w:rsidRPr="002F698F">
        <w:rPr>
          <w:sz w:val="24"/>
          <w:szCs w:val="24"/>
        </w:rPr>
        <w:t>20</w:t>
      </w:r>
      <w:proofErr w:type="gramEnd"/>
      <w:r w:rsidRPr="002F698F">
        <w:rPr>
          <w:sz w:val="24"/>
          <w:szCs w:val="24"/>
        </w:rPr>
        <w:t>-10-2011 to 31-12-2011</w:t>
      </w:r>
      <w:r>
        <w:rPr>
          <w:sz w:val="24"/>
          <w:szCs w:val="24"/>
        </w:rPr>
        <w:t>.</w:t>
      </w:r>
    </w:p>
    <w:p w:rsidR="002F698F" w:rsidRDefault="00C0425D" w:rsidP="00071529">
      <w:pPr>
        <w:tabs>
          <w:tab w:val="left" w:pos="851"/>
          <w:tab w:val="left" w:pos="1701"/>
          <w:tab w:val="left" w:pos="1985"/>
        </w:tabs>
        <w:ind w:left="1985" w:hanging="1695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13186C" w:rsidRPr="0013186C">
        <w:rPr>
          <w:b/>
          <w:sz w:val="24"/>
          <w:szCs w:val="24"/>
        </w:rPr>
        <w:t xml:space="preserve">JOB </w:t>
      </w:r>
      <w:proofErr w:type="gramStart"/>
      <w:r>
        <w:rPr>
          <w:b/>
          <w:sz w:val="24"/>
          <w:szCs w:val="24"/>
        </w:rPr>
        <w:t xml:space="preserve">TITLE </w:t>
      </w:r>
      <w:r w:rsidR="0013186C" w:rsidRPr="0013186C">
        <w:rPr>
          <w:b/>
          <w:sz w:val="24"/>
          <w:szCs w:val="24"/>
        </w:rPr>
        <w:t>:</w:t>
      </w:r>
      <w:proofErr w:type="gramEnd"/>
      <w:r w:rsidR="0013186C" w:rsidRPr="0013186C">
        <w:rPr>
          <w:b/>
          <w:sz w:val="24"/>
          <w:szCs w:val="24"/>
        </w:rPr>
        <w:t xml:space="preserve">    </w:t>
      </w:r>
      <w:r w:rsidR="00EF00C8">
        <w:rPr>
          <w:b/>
          <w:sz w:val="24"/>
          <w:szCs w:val="24"/>
        </w:rPr>
        <w:t>ASST MANAGER</w:t>
      </w:r>
      <w:r w:rsidR="00EF00C8">
        <w:rPr>
          <w:sz w:val="24"/>
          <w:szCs w:val="24"/>
        </w:rPr>
        <w:t>: GTECH ADVANCED SYSTEMS LLC</w:t>
      </w:r>
      <w:r w:rsidR="00E8740C">
        <w:rPr>
          <w:sz w:val="24"/>
          <w:szCs w:val="24"/>
        </w:rPr>
        <w:t xml:space="preserve">, </w:t>
      </w:r>
      <w:proofErr w:type="spellStart"/>
      <w:r w:rsidR="0023134D">
        <w:rPr>
          <w:sz w:val="24"/>
          <w:szCs w:val="24"/>
        </w:rPr>
        <w:t>Fujirah</w:t>
      </w:r>
      <w:proofErr w:type="spellEnd"/>
      <w:r w:rsidR="0023134D">
        <w:rPr>
          <w:sz w:val="24"/>
          <w:szCs w:val="24"/>
        </w:rPr>
        <w:t>,</w:t>
      </w:r>
      <w:r w:rsidR="002F698F" w:rsidRPr="0013186C">
        <w:rPr>
          <w:sz w:val="24"/>
          <w:szCs w:val="24"/>
        </w:rPr>
        <w:t xml:space="preserve"> U.A</w:t>
      </w:r>
      <w:r w:rsidR="009E34DD">
        <w:rPr>
          <w:sz w:val="24"/>
          <w:szCs w:val="24"/>
        </w:rPr>
        <w:t>.E since 10-Jan-2012 to 10-Feb-2015.</w:t>
      </w:r>
    </w:p>
    <w:p w:rsidR="009E34DD" w:rsidRPr="002F698F" w:rsidRDefault="009E34DD" w:rsidP="00071529">
      <w:pPr>
        <w:tabs>
          <w:tab w:val="left" w:pos="851"/>
          <w:tab w:val="left" w:pos="1701"/>
          <w:tab w:val="left" w:pos="1985"/>
        </w:tabs>
        <w:ind w:left="1985" w:hanging="1695"/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13186C">
        <w:rPr>
          <w:b/>
          <w:sz w:val="24"/>
          <w:szCs w:val="24"/>
        </w:rPr>
        <w:t xml:space="preserve">JOB </w:t>
      </w:r>
      <w:r>
        <w:rPr>
          <w:b/>
          <w:sz w:val="24"/>
          <w:szCs w:val="24"/>
        </w:rPr>
        <w:t xml:space="preserve">TITLE:   STORE-KEEPER: TRANSGULF ELECTROMECHANICAL </w:t>
      </w:r>
      <w:proofErr w:type="spellStart"/>
      <w:r>
        <w:rPr>
          <w:b/>
          <w:sz w:val="24"/>
          <w:szCs w:val="24"/>
        </w:rPr>
        <w:t>W.L.L</w:t>
      </w:r>
      <w:proofErr w:type="gramStart"/>
      <w:r>
        <w:rPr>
          <w:b/>
          <w:sz w:val="24"/>
          <w:szCs w:val="24"/>
        </w:rPr>
        <w:t>,Qatar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Doha.Since</w:t>
      </w:r>
      <w:proofErr w:type="spellEnd"/>
      <w:r>
        <w:rPr>
          <w:b/>
          <w:sz w:val="24"/>
          <w:szCs w:val="24"/>
        </w:rPr>
        <w:t xml:space="preserve"> 10-March-2015 to till date.</w:t>
      </w:r>
      <w:r w:rsidR="007203E9">
        <w:rPr>
          <w:b/>
          <w:sz w:val="24"/>
          <w:szCs w:val="24"/>
        </w:rPr>
        <w:t xml:space="preserve">(The largest Construction Project </w:t>
      </w:r>
      <w:hyperlink r:id="rId10" w:history="1">
        <w:proofErr w:type="spellStart"/>
        <w:r w:rsidR="00B62B7A">
          <w:rPr>
            <w:b/>
            <w:sz w:val="24"/>
            <w:szCs w:val="24"/>
          </w:rPr>
          <w:t>M</w:t>
        </w:r>
        <w:r w:rsidR="00B62B7A" w:rsidRPr="00B62B7A">
          <w:rPr>
            <w:b/>
            <w:sz w:val="24"/>
            <w:szCs w:val="24"/>
          </w:rPr>
          <w:t>sheireb</w:t>
        </w:r>
        <w:proofErr w:type="spellEnd"/>
        <w:r w:rsidR="00B62B7A" w:rsidRPr="00B62B7A">
          <w:rPr>
            <w:b/>
            <w:sz w:val="24"/>
            <w:szCs w:val="24"/>
          </w:rPr>
          <w:t> </w:t>
        </w:r>
      </w:hyperlink>
      <w:r w:rsidR="007203E9">
        <w:rPr>
          <w:b/>
          <w:sz w:val="24"/>
          <w:szCs w:val="24"/>
        </w:rPr>
        <w:t xml:space="preserve"> Down Town </w:t>
      </w:r>
      <w:proofErr w:type="spellStart"/>
      <w:r w:rsidR="007203E9">
        <w:rPr>
          <w:b/>
          <w:sz w:val="24"/>
          <w:szCs w:val="24"/>
        </w:rPr>
        <w:t>Doha</w:t>
      </w:r>
      <w:r w:rsidR="00B62B7A">
        <w:rPr>
          <w:b/>
          <w:sz w:val="24"/>
          <w:szCs w:val="24"/>
        </w:rPr>
        <w:t>,Qatar</w:t>
      </w:r>
      <w:proofErr w:type="spellEnd"/>
      <w:r w:rsidR="007203E9">
        <w:rPr>
          <w:b/>
          <w:sz w:val="24"/>
          <w:szCs w:val="24"/>
        </w:rPr>
        <w:t>)</w:t>
      </w:r>
    </w:p>
    <w:p w:rsidR="00D76243" w:rsidRPr="0008254A" w:rsidRDefault="00D76243" w:rsidP="001A531C">
      <w:pPr>
        <w:pStyle w:val="ListParagraph"/>
        <w:tabs>
          <w:tab w:val="left" w:pos="851"/>
          <w:tab w:val="left" w:pos="1701"/>
          <w:tab w:val="left" w:pos="1985"/>
        </w:tabs>
        <w:rPr>
          <w:b/>
          <w:i/>
          <w:sz w:val="24"/>
          <w:szCs w:val="24"/>
          <w:u w:val="single"/>
        </w:rPr>
      </w:pPr>
      <w:r w:rsidRPr="0008254A">
        <w:rPr>
          <w:b/>
          <w:i/>
          <w:sz w:val="24"/>
          <w:szCs w:val="24"/>
          <w:u w:val="single"/>
        </w:rPr>
        <w:t>RESPONSIBILITIES INCLUDED:-</w:t>
      </w:r>
    </w:p>
    <w:p w:rsidR="00D76243" w:rsidRPr="00EB798D" w:rsidRDefault="00D76243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>Coordinating with Senior Store-Keeper.</w:t>
      </w:r>
    </w:p>
    <w:p w:rsidR="00D76243" w:rsidRPr="00EB798D" w:rsidRDefault="0008254A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>Preparing</w:t>
      </w:r>
      <w:r w:rsidR="001512A5" w:rsidRPr="00EB798D">
        <w:rPr>
          <w:sz w:val="24"/>
          <w:szCs w:val="24"/>
        </w:rPr>
        <w:t xml:space="preserve"> of Material Requisitions as per site requirements</w:t>
      </w:r>
      <w:r w:rsidR="0026721E">
        <w:rPr>
          <w:sz w:val="24"/>
          <w:szCs w:val="24"/>
        </w:rPr>
        <w:t>.</w:t>
      </w:r>
    </w:p>
    <w:p w:rsidR="001512A5" w:rsidRPr="00EB798D" w:rsidRDefault="001512A5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>Receiving of L.P.O</w:t>
      </w:r>
      <w:r w:rsidR="0026721E">
        <w:rPr>
          <w:sz w:val="24"/>
          <w:szCs w:val="24"/>
        </w:rPr>
        <w:t>.</w:t>
      </w:r>
    </w:p>
    <w:p w:rsidR="001512A5" w:rsidRPr="00EB798D" w:rsidRDefault="001512A5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lastRenderedPageBreak/>
        <w:t>Checking&amp; Receiving of Materials as per the Material Request and L.P.O.</w:t>
      </w:r>
    </w:p>
    <w:p w:rsidR="001512A5" w:rsidRPr="00EB798D" w:rsidRDefault="001512A5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>Preparing SRV’s with D.O and L.P.O.</w:t>
      </w:r>
    </w:p>
    <w:p w:rsidR="001512A5" w:rsidRPr="00EB798D" w:rsidRDefault="0008254A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>Preparing</w:t>
      </w:r>
      <w:r w:rsidR="001512A5" w:rsidRPr="00EB798D">
        <w:rPr>
          <w:sz w:val="24"/>
          <w:szCs w:val="24"/>
        </w:rPr>
        <w:t xml:space="preserve"> of necessary Records of Materials issuing to Site.</w:t>
      </w:r>
    </w:p>
    <w:p w:rsidR="001512A5" w:rsidRPr="00EB798D" w:rsidRDefault="001512A5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 xml:space="preserve">Physical Counting of Fixed </w:t>
      </w:r>
      <w:r w:rsidR="0008254A" w:rsidRPr="00EB798D">
        <w:rPr>
          <w:sz w:val="24"/>
          <w:szCs w:val="24"/>
        </w:rPr>
        <w:t>Assets, Usable</w:t>
      </w:r>
      <w:r w:rsidRPr="00EB798D">
        <w:rPr>
          <w:sz w:val="24"/>
          <w:szCs w:val="24"/>
        </w:rPr>
        <w:t xml:space="preserve"> materials and Scrap.</w:t>
      </w:r>
    </w:p>
    <w:p w:rsidR="001512A5" w:rsidRPr="00EB798D" w:rsidRDefault="001512A5" w:rsidP="00D76243">
      <w:pPr>
        <w:pStyle w:val="ListParagraph"/>
        <w:numPr>
          <w:ilvl w:val="0"/>
          <w:numId w:val="6"/>
        </w:num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>Monthly Stock taking &amp;</w:t>
      </w:r>
      <w:r w:rsidR="0008254A" w:rsidRPr="00EB798D">
        <w:rPr>
          <w:sz w:val="24"/>
          <w:szCs w:val="24"/>
        </w:rPr>
        <w:t>Preparing</w:t>
      </w:r>
      <w:r w:rsidRPr="00EB798D">
        <w:rPr>
          <w:sz w:val="24"/>
          <w:szCs w:val="24"/>
        </w:rPr>
        <w:t xml:space="preserve"> of Inventory Records.</w:t>
      </w:r>
    </w:p>
    <w:p w:rsidR="001512A5" w:rsidRPr="00AE5C9F" w:rsidRDefault="0031429A" w:rsidP="001512A5">
      <w:pPr>
        <w:tabs>
          <w:tab w:val="left" w:pos="851"/>
          <w:tab w:val="left" w:pos="1701"/>
          <w:tab w:val="left" w:pos="1985"/>
        </w:tabs>
        <w:rPr>
          <w:b/>
          <w:i/>
          <w:sz w:val="24"/>
          <w:szCs w:val="24"/>
          <w:u w:val="single"/>
        </w:rPr>
      </w:pPr>
      <w:r w:rsidRPr="00AE5C9F">
        <w:rPr>
          <w:b/>
          <w:i/>
          <w:sz w:val="24"/>
          <w:szCs w:val="24"/>
          <w:u w:val="single"/>
        </w:rPr>
        <w:t>COMPUTER LITERACY:-</w:t>
      </w:r>
    </w:p>
    <w:p w:rsidR="0031429A" w:rsidRPr="00EB798D" w:rsidRDefault="0031429A" w:rsidP="001512A5">
      <w:p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54342E">
        <w:rPr>
          <w:b/>
          <w:sz w:val="24"/>
          <w:szCs w:val="24"/>
        </w:rPr>
        <w:tab/>
        <w:t xml:space="preserve">M.S </w:t>
      </w:r>
      <w:r w:rsidR="0008254A" w:rsidRPr="0054342E">
        <w:rPr>
          <w:b/>
          <w:sz w:val="24"/>
          <w:szCs w:val="24"/>
        </w:rPr>
        <w:t>Office</w:t>
      </w:r>
      <w:r w:rsidR="0008254A" w:rsidRPr="00EB798D">
        <w:rPr>
          <w:sz w:val="24"/>
          <w:szCs w:val="24"/>
        </w:rPr>
        <w:t>:</w:t>
      </w:r>
      <w:r w:rsidRPr="00EB798D">
        <w:rPr>
          <w:sz w:val="24"/>
          <w:szCs w:val="24"/>
        </w:rPr>
        <w:tab/>
        <w:t>Ministry of Education &amp; Youth</w:t>
      </w:r>
      <w:r w:rsidR="0008254A" w:rsidRPr="00EB798D">
        <w:rPr>
          <w:sz w:val="24"/>
          <w:szCs w:val="24"/>
        </w:rPr>
        <w:t>, U.A.E</w:t>
      </w:r>
      <w:r w:rsidRPr="00EB798D">
        <w:rPr>
          <w:sz w:val="24"/>
          <w:szCs w:val="24"/>
        </w:rPr>
        <w:t>.</w:t>
      </w:r>
    </w:p>
    <w:p w:rsidR="0031429A" w:rsidRDefault="0031429A" w:rsidP="0031429A">
      <w:p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Pr="0054342E">
        <w:rPr>
          <w:b/>
          <w:sz w:val="24"/>
          <w:szCs w:val="24"/>
        </w:rPr>
        <w:t>TALLY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Ministry of Education &amp; Youth</w:t>
      </w:r>
      <w:r w:rsidR="00AE5C9F" w:rsidRPr="00EB798D">
        <w:rPr>
          <w:sz w:val="24"/>
          <w:szCs w:val="24"/>
        </w:rPr>
        <w:t>, U.A.E</w:t>
      </w:r>
      <w:r w:rsidRPr="00EB798D">
        <w:rPr>
          <w:sz w:val="24"/>
          <w:szCs w:val="24"/>
        </w:rPr>
        <w:t>.</w:t>
      </w:r>
    </w:p>
    <w:p w:rsidR="00BA5A17" w:rsidRPr="00781592" w:rsidRDefault="00BA5A17" w:rsidP="0031429A">
      <w:pPr>
        <w:tabs>
          <w:tab w:val="left" w:pos="851"/>
          <w:tab w:val="left" w:pos="1701"/>
          <w:tab w:val="left" w:pos="1985"/>
        </w:tabs>
        <w:rPr>
          <w:b/>
          <w:bCs/>
          <w:sz w:val="24"/>
          <w:szCs w:val="24"/>
          <w:u w:val="single"/>
        </w:rPr>
      </w:pPr>
      <w:r w:rsidRPr="00781592">
        <w:rPr>
          <w:b/>
          <w:bCs/>
          <w:sz w:val="24"/>
          <w:szCs w:val="24"/>
          <w:u w:val="single"/>
        </w:rPr>
        <w:t xml:space="preserve"> OPERATING SYSTEMS: GALLANT &amp; ORACLE</w:t>
      </w:r>
    </w:p>
    <w:p w:rsidR="0031429A" w:rsidRPr="00AE5C9F" w:rsidRDefault="0031429A" w:rsidP="00781592">
      <w:pPr>
        <w:tabs>
          <w:tab w:val="left" w:pos="851"/>
          <w:tab w:val="left" w:pos="1701"/>
          <w:tab w:val="left" w:pos="1985"/>
          <w:tab w:val="left" w:pos="8025"/>
        </w:tabs>
        <w:rPr>
          <w:b/>
          <w:i/>
          <w:sz w:val="24"/>
          <w:szCs w:val="24"/>
          <w:u w:val="single"/>
        </w:rPr>
      </w:pPr>
      <w:r w:rsidRPr="00AE5C9F">
        <w:rPr>
          <w:b/>
          <w:i/>
          <w:sz w:val="24"/>
          <w:szCs w:val="24"/>
          <w:u w:val="single"/>
        </w:rPr>
        <w:t>EDUCATIONAL QUALIFICATIONS:-</w:t>
      </w:r>
      <w:r w:rsidR="00781592">
        <w:rPr>
          <w:b/>
          <w:i/>
          <w:sz w:val="24"/>
          <w:szCs w:val="24"/>
          <w:u w:val="single"/>
        </w:rPr>
        <w:tab/>
      </w:r>
    </w:p>
    <w:p w:rsidR="0031429A" w:rsidRPr="00EB798D" w:rsidRDefault="0031429A" w:rsidP="0031429A">
      <w:p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Pr="00AE5C9F">
        <w:rPr>
          <w:b/>
          <w:sz w:val="24"/>
          <w:szCs w:val="24"/>
        </w:rPr>
        <w:t>S.S.L</w:t>
      </w:r>
      <w:r w:rsidR="00AE5C9F">
        <w:rPr>
          <w:b/>
          <w:sz w:val="24"/>
          <w:szCs w:val="24"/>
        </w:rPr>
        <w:t>.</w:t>
      </w:r>
      <w:r w:rsidRPr="00AE5C9F">
        <w:rPr>
          <w:b/>
          <w:sz w:val="24"/>
          <w:szCs w:val="24"/>
        </w:rPr>
        <w:t>C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KERALA GOVT.</w:t>
      </w:r>
    </w:p>
    <w:p w:rsidR="0031429A" w:rsidRPr="00EB798D" w:rsidRDefault="0031429A" w:rsidP="0031429A">
      <w:p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Pr="00AE5C9F">
        <w:rPr>
          <w:b/>
          <w:sz w:val="24"/>
          <w:szCs w:val="24"/>
        </w:rPr>
        <w:t>PRE-DEGREE</w:t>
      </w:r>
      <w:r w:rsidRPr="00EB798D">
        <w:rPr>
          <w:sz w:val="24"/>
          <w:szCs w:val="24"/>
        </w:rPr>
        <w:tab/>
      </w:r>
      <w:r w:rsidR="00AE5C9F" w:rsidRPr="00EB798D">
        <w:rPr>
          <w:sz w:val="24"/>
          <w:szCs w:val="24"/>
        </w:rPr>
        <w:t>: CALICUT</w:t>
      </w:r>
      <w:r w:rsidRPr="00EB798D">
        <w:rPr>
          <w:sz w:val="24"/>
          <w:szCs w:val="24"/>
        </w:rPr>
        <w:t xml:space="preserve"> UNIVERSITY</w:t>
      </w:r>
    </w:p>
    <w:p w:rsidR="0031429A" w:rsidRPr="00EB798D" w:rsidRDefault="0031429A" w:rsidP="0031429A">
      <w:pPr>
        <w:tabs>
          <w:tab w:val="left" w:pos="851"/>
          <w:tab w:val="left" w:pos="1701"/>
          <w:tab w:val="left" w:pos="1985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="00AE5C9F" w:rsidRPr="00AE5C9F">
        <w:rPr>
          <w:b/>
          <w:sz w:val="24"/>
          <w:szCs w:val="24"/>
        </w:rPr>
        <w:t>B.COM</w:t>
      </w:r>
      <w:r w:rsidR="00AE5C9F">
        <w:rPr>
          <w:b/>
          <w:sz w:val="24"/>
          <w:szCs w:val="24"/>
        </w:rPr>
        <w:t xml:space="preserve"> (Cost Accounting)</w:t>
      </w:r>
      <w:r w:rsidRPr="00EB798D">
        <w:rPr>
          <w:sz w:val="24"/>
          <w:szCs w:val="24"/>
        </w:rPr>
        <w:tab/>
      </w:r>
      <w:r w:rsidR="001E6046" w:rsidRPr="00EB798D">
        <w:rPr>
          <w:sz w:val="24"/>
          <w:szCs w:val="24"/>
        </w:rPr>
        <w:t>: CALICUT</w:t>
      </w:r>
      <w:r w:rsidR="00AE5C9F" w:rsidRPr="00EB798D">
        <w:rPr>
          <w:sz w:val="24"/>
          <w:szCs w:val="24"/>
        </w:rPr>
        <w:t xml:space="preserve"> UNIVERSITY, KERALA, INDIA</w:t>
      </w:r>
      <w:r w:rsidRPr="00EB798D">
        <w:rPr>
          <w:sz w:val="24"/>
          <w:szCs w:val="24"/>
        </w:rPr>
        <w:t>.</w:t>
      </w:r>
    </w:p>
    <w:p w:rsidR="0031429A" w:rsidRPr="0054342E" w:rsidRDefault="0031429A" w:rsidP="0031429A">
      <w:pPr>
        <w:tabs>
          <w:tab w:val="left" w:pos="851"/>
          <w:tab w:val="left" w:pos="1701"/>
          <w:tab w:val="left" w:pos="1985"/>
        </w:tabs>
        <w:rPr>
          <w:b/>
          <w:i/>
          <w:sz w:val="24"/>
          <w:szCs w:val="24"/>
          <w:u w:val="single"/>
        </w:rPr>
      </w:pPr>
      <w:r w:rsidRPr="0054342E">
        <w:rPr>
          <w:b/>
          <w:i/>
          <w:sz w:val="24"/>
          <w:szCs w:val="24"/>
          <w:u w:val="single"/>
        </w:rPr>
        <w:t>PERSONAL DATA:-</w:t>
      </w:r>
    </w:p>
    <w:p w:rsidR="0031429A" w:rsidRPr="00EB798D" w:rsidRDefault="0031429A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Mother’s Name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</w:r>
      <w:proofErr w:type="spellStart"/>
      <w:r w:rsidRPr="00EB798D">
        <w:rPr>
          <w:sz w:val="24"/>
          <w:szCs w:val="24"/>
        </w:rPr>
        <w:t>Laskhmy.V</w:t>
      </w:r>
      <w:proofErr w:type="spellEnd"/>
      <w:r w:rsidRPr="00EB798D">
        <w:rPr>
          <w:sz w:val="24"/>
          <w:szCs w:val="24"/>
        </w:rPr>
        <w:t>.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Sex</w:t>
      </w: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Male.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Nationality</w:t>
      </w: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Indian.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Date of Birth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29-12-1967.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</w:r>
      <w:r w:rsidR="0054342E" w:rsidRPr="00EB798D">
        <w:rPr>
          <w:sz w:val="24"/>
          <w:szCs w:val="24"/>
        </w:rPr>
        <w:t>Marital Status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Married.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Religion</w:t>
      </w: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Hindu.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Languages Known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  <w:t>English</w:t>
      </w:r>
      <w:r w:rsidR="0054342E" w:rsidRPr="00EB798D">
        <w:rPr>
          <w:sz w:val="24"/>
          <w:szCs w:val="24"/>
        </w:rPr>
        <w:t xml:space="preserve">, Hindi, Arabic, </w:t>
      </w:r>
      <w:proofErr w:type="gramStart"/>
      <w:r w:rsidR="0054342E" w:rsidRPr="00EB798D">
        <w:rPr>
          <w:sz w:val="24"/>
          <w:szCs w:val="24"/>
        </w:rPr>
        <w:t>Tamil</w:t>
      </w:r>
      <w:proofErr w:type="gramEnd"/>
      <w:r w:rsidRPr="00EB798D">
        <w:rPr>
          <w:sz w:val="24"/>
          <w:szCs w:val="24"/>
        </w:rPr>
        <w:t>&amp; Malayalam.</w:t>
      </w:r>
    </w:p>
    <w:p w:rsidR="00971115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b/>
          <w:i/>
          <w:sz w:val="24"/>
          <w:szCs w:val="24"/>
          <w:u w:val="single"/>
        </w:rPr>
      </w:pPr>
      <w:r w:rsidRPr="004346EF">
        <w:rPr>
          <w:b/>
          <w:i/>
          <w:sz w:val="24"/>
          <w:szCs w:val="24"/>
          <w:u w:val="single"/>
        </w:rPr>
        <w:t>PASSPORT DETAILS:-</w:t>
      </w:r>
    </w:p>
    <w:p w:rsidR="00E42114" w:rsidRPr="00EB798D" w:rsidRDefault="00407CC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Passport No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 1616753</w:t>
      </w:r>
    </w:p>
    <w:p w:rsidR="00E42114" w:rsidRPr="00EB798D" w:rsidRDefault="00E42114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EB798D">
        <w:rPr>
          <w:sz w:val="24"/>
          <w:szCs w:val="24"/>
        </w:rPr>
        <w:tab/>
        <w:t>Date of Issue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</w:r>
      <w:r w:rsidR="00407CC4">
        <w:rPr>
          <w:sz w:val="24"/>
          <w:szCs w:val="24"/>
        </w:rPr>
        <w:t>13-6-2016.</w:t>
      </w:r>
    </w:p>
    <w:p w:rsidR="00E42114" w:rsidRPr="00EB798D" w:rsidRDefault="00B3095D" w:rsidP="0031429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Date o</w:t>
      </w:r>
      <w:r w:rsidR="00407CC4">
        <w:rPr>
          <w:sz w:val="24"/>
          <w:szCs w:val="24"/>
        </w:rPr>
        <w:t>f Expiry</w:t>
      </w:r>
      <w:r w:rsidR="00407CC4">
        <w:rPr>
          <w:sz w:val="24"/>
          <w:szCs w:val="24"/>
        </w:rPr>
        <w:tab/>
        <w:t>:</w:t>
      </w:r>
      <w:r w:rsidR="00407CC4">
        <w:rPr>
          <w:sz w:val="24"/>
          <w:szCs w:val="24"/>
        </w:rPr>
        <w:tab/>
        <w:t>12-6-2026</w:t>
      </w:r>
    </w:p>
    <w:p w:rsidR="00756119" w:rsidRDefault="00E42114" w:rsidP="00756119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ind w:firstLine="720"/>
        <w:rPr>
          <w:sz w:val="24"/>
          <w:szCs w:val="24"/>
        </w:rPr>
      </w:pPr>
      <w:r w:rsidRPr="00EB798D">
        <w:rPr>
          <w:sz w:val="24"/>
          <w:szCs w:val="24"/>
        </w:rPr>
        <w:tab/>
        <w:t>Place of Issue</w:t>
      </w:r>
      <w:r w:rsidRPr="00EB798D">
        <w:rPr>
          <w:sz w:val="24"/>
          <w:szCs w:val="24"/>
        </w:rPr>
        <w:tab/>
        <w:t>:</w:t>
      </w:r>
      <w:r w:rsidRPr="00EB798D">
        <w:rPr>
          <w:sz w:val="24"/>
          <w:szCs w:val="24"/>
        </w:rPr>
        <w:tab/>
      </w:r>
      <w:r w:rsidR="00407CC4">
        <w:rPr>
          <w:sz w:val="24"/>
          <w:szCs w:val="24"/>
        </w:rPr>
        <w:t>COCHIN.</w:t>
      </w:r>
    </w:p>
    <w:p w:rsidR="001D1606" w:rsidRPr="00DE50C7" w:rsidRDefault="00DE50C7" w:rsidP="00DE50C7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ind w:left="360"/>
        <w:rPr>
          <w:sz w:val="24"/>
          <w:szCs w:val="24"/>
        </w:rPr>
      </w:pPr>
      <w:r w:rsidRPr="00DE50C7">
        <w:rPr>
          <w:sz w:val="24"/>
          <w:szCs w:val="24"/>
        </w:rPr>
        <w:t xml:space="preserve">       </w:t>
      </w:r>
      <w:r w:rsidR="001D1606" w:rsidRPr="00DE50C7">
        <w:rPr>
          <w:b/>
          <w:bCs/>
          <w:sz w:val="24"/>
          <w:szCs w:val="24"/>
          <w:u w:val="single"/>
        </w:rPr>
        <w:t>Visa Status</w:t>
      </w:r>
      <w:r w:rsidR="00A73730">
        <w:rPr>
          <w:sz w:val="24"/>
          <w:szCs w:val="24"/>
        </w:rPr>
        <w:tab/>
      </w:r>
      <w:r w:rsidR="00A73730">
        <w:rPr>
          <w:sz w:val="24"/>
          <w:szCs w:val="24"/>
        </w:rPr>
        <w:tab/>
        <w:t>:</w:t>
      </w:r>
      <w:r w:rsidR="00A73730">
        <w:rPr>
          <w:sz w:val="24"/>
          <w:szCs w:val="24"/>
        </w:rPr>
        <w:tab/>
      </w:r>
      <w:r w:rsidR="002E550A">
        <w:rPr>
          <w:sz w:val="24"/>
          <w:szCs w:val="24"/>
        </w:rPr>
        <w:t>Valid</w:t>
      </w:r>
      <w:r w:rsidR="00407CC4">
        <w:rPr>
          <w:sz w:val="24"/>
          <w:szCs w:val="24"/>
        </w:rPr>
        <w:t xml:space="preserve"> till 09-03-2017.</w:t>
      </w:r>
    </w:p>
    <w:p w:rsidR="00756119" w:rsidRPr="00756119" w:rsidRDefault="00756119" w:rsidP="00756119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756119">
        <w:rPr>
          <w:sz w:val="24"/>
          <w:szCs w:val="24"/>
        </w:rPr>
        <w:t xml:space="preserve">              </w:t>
      </w:r>
      <w:r w:rsidR="001D1606" w:rsidRPr="00DE50C7">
        <w:rPr>
          <w:b/>
          <w:bCs/>
          <w:sz w:val="24"/>
          <w:szCs w:val="24"/>
          <w:u w:val="single"/>
        </w:rPr>
        <w:t>Notice period</w:t>
      </w:r>
      <w:r w:rsidR="00AC36CA" w:rsidRPr="00756119">
        <w:rPr>
          <w:sz w:val="24"/>
          <w:szCs w:val="24"/>
        </w:rPr>
        <w:tab/>
        <w:t>:</w:t>
      </w:r>
      <w:r w:rsidR="00AC36CA" w:rsidRPr="00756119">
        <w:rPr>
          <w:sz w:val="24"/>
          <w:szCs w:val="24"/>
        </w:rPr>
        <w:tab/>
      </w:r>
      <w:r w:rsidR="008307C5">
        <w:rPr>
          <w:sz w:val="24"/>
          <w:szCs w:val="24"/>
        </w:rPr>
        <w:t>Can join duty April-2017.</w:t>
      </w:r>
    </w:p>
    <w:p w:rsidR="006234AA" w:rsidRDefault="00756119" w:rsidP="006234A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 w:rsidRPr="00756119">
        <w:rPr>
          <w:sz w:val="24"/>
          <w:szCs w:val="24"/>
        </w:rPr>
        <w:t xml:space="preserve">           </w:t>
      </w:r>
      <w:r w:rsidR="00DE50C7">
        <w:rPr>
          <w:sz w:val="24"/>
          <w:szCs w:val="24"/>
        </w:rPr>
        <w:t xml:space="preserve"> </w:t>
      </w:r>
      <w:r w:rsidRPr="00756119">
        <w:rPr>
          <w:sz w:val="24"/>
          <w:szCs w:val="24"/>
        </w:rPr>
        <w:t xml:space="preserve">  </w:t>
      </w:r>
      <w:r w:rsidRPr="00DE50C7">
        <w:rPr>
          <w:b/>
          <w:bCs/>
          <w:sz w:val="24"/>
          <w:szCs w:val="24"/>
          <w:u w:val="single"/>
        </w:rPr>
        <w:t>Salary Expecting</w:t>
      </w:r>
      <w:r w:rsidRPr="00756119">
        <w:rPr>
          <w:sz w:val="24"/>
          <w:szCs w:val="24"/>
        </w:rPr>
        <w:tab/>
        <w:t>:</w:t>
      </w:r>
      <w:r w:rsidRPr="00756119">
        <w:rPr>
          <w:sz w:val="24"/>
          <w:szCs w:val="24"/>
        </w:rPr>
        <w:tab/>
      </w:r>
      <w:r w:rsidR="0053739D">
        <w:rPr>
          <w:sz w:val="24"/>
          <w:szCs w:val="24"/>
        </w:rPr>
        <w:t>40</w:t>
      </w:r>
      <w:r w:rsidR="00B36006">
        <w:rPr>
          <w:sz w:val="24"/>
          <w:szCs w:val="24"/>
        </w:rPr>
        <w:t>00</w:t>
      </w:r>
      <w:r w:rsidR="0053739D">
        <w:rPr>
          <w:sz w:val="24"/>
          <w:szCs w:val="24"/>
        </w:rPr>
        <w:t xml:space="preserve"> AED</w:t>
      </w:r>
      <w:r w:rsidRPr="00756119">
        <w:rPr>
          <w:sz w:val="24"/>
          <w:szCs w:val="24"/>
        </w:rPr>
        <w:t xml:space="preserve">+ </w:t>
      </w:r>
      <w:r w:rsidR="002E550A" w:rsidRPr="00756119">
        <w:rPr>
          <w:sz w:val="24"/>
          <w:szCs w:val="24"/>
        </w:rPr>
        <w:t>Accommodation</w:t>
      </w:r>
      <w:r w:rsidRPr="00756119">
        <w:rPr>
          <w:sz w:val="24"/>
          <w:szCs w:val="24"/>
        </w:rPr>
        <w:t xml:space="preserve"> &amp; Transportation</w:t>
      </w:r>
    </w:p>
    <w:p w:rsidR="00071529" w:rsidRPr="00756119" w:rsidRDefault="00756119" w:rsidP="006234A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 xml:space="preserve">       I </w:t>
      </w:r>
      <w:r w:rsidR="00DE50C7">
        <w:rPr>
          <w:sz w:val="24"/>
          <w:szCs w:val="24"/>
        </w:rPr>
        <w:t>hereby</w:t>
      </w:r>
      <w:r w:rsidR="00E42114" w:rsidRPr="00756119">
        <w:rPr>
          <w:sz w:val="24"/>
          <w:szCs w:val="24"/>
        </w:rPr>
        <w:t xml:space="preserve"> declare that the above </w:t>
      </w:r>
      <w:r w:rsidR="001D1606" w:rsidRPr="00756119">
        <w:rPr>
          <w:sz w:val="24"/>
          <w:szCs w:val="24"/>
        </w:rPr>
        <w:t xml:space="preserve">information </w:t>
      </w:r>
      <w:proofErr w:type="gramStart"/>
      <w:r w:rsidR="001D1606" w:rsidRPr="00756119">
        <w:rPr>
          <w:sz w:val="24"/>
          <w:szCs w:val="24"/>
        </w:rPr>
        <w:t>are</w:t>
      </w:r>
      <w:proofErr w:type="gramEnd"/>
      <w:r w:rsidR="00E42114" w:rsidRPr="00756119">
        <w:rPr>
          <w:sz w:val="24"/>
          <w:szCs w:val="24"/>
        </w:rPr>
        <w:t xml:space="preserve"> correct to the best of my knowledge</w:t>
      </w:r>
    </w:p>
    <w:p w:rsidR="006234AA" w:rsidRDefault="000B0F8D" w:rsidP="006234A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QATAR</w:t>
      </w:r>
      <w:r w:rsidR="00E42114" w:rsidRPr="00EB798D">
        <w:rPr>
          <w:sz w:val="24"/>
          <w:szCs w:val="24"/>
        </w:rPr>
        <w:t>,</w:t>
      </w:r>
    </w:p>
    <w:p w:rsidR="00E42114" w:rsidRPr="00EB798D" w:rsidRDefault="005B5654" w:rsidP="006234AA">
      <w:pPr>
        <w:tabs>
          <w:tab w:val="left" w:pos="851"/>
          <w:tab w:val="left" w:pos="1701"/>
          <w:tab w:val="left" w:pos="1985"/>
          <w:tab w:val="left" w:pos="3686"/>
          <w:tab w:val="left" w:pos="3969"/>
        </w:tabs>
        <w:spacing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17</w:t>
      </w:r>
      <w:r w:rsidR="00F10D8F">
        <w:rPr>
          <w:sz w:val="24"/>
          <w:szCs w:val="24"/>
        </w:rPr>
        <w:t>-02-2017</w:t>
      </w:r>
      <w:r w:rsidR="00071529">
        <w:rPr>
          <w:sz w:val="24"/>
          <w:szCs w:val="24"/>
        </w:rPr>
        <w:t>.</w:t>
      </w:r>
      <w:r w:rsidR="006234AA">
        <w:rPr>
          <w:sz w:val="24"/>
          <w:szCs w:val="24"/>
        </w:rPr>
        <w:t xml:space="preserve">                                                                                         </w:t>
      </w:r>
      <w:r w:rsidR="00E42114" w:rsidRPr="0089535C">
        <w:rPr>
          <w:b/>
          <w:sz w:val="24"/>
          <w:szCs w:val="24"/>
        </w:rPr>
        <w:t>HARIDASAN.V.N</w:t>
      </w:r>
      <w:r w:rsidR="00407CC4">
        <w:rPr>
          <w:sz w:val="24"/>
          <w:szCs w:val="24"/>
        </w:rPr>
        <w:t>.</w:t>
      </w:r>
      <w:proofErr w:type="gramEnd"/>
    </w:p>
    <w:sectPr w:rsidR="00E42114" w:rsidRPr="00EB798D" w:rsidSect="00971115">
      <w:footerReference w:type="default" r:id="rId11"/>
      <w:pgSz w:w="11906" w:h="16838" w:code="9"/>
      <w:pgMar w:top="144" w:right="720" w:bottom="0" w:left="113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F40" w:rsidRDefault="00E55F40" w:rsidP="003D0012">
      <w:pPr>
        <w:spacing w:after="0" w:line="240" w:lineRule="auto"/>
      </w:pPr>
      <w:r>
        <w:separator/>
      </w:r>
    </w:p>
  </w:endnote>
  <w:endnote w:type="continuationSeparator" w:id="0">
    <w:p w:rsidR="00E55F40" w:rsidRDefault="00E55F40" w:rsidP="003D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75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D0012" w:rsidRDefault="003D0012">
            <w:pPr>
              <w:pStyle w:val="Footer"/>
              <w:jc w:val="right"/>
            </w:pPr>
            <w:r>
              <w:t xml:space="preserve">Page </w:t>
            </w:r>
            <w:r w:rsidR="001834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83469">
              <w:rPr>
                <w:b/>
                <w:sz w:val="24"/>
                <w:szCs w:val="24"/>
              </w:rPr>
              <w:fldChar w:fldCharType="separate"/>
            </w:r>
            <w:r w:rsidR="005B5654">
              <w:rPr>
                <w:b/>
                <w:noProof/>
              </w:rPr>
              <w:t>2</w:t>
            </w:r>
            <w:r w:rsidR="0018346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834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83469">
              <w:rPr>
                <w:b/>
                <w:sz w:val="24"/>
                <w:szCs w:val="24"/>
              </w:rPr>
              <w:fldChar w:fldCharType="separate"/>
            </w:r>
            <w:r w:rsidR="005B5654">
              <w:rPr>
                <w:b/>
                <w:noProof/>
              </w:rPr>
              <w:t>2</w:t>
            </w:r>
            <w:r w:rsidR="0018346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D0012" w:rsidRDefault="003D00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F40" w:rsidRDefault="00E55F40" w:rsidP="003D0012">
      <w:pPr>
        <w:spacing w:after="0" w:line="240" w:lineRule="auto"/>
      </w:pPr>
      <w:r>
        <w:separator/>
      </w:r>
    </w:p>
  </w:footnote>
  <w:footnote w:type="continuationSeparator" w:id="0">
    <w:p w:rsidR="00E55F40" w:rsidRDefault="00E55F40" w:rsidP="003D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C8E"/>
    <w:multiLevelType w:val="hybridMultilevel"/>
    <w:tmpl w:val="CABC18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C3978"/>
    <w:multiLevelType w:val="hybridMultilevel"/>
    <w:tmpl w:val="7FC41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3300B"/>
    <w:multiLevelType w:val="hybridMultilevel"/>
    <w:tmpl w:val="BA1EBD32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>
    <w:nsid w:val="53EC4533"/>
    <w:multiLevelType w:val="hybridMultilevel"/>
    <w:tmpl w:val="D1AA0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E004E"/>
    <w:multiLevelType w:val="hybridMultilevel"/>
    <w:tmpl w:val="D42C3868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6A923AFE"/>
    <w:multiLevelType w:val="hybridMultilevel"/>
    <w:tmpl w:val="AFA62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37799"/>
    <w:multiLevelType w:val="hybridMultilevel"/>
    <w:tmpl w:val="0C42C00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0775F15"/>
    <w:multiLevelType w:val="hybridMultilevel"/>
    <w:tmpl w:val="E3C21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01730"/>
    <w:multiLevelType w:val="hybridMultilevel"/>
    <w:tmpl w:val="97A87E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081B"/>
    <w:rsid w:val="00012CEF"/>
    <w:rsid w:val="00027510"/>
    <w:rsid w:val="00034880"/>
    <w:rsid w:val="000372E3"/>
    <w:rsid w:val="0004696E"/>
    <w:rsid w:val="00071529"/>
    <w:rsid w:val="0008254A"/>
    <w:rsid w:val="000831EB"/>
    <w:rsid w:val="0009167B"/>
    <w:rsid w:val="000A6297"/>
    <w:rsid w:val="000B0F8D"/>
    <w:rsid w:val="000C4441"/>
    <w:rsid w:val="000D1560"/>
    <w:rsid w:val="000E24BB"/>
    <w:rsid w:val="000F2F6E"/>
    <w:rsid w:val="0010783B"/>
    <w:rsid w:val="00113ABB"/>
    <w:rsid w:val="00120E91"/>
    <w:rsid w:val="0012712C"/>
    <w:rsid w:val="0013186C"/>
    <w:rsid w:val="001512A5"/>
    <w:rsid w:val="00154626"/>
    <w:rsid w:val="00177EDC"/>
    <w:rsid w:val="00180A19"/>
    <w:rsid w:val="00183469"/>
    <w:rsid w:val="001A531C"/>
    <w:rsid w:val="001C3307"/>
    <w:rsid w:val="001D1606"/>
    <w:rsid w:val="001E6046"/>
    <w:rsid w:val="001E72FB"/>
    <w:rsid w:val="001F2F3A"/>
    <w:rsid w:val="00204E78"/>
    <w:rsid w:val="00205965"/>
    <w:rsid w:val="00213E8F"/>
    <w:rsid w:val="0022747E"/>
    <w:rsid w:val="00227C70"/>
    <w:rsid w:val="0023134D"/>
    <w:rsid w:val="0024615D"/>
    <w:rsid w:val="00246670"/>
    <w:rsid w:val="00251977"/>
    <w:rsid w:val="00263276"/>
    <w:rsid w:val="0026721E"/>
    <w:rsid w:val="00273381"/>
    <w:rsid w:val="00280267"/>
    <w:rsid w:val="00291C5F"/>
    <w:rsid w:val="002C4545"/>
    <w:rsid w:val="002D05D4"/>
    <w:rsid w:val="002E316F"/>
    <w:rsid w:val="002E550A"/>
    <w:rsid w:val="002F2AA2"/>
    <w:rsid w:val="002F698F"/>
    <w:rsid w:val="00300E41"/>
    <w:rsid w:val="0031429A"/>
    <w:rsid w:val="00332388"/>
    <w:rsid w:val="0034039A"/>
    <w:rsid w:val="0034258D"/>
    <w:rsid w:val="00355EEB"/>
    <w:rsid w:val="00366CEE"/>
    <w:rsid w:val="00370192"/>
    <w:rsid w:val="003A35CC"/>
    <w:rsid w:val="003C61BE"/>
    <w:rsid w:val="003D0012"/>
    <w:rsid w:val="003D0471"/>
    <w:rsid w:val="003D10FF"/>
    <w:rsid w:val="003D5B61"/>
    <w:rsid w:val="003F09FD"/>
    <w:rsid w:val="004050A8"/>
    <w:rsid w:val="00407CC4"/>
    <w:rsid w:val="00416138"/>
    <w:rsid w:val="00421572"/>
    <w:rsid w:val="00427262"/>
    <w:rsid w:val="004346EF"/>
    <w:rsid w:val="004363FC"/>
    <w:rsid w:val="00437B15"/>
    <w:rsid w:val="00451F8F"/>
    <w:rsid w:val="00454059"/>
    <w:rsid w:val="004644C8"/>
    <w:rsid w:val="00467AC5"/>
    <w:rsid w:val="0047615C"/>
    <w:rsid w:val="0047618B"/>
    <w:rsid w:val="00491986"/>
    <w:rsid w:val="004D5433"/>
    <w:rsid w:val="00514BF1"/>
    <w:rsid w:val="00527530"/>
    <w:rsid w:val="005356CD"/>
    <w:rsid w:val="0053739D"/>
    <w:rsid w:val="00542A56"/>
    <w:rsid w:val="0054342E"/>
    <w:rsid w:val="00560CD8"/>
    <w:rsid w:val="00567EE0"/>
    <w:rsid w:val="00572A54"/>
    <w:rsid w:val="0058672F"/>
    <w:rsid w:val="005A47D3"/>
    <w:rsid w:val="005A6475"/>
    <w:rsid w:val="005B03C5"/>
    <w:rsid w:val="005B5654"/>
    <w:rsid w:val="005C075E"/>
    <w:rsid w:val="005D5F5C"/>
    <w:rsid w:val="005F1436"/>
    <w:rsid w:val="005F2D8D"/>
    <w:rsid w:val="00611E3E"/>
    <w:rsid w:val="00616225"/>
    <w:rsid w:val="00617202"/>
    <w:rsid w:val="0062035E"/>
    <w:rsid w:val="006234AA"/>
    <w:rsid w:val="00636EE1"/>
    <w:rsid w:val="00644807"/>
    <w:rsid w:val="00671EE5"/>
    <w:rsid w:val="006A26A2"/>
    <w:rsid w:val="006A4603"/>
    <w:rsid w:val="006A7EB3"/>
    <w:rsid w:val="006B37AE"/>
    <w:rsid w:val="006D10EB"/>
    <w:rsid w:val="006D2922"/>
    <w:rsid w:val="006D317B"/>
    <w:rsid w:val="006E5CE3"/>
    <w:rsid w:val="006F7CE0"/>
    <w:rsid w:val="00701BAB"/>
    <w:rsid w:val="007203E9"/>
    <w:rsid w:val="00720F3A"/>
    <w:rsid w:val="007356D0"/>
    <w:rsid w:val="007508A0"/>
    <w:rsid w:val="00756119"/>
    <w:rsid w:val="00781592"/>
    <w:rsid w:val="007B17B0"/>
    <w:rsid w:val="007C0422"/>
    <w:rsid w:val="007D4C63"/>
    <w:rsid w:val="007D6E49"/>
    <w:rsid w:val="00800F90"/>
    <w:rsid w:val="00806B57"/>
    <w:rsid w:val="00806B6C"/>
    <w:rsid w:val="00816704"/>
    <w:rsid w:val="00822B35"/>
    <w:rsid w:val="008307C5"/>
    <w:rsid w:val="00843923"/>
    <w:rsid w:val="00846055"/>
    <w:rsid w:val="00852AF3"/>
    <w:rsid w:val="00857329"/>
    <w:rsid w:val="0087418A"/>
    <w:rsid w:val="008770BA"/>
    <w:rsid w:val="00883EC6"/>
    <w:rsid w:val="00894991"/>
    <w:rsid w:val="0089535C"/>
    <w:rsid w:val="008B24E2"/>
    <w:rsid w:val="008C7799"/>
    <w:rsid w:val="008E7F47"/>
    <w:rsid w:val="008F3AC6"/>
    <w:rsid w:val="0090664D"/>
    <w:rsid w:val="00943BDA"/>
    <w:rsid w:val="00971115"/>
    <w:rsid w:val="00973B84"/>
    <w:rsid w:val="00977679"/>
    <w:rsid w:val="009A110B"/>
    <w:rsid w:val="009E34DD"/>
    <w:rsid w:val="009F2C88"/>
    <w:rsid w:val="009F2E5C"/>
    <w:rsid w:val="00A113BB"/>
    <w:rsid w:val="00A33E82"/>
    <w:rsid w:val="00A536CA"/>
    <w:rsid w:val="00A5767D"/>
    <w:rsid w:val="00A73730"/>
    <w:rsid w:val="00AA3E38"/>
    <w:rsid w:val="00AB10E2"/>
    <w:rsid w:val="00AB5303"/>
    <w:rsid w:val="00AC36CA"/>
    <w:rsid w:val="00AE11A1"/>
    <w:rsid w:val="00AE295C"/>
    <w:rsid w:val="00AE5C9F"/>
    <w:rsid w:val="00AF18A0"/>
    <w:rsid w:val="00B26259"/>
    <w:rsid w:val="00B3095D"/>
    <w:rsid w:val="00B36006"/>
    <w:rsid w:val="00B62B7A"/>
    <w:rsid w:val="00B7464E"/>
    <w:rsid w:val="00B7520B"/>
    <w:rsid w:val="00B83B5C"/>
    <w:rsid w:val="00B85268"/>
    <w:rsid w:val="00B91211"/>
    <w:rsid w:val="00BA56FE"/>
    <w:rsid w:val="00BA5A17"/>
    <w:rsid w:val="00BC3C0A"/>
    <w:rsid w:val="00BE2903"/>
    <w:rsid w:val="00BF0B85"/>
    <w:rsid w:val="00BF53C1"/>
    <w:rsid w:val="00C0425D"/>
    <w:rsid w:val="00C1294F"/>
    <w:rsid w:val="00C24646"/>
    <w:rsid w:val="00C36AF1"/>
    <w:rsid w:val="00C573C8"/>
    <w:rsid w:val="00C8326E"/>
    <w:rsid w:val="00C84BB9"/>
    <w:rsid w:val="00C84D4D"/>
    <w:rsid w:val="00C86626"/>
    <w:rsid w:val="00C874C2"/>
    <w:rsid w:val="00C90826"/>
    <w:rsid w:val="00C940FD"/>
    <w:rsid w:val="00CB081B"/>
    <w:rsid w:val="00CE0E6F"/>
    <w:rsid w:val="00D03303"/>
    <w:rsid w:val="00D346F2"/>
    <w:rsid w:val="00D7118E"/>
    <w:rsid w:val="00D72AD3"/>
    <w:rsid w:val="00D76243"/>
    <w:rsid w:val="00D871A9"/>
    <w:rsid w:val="00D9053B"/>
    <w:rsid w:val="00D90712"/>
    <w:rsid w:val="00D90E16"/>
    <w:rsid w:val="00D91BFC"/>
    <w:rsid w:val="00D95AC4"/>
    <w:rsid w:val="00DB3953"/>
    <w:rsid w:val="00DB3C45"/>
    <w:rsid w:val="00DB4F2A"/>
    <w:rsid w:val="00DB4F51"/>
    <w:rsid w:val="00DC03FB"/>
    <w:rsid w:val="00DD219C"/>
    <w:rsid w:val="00DD4834"/>
    <w:rsid w:val="00DD73F4"/>
    <w:rsid w:val="00DE50C7"/>
    <w:rsid w:val="00DF394C"/>
    <w:rsid w:val="00E03FF6"/>
    <w:rsid w:val="00E11823"/>
    <w:rsid w:val="00E23549"/>
    <w:rsid w:val="00E42114"/>
    <w:rsid w:val="00E47970"/>
    <w:rsid w:val="00E55F40"/>
    <w:rsid w:val="00E804BD"/>
    <w:rsid w:val="00E8740C"/>
    <w:rsid w:val="00EB52D6"/>
    <w:rsid w:val="00EB6ABE"/>
    <w:rsid w:val="00EB798D"/>
    <w:rsid w:val="00EE0D40"/>
    <w:rsid w:val="00EF00C8"/>
    <w:rsid w:val="00F10D8F"/>
    <w:rsid w:val="00F26D29"/>
    <w:rsid w:val="00F5325F"/>
    <w:rsid w:val="00F57C5A"/>
    <w:rsid w:val="00F872B2"/>
    <w:rsid w:val="00F96479"/>
    <w:rsid w:val="00FA1A97"/>
    <w:rsid w:val="00FA5F18"/>
    <w:rsid w:val="00FB19CD"/>
    <w:rsid w:val="00FB61E7"/>
    <w:rsid w:val="00FD4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012"/>
  </w:style>
  <w:style w:type="paragraph" w:styleId="Footer">
    <w:name w:val="footer"/>
    <w:basedOn w:val="Normal"/>
    <w:link w:val="FooterChar"/>
    <w:uiPriority w:val="99"/>
    <w:unhideWhenUsed/>
    <w:rsid w:val="003D0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12"/>
  </w:style>
  <w:style w:type="character" w:customStyle="1" w:styleId="apple-converted-space">
    <w:name w:val="apple-converted-space"/>
    <w:basedOn w:val="DefaultParagraphFont"/>
    <w:rsid w:val="00B62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012"/>
  </w:style>
  <w:style w:type="paragraph" w:styleId="Footer">
    <w:name w:val="footer"/>
    <w:basedOn w:val="Normal"/>
    <w:link w:val="FooterChar"/>
    <w:uiPriority w:val="99"/>
    <w:unhideWhenUsed/>
    <w:rsid w:val="003D0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12"/>
  </w:style>
  <w:style w:type="character" w:customStyle="1" w:styleId="apple-converted-space">
    <w:name w:val="apple-converted-space"/>
    <w:basedOn w:val="DefaultParagraphFont"/>
    <w:rsid w:val="00B62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q=msheireb+downtown+doha+phase+3&amp;newwindow=1&amp;espv=2&amp;tbm=isch&amp;tbo=u&amp;source=univ&amp;sa=X&amp;ved=0ahUKEwj8jdfDnNTJAhXDkA8KHSkqBcUQsAQIKQ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dasan_vn@yahoo.com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URRICULAM%20VITAE-HARID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9FF40-2D43-4BA4-960B-3163844B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CURRICULAM VITAE-HARIDAS</Template>
  <TotalTime>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</cp:lastModifiedBy>
  <cp:revision>6</cp:revision>
  <cp:lastPrinted>2016-01-25T18:03:00Z</cp:lastPrinted>
  <dcterms:created xsi:type="dcterms:W3CDTF">2016-12-29T03:30:00Z</dcterms:created>
  <dcterms:modified xsi:type="dcterms:W3CDTF">2017-02-17T09:41:00Z</dcterms:modified>
</cp:coreProperties>
</file>