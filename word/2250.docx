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F368A9" w:rsidRDefault="00F368A9" w:rsidP="00F368A9">
            <w:pPr>
              <w:pStyle w:val="Title"/>
              <w:rPr>
                <w:sz w:val="56"/>
                <w:szCs w:val="52"/>
              </w:rPr>
            </w:pPr>
            <w:r w:rsidRPr="00F368A9">
              <w:rPr>
                <w:rStyle w:val="IntenseEmphasis"/>
                <w:sz w:val="56"/>
                <w:szCs w:val="52"/>
              </w:rPr>
              <w:t>noof anwar albalushi</w:t>
            </w:r>
            <w:r w:rsidR="00692703" w:rsidRPr="00F368A9">
              <w:rPr>
                <w:sz w:val="56"/>
                <w:szCs w:val="52"/>
              </w:rPr>
              <w:t xml:space="preserve"> </w:t>
            </w:r>
          </w:p>
          <w:p w:rsidR="00F368A9" w:rsidRDefault="00F368A9" w:rsidP="00913946">
            <w:pPr>
              <w:pStyle w:val="ContactInfoEmphasis"/>
              <w:contextualSpacing w:val="0"/>
            </w:pPr>
            <w:proofErr w:type="spellStart"/>
            <w:r>
              <w:t>Seeb</w:t>
            </w:r>
            <w:proofErr w:type="spellEnd"/>
            <w:r>
              <w:t xml:space="preserve"> – </w:t>
            </w:r>
            <w:proofErr w:type="spellStart"/>
            <w:r>
              <w:t>Mabela</w:t>
            </w:r>
            <w:proofErr w:type="spellEnd"/>
          </w:p>
          <w:p w:rsidR="00F368A9" w:rsidRDefault="00F368A9" w:rsidP="00913946">
            <w:pPr>
              <w:pStyle w:val="ContactInfoEmphasis"/>
              <w:contextualSpacing w:val="0"/>
            </w:pPr>
            <w:r>
              <w:t>GSM : 99348640 / 90957078</w:t>
            </w:r>
          </w:p>
          <w:p w:rsidR="00692703" w:rsidRDefault="006C1195" w:rsidP="00F368A9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709C52A8DD2346F3965F6FBCC03366A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BA6384423524F7E8900EAFDEDF8058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F368A9" w:rsidRPr="0033464D">
                <w:rPr>
                  <w:rStyle w:val="Hyperlink"/>
                </w:rPr>
                <w:t>nanoalya790@gmail.com</w:t>
              </w:r>
            </w:hyperlink>
          </w:p>
          <w:p w:rsidR="00F368A9" w:rsidRPr="00CF1A49" w:rsidRDefault="00F368A9" w:rsidP="00F368A9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C55850" w:rsidRDefault="00C55850" w:rsidP="00F368A9">
            <w:pPr>
              <w:contextualSpacing w:val="0"/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</w:p>
          <w:p w:rsidR="00191967" w:rsidRDefault="00191967" w:rsidP="00F368A9">
            <w:pPr>
              <w:contextualSpacing w:val="0"/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</w:pPr>
          </w:p>
          <w:p w:rsidR="001755A8" w:rsidRDefault="00F368A9" w:rsidP="00F368A9">
            <w:pPr>
              <w:contextualSpacing w:val="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368A9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OBJECTIV</w:t>
            </w:r>
            <w:r w:rsidRPr="00191967">
              <w:rPr>
                <w:rFonts w:asciiTheme="majorHAnsi" w:hAnsiTheme="majorHAnsi"/>
                <w:b/>
                <w:bCs/>
                <w:color w:val="auto"/>
                <w:sz w:val="28"/>
                <w:szCs w:val="28"/>
              </w:rPr>
              <w:t>E:</w:t>
            </w:r>
          </w:p>
          <w:p w:rsidR="00F368A9" w:rsidRDefault="00F368A9" w:rsidP="00F368A9">
            <w:pPr>
              <w:contextualSpacing w:val="0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  <w:p w:rsidR="00F368A9" w:rsidRPr="00CF1A49" w:rsidRDefault="00C55850" w:rsidP="00F368A9">
            <w:pPr>
              <w:contextualSpacing w:val="0"/>
            </w:pPr>
            <w:r w:rsidRPr="00C55850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</w:rPr>
              <w:t xml:space="preserve">To effectively utilize my skills and knowledge in practical environment, building my future career and gaining professional experience.  </w:t>
            </w:r>
          </w:p>
        </w:tc>
      </w:tr>
    </w:tbl>
    <w:p w:rsidR="004E01EB" w:rsidRPr="00CF1A49" w:rsidRDefault="006C119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FF3B8DBF0384AB08B5B90675065F37C"/>
          </w:placeholder>
          <w:temporary/>
          <w:showingPlcHdr/>
          <w15:appearance w15:val="hidden"/>
        </w:sdtPr>
        <w:sdtEndPr/>
        <w:sdtContent>
          <w:r w:rsidR="004E01EB" w:rsidRPr="00191967">
            <w:rPr>
              <w:color w:val="auto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E56A74">
        <w:trPr>
          <w:trHeight w:val="3256"/>
        </w:trPr>
        <w:tc>
          <w:tcPr>
            <w:tcW w:w="9355" w:type="dxa"/>
          </w:tcPr>
          <w:p w:rsidR="00EE4A62" w:rsidRPr="00EE4A62" w:rsidRDefault="00E56A74" w:rsidP="00EE4A62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EE4A62">
              <w:rPr>
                <w:caps w:val="0"/>
                <w:color w:val="auto"/>
              </w:rPr>
              <w:t>2 Years’ Experience.</w:t>
            </w:r>
          </w:p>
          <w:p w:rsidR="001D0BF1" w:rsidRPr="00CF1A49" w:rsidRDefault="00CA4423" w:rsidP="00CA4423">
            <w:pPr>
              <w:pStyle w:val="Heading2"/>
              <w:contextualSpacing w:val="0"/>
              <w:outlineLvl w:val="1"/>
            </w:pPr>
            <w:r>
              <w:t>RECEPTIONIST,</w:t>
            </w:r>
            <w:r w:rsidR="001D0BF1" w:rsidRPr="00CF1A49">
              <w:t xml:space="preserve"> </w:t>
            </w:r>
            <w:r w:rsidRPr="00EE4A62">
              <w:rPr>
                <w:rStyle w:val="SubtleReference"/>
                <w:rFonts w:asciiTheme="majorHAnsi" w:hAnsiTheme="majorHAnsi"/>
                <w:b/>
                <w:bCs/>
                <w:color w:val="auto"/>
              </w:rPr>
              <w:t>star car</w:t>
            </w:r>
            <w:r w:rsidRPr="00EE4A62">
              <w:rPr>
                <w:rStyle w:val="SubtleReference"/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 xml:space="preserve">e </w:t>
            </w:r>
            <w:r w:rsidR="00EE4A62" w:rsidRPr="00EE4A62">
              <w:rPr>
                <w:rStyle w:val="SubtleReference"/>
                <w:rFonts w:asciiTheme="majorHAnsi" w:hAnsiTheme="majorHAnsi"/>
                <w:b/>
                <w:bCs/>
                <w:color w:val="auto"/>
                <w:sz w:val="24"/>
                <w:szCs w:val="24"/>
              </w:rPr>
              <w:t>clinic</w:t>
            </w:r>
            <w:r w:rsidR="00EE4A62">
              <w:rPr>
                <w:rStyle w:val="SubtleReference"/>
                <w:color w:val="auto"/>
              </w:rPr>
              <w:t xml:space="preserve"> </w:t>
            </w:r>
          </w:p>
          <w:p w:rsidR="001E3120" w:rsidRPr="00E56A74" w:rsidRDefault="00CA4423" w:rsidP="00CA4423">
            <w:pPr>
              <w:pStyle w:val="ListParagraph"/>
              <w:numPr>
                <w:ilvl w:val="0"/>
                <w:numId w:val="14"/>
              </w:numPr>
              <w:rPr>
                <w:rStyle w:val="tgc"/>
                <w:rFonts w:asciiTheme="majorHAnsi" w:hAnsiTheme="majorHAnsi"/>
                <w:color w:val="auto"/>
                <w:sz w:val="24"/>
                <w:szCs w:val="24"/>
              </w:rPr>
            </w:pPr>
            <w:r w:rsidRPr="00E56A74">
              <w:rPr>
                <w:rStyle w:val="tgc"/>
                <w:rFonts w:asciiTheme="majorHAnsi" w:hAnsiTheme="majorHAnsi" w:cs="Arial"/>
                <w:color w:val="auto"/>
                <w:sz w:val="24"/>
                <w:szCs w:val="24"/>
              </w:rPr>
              <w:t>Welcomes patients and visitors by greeting patients and visitors, in person or on the telephone.</w:t>
            </w:r>
          </w:p>
          <w:p w:rsidR="00CA4423" w:rsidRPr="00E56A74" w:rsidRDefault="00CA4423" w:rsidP="00CA4423">
            <w:pPr>
              <w:pStyle w:val="ListParagraph"/>
              <w:numPr>
                <w:ilvl w:val="0"/>
                <w:numId w:val="14"/>
              </w:numPr>
              <w:rPr>
                <w:rStyle w:val="tgc"/>
                <w:rFonts w:asciiTheme="majorHAnsi" w:hAnsiTheme="majorHAnsi"/>
                <w:color w:val="auto"/>
                <w:sz w:val="24"/>
                <w:szCs w:val="24"/>
              </w:rPr>
            </w:pPr>
            <w:r w:rsidRPr="00E56A74">
              <w:rPr>
                <w:rStyle w:val="tgc"/>
                <w:rFonts w:asciiTheme="majorHAnsi" w:hAnsiTheme="majorHAnsi" w:cs="Arial"/>
                <w:color w:val="auto"/>
                <w:sz w:val="24"/>
                <w:szCs w:val="24"/>
              </w:rPr>
              <w:t>Answering or referring inquiries. Optimizes patients' satisfaction, provider time, and treatment room utilization by scheduling appointments in person or by telephone.</w:t>
            </w:r>
          </w:p>
          <w:p w:rsidR="00CA4423" w:rsidRPr="00E56A74" w:rsidRDefault="00CA4423" w:rsidP="00CA442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56A74">
              <w:rPr>
                <w:rFonts w:asciiTheme="majorHAnsi" w:hAnsiTheme="majorHAnsi" w:cs="Arial"/>
                <w:color w:val="auto"/>
                <w:sz w:val="24"/>
                <w:szCs w:val="24"/>
                <w:lang w:val="en"/>
              </w:rPr>
              <w:t>Contributes to team effort by accomplishing related results as needed</w:t>
            </w:r>
            <w:r w:rsidR="00EE4A62" w:rsidRPr="00E56A74">
              <w:rPr>
                <w:rFonts w:asciiTheme="majorHAnsi" w:hAnsiTheme="majorHAnsi" w:cs="Arial"/>
                <w:color w:val="auto"/>
                <w:sz w:val="24"/>
                <w:szCs w:val="24"/>
                <w:lang w:val="en"/>
              </w:rPr>
              <w:t>.</w:t>
            </w:r>
          </w:p>
          <w:p w:rsidR="00CA4423" w:rsidRPr="00E56A74" w:rsidRDefault="00CA4423" w:rsidP="00CA4423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E56A74">
              <w:rPr>
                <w:rFonts w:asciiTheme="majorHAnsi" w:hAnsiTheme="majorHAnsi" w:cs="Arial"/>
                <w:color w:val="auto"/>
                <w:sz w:val="24"/>
                <w:szCs w:val="24"/>
                <w:lang w:val="en"/>
              </w:rPr>
              <w:t>Ensures availability of treatment information by filing and retrieving patient records.</w:t>
            </w:r>
          </w:p>
          <w:p w:rsidR="00CA4423" w:rsidRPr="00CF1A49" w:rsidRDefault="00CA4423" w:rsidP="00CA4423">
            <w:pPr>
              <w:pStyle w:val="ListParagraph"/>
              <w:numPr>
                <w:ilvl w:val="0"/>
                <w:numId w:val="14"/>
              </w:numPr>
            </w:pPr>
            <w:r w:rsidRPr="00E56A74">
              <w:rPr>
                <w:rFonts w:asciiTheme="majorHAnsi" w:hAnsiTheme="majorHAnsi" w:cs="Arial"/>
                <w:color w:val="auto"/>
                <w:sz w:val="24"/>
                <w:szCs w:val="24"/>
                <w:lang w:val="en"/>
              </w:rPr>
              <w:t>Maintains business office inventory and equipment by checking stock to determine inventory level; anticipating needed supplies; placing and expediting orders for supplies; verifying receipt of supplies; scheduling equipment service and repairs</w:t>
            </w:r>
            <w:r w:rsidR="00EE4A62" w:rsidRPr="00E56A74">
              <w:rPr>
                <w:rFonts w:asciiTheme="majorHAnsi" w:hAnsiTheme="majorHAnsi" w:cs="Arial"/>
                <w:color w:val="auto"/>
                <w:sz w:val="24"/>
                <w:szCs w:val="24"/>
                <w:lang w:val="en"/>
              </w:rPr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C0CF3DCCD6E46E6AFD047D575968DD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EE4A62">
            <w:rPr>
              <w:color w:val="auto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A4423">
        <w:tc>
          <w:tcPr>
            <w:tcW w:w="9290" w:type="dxa"/>
          </w:tcPr>
          <w:p w:rsidR="00CA4423" w:rsidRPr="00EE4A62" w:rsidRDefault="00CA4423" w:rsidP="00CA4423">
            <w:pPr>
              <w:pStyle w:val="Heading3"/>
              <w:contextualSpacing w:val="0"/>
              <w:outlineLvl w:val="2"/>
              <w:rPr>
                <w:rFonts w:asciiTheme="majorHAnsi" w:hAnsiTheme="majorHAnsi"/>
                <w:b w:val="0"/>
                <w:bCs/>
              </w:rPr>
            </w:pPr>
          </w:p>
          <w:p w:rsidR="001D0BF1" w:rsidRPr="00EE4A62" w:rsidRDefault="00CA4423" w:rsidP="00EE4A62">
            <w:pPr>
              <w:pStyle w:val="Heading2"/>
              <w:numPr>
                <w:ilvl w:val="0"/>
                <w:numId w:val="15"/>
              </w:numPr>
              <w:contextualSpacing w:val="0"/>
              <w:outlineLvl w:val="1"/>
              <w:rPr>
                <w:rFonts w:asciiTheme="majorHAnsi" w:hAnsiTheme="majorHAnsi"/>
                <w:b w:val="0"/>
                <w:bCs/>
                <w:color w:val="auto"/>
                <w:sz w:val="24"/>
                <w:szCs w:val="24"/>
              </w:rPr>
            </w:pPr>
            <w:r w:rsidRPr="00EE4A62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>High Secondary School Certificate.</w:t>
            </w:r>
          </w:p>
          <w:p w:rsidR="00CA4423" w:rsidRPr="00EE4A62" w:rsidRDefault="00CA4423" w:rsidP="00EE4A62">
            <w:pPr>
              <w:pStyle w:val="Heading2"/>
              <w:numPr>
                <w:ilvl w:val="0"/>
                <w:numId w:val="15"/>
              </w:numPr>
              <w:contextualSpacing w:val="0"/>
              <w:outlineLvl w:val="1"/>
              <w:rPr>
                <w:rFonts w:asciiTheme="majorHAnsi" w:hAnsiTheme="majorHAnsi"/>
                <w:b w:val="0"/>
                <w:bCs/>
                <w:color w:val="auto"/>
                <w:sz w:val="24"/>
                <w:szCs w:val="24"/>
              </w:rPr>
            </w:pPr>
            <w:r w:rsidRPr="00EE4A62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 xml:space="preserve">Foundation Program </w:t>
            </w:r>
            <w:proofErr w:type="gramStart"/>
            <w:r w:rsidRPr="00EE4A62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>From</w:t>
            </w:r>
            <w:proofErr w:type="gramEnd"/>
            <w:r w:rsidRPr="00EE4A62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EE4A62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>Waljat</w:t>
            </w:r>
            <w:proofErr w:type="spellEnd"/>
            <w:r w:rsidRPr="00EE4A62">
              <w:rPr>
                <w:rFonts w:asciiTheme="majorHAnsi" w:hAnsiTheme="majorHAnsi"/>
                <w:b w:val="0"/>
                <w:bCs/>
                <w:caps w:val="0"/>
                <w:color w:val="auto"/>
                <w:sz w:val="24"/>
                <w:szCs w:val="24"/>
              </w:rPr>
              <w:t xml:space="preserve"> Collage Of Applied Sciences. </w:t>
            </w:r>
          </w:p>
          <w:p w:rsidR="007538DC" w:rsidRPr="00CF1A49" w:rsidRDefault="007538DC" w:rsidP="00CA4423">
            <w:pPr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197A63ED4EBE4586810E395308CE29FD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EE4A62">
            <w:rPr>
              <w:color w:val="auto"/>
            </w:rPr>
            <w:t>Skills</w:t>
          </w:r>
        </w:p>
      </w:sdtContent>
    </w:sdt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Multi-Tasking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Flexibility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Telephone Skills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Customer Service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Time Management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Organization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Attention to Detail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Scheduling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Word Processing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rFonts w:cs="Arial"/>
          <w:b w:val="0"/>
          <w:bCs/>
          <w:caps w:val="0"/>
          <w:color w:val="000000"/>
          <w:sz w:val="24"/>
          <w:szCs w:val="24"/>
          <w:lang w:val="en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Professionalism</w:t>
      </w:r>
    </w:p>
    <w:p w:rsidR="00EE4A62" w:rsidRPr="00E56A74" w:rsidRDefault="00EE4A62" w:rsidP="00EE4A62">
      <w:pPr>
        <w:pStyle w:val="Heading1"/>
        <w:numPr>
          <w:ilvl w:val="0"/>
          <w:numId w:val="16"/>
        </w:numPr>
        <w:rPr>
          <w:b w:val="0"/>
          <w:bCs/>
          <w:sz w:val="24"/>
          <w:szCs w:val="24"/>
        </w:rPr>
      </w:pPr>
      <w:r w:rsidRPr="00E56A74">
        <w:rPr>
          <w:rFonts w:cs="Arial"/>
          <w:b w:val="0"/>
          <w:bCs/>
          <w:caps w:val="0"/>
          <w:color w:val="000000"/>
          <w:sz w:val="24"/>
          <w:szCs w:val="24"/>
          <w:lang w:val="en"/>
        </w:rPr>
        <w:t>Quality Focus</w:t>
      </w:r>
    </w:p>
    <w:p w:rsidR="00EE4A62" w:rsidRDefault="00EE4A62" w:rsidP="00EE4A62">
      <w:pPr>
        <w:pStyle w:val="Heading1"/>
      </w:pPr>
    </w:p>
    <w:p w:rsidR="00EE4A62" w:rsidRDefault="00EE4A62" w:rsidP="0062312F">
      <w:pPr>
        <w:pStyle w:val="Heading1"/>
      </w:pPr>
    </w:p>
    <w:p w:rsidR="00B51D1B" w:rsidRPr="00EE4A62" w:rsidRDefault="00EE4A62" w:rsidP="00EE4A62">
      <w:pPr>
        <w:pStyle w:val="Heading1"/>
        <w:rPr>
          <w:color w:val="auto"/>
        </w:rPr>
      </w:pPr>
      <w:r w:rsidRPr="00EE4A62">
        <w:rPr>
          <w:color w:val="auto"/>
        </w:rPr>
        <w:t>languages:</w:t>
      </w:r>
    </w:p>
    <w:p w:rsidR="00EE4A62" w:rsidRPr="00EE4A62" w:rsidRDefault="00EE4A62" w:rsidP="00EE4A62">
      <w:pPr>
        <w:pStyle w:val="Heading1"/>
        <w:numPr>
          <w:ilvl w:val="0"/>
          <w:numId w:val="17"/>
        </w:numPr>
        <w:rPr>
          <w:b w:val="0"/>
          <w:bCs/>
          <w:color w:val="auto"/>
          <w:sz w:val="24"/>
          <w:szCs w:val="24"/>
        </w:rPr>
      </w:pPr>
      <w:r w:rsidRPr="00EE4A62">
        <w:rPr>
          <w:b w:val="0"/>
          <w:bCs/>
          <w:caps w:val="0"/>
          <w:color w:val="auto"/>
          <w:sz w:val="24"/>
          <w:szCs w:val="24"/>
        </w:rPr>
        <w:t>Arabic (Mother Tongue)</w:t>
      </w:r>
    </w:p>
    <w:p w:rsidR="00EE4A62" w:rsidRPr="00EE4A62" w:rsidRDefault="00EE4A62" w:rsidP="00EE4A62">
      <w:pPr>
        <w:pStyle w:val="Heading1"/>
        <w:numPr>
          <w:ilvl w:val="0"/>
          <w:numId w:val="17"/>
        </w:numPr>
        <w:rPr>
          <w:b w:val="0"/>
          <w:bCs/>
          <w:color w:val="auto"/>
          <w:sz w:val="24"/>
          <w:szCs w:val="24"/>
        </w:rPr>
      </w:pPr>
      <w:r w:rsidRPr="00EE4A62">
        <w:rPr>
          <w:b w:val="0"/>
          <w:bCs/>
          <w:caps w:val="0"/>
          <w:color w:val="auto"/>
          <w:sz w:val="24"/>
          <w:szCs w:val="24"/>
        </w:rPr>
        <w:t>Hindi (Oral)</w:t>
      </w:r>
    </w:p>
    <w:p w:rsidR="00EE4A62" w:rsidRPr="00EE4A62" w:rsidRDefault="00EE4A62" w:rsidP="00EE4A62">
      <w:pPr>
        <w:pStyle w:val="Heading1"/>
        <w:numPr>
          <w:ilvl w:val="0"/>
          <w:numId w:val="17"/>
        </w:numPr>
        <w:rPr>
          <w:b w:val="0"/>
          <w:bCs/>
          <w:color w:val="auto"/>
          <w:sz w:val="24"/>
          <w:szCs w:val="24"/>
        </w:rPr>
      </w:pPr>
      <w:r w:rsidRPr="00EE4A62">
        <w:rPr>
          <w:b w:val="0"/>
          <w:bCs/>
          <w:caps w:val="0"/>
          <w:color w:val="auto"/>
          <w:sz w:val="24"/>
          <w:szCs w:val="24"/>
        </w:rPr>
        <w:t>Balushi (Oral)</w:t>
      </w:r>
    </w:p>
    <w:p w:rsidR="00C55850" w:rsidRDefault="00EE4A62" w:rsidP="00EE4A62">
      <w:pPr>
        <w:pStyle w:val="Heading1"/>
        <w:numPr>
          <w:ilvl w:val="0"/>
          <w:numId w:val="17"/>
        </w:numPr>
        <w:rPr>
          <w:b w:val="0"/>
          <w:bCs/>
          <w:color w:val="auto"/>
          <w:sz w:val="24"/>
          <w:szCs w:val="24"/>
        </w:rPr>
      </w:pPr>
      <w:r w:rsidRPr="00EE4A62">
        <w:rPr>
          <w:b w:val="0"/>
          <w:bCs/>
          <w:caps w:val="0"/>
          <w:color w:val="auto"/>
          <w:sz w:val="24"/>
          <w:szCs w:val="24"/>
        </w:rPr>
        <w:t xml:space="preserve">English (Oral &amp; Written) </w:t>
      </w:r>
    </w:p>
    <w:p w:rsidR="00C55850" w:rsidRPr="00C55850" w:rsidRDefault="00C55850" w:rsidP="00C55850"/>
    <w:p w:rsidR="00C55850" w:rsidRDefault="00C55850" w:rsidP="00C55850">
      <w:pPr>
        <w:rPr>
          <w:rFonts w:asciiTheme="majorHAnsi" w:hAnsiTheme="majorHAnsi"/>
          <w:b/>
          <w:bCs/>
          <w:color w:val="auto"/>
          <w:sz w:val="28"/>
          <w:szCs w:val="28"/>
        </w:rPr>
      </w:pPr>
      <w:r w:rsidRPr="00C55850">
        <w:rPr>
          <w:rFonts w:asciiTheme="majorHAnsi" w:hAnsiTheme="majorHAnsi"/>
          <w:b/>
          <w:bCs/>
          <w:color w:val="auto"/>
          <w:sz w:val="28"/>
          <w:szCs w:val="28"/>
        </w:rPr>
        <w:t xml:space="preserve">HOBBIES: </w:t>
      </w:r>
    </w:p>
    <w:p w:rsidR="00C55850" w:rsidRPr="00C55850" w:rsidRDefault="00C55850" w:rsidP="00C55850">
      <w:pPr>
        <w:pStyle w:val="ListParagraph"/>
        <w:numPr>
          <w:ilvl w:val="0"/>
          <w:numId w:val="18"/>
        </w:numPr>
        <w:rPr>
          <w:rFonts w:asciiTheme="majorHAnsi" w:hAnsiTheme="majorHAnsi"/>
          <w:color w:val="auto"/>
          <w:sz w:val="24"/>
          <w:szCs w:val="24"/>
        </w:rPr>
      </w:pPr>
      <w:r w:rsidRPr="00C55850">
        <w:rPr>
          <w:rFonts w:asciiTheme="majorHAnsi" w:hAnsiTheme="majorHAnsi"/>
          <w:color w:val="auto"/>
          <w:sz w:val="24"/>
          <w:szCs w:val="24"/>
        </w:rPr>
        <w:t>Reading Books and News Paper,</w:t>
      </w:r>
    </w:p>
    <w:p w:rsidR="00C55850" w:rsidRDefault="00C55850" w:rsidP="00C55850">
      <w:pPr>
        <w:pStyle w:val="ListParagraph"/>
        <w:numPr>
          <w:ilvl w:val="0"/>
          <w:numId w:val="18"/>
        </w:numPr>
        <w:rPr>
          <w:rFonts w:asciiTheme="majorHAnsi" w:hAnsiTheme="majorHAnsi"/>
          <w:color w:val="auto"/>
          <w:sz w:val="24"/>
          <w:szCs w:val="24"/>
        </w:rPr>
      </w:pPr>
      <w:r w:rsidRPr="00C55850">
        <w:rPr>
          <w:rFonts w:asciiTheme="majorHAnsi" w:hAnsiTheme="majorHAnsi"/>
          <w:color w:val="auto"/>
          <w:sz w:val="24"/>
          <w:szCs w:val="24"/>
        </w:rPr>
        <w:t>Playing Basketball.</w:t>
      </w:r>
    </w:p>
    <w:p w:rsidR="002A5973" w:rsidRPr="00C55850" w:rsidRDefault="002A5973" w:rsidP="00C55850">
      <w:pPr>
        <w:pStyle w:val="ListParagraph"/>
        <w:numPr>
          <w:ilvl w:val="0"/>
          <w:numId w:val="18"/>
        </w:num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Watching movies</w:t>
      </w:r>
    </w:p>
    <w:p w:rsidR="00C55850" w:rsidRPr="00E614DE" w:rsidRDefault="00C55850" w:rsidP="00C55850">
      <w:pPr>
        <w:spacing w:line="276" w:lineRule="auto"/>
        <w:jc w:val="both"/>
        <w:rPr>
          <w:rFonts w:asciiTheme="majorHAnsi" w:hAnsiTheme="majorHAnsi"/>
          <w:b/>
          <w:bCs/>
          <w:color w:val="auto"/>
          <w:sz w:val="28"/>
          <w:szCs w:val="28"/>
          <w:lang w:bidi="ar-OM"/>
        </w:rPr>
      </w:pPr>
    </w:p>
    <w:p w:rsidR="00C55850" w:rsidRPr="00E614DE" w:rsidRDefault="00C55850" w:rsidP="00C55850">
      <w:pPr>
        <w:spacing w:line="276" w:lineRule="auto"/>
        <w:jc w:val="both"/>
        <w:rPr>
          <w:rFonts w:asciiTheme="majorHAnsi" w:hAnsiTheme="majorHAnsi"/>
          <w:b/>
          <w:bCs/>
          <w:color w:val="auto"/>
          <w:sz w:val="28"/>
          <w:szCs w:val="28"/>
          <w:lang w:bidi="ar-OM"/>
        </w:rPr>
      </w:pPr>
    </w:p>
    <w:p w:rsidR="00C55850" w:rsidRPr="00E614DE" w:rsidRDefault="00C55850" w:rsidP="00C55850">
      <w:pPr>
        <w:spacing w:line="276" w:lineRule="auto"/>
        <w:jc w:val="both"/>
        <w:rPr>
          <w:rFonts w:asciiTheme="majorHAnsi" w:hAnsiTheme="majorHAnsi"/>
          <w:b/>
          <w:bCs/>
          <w:color w:val="auto"/>
          <w:sz w:val="28"/>
          <w:szCs w:val="28"/>
          <w:lang w:bidi="ar-OM"/>
        </w:rPr>
      </w:pPr>
      <w:r w:rsidRPr="00E614DE">
        <w:rPr>
          <w:rFonts w:asciiTheme="majorHAnsi" w:hAnsiTheme="majorHAnsi"/>
          <w:b/>
          <w:bCs/>
          <w:color w:val="auto"/>
          <w:sz w:val="28"/>
          <w:szCs w:val="28"/>
          <w:lang w:bidi="ar-OM"/>
        </w:rPr>
        <w:t>PERSONAL BACKGROUND:</w:t>
      </w:r>
    </w:p>
    <w:p w:rsidR="00C55850" w:rsidRPr="00E614DE" w:rsidRDefault="00C55850" w:rsidP="00C55850">
      <w:pPr>
        <w:pStyle w:val="ListParagraph"/>
        <w:numPr>
          <w:ilvl w:val="0"/>
          <w:numId w:val="19"/>
        </w:numPr>
        <w:tabs>
          <w:tab w:val="left" w:pos="990"/>
        </w:tabs>
        <w:spacing w:line="276" w:lineRule="auto"/>
        <w:rPr>
          <w:color w:val="auto"/>
          <w:sz w:val="24"/>
          <w:szCs w:val="24"/>
          <w:lang w:bidi="ar-OM"/>
        </w:rPr>
      </w:pPr>
      <w:r w:rsidRPr="00E614DE">
        <w:rPr>
          <w:rFonts w:asciiTheme="majorHAnsi" w:hAnsiTheme="majorHAnsi"/>
          <w:color w:val="auto"/>
          <w:sz w:val="24"/>
          <w:szCs w:val="24"/>
          <w:lang w:bidi="ar-OM"/>
        </w:rPr>
        <w:t>Date of Birth:  04.10.1993</w:t>
      </w:r>
    </w:p>
    <w:p w:rsidR="00C55850" w:rsidRPr="00E614DE" w:rsidRDefault="00C55850" w:rsidP="00C5585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/>
          <w:color w:val="auto"/>
          <w:sz w:val="24"/>
          <w:szCs w:val="24"/>
          <w:lang w:bidi="ar-OM"/>
        </w:rPr>
      </w:pPr>
      <w:r w:rsidRPr="00E614DE">
        <w:rPr>
          <w:rFonts w:asciiTheme="majorHAnsi" w:hAnsiTheme="majorHAnsi"/>
          <w:color w:val="auto"/>
          <w:sz w:val="24"/>
          <w:szCs w:val="24"/>
          <w:lang w:bidi="ar-OM"/>
        </w:rPr>
        <w:t xml:space="preserve">Marital status: Single </w:t>
      </w:r>
    </w:p>
    <w:p w:rsidR="00C55850" w:rsidRPr="00E614DE" w:rsidRDefault="00C55850" w:rsidP="00C5585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/>
          <w:color w:val="auto"/>
          <w:sz w:val="24"/>
          <w:szCs w:val="24"/>
          <w:lang w:bidi="ar-OM"/>
        </w:rPr>
      </w:pPr>
      <w:r w:rsidRPr="00E614DE">
        <w:rPr>
          <w:rFonts w:asciiTheme="majorHAnsi" w:hAnsiTheme="majorHAnsi"/>
          <w:color w:val="auto"/>
          <w:sz w:val="24"/>
          <w:szCs w:val="24"/>
          <w:lang w:bidi="ar-OM"/>
        </w:rPr>
        <w:t>Nationality: Omani</w:t>
      </w:r>
    </w:p>
    <w:p w:rsidR="00C55850" w:rsidRPr="00E614DE" w:rsidRDefault="00C55850" w:rsidP="00C55850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Theme="majorHAnsi" w:hAnsiTheme="majorHAnsi"/>
          <w:color w:val="auto"/>
          <w:sz w:val="24"/>
          <w:szCs w:val="24"/>
          <w:lang w:bidi="ar-OM"/>
        </w:rPr>
      </w:pPr>
      <w:r w:rsidRPr="00E614DE">
        <w:rPr>
          <w:rFonts w:asciiTheme="majorHAnsi" w:hAnsiTheme="majorHAnsi"/>
          <w:color w:val="auto"/>
          <w:sz w:val="24"/>
          <w:szCs w:val="24"/>
          <w:lang w:bidi="ar-OM"/>
        </w:rPr>
        <w:t>Religion: Muslim</w:t>
      </w:r>
    </w:p>
    <w:p w:rsidR="009A2354" w:rsidRDefault="009A2354" w:rsidP="009A2354">
      <w:pPr>
        <w:spacing w:after="200" w:line="276" w:lineRule="auto"/>
        <w:ind w:left="36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</w:p>
    <w:p w:rsidR="009A2354" w:rsidRDefault="009A2354" w:rsidP="009A2354">
      <w:pPr>
        <w:spacing w:after="200" w:line="276" w:lineRule="auto"/>
        <w:ind w:left="360"/>
        <w:rPr>
          <w:rFonts w:asciiTheme="majorHAnsi" w:hAnsiTheme="majorHAnsi" w:cstheme="majorBidi"/>
          <w:b/>
          <w:bCs/>
          <w:color w:val="auto"/>
          <w:sz w:val="28"/>
          <w:szCs w:val="28"/>
        </w:rPr>
      </w:pPr>
      <w:r w:rsidRPr="009A2354">
        <w:rPr>
          <w:rFonts w:asciiTheme="majorHAnsi" w:hAnsiTheme="majorHAnsi" w:cstheme="majorBidi"/>
          <w:b/>
          <w:bCs/>
          <w:color w:val="auto"/>
          <w:sz w:val="28"/>
          <w:szCs w:val="28"/>
        </w:rPr>
        <w:t>REFERENCES:</w:t>
      </w:r>
    </w:p>
    <w:p w:rsidR="009A2354" w:rsidRPr="009A2354" w:rsidRDefault="009A2354" w:rsidP="009A2354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Theme="majorHAnsi" w:hAnsiTheme="majorHAnsi" w:cstheme="majorBidi"/>
          <w:b/>
          <w:bCs/>
          <w:color w:val="auto"/>
          <w:sz w:val="28"/>
          <w:szCs w:val="28"/>
        </w:rPr>
      </w:pPr>
      <w:r w:rsidRPr="009A2354">
        <w:rPr>
          <w:rFonts w:asciiTheme="majorHAnsi" w:hAnsiTheme="majorHAnsi" w:cstheme="majorBidi"/>
          <w:color w:val="auto"/>
          <w:sz w:val="24"/>
          <w:szCs w:val="24"/>
        </w:rPr>
        <w:t>Excellent references are available upon request.</w:t>
      </w:r>
    </w:p>
    <w:p w:rsidR="00EE4A62" w:rsidRPr="00C55850" w:rsidRDefault="00EE4A62" w:rsidP="00C55850"/>
    <w:sectPr w:rsidR="00EE4A62" w:rsidRPr="00C55850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195" w:rsidRDefault="006C1195" w:rsidP="0068194B">
      <w:r>
        <w:separator/>
      </w:r>
    </w:p>
    <w:p w:rsidR="006C1195" w:rsidRDefault="006C1195"/>
    <w:p w:rsidR="006C1195" w:rsidRDefault="006C1195"/>
  </w:endnote>
  <w:endnote w:type="continuationSeparator" w:id="0">
    <w:p w:rsidR="006C1195" w:rsidRDefault="006C1195" w:rsidP="0068194B">
      <w:r>
        <w:continuationSeparator/>
      </w:r>
    </w:p>
    <w:p w:rsidR="006C1195" w:rsidRDefault="006C1195"/>
    <w:p w:rsidR="006C1195" w:rsidRDefault="006C1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14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195" w:rsidRDefault="006C1195" w:rsidP="0068194B">
      <w:r>
        <w:separator/>
      </w:r>
    </w:p>
    <w:p w:rsidR="006C1195" w:rsidRDefault="006C1195"/>
    <w:p w:rsidR="006C1195" w:rsidRDefault="006C1195"/>
  </w:footnote>
  <w:footnote w:type="continuationSeparator" w:id="0">
    <w:p w:rsidR="006C1195" w:rsidRDefault="006C1195" w:rsidP="0068194B">
      <w:r>
        <w:continuationSeparator/>
      </w:r>
    </w:p>
    <w:p w:rsidR="006C1195" w:rsidRDefault="006C1195"/>
    <w:p w:rsidR="006C1195" w:rsidRDefault="006C11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A3B508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3641F3B"/>
    <w:multiLevelType w:val="hybridMultilevel"/>
    <w:tmpl w:val="A14C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15F771B"/>
    <w:multiLevelType w:val="hybridMultilevel"/>
    <w:tmpl w:val="1876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1293B15"/>
    <w:multiLevelType w:val="hybridMultilevel"/>
    <w:tmpl w:val="8A5A2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4DAD3546"/>
    <w:multiLevelType w:val="hybridMultilevel"/>
    <w:tmpl w:val="F12E3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51FA9"/>
    <w:multiLevelType w:val="hybridMultilevel"/>
    <w:tmpl w:val="BD1C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AA4F7C"/>
    <w:multiLevelType w:val="hybridMultilevel"/>
    <w:tmpl w:val="7FFFFFFF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0" w:firstLine="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0" w:firstLine="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0" w:firstLine="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0" w:firstLine="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0" w:firstLine="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9">
    <w:nsid w:val="66801161"/>
    <w:multiLevelType w:val="hybridMultilevel"/>
    <w:tmpl w:val="DB90E5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553B79"/>
    <w:multiLevelType w:val="hybridMultilevel"/>
    <w:tmpl w:val="9E04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0B4345"/>
    <w:multiLevelType w:val="hybridMultilevel"/>
    <w:tmpl w:val="D2AC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  <w:num w:numId="16">
    <w:abstractNumId w:val="10"/>
  </w:num>
  <w:num w:numId="17">
    <w:abstractNumId w:val="17"/>
  </w:num>
  <w:num w:numId="18">
    <w:abstractNumId w:val="21"/>
  </w:num>
  <w:num w:numId="19">
    <w:abstractNumId w:val="20"/>
  </w:num>
  <w:num w:numId="20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A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1967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5973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195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127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354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463"/>
    <w:rsid w:val="00B81760"/>
    <w:rsid w:val="00B8494C"/>
    <w:rsid w:val="00BA1546"/>
    <w:rsid w:val="00BB4E51"/>
    <w:rsid w:val="00BD431F"/>
    <w:rsid w:val="00BE423E"/>
    <w:rsid w:val="00BF61AC"/>
    <w:rsid w:val="00C47FA6"/>
    <w:rsid w:val="00C55850"/>
    <w:rsid w:val="00C57FC6"/>
    <w:rsid w:val="00C66A7D"/>
    <w:rsid w:val="00C779DA"/>
    <w:rsid w:val="00C814F7"/>
    <w:rsid w:val="00CA4423"/>
    <w:rsid w:val="00CA4B4D"/>
    <w:rsid w:val="00CB35C3"/>
    <w:rsid w:val="00CD323D"/>
    <w:rsid w:val="00CE4030"/>
    <w:rsid w:val="00CE64B3"/>
    <w:rsid w:val="00CF1A49"/>
    <w:rsid w:val="00D05CA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41E8"/>
    <w:rsid w:val="00DC600B"/>
    <w:rsid w:val="00DD535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2D25"/>
    <w:rsid w:val="00E362DB"/>
    <w:rsid w:val="00E5632B"/>
    <w:rsid w:val="00E56A74"/>
    <w:rsid w:val="00E614DE"/>
    <w:rsid w:val="00E70240"/>
    <w:rsid w:val="00E715D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A62"/>
    <w:rsid w:val="00EF17E8"/>
    <w:rsid w:val="00EF51D9"/>
    <w:rsid w:val="00F130DD"/>
    <w:rsid w:val="00F24884"/>
    <w:rsid w:val="00F368A9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0F5C21-9D89-41B4-8127-7BBBDDAD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tgc">
    <w:name w:val="_tgc"/>
    <w:basedOn w:val="DefaultParagraphFont"/>
    <w:rsid w:val="00CA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oalya79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lu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9C52A8DD2346F3965F6FBCC0336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7F45-8050-4060-B2CC-EBA28C08EDC0}"/>
      </w:docPartPr>
      <w:docPartBody>
        <w:p w:rsidR="008C261B" w:rsidRDefault="00C04392">
          <w:pPr>
            <w:pStyle w:val="709C52A8DD2346F3965F6FBCC03366AE"/>
          </w:pPr>
          <w:r w:rsidRPr="00CF1A49">
            <w:t>Email</w:t>
          </w:r>
        </w:p>
      </w:docPartBody>
    </w:docPart>
    <w:docPart>
      <w:docPartPr>
        <w:name w:val="DBA6384423524F7E8900EAFDEDF80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D06CC-22CA-4F33-BDEB-FB2082001564}"/>
      </w:docPartPr>
      <w:docPartBody>
        <w:p w:rsidR="008C261B" w:rsidRDefault="00C04392">
          <w:pPr>
            <w:pStyle w:val="DBA6384423524F7E8900EAFDEDF8058C"/>
          </w:pPr>
          <w:r w:rsidRPr="00CF1A49">
            <w:t>·</w:t>
          </w:r>
        </w:p>
      </w:docPartBody>
    </w:docPart>
    <w:docPart>
      <w:docPartPr>
        <w:name w:val="2FF3B8DBF0384AB08B5B90675065F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33A9C-8761-41FC-B267-512F934C2D5E}"/>
      </w:docPartPr>
      <w:docPartBody>
        <w:p w:rsidR="008C261B" w:rsidRDefault="00C04392">
          <w:pPr>
            <w:pStyle w:val="2FF3B8DBF0384AB08B5B90675065F37C"/>
          </w:pPr>
          <w:r w:rsidRPr="00CF1A49">
            <w:t>Experience</w:t>
          </w:r>
        </w:p>
      </w:docPartBody>
    </w:docPart>
    <w:docPart>
      <w:docPartPr>
        <w:name w:val="7C0CF3DCCD6E46E6AFD047D575968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B2C53-5F5C-4B4E-97E5-68B1EFF10063}"/>
      </w:docPartPr>
      <w:docPartBody>
        <w:p w:rsidR="008C261B" w:rsidRDefault="00C04392">
          <w:pPr>
            <w:pStyle w:val="7C0CF3DCCD6E46E6AFD047D575968DD7"/>
          </w:pPr>
          <w:r w:rsidRPr="00CF1A49">
            <w:t>Education</w:t>
          </w:r>
        </w:p>
      </w:docPartBody>
    </w:docPart>
    <w:docPart>
      <w:docPartPr>
        <w:name w:val="197A63ED4EBE4586810E395308CE2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BD13C-A595-4D7C-87A2-6BD0ADCB0F5A}"/>
      </w:docPartPr>
      <w:docPartBody>
        <w:p w:rsidR="008C261B" w:rsidRDefault="00C04392">
          <w:pPr>
            <w:pStyle w:val="197A63ED4EBE4586810E395308CE29FD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B"/>
    <w:rsid w:val="00056CC5"/>
    <w:rsid w:val="0006349B"/>
    <w:rsid w:val="00154001"/>
    <w:rsid w:val="008C261B"/>
    <w:rsid w:val="00C0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B06D739E7463EBBE3415CE6C212F7">
    <w:name w:val="FF1B06D739E7463EBBE3415CE6C212F7"/>
  </w:style>
  <w:style w:type="character" w:styleId="IntenseEmphasis">
    <w:name w:val="Intense Emphasis"/>
    <w:basedOn w:val="DefaultParagraphFont"/>
    <w:uiPriority w:val="2"/>
    <w:rsid w:val="0006349B"/>
    <w:rPr>
      <w:b/>
      <w:iCs/>
      <w:color w:val="262626" w:themeColor="text1" w:themeTint="D9"/>
    </w:rPr>
  </w:style>
  <w:style w:type="paragraph" w:customStyle="1" w:styleId="7B0AE54D0EAB4B00A89B8CEEE5154ABB">
    <w:name w:val="7B0AE54D0EAB4B00A89B8CEEE5154ABB"/>
  </w:style>
  <w:style w:type="paragraph" w:customStyle="1" w:styleId="C9CA920D2D3B44DFB4EB5F407D73B21F">
    <w:name w:val="C9CA920D2D3B44DFB4EB5F407D73B21F"/>
  </w:style>
  <w:style w:type="paragraph" w:customStyle="1" w:styleId="067CE13B448B4EBCAF6BDC94D40756CA">
    <w:name w:val="067CE13B448B4EBCAF6BDC94D40756CA"/>
  </w:style>
  <w:style w:type="paragraph" w:customStyle="1" w:styleId="C7FF86A2FB18467F805F456BD67AEFAE">
    <w:name w:val="C7FF86A2FB18467F805F456BD67AEFAE"/>
  </w:style>
  <w:style w:type="paragraph" w:customStyle="1" w:styleId="709C52A8DD2346F3965F6FBCC03366AE">
    <w:name w:val="709C52A8DD2346F3965F6FBCC03366AE"/>
  </w:style>
  <w:style w:type="paragraph" w:customStyle="1" w:styleId="DBA6384423524F7E8900EAFDEDF8058C">
    <w:name w:val="DBA6384423524F7E8900EAFDEDF8058C"/>
  </w:style>
  <w:style w:type="paragraph" w:customStyle="1" w:styleId="DC6EA0C1438440DE9861A01402B15F68">
    <w:name w:val="DC6EA0C1438440DE9861A01402B15F68"/>
  </w:style>
  <w:style w:type="paragraph" w:customStyle="1" w:styleId="87A4335CD86D4234B0715FCAB8D6C9DB">
    <w:name w:val="87A4335CD86D4234B0715FCAB8D6C9DB"/>
  </w:style>
  <w:style w:type="paragraph" w:customStyle="1" w:styleId="B1309968145F474D9621FB6229B402AB">
    <w:name w:val="B1309968145F474D9621FB6229B402AB"/>
  </w:style>
  <w:style w:type="paragraph" w:customStyle="1" w:styleId="26213B8215D84E4A8E37D05D97C689EF">
    <w:name w:val="26213B8215D84E4A8E37D05D97C689EF"/>
  </w:style>
  <w:style w:type="paragraph" w:customStyle="1" w:styleId="2FF3B8DBF0384AB08B5B90675065F37C">
    <w:name w:val="2FF3B8DBF0384AB08B5B90675065F37C"/>
  </w:style>
  <w:style w:type="paragraph" w:customStyle="1" w:styleId="524AA54EC5FE4028BFACDAAD2D1A12A7">
    <w:name w:val="524AA54EC5FE4028BFACDAAD2D1A12A7"/>
  </w:style>
  <w:style w:type="paragraph" w:customStyle="1" w:styleId="337E77F00D6644FB9B614F9F8AB55088">
    <w:name w:val="337E77F00D6644FB9B614F9F8AB55088"/>
  </w:style>
  <w:style w:type="paragraph" w:customStyle="1" w:styleId="7CF61FC667AE4BCB81199CD246DCEDFA">
    <w:name w:val="7CF61FC667AE4BCB81199CD246DCEDF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54BB43FF5734A94B5EF33BA58D54CB0">
    <w:name w:val="054BB43FF5734A94B5EF33BA58D54CB0"/>
  </w:style>
  <w:style w:type="paragraph" w:customStyle="1" w:styleId="C5E07640DF4C4A0F9F85A68D5E86F8C9">
    <w:name w:val="C5E07640DF4C4A0F9F85A68D5E86F8C9"/>
  </w:style>
  <w:style w:type="paragraph" w:customStyle="1" w:styleId="5A792FA57C964EEAB41C9ABDF2E491BD">
    <w:name w:val="5A792FA57C964EEAB41C9ABDF2E491BD"/>
  </w:style>
  <w:style w:type="paragraph" w:customStyle="1" w:styleId="B422AC31D8514222BE4D89F142EC1356">
    <w:name w:val="B422AC31D8514222BE4D89F142EC1356"/>
  </w:style>
  <w:style w:type="paragraph" w:customStyle="1" w:styleId="E5837F9B225A4AAE8F337542ADDD9356">
    <w:name w:val="E5837F9B225A4AAE8F337542ADDD9356"/>
  </w:style>
  <w:style w:type="paragraph" w:customStyle="1" w:styleId="F1CAE77166D64663A00884BF0C80CE28">
    <w:name w:val="F1CAE77166D64663A00884BF0C80CE28"/>
  </w:style>
  <w:style w:type="paragraph" w:customStyle="1" w:styleId="528A6F94725F4639BAA0D3393CAA89BF">
    <w:name w:val="528A6F94725F4639BAA0D3393CAA89BF"/>
  </w:style>
  <w:style w:type="paragraph" w:customStyle="1" w:styleId="7C0CF3DCCD6E46E6AFD047D575968DD7">
    <w:name w:val="7C0CF3DCCD6E46E6AFD047D575968DD7"/>
  </w:style>
  <w:style w:type="paragraph" w:customStyle="1" w:styleId="8918D206556C49BEAB487B7284EFAC01">
    <w:name w:val="8918D206556C49BEAB487B7284EFAC01"/>
  </w:style>
  <w:style w:type="paragraph" w:customStyle="1" w:styleId="4AE41E02D95D4D57AED257CC6CA91D29">
    <w:name w:val="4AE41E02D95D4D57AED257CC6CA91D29"/>
  </w:style>
  <w:style w:type="paragraph" w:customStyle="1" w:styleId="BA42D3ADC93844448D2FEE676C47C1B1">
    <w:name w:val="BA42D3ADC93844448D2FEE676C47C1B1"/>
  </w:style>
  <w:style w:type="paragraph" w:customStyle="1" w:styleId="CC171F71DFC14AB78A927E1DB5993342">
    <w:name w:val="CC171F71DFC14AB78A927E1DB5993342"/>
  </w:style>
  <w:style w:type="paragraph" w:customStyle="1" w:styleId="7FA2A29A30CC44E797F1B9A9088593CC">
    <w:name w:val="7FA2A29A30CC44E797F1B9A9088593CC"/>
  </w:style>
  <w:style w:type="paragraph" w:customStyle="1" w:styleId="A8F468543D684A5E998E3754BE7F4315">
    <w:name w:val="A8F468543D684A5E998E3754BE7F4315"/>
  </w:style>
  <w:style w:type="paragraph" w:customStyle="1" w:styleId="902561EBD48849D09578B35D579F5CC9">
    <w:name w:val="902561EBD48849D09578B35D579F5CC9"/>
  </w:style>
  <w:style w:type="paragraph" w:customStyle="1" w:styleId="8E55A7C13EFE4A7FA2E04C643CF64B42">
    <w:name w:val="8E55A7C13EFE4A7FA2E04C643CF64B42"/>
  </w:style>
  <w:style w:type="paragraph" w:customStyle="1" w:styleId="523A4DDF07A94EB8AACC97BEF4BB1897">
    <w:name w:val="523A4DDF07A94EB8AACC97BEF4BB1897"/>
  </w:style>
  <w:style w:type="paragraph" w:customStyle="1" w:styleId="6D34F0BF5C9B463383DD368B4AA6CE8A">
    <w:name w:val="6D34F0BF5C9B463383DD368B4AA6CE8A"/>
  </w:style>
  <w:style w:type="paragraph" w:customStyle="1" w:styleId="197A63ED4EBE4586810E395308CE29FD">
    <w:name w:val="197A63ED4EBE4586810E395308CE29FD"/>
  </w:style>
  <w:style w:type="paragraph" w:customStyle="1" w:styleId="82FD0635182449E18609D649FCF71E9E">
    <w:name w:val="82FD0635182449E18609D649FCF71E9E"/>
  </w:style>
  <w:style w:type="paragraph" w:customStyle="1" w:styleId="4734B8841C284A488588B80ED170EE12">
    <w:name w:val="4734B8841C284A488588B80ED170EE12"/>
  </w:style>
  <w:style w:type="paragraph" w:customStyle="1" w:styleId="A015F0F6B6F54704BA1E08FA5FF3513A">
    <w:name w:val="A015F0F6B6F54704BA1E08FA5FF3513A"/>
  </w:style>
  <w:style w:type="paragraph" w:customStyle="1" w:styleId="12D70E757D9F42DFA5F77DB1E7D03814">
    <w:name w:val="12D70E757D9F42DFA5F77DB1E7D03814"/>
  </w:style>
  <w:style w:type="paragraph" w:customStyle="1" w:styleId="21AB68F03730409194BCAF3D91A9F735">
    <w:name w:val="21AB68F03730409194BCAF3D91A9F735"/>
  </w:style>
  <w:style w:type="paragraph" w:customStyle="1" w:styleId="9CA8A0E51CCC4827949F140516D16FEA">
    <w:name w:val="9CA8A0E51CCC4827949F140516D16FEA"/>
  </w:style>
  <w:style w:type="paragraph" w:customStyle="1" w:styleId="4936AE01C8C6476E81349AA732D60C8F">
    <w:name w:val="4936AE01C8C6476E81349AA732D60C8F"/>
  </w:style>
  <w:style w:type="paragraph" w:customStyle="1" w:styleId="FBA212A63EFE457184E9881CF7A4A529">
    <w:name w:val="FBA212A63EFE457184E9881CF7A4A529"/>
    <w:rsid w:val="00063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9BD5E-94CB-49C0-BC31-8891420E3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62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Balushi</dc:creator>
  <cp:keywords/>
  <dc:description/>
  <cp:lastModifiedBy>Muna Balushi</cp:lastModifiedBy>
  <cp:revision>10</cp:revision>
  <dcterms:created xsi:type="dcterms:W3CDTF">2018-02-28T10:26:00Z</dcterms:created>
  <dcterms:modified xsi:type="dcterms:W3CDTF">2018-02-28T12:04:00Z</dcterms:modified>
  <cp:category/>
</cp:coreProperties>
</file>