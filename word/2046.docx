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38" w:type="dxa"/>
        <w:jc w:val="left"/>
        <w:tblInd w:w="-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340"/>
        <w:gridCol w:w="4410"/>
      </w:tblGrid>
      <w:tr>
        <w:trPr/>
        <w:tc>
          <w:tcPr>
            <w:tcW w:w="8838" w:type="dxa"/>
            <w:gridSpan w:val="3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fldChar w:fldCharType="begin"/>
            </w:r>
            <w:r>
              <w:rPr>
                <w:b/>
                <w:bCs/>
              </w:rPr>
              <w:instrText> USERNAME  \* MERGEFORMAT </w:instrText>
            </w:r>
            <w:r>
              <w:rPr>
                <w:b/>
                <w:bCs/>
              </w:rPr>
              <w:fldChar w:fldCharType="separate"/>
            </w:r>
            <w:bookmarkStart w:id="0" w:name="__Fieldmark__13_3077655778"/>
            <w:r>
              <w:rPr>
                <w:b/>
                <w:bCs/>
                <w:lang w:val="en-US" w:eastAsia="en-US"/>
              </w:rPr>
              <w:t>Loren Shevitz</w:t>
            </w:r>
            <w:r>
              <w:rPr>
                <w:b/>
                <w:bCs/>
                <w:lang w:val="en-US" w:eastAsia="en-US"/>
              </w:rPr>
            </w:r>
            <w:r>
              <w:rPr>
                <w:b/>
                <w:bCs/>
              </w:rPr>
              <w:fldChar w:fldCharType="end"/>
            </w:r>
            <w:bookmarkEnd w:id="0"/>
          </w:p>
        </w:tc>
      </w:tr>
      <w:tr>
        <w:trPr/>
        <w:tc>
          <w:tcPr>
            <w:tcW w:w="4428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345 West Fullerton Parkway #2101</w:t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Chicago, IL 60614-2853</w:t>
            </w:r>
          </w:p>
        </w:tc>
        <w:tc>
          <w:tcPr>
            <w:tcW w:w="44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773-665-1234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63" w:hRule="atLeast"/>
        </w:trPr>
        <w:tc>
          <w:tcPr>
            <w:tcW w:w="208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675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/>
            </w:pPr>
            <w:r>
              <w:rPr/>
              <w:t>A position as a sales representative or account manager with a major dental products supplier.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8838" w:type="dxa"/>
            <w:gridSpan w:val="3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SUMMARY OF SKILLS</w:t>
            </w:r>
          </w:p>
        </w:tc>
      </w:tr>
      <w:tr>
        <w:trPr>
          <w:cantSplit w:val="true"/>
        </w:trPr>
        <w:tc>
          <w:tcPr>
            <w:tcW w:w="2088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75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Extensive training and experience in expanded dental assistant duties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Thorough knowledge of dental hygiene products and their use in proper oral hygiene and soft tissue management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Experienced in encouraging and “selling” quality, preventive dentistry to patients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Strong and successful background in retail sales, purchasing and management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Skilled in organizing and presenting product seminars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838" w:type="dxa"/>
            <w:gridSpan w:val="3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DENTAL EXPERIENCE</w:t>
            </w:r>
          </w:p>
        </w:tc>
      </w:tr>
      <w:tr>
        <w:trPr>
          <w:cantSplit w:val="true"/>
        </w:trPr>
        <w:tc>
          <w:tcPr>
            <w:tcW w:w="208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Jan 1992-current</w:t>
            </w:r>
          </w:p>
        </w:tc>
        <w:tc>
          <w:tcPr>
            <w:tcW w:w="675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Expanded Duties Dental Assistant, Dr. Eric L. Hussong, DDS, Jackson, NV</w:t>
            </w:r>
          </w:p>
        </w:tc>
      </w:tr>
      <w:tr>
        <w:trPr>
          <w:cantSplit w:val="true"/>
        </w:trPr>
        <w:tc>
          <w:tcPr>
            <w:tcW w:w="20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Jan 1989-Jan 1992</w:t>
            </w:r>
          </w:p>
        </w:tc>
        <w:tc>
          <w:tcPr>
            <w:tcW w:w="6750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Expanded Duties Dental Assistant, Dr. Brenda S. Walker, DDS, Silverton, NV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838" w:type="dxa"/>
            <w:gridSpan w:val="3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SALES EXPERIENCE</w:t>
            </w:r>
          </w:p>
        </w:tc>
      </w:tr>
      <w:tr>
        <w:trPr>
          <w:cantSplit w:val="true"/>
        </w:trPr>
        <w:tc>
          <w:tcPr>
            <w:tcW w:w="208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Jan 1989-current</w:t>
            </w:r>
          </w:p>
        </w:tc>
        <w:tc>
          <w:tcPr>
            <w:tcW w:w="675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Sales Clerk, Sarah’s Boutique, Jackson, NV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Handle floor sales and assist and advise customers in selecting purchases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Design innovative window displays, which increase customer traffic in store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Recommended and implemented introduction of new sportswear line, which increased sales 25%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Created new sales promotion, which increased ready-to-wear sales 35%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June 1985-Dec 1988</w:t>
            </w:r>
          </w:p>
        </w:tc>
        <w:tc>
          <w:tcPr>
            <w:tcW w:w="6750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Sales Manager, The Silver Box, Silverton, NV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Completed sales and purchasing duties for women’s clothing store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Created and implemented new, upscale “look” for store, including new floor plan, display ideas and logo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Introduced new shopping service using customer profile program, which allowed for gift purchases by telephone and increased sales 15%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Consistently exceeded sales objectives by at least 30%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Assumed additional responsibility and assisted in business expansion by managing all purchases for new store in nearby community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838" w:type="dxa"/>
            <w:gridSpan w:val="3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CERTIFICATION</w:t>
            </w:r>
          </w:p>
        </w:tc>
      </w:tr>
      <w:tr>
        <w:trPr>
          <w:cantSplit w:val="true"/>
        </w:trPr>
        <w:tc>
          <w:tcPr>
            <w:tcW w:w="208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/>
            </w:pPr>
            <w:r>
              <w:rPr/>
              <w:t>1988</w:t>
            </w:r>
          </w:p>
        </w:tc>
        <w:tc>
          <w:tcPr>
            <w:tcW w:w="675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Expanded Duties Certification, Nevada University School of Dentistry, Carson City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cs="Arial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  <w:sz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Times New Roma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Times New Roman"/>
    </w:rPr>
  </w:style>
  <w:style w:type="character" w:styleId="WW8Num5z0">
    <w:name w:val="WW8Num5z0"/>
    <w:qFormat/>
    <w:rPr>
      <w:rFonts w:ascii="Symbol" w:hAnsi="Symbol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Times New Roma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tp198[1]</Template>
  <TotalTime>100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2002-09-27T23:21:00Z</dcterms:created>
  <dc:creator>Loren Shevitz</dc:creator>
  <dc:description/>
  <dc:language>en-US</dc:language>
  <cp:lastModifiedBy>Loren Shevitz</cp:lastModifiedBy>
  <dcterms:modified xsi:type="dcterms:W3CDTF">2002-10-02T00:35:00Z</dcterms:modified>
  <cp:revision>1</cp:revision>
  <dc:subject/>
  <dc:title> </dc:title>
</cp:coreProperties>
</file>