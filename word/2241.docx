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BC" w:rsidRDefault="00E378C4" w:rsidP="00FD4DD4">
      <w:pPr>
        <w:pStyle w:val="ContactInfo"/>
        <w:tabs>
          <w:tab w:val="left" w:pos="8310"/>
        </w:tabs>
        <w:jc w:val="left"/>
      </w:pPr>
      <w:sdt>
        <w:sdtPr>
          <w:alias w:val="Street Address"/>
          <w:tag w:val="Street Address"/>
          <w:id w:val="1415969137"/>
          <w:placeholder>
            <w:docPart w:val="01D1A6E8645C4494AADB0910B999903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C630D8">
            <w:t>KOICKAL HOUSE, KADAVOOR [P.O]</w:t>
          </w:r>
        </w:sdtContent>
      </w:sdt>
      <w:r w:rsidR="00FD4DD4">
        <w:tab/>
      </w:r>
      <w:r w:rsidR="00FD4DD4" w:rsidRPr="00FD4DD4">
        <w:rPr>
          <w:noProof/>
          <w:lang w:eastAsia="en-US"/>
        </w:rPr>
        <w:drawing>
          <wp:inline distT="0" distB="0" distL="0" distR="0">
            <wp:extent cx="1259840" cy="1618827"/>
            <wp:effectExtent l="19050" t="0" r="0" b="0"/>
            <wp:docPr id="1" name="Picture 2" descr="e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i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Category"/>
        <w:tag w:val=""/>
        <w:id w:val="1543715586"/>
        <w:placeholder>
          <w:docPart w:val="ABBC04ED5C214E2BA1FD5C240AA6D4F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2C42BC" w:rsidRDefault="00C630D8" w:rsidP="00FD4DD4">
          <w:pPr>
            <w:pStyle w:val="ContactInfo"/>
            <w:jc w:val="left"/>
          </w:pPr>
          <w:r>
            <w:t xml:space="preserve">SOUTH PUNNAMATTOM, </w:t>
          </w:r>
          <w:proofErr w:type="gramStart"/>
          <w:r>
            <w:t>ERNAKULAM</w:t>
          </w:r>
          <w:r w:rsidR="00D16540">
            <w:t>[</w:t>
          </w:r>
          <w:proofErr w:type="gramEnd"/>
          <w:r w:rsidR="00D16540">
            <w:t>DT]</w:t>
          </w:r>
        </w:p>
      </w:sdtContent>
    </w:sdt>
    <w:p w:rsidR="002C42BC" w:rsidRDefault="00E378C4" w:rsidP="00FD4DD4">
      <w:pPr>
        <w:pStyle w:val="ContactInfo"/>
        <w:jc w:val="left"/>
      </w:pPr>
      <w:sdt>
        <w:sdtPr>
          <w:alias w:val="Telephone"/>
          <w:tag w:val="Telephone"/>
          <w:id w:val="599758962"/>
          <w:placeholder>
            <w:docPart w:val="307C33E21E5340179DBC21EC74EE3AF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C630D8">
            <w:t>+91 8281376685</w:t>
          </w:r>
        </w:sdtContent>
      </w:sdt>
    </w:p>
    <w:sdt>
      <w:sdtPr>
        <w:rPr>
          <w:rStyle w:val="Emphasis"/>
          <w:sz w:val="16"/>
          <w:szCs w:val="16"/>
        </w:rPr>
        <w:alias w:val="Email"/>
        <w:tag w:val=""/>
        <w:id w:val="1889536063"/>
        <w:placeholder>
          <w:docPart w:val="0CBC54058FAE4A229F6CBF8D9A69022F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2C42BC" w:rsidRDefault="00C630D8" w:rsidP="00FD4DD4">
          <w:pPr>
            <w:pStyle w:val="ContactInfo"/>
            <w:jc w:val="left"/>
            <w:rPr>
              <w:rStyle w:val="Emphasis"/>
            </w:rPr>
          </w:pPr>
          <w:r w:rsidRPr="00CB66F6">
            <w:rPr>
              <w:rStyle w:val="Emphasis"/>
              <w:sz w:val="16"/>
              <w:szCs w:val="16"/>
            </w:rPr>
            <w:t>ebindominic47@gmail.com</w:t>
          </w:r>
        </w:p>
      </w:sdtContent>
    </w:sdt>
    <w:p w:rsidR="00243E26" w:rsidRDefault="00E378C4" w:rsidP="00FD4DD4">
      <w:pPr>
        <w:pStyle w:val="Name"/>
        <w:tabs>
          <w:tab w:val="left" w:pos="7245"/>
        </w:tabs>
        <w:ind w:left="0"/>
      </w:pPr>
      <w:sdt>
        <w:sdtPr>
          <w:alias w:val="Your Name"/>
          <w:tag w:val=""/>
          <w:id w:val="1197042864"/>
          <w:placeholder>
            <w:docPart w:val="EA33E55C5925422F94BEFFC2FF2247A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D4DD4">
            <w:t xml:space="preserve">  </w:t>
          </w:r>
          <w:r w:rsidR="00C630D8">
            <w:t>EBIN DOMINIC</w:t>
          </w:r>
        </w:sdtContent>
      </w:sdt>
      <w:r w:rsidR="00243E26">
        <w:tab/>
      </w:r>
    </w:p>
    <w:p w:rsidR="00243E26" w:rsidRPr="00243E26" w:rsidRDefault="00243E26" w:rsidP="00243E26">
      <w:pPr>
        <w:jc w:val="right"/>
      </w:pPr>
    </w:p>
    <w:tbl>
      <w:tblPr>
        <w:tblStyle w:val="ResumeTable"/>
        <w:tblW w:w="5000" w:type="pct"/>
        <w:tblLook w:val="04A0"/>
      </w:tblPr>
      <w:tblGrid>
        <w:gridCol w:w="1846"/>
        <w:gridCol w:w="404"/>
        <w:gridCol w:w="8217"/>
      </w:tblGrid>
      <w:tr w:rsidR="002C42BC" w:rsidTr="001639A3">
        <w:tc>
          <w:tcPr>
            <w:tcW w:w="1846" w:type="dxa"/>
          </w:tcPr>
          <w:p w:rsidR="002C42BC" w:rsidRDefault="00243E26" w:rsidP="00243E26">
            <w:pPr>
              <w:pStyle w:val="Heading1"/>
              <w:jc w:val="left"/>
            </w:pPr>
            <w:r>
              <w:t xml:space="preserve">        </w:t>
            </w:r>
            <w:r w:rsidR="00414819">
              <w:t>Objective</w:t>
            </w:r>
          </w:p>
        </w:tc>
        <w:tc>
          <w:tcPr>
            <w:tcW w:w="404" w:type="dxa"/>
          </w:tcPr>
          <w:p w:rsidR="002C42BC" w:rsidRPr="00CB66F6" w:rsidRDefault="002C42BC">
            <w:pPr>
              <w:rPr>
                <w:rFonts w:asciiTheme="majorHAnsi" w:hAnsiTheme="majorHAnsi"/>
              </w:rPr>
            </w:pPr>
          </w:p>
        </w:tc>
        <w:tc>
          <w:tcPr>
            <w:tcW w:w="8217" w:type="dxa"/>
          </w:tcPr>
          <w:p w:rsidR="002C42BC" w:rsidRPr="0028457E" w:rsidRDefault="001639A3">
            <w:pPr>
              <w:pStyle w:val="ResumeText"/>
              <w:rPr>
                <w:sz w:val="18"/>
                <w:szCs w:val="18"/>
              </w:rPr>
            </w:pPr>
            <w:r w:rsidRPr="0028457E">
              <w:rPr>
                <w:rFonts w:cs="Arial"/>
                <w:shd w:val="clear" w:color="auto" w:fill="FFFFFF"/>
              </w:rPr>
              <w:t>Anxious to put my creativity and passion to work for a leader in the computer software industry, where I can maximize my ability to stay on the forefront of current needs and keep my finger on the pulse of today’s customers</w:t>
            </w:r>
            <w:r w:rsidRPr="0028457E">
              <w:rPr>
                <w:rFonts w:cs="Arial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2C42BC" w:rsidTr="001639A3">
        <w:tc>
          <w:tcPr>
            <w:tcW w:w="1846" w:type="dxa"/>
          </w:tcPr>
          <w:p w:rsidR="002C42BC" w:rsidRDefault="00243E26">
            <w:pPr>
              <w:pStyle w:val="Heading1"/>
            </w:pPr>
            <w:r>
              <w:t xml:space="preserve">      </w:t>
            </w:r>
            <w:r w:rsidR="00414819">
              <w:t>Skills &amp; Abilities</w:t>
            </w:r>
          </w:p>
        </w:tc>
        <w:tc>
          <w:tcPr>
            <w:tcW w:w="404" w:type="dxa"/>
          </w:tcPr>
          <w:p w:rsidR="002C42BC" w:rsidRDefault="002C42BC"/>
        </w:tc>
        <w:tc>
          <w:tcPr>
            <w:tcW w:w="8217" w:type="dxa"/>
          </w:tcPr>
          <w:p w:rsidR="001A5D24" w:rsidRDefault="00507900" w:rsidP="00507900">
            <w:pPr>
              <w:pStyle w:val="ResumeText"/>
              <w:numPr>
                <w:ilvl w:val="0"/>
                <w:numId w:val="2"/>
              </w:numPr>
            </w:pPr>
            <w:r>
              <w:t>Interested in Social Networking</w:t>
            </w:r>
          </w:p>
          <w:p w:rsidR="00D16540" w:rsidRDefault="004609D4" w:rsidP="00D16540">
            <w:pPr>
              <w:pStyle w:val="ResumeText"/>
              <w:numPr>
                <w:ilvl w:val="0"/>
                <w:numId w:val="2"/>
              </w:numPr>
            </w:pPr>
            <w:r>
              <w:t>S</w:t>
            </w:r>
            <w:r w:rsidR="00D16540">
              <w:t>kill</w:t>
            </w:r>
            <w:r>
              <w:t>s</w:t>
            </w:r>
            <w:r w:rsidR="00D16540">
              <w:t xml:space="preserve"> in</w:t>
            </w:r>
            <w:r w:rsidR="001A5D24">
              <w:t xml:space="preserve"> Video, Photo and Audio Editing</w:t>
            </w:r>
          </w:p>
          <w:p w:rsidR="00B154CD" w:rsidRDefault="004609D4" w:rsidP="00D16540">
            <w:pPr>
              <w:pStyle w:val="ResumeText"/>
              <w:numPr>
                <w:ilvl w:val="0"/>
                <w:numId w:val="2"/>
              </w:numPr>
            </w:pPr>
            <w:r>
              <w:t>Ability to make decisions and solve problems</w:t>
            </w:r>
            <w:r w:rsidR="00B154CD">
              <w:t xml:space="preserve">. </w:t>
            </w:r>
          </w:p>
          <w:p w:rsidR="00D16540" w:rsidRDefault="004609D4" w:rsidP="00D16540">
            <w:pPr>
              <w:pStyle w:val="ResumeText"/>
              <w:numPr>
                <w:ilvl w:val="0"/>
                <w:numId w:val="2"/>
              </w:numPr>
            </w:pPr>
            <w:r>
              <w:t>Ability to work in a team structure</w:t>
            </w:r>
            <w:r w:rsidR="00B154CD">
              <w:t xml:space="preserve">. </w:t>
            </w:r>
          </w:p>
          <w:p w:rsidR="00D16540" w:rsidRDefault="00B154CD" w:rsidP="00D16540">
            <w:pPr>
              <w:pStyle w:val="ResumeText"/>
              <w:numPr>
                <w:ilvl w:val="0"/>
                <w:numId w:val="2"/>
              </w:numPr>
            </w:pPr>
            <w:r>
              <w:t>Ability to</w:t>
            </w:r>
            <w:r w:rsidR="004609D4">
              <w:t xml:space="preserve"> deal with persons inside and outside the organization.</w:t>
            </w:r>
          </w:p>
          <w:p w:rsidR="00B154CD" w:rsidRDefault="00B154CD" w:rsidP="00D16540">
            <w:pPr>
              <w:pStyle w:val="ResumeText"/>
              <w:numPr>
                <w:ilvl w:val="0"/>
                <w:numId w:val="2"/>
              </w:numPr>
            </w:pPr>
            <w:r>
              <w:t xml:space="preserve">Interested in volunteering activities. </w:t>
            </w:r>
          </w:p>
          <w:p w:rsidR="004609D4" w:rsidRDefault="004609D4" w:rsidP="00D16540">
            <w:pPr>
              <w:pStyle w:val="ResumeText"/>
              <w:numPr>
                <w:ilvl w:val="0"/>
                <w:numId w:val="2"/>
              </w:numPr>
            </w:pPr>
            <w:r>
              <w:t>Ability to plan, organize and prioritize work.</w:t>
            </w:r>
          </w:p>
          <w:p w:rsidR="009A4F0D" w:rsidRDefault="009A4F0D" w:rsidP="00D16540">
            <w:pPr>
              <w:pStyle w:val="ResumeText"/>
              <w:numPr>
                <w:ilvl w:val="0"/>
                <w:numId w:val="2"/>
              </w:numPr>
            </w:pPr>
            <w:r>
              <w:t>Time management skill</w:t>
            </w:r>
          </w:p>
          <w:p w:rsidR="00243E26" w:rsidRDefault="00243E26" w:rsidP="00D16540">
            <w:pPr>
              <w:pStyle w:val="ResumeText"/>
              <w:numPr>
                <w:ilvl w:val="0"/>
                <w:numId w:val="2"/>
              </w:numPr>
            </w:pPr>
            <w:r>
              <w:t>Quick learner</w:t>
            </w:r>
          </w:p>
        </w:tc>
      </w:tr>
      <w:tr w:rsidR="002C42BC" w:rsidTr="001639A3">
        <w:tc>
          <w:tcPr>
            <w:tcW w:w="1846" w:type="dxa"/>
          </w:tcPr>
          <w:p w:rsidR="002C42BC" w:rsidRDefault="00B154CD" w:rsidP="00243E26">
            <w:pPr>
              <w:pStyle w:val="Heading1"/>
              <w:jc w:val="center"/>
            </w:pPr>
            <w:r>
              <w:t>achievements</w:t>
            </w:r>
          </w:p>
        </w:tc>
        <w:tc>
          <w:tcPr>
            <w:tcW w:w="404" w:type="dxa"/>
          </w:tcPr>
          <w:p w:rsidR="002C42BC" w:rsidRDefault="002C42BC"/>
        </w:tc>
        <w:tc>
          <w:tcPr>
            <w:tcW w:w="8217" w:type="dxa"/>
          </w:tcPr>
          <w:p w:rsidR="00B154CD" w:rsidRDefault="009A4F0D" w:rsidP="00B154CD">
            <w:pPr>
              <w:pStyle w:val="ListParagraph"/>
              <w:numPr>
                <w:ilvl w:val="0"/>
                <w:numId w:val="3"/>
              </w:numPr>
            </w:pPr>
            <w:r>
              <w:t>Best student award from Iype Memorial High School, kaloor of year 2008-09</w:t>
            </w:r>
            <w:r w:rsidR="00CB66F6">
              <w:t>.</w:t>
            </w:r>
          </w:p>
          <w:p w:rsidR="0044460E" w:rsidRDefault="0044460E" w:rsidP="00B154CD">
            <w:pPr>
              <w:pStyle w:val="ListParagraph"/>
              <w:numPr>
                <w:ilvl w:val="0"/>
                <w:numId w:val="3"/>
              </w:numPr>
            </w:pPr>
            <w:r>
              <w:t>Passed SSLC examination with A+ grade for all subjects of year 2008-09</w:t>
            </w:r>
          </w:p>
          <w:p w:rsidR="002C42BC" w:rsidRDefault="00B154CD" w:rsidP="00B154CD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47383B">
              <w:t>Passed</w:t>
            </w:r>
            <w:r w:rsidR="00CB66F6">
              <w:t xml:space="preserve"> HSS examination from Computer Science with aggregate percentage 86 of year 2009-2011.</w:t>
            </w:r>
          </w:p>
          <w:p w:rsidR="003A1FF3" w:rsidRDefault="00507900" w:rsidP="00CB66F6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bookmarkEnd w:id="0"/>
            <w:r>
              <w:t xml:space="preserve">School and High School level prizes in Anchoring </w:t>
            </w:r>
          </w:p>
          <w:p w:rsidR="001F6B28" w:rsidRDefault="001F6B28" w:rsidP="00CB66F6">
            <w:pPr>
              <w:pStyle w:val="ListParagraph"/>
              <w:numPr>
                <w:ilvl w:val="0"/>
                <w:numId w:val="3"/>
              </w:numPr>
            </w:pPr>
            <w:r>
              <w:t>Volunteer in different different programs</w:t>
            </w:r>
          </w:p>
        </w:tc>
      </w:tr>
      <w:tr w:rsidR="002C42BC" w:rsidTr="001639A3">
        <w:tc>
          <w:tcPr>
            <w:tcW w:w="1846" w:type="dxa"/>
          </w:tcPr>
          <w:p w:rsidR="002C42BC" w:rsidRDefault="00243E26" w:rsidP="00243E26">
            <w:pPr>
              <w:pStyle w:val="Heading1"/>
              <w:jc w:val="left"/>
            </w:pPr>
            <w:r>
              <w:t xml:space="preserve">     </w:t>
            </w:r>
            <w:r w:rsidR="00414819">
              <w:t>Education</w:t>
            </w:r>
          </w:p>
        </w:tc>
        <w:tc>
          <w:tcPr>
            <w:tcW w:w="404" w:type="dxa"/>
          </w:tcPr>
          <w:p w:rsidR="002C42BC" w:rsidRDefault="002C42BC"/>
        </w:tc>
        <w:tc>
          <w:tcPr>
            <w:tcW w:w="821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</w:sdtPr>
                <w:sdtContent>
                  <w:p w:rsidR="002C42BC" w:rsidRDefault="0024587F">
                    <w:pPr>
                      <w:pStyle w:val="Heading2"/>
                    </w:pPr>
                    <w:r>
                      <w:t>B tech D</w:t>
                    </w:r>
                    <w:r w:rsidR="006C3898">
                      <w:t>egree from college of engineering munnar</w:t>
                    </w:r>
                  </w:p>
                  <w:p w:rsidR="00B154CD" w:rsidRDefault="0028457E">
                    <w:r>
                      <w:t xml:space="preserve">With </w:t>
                    </w:r>
                    <w:r w:rsidR="006E0D87">
                      <w:t>aggregate percentage 55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082444052"/>
                </w:sdtPr>
                <w:sdtContent>
                  <w:p w:rsidR="006C3898" w:rsidRDefault="006C3898">
                    <w:pPr>
                      <w:pStyle w:val="Heading2"/>
                    </w:pPr>
                    <w:r>
                      <w:t>Higher SECONDARY KERALA state boa</w:t>
                    </w:r>
                    <w:r w:rsidR="001A5D24">
                      <w:t>rd from st.joseph’s hss paingottoor</w:t>
                    </w:r>
                    <w:r>
                      <w:t xml:space="preserve"> </w:t>
                    </w:r>
                  </w:p>
                  <w:p w:rsidR="006C3898" w:rsidRDefault="001A5D24">
                    <w:r>
                      <w:t>With aggregate percentage 86</w:t>
                    </w:r>
                  </w:p>
                </w:sdtContent>
              </w:sdt>
              <w:sdt>
                <w:sdtPr>
                  <w:rPr>
                    <w:rFonts w:asciiTheme="minorHAnsi" w:eastAsiaTheme="minorHAnsi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263118759"/>
                  <w:temporary/>
                </w:sdt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id w:val="339205590"/>
                    </w:sdtPr>
                    <w:sdtContent>
                      <w:p w:rsidR="006C3898" w:rsidRDefault="006C3898" w:rsidP="006C3898">
                        <w:pPr>
                          <w:pStyle w:val="Heading2"/>
                        </w:pPr>
                        <w:r>
                          <w:t xml:space="preserve">sslc KERALA </w:t>
                        </w:r>
                        <w:r w:rsidR="001A5D24">
                          <w:t xml:space="preserve">state board from </w:t>
                        </w:r>
                        <w:r w:rsidR="00D56587">
                          <w:t>I.M.H.S KALOOR</w:t>
                        </w:r>
                      </w:p>
                      <w:p w:rsidR="006C3898" w:rsidRDefault="001A5D24" w:rsidP="006C3898">
                        <w:r>
                          <w:t>With  percentage 90</w:t>
                        </w:r>
                      </w:p>
                      <w:p w:rsidR="002C42BC" w:rsidRDefault="00E378C4" w:rsidP="00B154CD"/>
                    </w:sdtContent>
                  </w:sdt>
                </w:sdtContent>
              </w:sdt>
            </w:sdtContent>
          </w:sdt>
        </w:tc>
      </w:tr>
      <w:tr w:rsidR="00E72A6A" w:rsidTr="001639A3">
        <w:tc>
          <w:tcPr>
            <w:tcW w:w="1846" w:type="dxa"/>
          </w:tcPr>
          <w:p w:rsidR="00E72A6A" w:rsidRDefault="00E72A6A" w:rsidP="00E72A6A">
            <w:pPr>
              <w:pStyle w:val="Heading1"/>
              <w:jc w:val="center"/>
            </w:pPr>
            <w:r>
              <w:lastRenderedPageBreak/>
              <w:t>project</w:t>
            </w:r>
            <w:r w:rsidR="006E0D87">
              <w:t>s</w:t>
            </w:r>
            <w:r>
              <w:t xml:space="preserve">     </w:t>
            </w:r>
          </w:p>
        </w:tc>
        <w:tc>
          <w:tcPr>
            <w:tcW w:w="404" w:type="dxa"/>
          </w:tcPr>
          <w:p w:rsidR="00E72A6A" w:rsidRDefault="00E72A6A"/>
        </w:tc>
        <w:tc>
          <w:tcPr>
            <w:tcW w:w="8217" w:type="dxa"/>
          </w:tcPr>
          <w:p w:rsidR="00E72A6A" w:rsidRDefault="00E72A6A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SOCIAL </w:t>
            </w:r>
            <w:proofErr w:type="gramStart"/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NETWORKING</w:t>
            </w:r>
            <w:r w:rsidR="006E0D8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(</w:t>
            </w:r>
            <w:proofErr w:type="gramEnd"/>
            <w:r w:rsidR="006E0D8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minor), ANDROID APP(major)</w:t>
            </w:r>
          </w:p>
          <w:p w:rsidR="00E72A6A" w:rsidRPr="00E72A6A" w:rsidRDefault="00E72A6A" w:rsidP="00E72A6A">
            <w:r>
              <w:t>(front end:asp.net, back end:</w:t>
            </w:r>
            <w:r w:rsidR="008065F5">
              <w:t>mysql)</w:t>
            </w:r>
          </w:p>
        </w:tc>
      </w:tr>
      <w:tr w:rsidR="002C42BC" w:rsidTr="001639A3">
        <w:tc>
          <w:tcPr>
            <w:tcW w:w="1846" w:type="dxa"/>
          </w:tcPr>
          <w:p w:rsidR="002C42BC" w:rsidRDefault="00414819" w:rsidP="00243E26">
            <w:pPr>
              <w:pStyle w:val="Heading1"/>
              <w:jc w:val="center"/>
            </w:pPr>
            <w:r>
              <w:t>Communication</w:t>
            </w:r>
          </w:p>
        </w:tc>
        <w:tc>
          <w:tcPr>
            <w:tcW w:w="404" w:type="dxa"/>
          </w:tcPr>
          <w:p w:rsidR="002C42BC" w:rsidRDefault="002C42BC"/>
        </w:tc>
        <w:tc>
          <w:tcPr>
            <w:tcW w:w="8217" w:type="dxa"/>
          </w:tcPr>
          <w:p w:rsidR="002C42BC" w:rsidRDefault="006C3898" w:rsidP="006C3898">
            <w:pPr>
              <w:pStyle w:val="ResumeText"/>
            </w:pPr>
            <w:r>
              <w:t>English, Malayalam, Tamil</w:t>
            </w:r>
          </w:p>
        </w:tc>
      </w:tr>
      <w:tr w:rsidR="002C42BC" w:rsidTr="001639A3">
        <w:tc>
          <w:tcPr>
            <w:tcW w:w="1846" w:type="dxa"/>
          </w:tcPr>
          <w:p w:rsidR="002C42BC" w:rsidRDefault="00243E26" w:rsidP="00243E26">
            <w:pPr>
              <w:pStyle w:val="Heading1"/>
              <w:jc w:val="left"/>
            </w:pPr>
            <w:r>
              <w:t xml:space="preserve">   </w:t>
            </w:r>
            <w:r w:rsidR="006C3898">
              <w:t>SOFTWARE</w:t>
            </w:r>
            <w:r>
              <w:t xml:space="preserve"> </w:t>
            </w:r>
            <w:r w:rsidR="006C3898">
              <w:t xml:space="preserve"> </w:t>
            </w:r>
            <w:r>
              <w:t xml:space="preserve">    </w:t>
            </w:r>
            <w:r w:rsidR="006C3898">
              <w:t>PROFICIENCY</w:t>
            </w:r>
          </w:p>
        </w:tc>
        <w:tc>
          <w:tcPr>
            <w:tcW w:w="404" w:type="dxa"/>
          </w:tcPr>
          <w:p w:rsidR="002C42BC" w:rsidRDefault="002C42BC"/>
        </w:tc>
        <w:tc>
          <w:tcPr>
            <w:tcW w:w="8217" w:type="dxa"/>
          </w:tcPr>
          <w:p w:rsidR="002C42BC" w:rsidRDefault="00D56587" w:rsidP="006C3898">
            <w:pPr>
              <w:pStyle w:val="ResumeText"/>
              <w:numPr>
                <w:ilvl w:val="0"/>
                <w:numId w:val="4"/>
              </w:numPr>
            </w:pPr>
            <w:r>
              <w:t>LANGUAGES:</w:t>
            </w:r>
            <w:r w:rsidR="006C3898">
              <w:t xml:space="preserve"> Basics in C,CPP,</w:t>
            </w:r>
            <w:r w:rsidR="009E4616">
              <w:t xml:space="preserve"> </w:t>
            </w:r>
            <w:r w:rsidR="006C3898">
              <w:t>html</w:t>
            </w:r>
            <w:r>
              <w:t>.</w:t>
            </w:r>
          </w:p>
          <w:p w:rsidR="009E4616" w:rsidRDefault="001A5D24" w:rsidP="006C3898">
            <w:pPr>
              <w:pStyle w:val="ResumeText"/>
              <w:numPr>
                <w:ilvl w:val="0"/>
                <w:numId w:val="4"/>
              </w:numPr>
            </w:pPr>
            <w:r>
              <w:t xml:space="preserve">SOFTWARE </w:t>
            </w:r>
            <w:proofErr w:type="gramStart"/>
            <w:r>
              <w:t xml:space="preserve">PACKAGES </w:t>
            </w:r>
            <w:r w:rsidR="006C3898">
              <w:t>:</w:t>
            </w:r>
            <w:proofErr w:type="gramEnd"/>
            <w:r w:rsidR="006C3898">
              <w:t xml:space="preserve"> Adobe Photosho</w:t>
            </w:r>
            <w:r>
              <w:t>p 7.0,Adobe Photoshop Elements 10</w:t>
            </w:r>
            <w:r w:rsidR="009E4616">
              <w:t>,CO</w:t>
            </w:r>
            <w:r w:rsidR="006D4871">
              <w:t>RAL VIDEO STUDIO.</w:t>
            </w:r>
          </w:p>
          <w:p w:rsidR="009E4616" w:rsidRDefault="009E4616" w:rsidP="006C3898">
            <w:pPr>
              <w:pStyle w:val="ResumeText"/>
              <w:numPr>
                <w:ilvl w:val="0"/>
                <w:numId w:val="4"/>
              </w:numPr>
            </w:pPr>
            <w:r>
              <w:t>MS OFFICE: Word, Excel, Power Point, up to 2013</w:t>
            </w:r>
          </w:p>
          <w:p w:rsidR="009E4616" w:rsidRDefault="00DC2ED1" w:rsidP="006C3898">
            <w:pPr>
              <w:pStyle w:val="ResumeText"/>
              <w:numPr>
                <w:ilvl w:val="0"/>
                <w:numId w:val="4"/>
              </w:numPr>
            </w:pPr>
            <w:r>
              <w:t>Platforms</w:t>
            </w:r>
            <w:r w:rsidR="009E4616">
              <w:t>: Windows 98,XP,Vista,7,8,linux,Ubuntu</w:t>
            </w:r>
          </w:p>
          <w:p w:rsidR="006C3898" w:rsidRDefault="006C3898" w:rsidP="009E4616">
            <w:pPr>
              <w:pStyle w:val="ResumeText"/>
              <w:ind w:left="360"/>
            </w:pPr>
          </w:p>
        </w:tc>
      </w:tr>
      <w:tr w:rsidR="002C42BC" w:rsidTr="00E72A6A">
        <w:trPr>
          <w:trHeight w:val="5804"/>
        </w:trPr>
        <w:tc>
          <w:tcPr>
            <w:tcW w:w="1846" w:type="dxa"/>
          </w:tcPr>
          <w:p w:rsidR="008B5CD8" w:rsidRDefault="008B5CD8">
            <w:pPr>
              <w:pStyle w:val="Heading1"/>
            </w:pPr>
          </w:p>
          <w:p w:rsidR="008B5CD8" w:rsidRDefault="008B5CD8">
            <w:pPr>
              <w:pStyle w:val="Heading1"/>
            </w:pPr>
          </w:p>
          <w:p w:rsidR="002C42BC" w:rsidRDefault="009E4616">
            <w:pPr>
              <w:pStyle w:val="Heading1"/>
            </w:pPr>
            <w:r>
              <w:t xml:space="preserve">PERSONAL PROFILE </w:t>
            </w:r>
          </w:p>
        </w:tc>
        <w:tc>
          <w:tcPr>
            <w:tcW w:w="404" w:type="dxa"/>
          </w:tcPr>
          <w:p w:rsidR="002C42BC" w:rsidRDefault="002C42BC"/>
          <w:p w:rsidR="009E4616" w:rsidRDefault="009E4616"/>
          <w:p w:rsidR="009E4616" w:rsidRDefault="009E4616"/>
          <w:p w:rsidR="009E4616" w:rsidRDefault="009E4616"/>
        </w:tc>
        <w:tc>
          <w:tcPr>
            <w:tcW w:w="821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1883713024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368215953"/>
                </w:sdtPr>
                <w:sdtContent>
                  <w:p w:rsidR="008B5CD8" w:rsidRDefault="008B5CD8" w:rsidP="008B5CD8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</w:p>
                  <w:p w:rsidR="008B5CD8" w:rsidRDefault="00E378C4" w:rsidP="008B5CD8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lang w:eastAsia="en-US" w:bidi="ml-IN"/>
                      </w:rPr>
                      <w:pict>
                        <v:line id="Straight Connector 1" o:spid="_x0000_s1026" style="position:absolute;flip:x;z-index:251659264;visibility:visible;mso-width-relative:margin;mso-height-relative:margin" from="161.45pt,16pt" to="162.2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" strokecolor="#ae3a62 [3044]"/>
                      </w:pict>
                    </w:r>
                  </w:p>
                  <w:p w:rsidR="008B5CD8" w:rsidRDefault="008B5CD8" w:rsidP="008B5CD8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 xml:space="preserve">Name                                                                   </w:t>
                    </w:r>
                    <w:r w:rsidR="00D262D5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 xml:space="preserve">            </w:t>
                    </w:r>
                    <w:r w:rsidR="00DC2ED1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>Ebin Dominic</w:t>
                    </w:r>
                  </w:p>
                  <w:p w:rsidR="008B5CD8" w:rsidRDefault="008B5CD8" w:rsidP="008B5CD8">
                    <w:r>
                      <w:t xml:space="preserve">Father’s Name                                                  </w:t>
                    </w:r>
                    <w:r w:rsidR="00D262D5">
                      <w:t xml:space="preserve">            </w:t>
                    </w:r>
                    <w:r w:rsidR="00DC2ED1">
                      <w:t>Dominic K.A</w:t>
                    </w:r>
                  </w:p>
                  <w:p w:rsidR="008B5CD8" w:rsidRDefault="008B5CD8" w:rsidP="008B5CD8">
                    <w:r>
                      <w:t xml:space="preserve">Fathers occupation                                         </w:t>
                    </w:r>
                    <w:r w:rsidR="00D262D5">
                      <w:t xml:space="preserve">            </w:t>
                    </w:r>
                    <w:r w:rsidR="00DC2ED1">
                      <w:t>Agriculture</w:t>
                    </w:r>
                  </w:p>
                  <w:p w:rsidR="008B5CD8" w:rsidRDefault="008B5CD8" w:rsidP="008B5CD8">
                    <w:r>
                      <w:t xml:space="preserve">Mother’s Name                                                 </w:t>
                    </w:r>
                    <w:r w:rsidR="00D262D5">
                      <w:t xml:space="preserve">            </w:t>
                    </w:r>
                    <w:r w:rsidR="00DC2ED1">
                      <w:t>Mercy Dominic</w:t>
                    </w:r>
                  </w:p>
                  <w:p w:rsidR="0047383B" w:rsidRDefault="0047383B" w:rsidP="0047383B">
                    <w:pPr>
                      <w:tabs>
                        <w:tab w:val="left" w:pos="5265"/>
                      </w:tabs>
                    </w:pPr>
                    <w:r>
                      <w:t>Sex                                                                                    Male</w:t>
                    </w:r>
                  </w:p>
                  <w:p w:rsidR="008B5CD8" w:rsidRDefault="0047383B" w:rsidP="008B5CD8">
                    <w:r>
                      <w:t>Religion</w:t>
                    </w:r>
                    <w:r w:rsidR="008B5CD8">
                      <w:t xml:space="preserve">                                   </w:t>
                    </w:r>
                    <w:r w:rsidR="00D262D5">
                      <w:t xml:space="preserve">                              </w:t>
                    </w:r>
                    <w:r>
                      <w:t xml:space="preserve">          Christian</w:t>
                    </w:r>
                  </w:p>
                  <w:p w:rsidR="008135BF" w:rsidRDefault="008135BF" w:rsidP="008B5CD8">
                    <w:r>
                      <w:t>Nationality                                                                     Indian</w:t>
                    </w:r>
                  </w:p>
                  <w:p w:rsidR="00D262D5" w:rsidRPr="008B5CD8" w:rsidRDefault="00D262D5" w:rsidP="008B5CD8">
                    <w:r>
                      <w:t xml:space="preserve">Date of birth                                   </w:t>
                    </w:r>
                    <w:r w:rsidR="005A05DF">
                      <w:t xml:space="preserve">                               0</w:t>
                    </w:r>
                    <w:r>
                      <w:t>4</w:t>
                    </w:r>
                    <w:r w:rsidRPr="00D262D5">
                      <w:rPr>
                        <w:vertAlign w:val="superscript"/>
                      </w:rPr>
                      <w:t>th</w:t>
                    </w:r>
                    <w:r w:rsidR="005A05DF">
                      <w:t xml:space="preserve"> November</w:t>
                    </w:r>
                    <w:r>
                      <w:t xml:space="preserve"> 1993                                                      </w:t>
                    </w:r>
                    <w:r w:rsidR="00DC2ED1">
                      <w:t xml:space="preserve">                   </w:t>
                    </w:r>
                  </w:p>
                  <w:p w:rsidR="00D262D5" w:rsidRDefault="008B5CD8">
                    <w:r>
                      <w:t xml:space="preserve"> </w:t>
                    </w:r>
                    <w:r w:rsidR="00DC2ED1">
                      <w:t>Perm</w:t>
                    </w:r>
                    <w:r w:rsidR="00D262D5">
                      <w:t xml:space="preserve">anent Address                                                   </w:t>
                    </w:r>
                    <w:r w:rsidR="00DC2ED1">
                      <w:t>Koickal(H), kadavoor (P.O), South Punnamattom</w:t>
                    </w:r>
                  </w:p>
                  <w:p w:rsidR="00D262D5" w:rsidRDefault="00D262D5">
                    <w:r>
                      <w:t xml:space="preserve">                                                                  </w:t>
                    </w:r>
                    <w:r w:rsidR="00DC2ED1">
                      <w:t xml:space="preserve">                        Ernakulam-686671</w:t>
                    </w:r>
                    <w:r>
                      <w:t>,Kerala</w:t>
                    </w:r>
                  </w:p>
                  <w:p w:rsidR="00D262D5" w:rsidRDefault="00D262D5">
                    <w:r>
                      <w:t xml:space="preserve">Phone                                                                        </w:t>
                    </w:r>
                    <w:r w:rsidR="00DC2ED1">
                      <w:t xml:space="preserve">      +91 8281376685</w:t>
                    </w:r>
                  </w:p>
                  <w:p w:rsidR="002C42BC" w:rsidRDefault="008B5CD8">
                    <w:r>
                      <w:t xml:space="preserve">      </w:t>
                    </w:r>
                    <w:r w:rsidR="00D262D5">
                      <w:t xml:space="preserve">                                                                                        </w:t>
                    </w:r>
                    <w:r>
                      <w:t xml:space="preserve">           </w:t>
                    </w:r>
                  </w:p>
                </w:sdtContent>
              </w:sdt>
            </w:sdtContent>
          </w:sdt>
        </w:tc>
      </w:tr>
      <w:tr w:rsidR="008135BF" w:rsidTr="001639A3">
        <w:tc>
          <w:tcPr>
            <w:tcW w:w="1846" w:type="dxa"/>
          </w:tcPr>
          <w:p w:rsidR="008135BF" w:rsidRDefault="00DC2ED1" w:rsidP="00243E26">
            <w:pPr>
              <w:pStyle w:val="Heading1"/>
              <w:jc w:val="center"/>
            </w:pPr>
            <w:r>
              <w:t xml:space="preserve">HOBBIES &amp; </w:t>
            </w:r>
            <w:r w:rsidR="008135BF">
              <w:t>extra curricular</w:t>
            </w:r>
          </w:p>
        </w:tc>
        <w:tc>
          <w:tcPr>
            <w:tcW w:w="404" w:type="dxa"/>
          </w:tcPr>
          <w:p w:rsidR="008135BF" w:rsidRDefault="008135BF" w:rsidP="008135BF"/>
        </w:tc>
        <w:tc>
          <w:tcPr>
            <w:tcW w:w="8217" w:type="dxa"/>
          </w:tcPr>
          <w:p w:rsidR="008135BF" w:rsidRDefault="0050654D" w:rsidP="00F7409F">
            <w:pPr>
              <w:pStyle w:val="Heading2"/>
              <w:numPr>
                <w:ilvl w:val="0"/>
                <w:numId w:val="7"/>
              </w:num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Social Networking, especially  facebook,</w:t>
            </w:r>
            <w:r w:rsidR="00120DC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LinkedIn,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twitter, whatsapp etc.</w:t>
            </w:r>
          </w:p>
          <w:p w:rsidR="008135BF" w:rsidRDefault="0050654D" w:rsidP="008135BF">
            <w:pPr>
              <w:pStyle w:val="ListParagraph"/>
              <w:numPr>
                <w:ilvl w:val="0"/>
                <w:numId w:val="7"/>
              </w:numPr>
            </w:pPr>
            <w:r>
              <w:t>Movies, Radio, TV programs especially debates, interviews etc.</w:t>
            </w:r>
          </w:p>
          <w:p w:rsidR="008135BF" w:rsidRDefault="0050654D" w:rsidP="008135BF">
            <w:pPr>
              <w:pStyle w:val="ListParagraph"/>
              <w:numPr>
                <w:ilvl w:val="0"/>
                <w:numId w:val="7"/>
              </w:numPr>
            </w:pPr>
            <w:r>
              <w:t>Cricket, Football</w:t>
            </w:r>
          </w:p>
          <w:p w:rsidR="0047383B" w:rsidRDefault="0047383B" w:rsidP="008135BF">
            <w:pPr>
              <w:pStyle w:val="ListParagraph"/>
              <w:numPr>
                <w:ilvl w:val="0"/>
                <w:numId w:val="7"/>
              </w:numPr>
            </w:pPr>
            <w:r>
              <w:t>Placement volunteer</w:t>
            </w:r>
          </w:p>
          <w:p w:rsidR="0050654D" w:rsidRDefault="0050654D" w:rsidP="008135BF">
            <w:pPr>
              <w:pStyle w:val="ListParagraph"/>
              <w:numPr>
                <w:ilvl w:val="0"/>
                <w:numId w:val="7"/>
              </w:numPr>
            </w:pPr>
            <w:r>
              <w:t>Part time jobs</w:t>
            </w:r>
          </w:p>
          <w:p w:rsidR="0050654D" w:rsidRDefault="0050654D" w:rsidP="008135BF">
            <w:pPr>
              <w:pStyle w:val="ListParagraph"/>
              <w:numPr>
                <w:ilvl w:val="0"/>
                <w:numId w:val="7"/>
              </w:numPr>
            </w:pPr>
            <w:r>
              <w:t>Photography</w:t>
            </w:r>
          </w:p>
          <w:p w:rsidR="0050654D" w:rsidRDefault="0050654D" w:rsidP="008135BF">
            <w:pPr>
              <w:pStyle w:val="ListParagraph"/>
              <w:numPr>
                <w:ilvl w:val="0"/>
                <w:numId w:val="7"/>
              </w:numPr>
            </w:pPr>
            <w:r>
              <w:t>Travelling, Driving</w:t>
            </w:r>
          </w:p>
          <w:p w:rsidR="0047383B" w:rsidRDefault="0047383B" w:rsidP="008135BF">
            <w:pPr>
              <w:pStyle w:val="ListParagraph"/>
              <w:numPr>
                <w:ilvl w:val="0"/>
                <w:numId w:val="7"/>
              </w:numPr>
            </w:pPr>
            <w:r>
              <w:t>Swimming</w:t>
            </w:r>
          </w:p>
          <w:p w:rsidR="008135BF" w:rsidRPr="008135BF" w:rsidRDefault="00E72A6A" w:rsidP="008135BF">
            <w:pPr>
              <w:pStyle w:val="ListParagraph"/>
              <w:numPr>
                <w:ilvl w:val="0"/>
                <w:numId w:val="7"/>
              </w:numPr>
            </w:pPr>
            <w:r>
              <w:t>Computer Games</w:t>
            </w:r>
          </w:p>
        </w:tc>
      </w:tr>
      <w:tr w:rsidR="0089095F" w:rsidTr="001639A3">
        <w:tc>
          <w:tcPr>
            <w:tcW w:w="1846" w:type="dxa"/>
          </w:tcPr>
          <w:p w:rsidR="0089095F" w:rsidRDefault="00243E26" w:rsidP="00243E26">
            <w:pPr>
              <w:pStyle w:val="Heading1"/>
              <w:jc w:val="left"/>
            </w:pPr>
            <w:r>
              <w:t xml:space="preserve">   </w:t>
            </w:r>
            <w:r w:rsidR="0089095F">
              <w:t>REFERENCE</w:t>
            </w:r>
          </w:p>
        </w:tc>
        <w:tc>
          <w:tcPr>
            <w:tcW w:w="404" w:type="dxa"/>
          </w:tcPr>
          <w:p w:rsidR="0089095F" w:rsidRDefault="0089095F" w:rsidP="008135BF"/>
        </w:tc>
        <w:tc>
          <w:tcPr>
            <w:tcW w:w="8217" w:type="dxa"/>
          </w:tcPr>
          <w:p w:rsidR="0089095F" w:rsidRDefault="0089095F" w:rsidP="00F7409F">
            <w:pPr>
              <w:pStyle w:val="Heading2"/>
              <w:numPr>
                <w:ilvl w:val="0"/>
                <w:numId w:val="7"/>
              </w:num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Dr.Shine N Das (HOD of CSE dpt,</w:t>
            </w:r>
            <w:r w:rsidR="00FF6D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college of engineering munnar)</w:t>
            </w:r>
            <w:r w:rsidR="00D75D8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</w:t>
            </w:r>
            <w:r w:rsidR="00FF6D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phone:</w:t>
            </w:r>
            <w:r w:rsidR="00D75D8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9447006953</w:t>
            </w:r>
          </w:p>
          <w:p w:rsidR="0089095F" w:rsidRPr="0089095F" w:rsidRDefault="0089095F" w:rsidP="0089095F">
            <w:pPr>
              <w:pStyle w:val="ListParagraph"/>
              <w:numPr>
                <w:ilvl w:val="0"/>
                <w:numId w:val="7"/>
              </w:numPr>
            </w:pPr>
            <w:r>
              <w:t>Rev</w:t>
            </w:r>
            <w:r w:rsidR="00D75D89">
              <w:t>.Sr. Jyothis fcc ( Principal of SJHSS paingottoor) phone : 0485 2562181</w:t>
            </w:r>
          </w:p>
        </w:tc>
      </w:tr>
      <w:tr w:rsidR="008135BF" w:rsidTr="001639A3">
        <w:tc>
          <w:tcPr>
            <w:tcW w:w="1846" w:type="dxa"/>
          </w:tcPr>
          <w:p w:rsidR="008135BF" w:rsidRDefault="008135BF" w:rsidP="008135BF">
            <w:pPr>
              <w:pStyle w:val="Heading1"/>
            </w:pPr>
            <w:r>
              <w:lastRenderedPageBreak/>
              <w:t>Declaration</w:t>
            </w:r>
          </w:p>
        </w:tc>
        <w:tc>
          <w:tcPr>
            <w:tcW w:w="404" w:type="dxa"/>
          </w:tcPr>
          <w:p w:rsidR="008135BF" w:rsidRDefault="008135BF" w:rsidP="008135BF"/>
        </w:tc>
        <w:tc>
          <w:tcPr>
            <w:tcW w:w="8217" w:type="dxa"/>
          </w:tcPr>
          <w:p w:rsidR="008135BF" w:rsidRDefault="008135BF" w:rsidP="008135BF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I hereby declare that the above mentioned information is correct up to my knowledge and I bear the responsibility for the correctness of the above mentioned particulars.</w:t>
            </w:r>
          </w:p>
        </w:tc>
      </w:tr>
      <w:tr w:rsidR="008135BF" w:rsidTr="001639A3">
        <w:tc>
          <w:tcPr>
            <w:tcW w:w="1846" w:type="dxa"/>
          </w:tcPr>
          <w:p w:rsidR="008135BF" w:rsidRDefault="008135BF" w:rsidP="008135BF">
            <w:pPr>
              <w:pStyle w:val="Heading1"/>
              <w:jc w:val="left"/>
            </w:pPr>
          </w:p>
        </w:tc>
        <w:tc>
          <w:tcPr>
            <w:tcW w:w="404" w:type="dxa"/>
          </w:tcPr>
          <w:p w:rsidR="008135BF" w:rsidRDefault="008135BF" w:rsidP="008135BF"/>
        </w:tc>
        <w:tc>
          <w:tcPr>
            <w:tcW w:w="8217" w:type="dxa"/>
          </w:tcPr>
          <w:p w:rsidR="008135BF" w:rsidRDefault="008135BF" w:rsidP="008135BF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</w:pPr>
          </w:p>
        </w:tc>
      </w:tr>
    </w:tbl>
    <w:p w:rsidR="008135BF" w:rsidRDefault="008135BF" w:rsidP="008135BF"/>
    <w:p w:rsidR="00D75D89" w:rsidRDefault="00FF6D2B" w:rsidP="008135BF">
      <w:r>
        <w:t>Place: Munnar</w:t>
      </w:r>
      <w:r w:rsidR="008135BF">
        <w:tab/>
      </w:r>
    </w:p>
    <w:p w:rsidR="008135BF" w:rsidRDefault="00FF6D2B" w:rsidP="008135BF">
      <w:r>
        <w:t>Date:</w:t>
      </w:r>
      <w:r w:rsidR="008135BF">
        <w:tab/>
      </w:r>
      <w:r w:rsidR="0050654D">
        <w:tab/>
      </w:r>
      <w:r w:rsidR="0050654D">
        <w:tab/>
      </w:r>
      <w:r w:rsidR="0050654D">
        <w:tab/>
      </w:r>
      <w:r w:rsidR="0050654D">
        <w:tab/>
      </w:r>
      <w:r w:rsidR="0050654D">
        <w:tab/>
      </w:r>
      <w:r w:rsidR="0050654D">
        <w:tab/>
      </w:r>
      <w:r w:rsidR="0050654D">
        <w:tab/>
      </w:r>
      <w:r w:rsidR="0050654D">
        <w:tab/>
        <w:t xml:space="preserve">               Ebin Dominic</w:t>
      </w:r>
    </w:p>
    <w:sectPr w:rsidR="008135BF" w:rsidSect="009A210F">
      <w:footerReference w:type="default" r:id="rId12"/>
      <w:headerReference w:type="first" r:id="rId13"/>
      <w:pgSz w:w="11907" w:h="16839" w:code="9"/>
      <w:pgMar w:top="720" w:right="720" w:bottom="720" w:left="720" w:header="720" w:footer="720" w:gutter="0"/>
      <w:pgBorders w:offsetFrom="page">
        <w:top w:val="single" w:sz="18" w:space="24" w:color="B83D68" w:themeColor="accent1"/>
        <w:left w:val="single" w:sz="18" w:space="24" w:color="B83D68" w:themeColor="accent1"/>
        <w:bottom w:val="single" w:sz="18" w:space="24" w:color="B83D68" w:themeColor="accent1"/>
        <w:right w:val="single" w:sz="18" w:space="24" w:color="B83D68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ECE" w:rsidRDefault="00D75ECE">
      <w:pPr>
        <w:spacing w:before="0" w:after="0" w:line="240" w:lineRule="auto"/>
      </w:pPr>
      <w:r>
        <w:separator/>
      </w:r>
    </w:p>
  </w:endnote>
  <w:endnote w:type="continuationSeparator" w:id="0">
    <w:p w:rsidR="00D75ECE" w:rsidRDefault="00D75E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2BC" w:rsidRDefault="00414819">
    <w:pPr>
      <w:pStyle w:val="Footer"/>
    </w:pPr>
    <w:r>
      <w:t xml:space="preserve">Page </w:t>
    </w:r>
    <w:r w:rsidR="00E378C4">
      <w:fldChar w:fldCharType="begin"/>
    </w:r>
    <w:r>
      <w:instrText xml:space="preserve"> PAGE </w:instrText>
    </w:r>
    <w:r w:rsidR="00E378C4">
      <w:fldChar w:fldCharType="separate"/>
    </w:r>
    <w:r w:rsidR="006E0D87">
      <w:rPr>
        <w:noProof/>
      </w:rPr>
      <w:t>2</w:t>
    </w:r>
    <w:r w:rsidR="00E378C4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ECE" w:rsidRDefault="00D75ECE">
      <w:pPr>
        <w:spacing w:before="0" w:after="0" w:line="240" w:lineRule="auto"/>
      </w:pPr>
      <w:r>
        <w:separator/>
      </w:r>
    </w:p>
  </w:footnote>
  <w:footnote w:type="continuationSeparator" w:id="0">
    <w:p w:rsidR="00D75ECE" w:rsidRDefault="00D75E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616" w:rsidRDefault="00E378C4">
    <w:pPr>
      <w:pStyle w:val="Header"/>
    </w:pPr>
    <w:r>
      <w:rPr>
        <w:noProof/>
        <w:lang w:eastAsia="en-US" w:bidi="ml-IN"/>
      </w:rPr>
      <w:pict>
        <v:rect id="Rectangle 197" o:spid="_x0000_s4097" style="position:absolute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b83d68 [3204]" stroked="f" strokeweight="2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-649988188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9E4616" w:rsidRDefault="009E4616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CURRICULAM VITAE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5CCE"/>
    <w:multiLevelType w:val="hybridMultilevel"/>
    <w:tmpl w:val="0748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239C6"/>
    <w:multiLevelType w:val="hybridMultilevel"/>
    <w:tmpl w:val="1F60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332FE"/>
    <w:multiLevelType w:val="hybridMultilevel"/>
    <w:tmpl w:val="04CC50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906FE2"/>
    <w:multiLevelType w:val="hybridMultilevel"/>
    <w:tmpl w:val="7D54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05CAB"/>
    <w:multiLevelType w:val="hybridMultilevel"/>
    <w:tmpl w:val="97DC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00214"/>
    <w:multiLevelType w:val="hybridMultilevel"/>
    <w:tmpl w:val="B2B6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A4E16"/>
    <w:multiLevelType w:val="hybridMultilevel"/>
    <w:tmpl w:val="971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71EF1"/>
    <w:multiLevelType w:val="hybridMultilevel"/>
    <w:tmpl w:val="71BA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358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16540"/>
    <w:rsid w:val="000B3B99"/>
    <w:rsid w:val="00120DC4"/>
    <w:rsid w:val="00131D1D"/>
    <w:rsid w:val="001639A3"/>
    <w:rsid w:val="001A5D24"/>
    <w:rsid w:val="001B5BD8"/>
    <w:rsid w:val="001C2C1F"/>
    <w:rsid w:val="001F6B28"/>
    <w:rsid w:val="002378A8"/>
    <w:rsid w:val="00243E26"/>
    <w:rsid w:val="0024587F"/>
    <w:rsid w:val="0028457E"/>
    <w:rsid w:val="002C42BC"/>
    <w:rsid w:val="002D3C92"/>
    <w:rsid w:val="00342171"/>
    <w:rsid w:val="003A1FF3"/>
    <w:rsid w:val="00414819"/>
    <w:rsid w:val="0044460E"/>
    <w:rsid w:val="004609D4"/>
    <w:rsid w:val="0047383B"/>
    <w:rsid w:val="004B2FAA"/>
    <w:rsid w:val="0050654D"/>
    <w:rsid w:val="00507900"/>
    <w:rsid w:val="005563B3"/>
    <w:rsid w:val="005A05DF"/>
    <w:rsid w:val="00696C0D"/>
    <w:rsid w:val="006C3898"/>
    <w:rsid w:val="006D4871"/>
    <w:rsid w:val="006E0D87"/>
    <w:rsid w:val="00715166"/>
    <w:rsid w:val="00772BDC"/>
    <w:rsid w:val="00797FA4"/>
    <w:rsid w:val="007A018D"/>
    <w:rsid w:val="007F1421"/>
    <w:rsid w:val="008065F5"/>
    <w:rsid w:val="008135BF"/>
    <w:rsid w:val="00840144"/>
    <w:rsid w:val="0089095F"/>
    <w:rsid w:val="008B5CD8"/>
    <w:rsid w:val="009A0AA0"/>
    <w:rsid w:val="009A210F"/>
    <w:rsid w:val="009A4F0D"/>
    <w:rsid w:val="009E4616"/>
    <w:rsid w:val="00A725F8"/>
    <w:rsid w:val="00A96165"/>
    <w:rsid w:val="00B154CD"/>
    <w:rsid w:val="00B251FC"/>
    <w:rsid w:val="00B7166A"/>
    <w:rsid w:val="00C630D8"/>
    <w:rsid w:val="00CB66F6"/>
    <w:rsid w:val="00CD6CD1"/>
    <w:rsid w:val="00D16540"/>
    <w:rsid w:val="00D262D5"/>
    <w:rsid w:val="00D332A1"/>
    <w:rsid w:val="00D56587"/>
    <w:rsid w:val="00D75D89"/>
    <w:rsid w:val="00D75ECE"/>
    <w:rsid w:val="00DB479E"/>
    <w:rsid w:val="00DC2ED1"/>
    <w:rsid w:val="00DE237D"/>
    <w:rsid w:val="00E13AA2"/>
    <w:rsid w:val="00E33CA1"/>
    <w:rsid w:val="00E378C4"/>
    <w:rsid w:val="00E72A6A"/>
    <w:rsid w:val="00E947E4"/>
    <w:rsid w:val="00E96193"/>
    <w:rsid w:val="00EB5DCE"/>
    <w:rsid w:val="00EC35EB"/>
    <w:rsid w:val="00EF5357"/>
    <w:rsid w:val="00F46761"/>
    <w:rsid w:val="00F61018"/>
    <w:rsid w:val="00F7409F"/>
    <w:rsid w:val="00F82268"/>
    <w:rsid w:val="00FA678E"/>
    <w:rsid w:val="00FD4DD4"/>
    <w:rsid w:val="00FF6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171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342171"/>
    <w:pPr>
      <w:jc w:val="right"/>
      <w:outlineLvl w:val="0"/>
    </w:pPr>
    <w:rPr>
      <w:rFonts w:asciiTheme="majorHAnsi" w:eastAsiaTheme="majorEastAsia" w:hAnsiTheme="majorHAnsi" w:cstheme="majorBidi"/>
      <w:caps/>
      <w:color w:val="B83D68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42171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1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83D6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1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1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E3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1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1E3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1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1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1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17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171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342171"/>
    <w:pPr>
      <w:pBdr>
        <w:top w:val="single" w:sz="4" w:space="6" w:color="D787A3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342171"/>
    <w:rPr>
      <w:kern w:val="20"/>
    </w:rPr>
  </w:style>
  <w:style w:type="paragraph" w:customStyle="1" w:styleId="ResumeText">
    <w:name w:val="Resume Text"/>
    <w:basedOn w:val="Normal"/>
    <w:qFormat/>
    <w:rsid w:val="00342171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342171"/>
    <w:rPr>
      <w:color w:val="808080"/>
    </w:rPr>
  </w:style>
  <w:style w:type="table" w:styleId="TableGrid">
    <w:name w:val="Table Grid"/>
    <w:basedOn w:val="TableNormal"/>
    <w:uiPriority w:val="59"/>
    <w:rsid w:val="00342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42171"/>
    <w:rPr>
      <w:rFonts w:asciiTheme="majorHAnsi" w:eastAsiaTheme="majorEastAsia" w:hAnsiTheme="majorHAnsi" w:cstheme="majorBidi"/>
      <w:caps/>
      <w:color w:val="B83D68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34217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42171"/>
    <w:rPr>
      <w:rFonts w:asciiTheme="majorHAnsi" w:eastAsiaTheme="majorEastAsia" w:hAnsiTheme="majorHAnsi" w:cstheme="majorBidi"/>
      <w:b/>
      <w:bCs/>
      <w:color w:val="B83D68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71"/>
    <w:rPr>
      <w:rFonts w:asciiTheme="majorHAnsi" w:eastAsiaTheme="majorEastAsia" w:hAnsiTheme="majorHAnsi" w:cstheme="majorBidi"/>
      <w:b/>
      <w:bCs/>
      <w:i/>
      <w:iCs/>
      <w:color w:val="B83D68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171"/>
    <w:rPr>
      <w:rFonts w:asciiTheme="majorHAnsi" w:eastAsiaTheme="majorEastAsia" w:hAnsiTheme="majorHAnsi" w:cstheme="majorBidi"/>
      <w:color w:val="5B1E33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171"/>
    <w:rPr>
      <w:rFonts w:asciiTheme="majorHAnsi" w:eastAsiaTheme="majorEastAsia" w:hAnsiTheme="majorHAnsi" w:cstheme="majorBidi"/>
      <w:i/>
      <w:iCs/>
      <w:color w:val="5B1E33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171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171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171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342171"/>
    <w:tblPr>
      <w:tblInd w:w="0" w:type="dxa"/>
      <w:tblBorders>
        <w:insideH w:val="single" w:sz="4" w:space="0" w:color="B83D68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342171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B83D68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342171"/>
    <w:pPr>
      <w:spacing w:before="1200" w:after="360"/>
    </w:pPr>
    <w:rPr>
      <w:rFonts w:asciiTheme="majorHAnsi" w:eastAsiaTheme="majorEastAsia" w:hAnsiTheme="majorHAnsi" w:cstheme="majorBidi"/>
      <w:caps/>
      <w:color w:val="B83D68" w:themeColor="accent1"/>
    </w:rPr>
  </w:style>
  <w:style w:type="character" w:customStyle="1" w:styleId="DateChar">
    <w:name w:val="Date Char"/>
    <w:basedOn w:val="DefaultParagraphFont"/>
    <w:link w:val="Date"/>
    <w:uiPriority w:val="8"/>
    <w:rsid w:val="00342171"/>
    <w:rPr>
      <w:rFonts w:asciiTheme="majorHAnsi" w:eastAsiaTheme="majorEastAsia" w:hAnsiTheme="majorHAnsi" w:cstheme="majorBidi"/>
      <w:caps/>
      <w:color w:val="B83D68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342171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342171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342171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342171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342171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342171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342171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342171"/>
    <w:rPr>
      <w:color w:val="B83D68" w:themeColor="accent1"/>
    </w:rPr>
  </w:style>
  <w:style w:type="paragraph" w:customStyle="1" w:styleId="ContactInfo">
    <w:name w:val="Contact Info"/>
    <w:basedOn w:val="Normal"/>
    <w:uiPriority w:val="2"/>
    <w:qFormat/>
    <w:rsid w:val="00342171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342171"/>
    <w:pPr>
      <w:pBdr>
        <w:top w:val="single" w:sz="4" w:space="4" w:color="B83D68" w:themeColor="accent1"/>
        <w:left w:val="single" w:sz="4" w:space="6" w:color="B83D68" w:themeColor="accent1"/>
        <w:bottom w:val="single" w:sz="4" w:space="4" w:color="B83D68" w:themeColor="accent1"/>
        <w:right w:val="single" w:sz="4" w:space="6" w:color="B83D68" w:themeColor="accent1"/>
      </w:pBdr>
      <w:shd w:val="clear" w:color="auto" w:fill="B83D68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B154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54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4C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4CD"/>
    <w:rPr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4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4CD"/>
    <w:rPr>
      <w:b/>
      <w:bCs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4C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4CD"/>
    <w:rPr>
      <w:rFonts w:ascii="Segoe UI" w:hAnsi="Segoe UI" w:cs="Segoe UI"/>
      <w:kern w:val="20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095F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095F"/>
    <w:rPr>
      <w:kern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095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mi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D1A6E8645C4494AADB0910B9999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E782-8220-4E83-A2FD-BB1DF4048A9C}"/>
      </w:docPartPr>
      <w:docPartBody>
        <w:p w:rsidR="00A7442A" w:rsidRDefault="00093843">
          <w:pPr>
            <w:pStyle w:val="01D1A6E8645C4494AADB0910B9999035"/>
          </w:pPr>
          <w:r>
            <w:t>[Street Address]</w:t>
          </w:r>
        </w:p>
      </w:docPartBody>
    </w:docPart>
    <w:docPart>
      <w:docPartPr>
        <w:name w:val="ABBC04ED5C214E2BA1FD5C240AA6D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1A3EB-A75E-4C4A-BA08-F028B6183F35}"/>
      </w:docPartPr>
      <w:docPartBody>
        <w:p w:rsidR="00A7442A" w:rsidRDefault="00093843">
          <w:pPr>
            <w:pStyle w:val="ABBC04ED5C214E2BA1FD5C240AA6D4F6"/>
          </w:pPr>
          <w:r>
            <w:t>[City, ST ZIP Code]</w:t>
          </w:r>
        </w:p>
      </w:docPartBody>
    </w:docPart>
    <w:docPart>
      <w:docPartPr>
        <w:name w:val="307C33E21E5340179DBC21EC74EE3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4CB38-D114-44CC-99BE-65C5C8D053AF}"/>
      </w:docPartPr>
      <w:docPartBody>
        <w:p w:rsidR="00A7442A" w:rsidRDefault="00093843">
          <w:pPr>
            <w:pStyle w:val="307C33E21E5340179DBC21EC74EE3AFD"/>
          </w:pPr>
          <w:r>
            <w:t>[Telephone]</w:t>
          </w:r>
        </w:p>
      </w:docPartBody>
    </w:docPart>
    <w:docPart>
      <w:docPartPr>
        <w:name w:val="0CBC54058FAE4A229F6CBF8D9A690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136E4-B6AF-46E6-A4CA-C704D15F4195}"/>
      </w:docPartPr>
      <w:docPartBody>
        <w:p w:rsidR="00A7442A" w:rsidRDefault="00093843">
          <w:pPr>
            <w:pStyle w:val="0CBC54058FAE4A229F6CBF8D9A69022F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EA33E55C5925422F94BEFFC2FF224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4926C-181F-4997-BFE9-B3ABA652B9C7}"/>
      </w:docPartPr>
      <w:docPartBody>
        <w:p w:rsidR="00A7442A" w:rsidRDefault="00093843">
          <w:pPr>
            <w:pStyle w:val="EA33E55C5925422F94BEFFC2FF2247A9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B12AE"/>
    <w:rsid w:val="00093843"/>
    <w:rsid w:val="001406F5"/>
    <w:rsid w:val="00255875"/>
    <w:rsid w:val="002B12AE"/>
    <w:rsid w:val="00326315"/>
    <w:rsid w:val="003B4EC4"/>
    <w:rsid w:val="004E2FB5"/>
    <w:rsid w:val="0053713D"/>
    <w:rsid w:val="00694FA1"/>
    <w:rsid w:val="00732920"/>
    <w:rsid w:val="00741A70"/>
    <w:rsid w:val="008439DE"/>
    <w:rsid w:val="00A35F9D"/>
    <w:rsid w:val="00A7254E"/>
    <w:rsid w:val="00A7442A"/>
    <w:rsid w:val="00BD68C0"/>
    <w:rsid w:val="00E41E19"/>
    <w:rsid w:val="00E428DD"/>
    <w:rsid w:val="00F36276"/>
    <w:rsid w:val="00F91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1A6E8645C4494AADB0910B9999035">
    <w:name w:val="01D1A6E8645C4494AADB0910B9999035"/>
    <w:rsid w:val="001406F5"/>
  </w:style>
  <w:style w:type="paragraph" w:customStyle="1" w:styleId="ABBC04ED5C214E2BA1FD5C240AA6D4F6">
    <w:name w:val="ABBC04ED5C214E2BA1FD5C240AA6D4F6"/>
    <w:rsid w:val="001406F5"/>
  </w:style>
  <w:style w:type="paragraph" w:customStyle="1" w:styleId="307C33E21E5340179DBC21EC74EE3AFD">
    <w:name w:val="307C33E21E5340179DBC21EC74EE3AFD"/>
    <w:rsid w:val="001406F5"/>
  </w:style>
  <w:style w:type="paragraph" w:customStyle="1" w:styleId="599D165D53FE4EB0AF1A1E0B553BAB81">
    <w:name w:val="599D165D53FE4EB0AF1A1E0B553BAB81"/>
    <w:rsid w:val="001406F5"/>
  </w:style>
  <w:style w:type="character" w:styleId="Emphasis">
    <w:name w:val="Emphasis"/>
    <w:basedOn w:val="DefaultParagraphFont"/>
    <w:uiPriority w:val="2"/>
    <w:unhideWhenUsed/>
    <w:qFormat/>
    <w:rsid w:val="001406F5"/>
    <w:rPr>
      <w:color w:val="4F81BD" w:themeColor="accent1"/>
    </w:rPr>
  </w:style>
  <w:style w:type="paragraph" w:customStyle="1" w:styleId="0CBC54058FAE4A229F6CBF8D9A69022F">
    <w:name w:val="0CBC54058FAE4A229F6CBF8D9A69022F"/>
    <w:rsid w:val="001406F5"/>
  </w:style>
  <w:style w:type="paragraph" w:customStyle="1" w:styleId="EA33E55C5925422F94BEFFC2FF2247A9">
    <w:name w:val="EA33E55C5925422F94BEFFC2FF2247A9"/>
    <w:rsid w:val="001406F5"/>
  </w:style>
  <w:style w:type="paragraph" w:customStyle="1" w:styleId="A99DF265B92746A8A538DBB21C54EA5F">
    <w:name w:val="A99DF265B92746A8A538DBB21C54EA5F"/>
    <w:rsid w:val="001406F5"/>
  </w:style>
  <w:style w:type="paragraph" w:customStyle="1" w:styleId="ResumeText">
    <w:name w:val="Resume Text"/>
    <w:basedOn w:val="Normal"/>
    <w:qFormat/>
    <w:rsid w:val="001406F5"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bidi="ar-SA"/>
    </w:rPr>
  </w:style>
  <w:style w:type="paragraph" w:customStyle="1" w:styleId="B282B2A7BEF24B59A958C115797DEC3B">
    <w:name w:val="B282B2A7BEF24B59A958C115797DEC3B"/>
    <w:rsid w:val="001406F5"/>
  </w:style>
  <w:style w:type="character" w:styleId="PlaceholderText">
    <w:name w:val="Placeholder Text"/>
    <w:basedOn w:val="DefaultParagraphFont"/>
    <w:uiPriority w:val="99"/>
    <w:semiHidden/>
    <w:rsid w:val="002B12AE"/>
    <w:rPr>
      <w:color w:val="808080"/>
    </w:rPr>
  </w:style>
  <w:style w:type="paragraph" w:customStyle="1" w:styleId="C03B68640D2040F19548F4E88925D8F5">
    <w:name w:val="C03B68640D2040F19548F4E88925D8F5"/>
    <w:rsid w:val="001406F5"/>
  </w:style>
  <w:style w:type="paragraph" w:customStyle="1" w:styleId="6D5593FCD41343128253C6EC0E353E34">
    <w:name w:val="6D5593FCD41343128253C6EC0E353E34"/>
    <w:rsid w:val="001406F5"/>
  </w:style>
  <w:style w:type="paragraph" w:customStyle="1" w:styleId="3BD45BF2007042459FF52F49054C13F2">
    <w:name w:val="3BD45BF2007042459FF52F49054C13F2"/>
    <w:rsid w:val="001406F5"/>
  </w:style>
  <w:style w:type="paragraph" w:customStyle="1" w:styleId="34E56EBB31AE403DB3B6A160F92EB8C9">
    <w:name w:val="34E56EBB31AE403DB3B6A160F92EB8C9"/>
    <w:rsid w:val="001406F5"/>
  </w:style>
  <w:style w:type="paragraph" w:customStyle="1" w:styleId="A0B80D5BA1AA4D27B2EC98EC163347DD">
    <w:name w:val="A0B80D5BA1AA4D27B2EC98EC163347DD"/>
    <w:rsid w:val="001406F5"/>
  </w:style>
  <w:style w:type="paragraph" w:customStyle="1" w:styleId="70BB02C90148458197FB41955720A9B9">
    <w:name w:val="70BB02C90148458197FB41955720A9B9"/>
    <w:rsid w:val="001406F5"/>
  </w:style>
  <w:style w:type="paragraph" w:customStyle="1" w:styleId="655E75005C1F419CB49D3452DAA9A45F">
    <w:name w:val="655E75005C1F419CB49D3452DAA9A45F"/>
    <w:rsid w:val="001406F5"/>
  </w:style>
  <w:style w:type="paragraph" w:customStyle="1" w:styleId="0BB50D7DABC34241BD6AE9FC2C14C99E">
    <w:name w:val="0BB50D7DABC34241BD6AE9FC2C14C99E"/>
    <w:rsid w:val="001406F5"/>
  </w:style>
  <w:style w:type="paragraph" w:customStyle="1" w:styleId="E1316809D5F344A4B9F547FAC2107AE0">
    <w:name w:val="E1316809D5F344A4B9F547FAC2107AE0"/>
    <w:rsid w:val="001406F5"/>
  </w:style>
  <w:style w:type="paragraph" w:customStyle="1" w:styleId="6EF6762A7A8D438CA6608544E5A7826E">
    <w:name w:val="6EF6762A7A8D438CA6608544E5A7826E"/>
    <w:rsid w:val="001406F5"/>
  </w:style>
  <w:style w:type="paragraph" w:customStyle="1" w:styleId="CDA3918943AA44E3B990DDA40A42A9BF">
    <w:name w:val="CDA3918943AA44E3B990DDA40A42A9BF"/>
    <w:rsid w:val="001406F5"/>
  </w:style>
  <w:style w:type="paragraph" w:customStyle="1" w:styleId="40F3E1B904FC4779A9CA6B4C809CE684">
    <w:name w:val="40F3E1B904FC4779A9CA6B4C809CE684"/>
    <w:rsid w:val="002B12AE"/>
  </w:style>
  <w:style w:type="paragraph" w:customStyle="1" w:styleId="FDCD4097DF034B4085BE35270AB8257B">
    <w:name w:val="FDCD4097DF034B4085BE35270AB8257B"/>
    <w:rsid w:val="002B12AE"/>
  </w:style>
  <w:style w:type="paragraph" w:customStyle="1" w:styleId="DF775D5321DA4EECBCAE3C5B375CB0C6">
    <w:name w:val="DF775D5321DA4EECBCAE3C5B375CB0C6"/>
    <w:rsid w:val="002B12AE"/>
  </w:style>
  <w:style w:type="paragraph" w:customStyle="1" w:styleId="E37B28285C62454DB23C2A2DA46239A0">
    <w:name w:val="E37B28285C62454DB23C2A2DA46239A0"/>
    <w:rsid w:val="002B12AE"/>
  </w:style>
  <w:style w:type="paragraph" w:customStyle="1" w:styleId="98E99E8723A34942AF8874328BB3C51F">
    <w:name w:val="98E99E8723A34942AF8874328BB3C51F"/>
    <w:rsid w:val="002B12AE"/>
  </w:style>
  <w:style w:type="paragraph" w:customStyle="1" w:styleId="766E74491C014C5882CB6EA18CE671E4">
    <w:name w:val="766E74491C014C5882CB6EA18CE671E4"/>
    <w:rsid w:val="002B12AE"/>
  </w:style>
  <w:style w:type="paragraph" w:customStyle="1" w:styleId="D1403391465E441E945AA7031D753C3B">
    <w:name w:val="D1403391465E441E945AA7031D753C3B"/>
    <w:rsid w:val="002B12AE"/>
  </w:style>
  <w:style w:type="paragraph" w:customStyle="1" w:styleId="3E05498D40ED48889422FC18F27EC805">
    <w:name w:val="3E05498D40ED48889422FC18F27EC805"/>
    <w:rsid w:val="002B12AE"/>
  </w:style>
  <w:style w:type="paragraph" w:customStyle="1" w:styleId="8E6FD8D599CF445EA897E8490067B27E">
    <w:name w:val="8E6FD8D599CF445EA897E8490067B27E"/>
    <w:rsid w:val="002B12AE"/>
  </w:style>
  <w:style w:type="paragraph" w:customStyle="1" w:styleId="FF9206710A0C4153A57F934E3AC4386B">
    <w:name w:val="FF9206710A0C4153A57F934E3AC4386B"/>
    <w:rsid w:val="002B12A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KOICKAL HOUSE, KADAVOOR [P.O]</CompanyAddress>
  <CompanyPhone>+91 8281376685</CompanyPhone>
  <CompanyFax/>
  <CompanyEmail>ebindominic47@gmail.com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C97139AE-2AFB-49DE-874B-17EB8A3D0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273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  EBIN DOMINIC</dc:creator>
  <cp:keywords>PALAKKAD</cp:keywords>
  <cp:lastModifiedBy>Orion Computers</cp:lastModifiedBy>
  <cp:revision>21</cp:revision>
  <dcterms:created xsi:type="dcterms:W3CDTF">2014-03-23T16:10:00Z</dcterms:created>
  <dcterms:modified xsi:type="dcterms:W3CDTF">2015-04-06T06:09:00Z</dcterms:modified>
  <cp:category>SOUTH PUNNAMATTOM, ERNAKULAM[DT]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