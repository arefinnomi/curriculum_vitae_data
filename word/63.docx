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8F" w:rsidRDefault="007B551B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73374CF346CD4127B608CDF3AC603B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12550">
            <w:rPr>
              <w:lang w:val="en-IN"/>
            </w:rPr>
            <w:t>Sanju Bhandari</w:t>
          </w:r>
        </w:sdtContent>
      </w:sdt>
    </w:p>
    <w:p w:rsidR="00F04325" w:rsidRPr="00E16137" w:rsidRDefault="009176E6" w:rsidP="00E16137">
      <w:pPr>
        <w:tabs>
          <w:tab w:val="left" w:pos="4635"/>
        </w:tabs>
        <w:rPr>
          <w:sz w:val="24"/>
          <w:szCs w:val="24"/>
        </w:rPr>
      </w:pPr>
      <w:sdt>
        <w:sdtPr>
          <w:rPr>
            <w:sz w:val="24"/>
            <w:szCs w:val="24"/>
          </w:rPr>
          <w:alias w:val="Address"/>
          <w:tag w:val=""/>
          <w:id w:val="-593780209"/>
          <w:placeholder>
            <w:docPart w:val="779FD9C36EF84BA4B3842B43CC3060F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12550" w:rsidRPr="00E16137">
            <w:rPr>
              <w:sz w:val="24"/>
              <w:szCs w:val="24"/>
            </w:rPr>
            <w:t>Gk-ii, New Delhi</w:t>
          </w:r>
        </w:sdtContent>
      </w:sdt>
      <w:r w:rsidR="007B551B" w:rsidRPr="00E16137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31C8B10B7F7E4B319F8A6821AB6B7AD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12550" w:rsidRPr="00E16137">
            <w:rPr>
              <w:sz w:val="24"/>
              <w:szCs w:val="24"/>
            </w:rPr>
            <w:t>8105400409</w:t>
          </w:r>
        </w:sdtContent>
      </w:sdt>
      <w:r w:rsidR="007B551B" w:rsidRPr="00E16137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Email"/>
          <w:tag w:val=""/>
          <w:id w:val="-391963670"/>
          <w:placeholder>
            <w:docPart w:val="97D98CCFE6D640E2AB1A772D833340F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12550" w:rsidRPr="00E16137">
            <w:rPr>
              <w:sz w:val="24"/>
              <w:szCs w:val="24"/>
            </w:rPr>
            <w:t>sabsan17@gmail.com</w:t>
          </w:r>
        </w:sdtContent>
      </w:sdt>
      <w:r w:rsidR="00F04325">
        <w:rPr>
          <w:sz w:val="24"/>
          <w:szCs w:val="24"/>
        </w:rPr>
        <w:t xml:space="preserve"> | male| 13/05/1990</w:t>
      </w:r>
    </w:p>
    <w:p w:rsidR="0068408F" w:rsidRDefault="007B551B">
      <w:pPr>
        <w:pStyle w:val="SectionHeading"/>
        <w:spacing w:before="720"/>
      </w:pPr>
      <w:r>
        <w:t>Objective</w:t>
      </w:r>
    </w:p>
    <w:p w:rsidR="0068408F" w:rsidRPr="00E16137" w:rsidRDefault="00512550">
      <w:pPr>
        <w:pStyle w:val="ListBullet"/>
        <w:rPr>
          <w:sz w:val="24"/>
          <w:szCs w:val="24"/>
        </w:rPr>
      </w:pPr>
      <w:r w:rsidRPr="00E16137">
        <w:rPr>
          <w:sz w:val="24"/>
          <w:szCs w:val="24"/>
        </w:rPr>
        <w:t>To gain work skills and utilize the same for personal and social benefits</w:t>
      </w:r>
    </w:p>
    <w:p w:rsidR="0068408F" w:rsidRDefault="007B551B">
      <w:pPr>
        <w:pStyle w:val="SectionHeading"/>
      </w:pPr>
      <w:r>
        <w:t>Education</w:t>
      </w:r>
    </w:p>
    <w:sdt>
      <w:sdtPr>
        <w:rPr>
          <w:b w:val="0"/>
          <w:bCs w:val="0"/>
          <w:caps w:val="0"/>
          <w:color w:val="404040" w:themeColor="text1" w:themeTint="BF"/>
          <w:sz w:val="24"/>
          <w:szCs w:val="24"/>
        </w:rPr>
        <w:id w:val="-1106653387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  <w:sz w:val="20"/>
              <w:szCs w:val="24"/>
            </w:rPr>
            <w:id w:val="-514004892"/>
            <w:placeholder>
              <w:docPart w:val="175A18AC858C48FAAA85A4907C3B39A7"/>
            </w:placeholder>
            <w15:repeatingSectionItem/>
          </w:sdtPr>
          <w:sdtEndPr>
            <w:rPr>
              <w:b/>
              <w:bCs w:val="0"/>
              <w:caps/>
              <w:color w:val="262626" w:themeColor="text1" w:themeTint="D9"/>
            </w:rPr>
          </w:sdtEndPr>
          <w:sdtContent>
            <w:p w:rsidR="00512550" w:rsidRPr="00E16137" w:rsidRDefault="00512550" w:rsidP="00512550">
              <w:pPr>
                <w:pStyle w:val="Subsection"/>
                <w:rPr>
                  <w:sz w:val="20"/>
                  <w:szCs w:val="24"/>
                </w:rPr>
              </w:pPr>
              <w:r w:rsidRPr="00E16137">
                <w:rPr>
                  <w:sz w:val="20"/>
                  <w:szCs w:val="24"/>
                </w:rPr>
                <w:t xml:space="preserve">slc | 2007 | balodaya </w:t>
              </w:r>
              <w:r w:rsidR="00127671">
                <w:rPr>
                  <w:sz w:val="20"/>
                  <w:szCs w:val="24"/>
                </w:rPr>
                <w:t xml:space="preserve">english boarding school, NEPAL | </w:t>
              </w:r>
              <w:r w:rsidRPr="00E16137">
                <w:rPr>
                  <w:sz w:val="20"/>
                  <w:szCs w:val="24"/>
                </w:rPr>
                <w:t>89.63%</w:t>
              </w:r>
            </w:p>
            <w:p w:rsidR="0068408F" w:rsidRPr="00E16137" w:rsidRDefault="009176E6" w:rsidP="00512550">
              <w:pPr>
                <w:pStyle w:val="Subsection"/>
                <w:spacing w:before="100"/>
                <w:rPr>
                  <w:sz w:val="20"/>
                  <w:szCs w:val="24"/>
                </w:rPr>
              </w:pP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  <w:szCs w:val="24"/>
            </w:rPr>
            <w:id w:val="-1629317188"/>
            <w:placeholder>
              <w:docPart w:val="C5E42BC32822470BBBA8992CAEBCCB78"/>
            </w:placeholder>
            <w15:repeatingSectionItem/>
          </w:sdtPr>
          <w:sdtEndPr/>
          <w:sdtContent>
            <w:p w:rsidR="00512550" w:rsidRPr="00E16137" w:rsidRDefault="00512550" w:rsidP="00512550">
              <w:pPr>
                <w:pStyle w:val="Subsection"/>
                <w:spacing w:before="100"/>
                <w:rPr>
                  <w:sz w:val="20"/>
                  <w:szCs w:val="24"/>
                </w:rPr>
              </w:pPr>
              <w:r w:rsidRPr="00E16137">
                <w:rPr>
                  <w:sz w:val="20"/>
                  <w:szCs w:val="24"/>
                </w:rPr>
                <w:t>intermediate of science | 2010 | birendra saini</w:t>
              </w:r>
              <w:r w:rsidR="00127671">
                <w:rPr>
                  <w:sz w:val="20"/>
                  <w:szCs w:val="24"/>
                </w:rPr>
                <w:t xml:space="preserve">k awasiya mahavidyalaya | NEPAL | </w:t>
              </w:r>
              <w:r w:rsidRPr="00E16137">
                <w:rPr>
                  <w:sz w:val="20"/>
                  <w:szCs w:val="24"/>
                </w:rPr>
                <w:t>78.57%</w:t>
              </w:r>
            </w:p>
            <w:p w:rsidR="00512550" w:rsidRPr="00E16137" w:rsidRDefault="009176E6" w:rsidP="00512550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sz w:val="20"/>
                  <w:szCs w:val="24"/>
                </w:rPr>
              </w:pP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  <w:szCs w:val="24"/>
            </w:rPr>
            <w:id w:val="1717547298"/>
            <w:placeholder>
              <w:docPart w:val="D50811D8BE914BBA9FC2D43B5E24B3E0"/>
            </w:placeholder>
            <w15:repeatingSectionItem/>
          </w:sdtPr>
          <w:sdtEndPr/>
          <w:sdtContent>
            <w:p w:rsidR="00512550" w:rsidRPr="00E16137" w:rsidRDefault="00512550">
              <w:pPr>
                <w:pStyle w:val="Subsection"/>
                <w:rPr>
                  <w:sz w:val="20"/>
                  <w:szCs w:val="24"/>
                </w:rPr>
              </w:pPr>
              <w:r w:rsidRPr="00E16137">
                <w:rPr>
                  <w:sz w:val="20"/>
                  <w:szCs w:val="24"/>
                </w:rPr>
                <w:t>BACHLOR IN CIVIL ENGINEERING | 2015 | TH</w:t>
              </w:r>
              <w:r w:rsidR="00127671">
                <w:rPr>
                  <w:sz w:val="20"/>
                  <w:szCs w:val="24"/>
                </w:rPr>
                <w:t>E OXFORD COLLEGE OF ENGINEERING |</w:t>
              </w:r>
              <w:r w:rsidRPr="00E16137">
                <w:rPr>
                  <w:sz w:val="20"/>
                  <w:szCs w:val="24"/>
                </w:rPr>
                <w:t xml:space="preserve"> </w:t>
              </w:r>
              <w:r w:rsidR="00127671">
                <w:rPr>
                  <w:sz w:val="20"/>
                  <w:szCs w:val="24"/>
                </w:rPr>
                <w:t xml:space="preserve">BANGALORE | </w:t>
              </w:r>
              <w:r w:rsidR="00EE7F22">
                <w:rPr>
                  <w:sz w:val="20"/>
                  <w:szCs w:val="24"/>
                </w:rPr>
                <w:t xml:space="preserve">visvesvaraya technological university | </w:t>
              </w:r>
              <w:bookmarkStart w:id="0" w:name="_GoBack"/>
              <w:bookmarkEnd w:id="0"/>
              <w:r w:rsidRPr="00E16137">
                <w:rPr>
                  <w:sz w:val="20"/>
                  <w:szCs w:val="24"/>
                </w:rPr>
                <w:t>83.49%</w:t>
              </w:r>
            </w:p>
            <w:p w:rsidR="00512550" w:rsidRDefault="009176E6" w:rsidP="00512550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</w:sdtContent>
    </w:sdt>
    <w:p w:rsidR="0068408F" w:rsidRDefault="007B551B">
      <w:pPr>
        <w:pStyle w:val="SectionHeading"/>
      </w:pPr>
      <w:r>
        <w:t>Skills &amp; Abilities</w:t>
      </w:r>
    </w:p>
    <w:p w:rsidR="0068408F" w:rsidRPr="00E16137" w:rsidRDefault="007B551B">
      <w:pPr>
        <w:pStyle w:val="Subsection"/>
        <w:spacing w:before="100"/>
        <w:rPr>
          <w:sz w:val="24"/>
        </w:rPr>
      </w:pPr>
      <w:r w:rsidRPr="00E16137">
        <w:rPr>
          <w:sz w:val="24"/>
        </w:rPr>
        <w:t>Management</w:t>
      </w:r>
    </w:p>
    <w:p w:rsidR="0068408F" w:rsidRPr="00E16137" w:rsidRDefault="005C41C2">
      <w:pPr>
        <w:pStyle w:val="ListBullet"/>
        <w:rPr>
          <w:sz w:val="24"/>
        </w:rPr>
      </w:pPr>
      <w:r w:rsidRPr="00E16137">
        <w:rPr>
          <w:sz w:val="24"/>
        </w:rPr>
        <w:t xml:space="preserve">Management of website </w:t>
      </w:r>
      <w:hyperlink r:id="rId9" w:history="1">
        <w:r w:rsidRPr="00E16137">
          <w:rPr>
            <w:rStyle w:val="Hyperlink"/>
            <w:sz w:val="24"/>
          </w:rPr>
          <w:t>www.readymadeseminar.com</w:t>
        </w:r>
      </w:hyperlink>
      <w:r w:rsidRPr="00E16137">
        <w:rPr>
          <w:sz w:val="24"/>
        </w:rPr>
        <w:t xml:space="preserve"> , Facebook page </w:t>
      </w:r>
      <w:hyperlink r:id="rId10" w:history="1">
        <w:r w:rsidRPr="00E16137">
          <w:rPr>
            <w:rStyle w:val="Hyperlink"/>
            <w:sz w:val="24"/>
          </w:rPr>
          <w:t>Engineering</w:t>
        </w:r>
      </w:hyperlink>
      <w:r w:rsidRPr="00E16137">
        <w:rPr>
          <w:sz w:val="24"/>
        </w:rPr>
        <w:t xml:space="preserve"> , </w:t>
      </w:r>
    </w:p>
    <w:p w:rsidR="0068408F" w:rsidRPr="00E16137" w:rsidRDefault="007B551B">
      <w:pPr>
        <w:pStyle w:val="Subsection"/>
        <w:rPr>
          <w:sz w:val="24"/>
        </w:rPr>
      </w:pPr>
      <w:r w:rsidRPr="00E16137">
        <w:rPr>
          <w:sz w:val="24"/>
        </w:rPr>
        <w:t>Communication</w:t>
      </w:r>
    </w:p>
    <w:p w:rsidR="0068408F" w:rsidRPr="00E16137" w:rsidRDefault="00E16137">
      <w:pPr>
        <w:pStyle w:val="ListBullet"/>
        <w:rPr>
          <w:sz w:val="24"/>
        </w:rPr>
      </w:pPr>
      <w:r>
        <w:rPr>
          <w:sz w:val="24"/>
        </w:rPr>
        <w:t>Good</w:t>
      </w:r>
      <w:r w:rsidR="005C41C2" w:rsidRPr="00E16137">
        <w:rPr>
          <w:sz w:val="24"/>
        </w:rPr>
        <w:t xml:space="preserve"> communication skills and  can communicate properly in English , Hindi and Nepali language</w:t>
      </w:r>
    </w:p>
    <w:p w:rsidR="0068408F" w:rsidRPr="00E16137" w:rsidRDefault="007B551B">
      <w:pPr>
        <w:pStyle w:val="Subsection"/>
        <w:rPr>
          <w:sz w:val="24"/>
        </w:rPr>
      </w:pPr>
      <w:r w:rsidRPr="00E16137">
        <w:rPr>
          <w:sz w:val="24"/>
        </w:rPr>
        <w:t>Leadership</w:t>
      </w:r>
    </w:p>
    <w:p w:rsidR="0068408F" w:rsidRPr="00E16137" w:rsidRDefault="007B551B">
      <w:pPr>
        <w:pStyle w:val="ListBullet"/>
        <w:rPr>
          <w:sz w:val="24"/>
        </w:rPr>
      </w:pPr>
      <w:r w:rsidRPr="00E16137">
        <w:rPr>
          <w:sz w:val="24"/>
        </w:rPr>
        <w:t xml:space="preserve"> </w:t>
      </w:r>
      <w:r w:rsidR="005C41C2" w:rsidRPr="00E16137">
        <w:rPr>
          <w:sz w:val="24"/>
        </w:rPr>
        <w:t>Had worked as project leader in college project work</w:t>
      </w:r>
      <w:r w:rsidR="00E16137">
        <w:rPr>
          <w:sz w:val="24"/>
        </w:rPr>
        <w:t xml:space="preserve"> and different activities </w:t>
      </w:r>
    </w:p>
    <w:p w:rsidR="005C41C2" w:rsidRPr="00E16137" w:rsidRDefault="005C41C2" w:rsidP="005C41C2">
      <w:pPr>
        <w:pStyle w:val="ListBullet"/>
        <w:numPr>
          <w:ilvl w:val="0"/>
          <w:numId w:val="0"/>
        </w:numPr>
        <w:rPr>
          <w:sz w:val="24"/>
        </w:rPr>
      </w:pPr>
    </w:p>
    <w:p w:rsidR="005C41C2" w:rsidRPr="00E16137" w:rsidRDefault="005C41C2" w:rsidP="005C41C2">
      <w:pPr>
        <w:pStyle w:val="ListBullet"/>
        <w:numPr>
          <w:ilvl w:val="0"/>
          <w:numId w:val="0"/>
        </w:numPr>
        <w:ind w:left="144" w:hanging="144"/>
        <w:rPr>
          <w:b/>
          <w:sz w:val="24"/>
        </w:rPr>
      </w:pPr>
      <w:r w:rsidRPr="00E16137">
        <w:rPr>
          <w:b/>
          <w:sz w:val="24"/>
        </w:rPr>
        <w:t>EDUCATION</w:t>
      </w:r>
    </w:p>
    <w:p w:rsidR="005C41C2" w:rsidRPr="00E16137" w:rsidRDefault="005C41C2" w:rsidP="005C41C2">
      <w:pPr>
        <w:pStyle w:val="ListBullet"/>
        <w:numPr>
          <w:ilvl w:val="0"/>
          <w:numId w:val="0"/>
        </w:numPr>
        <w:ind w:left="144" w:hanging="144"/>
        <w:rPr>
          <w:sz w:val="24"/>
        </w:rPr>
      </w:pPr>
      <w:r w:rsidRPr="00E16137">
        <w:rPr>
          <w:sz w:val="24"/>
        </w:rPr>
        <w:t>Hard working, strong academics with practical knowledge.</w:t>
      </w:r>
    </w:p>
    <w:p w:rsidR="005C41C2" w:rsidRPr="00E16137" w:rsidRDefault="005C41C2" w:rsidP="005C41C2">
      <w:pPr>
        <w:pStyle w:val="ListBullet"/>
        <w:numPr>
          <w:ilvl w:val="0"/>
          <w:numId w:val="0"/>
        </w:numPr>
        <w:ind w:left="144" w:hanging="144"/>
        <w:rPr>
          <w:sz w:val="24"/>
        </w:rPr>
      </w:pPr>
      <w:r w:rsidRPr="00E16137">
        <w:rPr>
          <w:sz w:val="24"/>
        </w:rPr>
        <w:t>Computer skills along with core field of study</w:t>
      </w:r>
    </w:p>
    <w:p w:rsidR="005C41C2" w:rsidRPr="00E16137" w:rsidRDefault="005C41C2" w:rsidP="005C41C2">
      <w:pPr>
        <w:pStyle w:val="ListBullet"/>
        <w:numPr>
          <w:ilvl w:val="0"/>
          <w:numId w:val="0"/>
        </w:numPr>
        <w:ind w:left="144" w:hanging="144"/>
        <w:rPr>
          <w:sz w:val="24"/>
        </w:rPr>
      </w:pPr>
    </w:p>
    <w:p w:rsidR="005C41C2" w:rsidRPr="00E16137" w:rsidRDefault="005C41C2" w:rsidP="005C41C2">
      <w:pPr>
        <w:pStyle w:val="ListBullet"/>
        <w:numPr>
          <w:ilvl w:val="0"/>
          <w:numId w:val="0"/>
        </w:numPr>
        <w:ind w:left="144" w:hanging="144"/>
        <w:rPr>
          <w:b/>
          <w:sz w:val="24"/>
        </w:rPr>
      </w:pPr>
      <w:r w:rsidRPr="00E16137">
        <w:rPr>
          <w:b/>
          <w:sz w:val="24"/>
        </w:rPr>
        <w:t>COMPUTER SKILLS</w:t>
      </w:r>
    </w:p>
    <w:p w:rsidR="007E1AC5" w:rsidRPr="00E16137" w:rsidRDefault="007E1AC5" w:rsidP="005C41C2">
      <w:pPr>
        <w:pStyle w:val="ListBullet"/>
        <w:numPr>
          <w:ilvl w:val="0"/>
          <w:numId w:val="0"/>
        </w:numPr>
        <w:ind w:left="144" w:hanging="144"/>
        <w:rPr>
          <w:sz w:val="24"/>
        </w:rPr>
      </w:pPr>
      <w:r w:rsidRPr="00E16137">
        <w:rPr>
          <w:sz w:val="24"/>
        </w:rPr>
        <w:t>Proficient in MS office, AutoCAD, inventor fusion, staad pro, Photoshop, Revit, all normal daily use software</w:t>
      </w:r>
    </w:p>
    <w:p w:rsidR="007E1AC5" w:rsidRPr="00E16137" w:rsidRDefault="007E1AC5" w:rsidP="005C41C2">
      <w:pPr>
        <w:pStyle w:val="ListBullet"/>
        <w:numPr>
          <w:ilvl w:val="0"/>
          <w:numId w:val="0"/>
        </w:numPr>
        <w:ind w:left="144" w:hanging="144"/>
        <w:rPr>
          <w:sz w:val="24"/>
        </w:rPr>
      </w:pPr>
      <w:r w:rsidRPr="00E16137">
        <w:rPr>
          <w:sz w:val="24"/>
        </w:rPr>
        <w:t>Basic hardware knowledge</w:t>
      </w:r>
      <w:r w:rsidR="00E16137">
        <w:rPr>
          <w:sz w:val="24"/>
        </w:rPr>
        <w:t xml:space="preserve"> </w:t>
      </w:r>
      <w:r w:rsidR="00127671">
        <w:rPr>
          <w:sz w:val="24"/>
        </w:rPr>
        <w:t xml:space="preserve">, </w:t>
      </w:r>
      <w:r w:rsidRPr="00E16137">
        <w:rPr>
          <w:sz w:val="24"/>
        </w:rPr>
        <w:t>Can use windows, Ubuntu</w:t>
      </w:r>
    </w:p>
    <w:p w:rsidR="0068408F" w:rsidRDefault="007B551B">
      <w:pPr>
        <w:pStyle w:val="SectionHeading"/>
      </w:pPr>
      <w:r>
        <w:lastRenderedPageBreak/>
        <w:t>Experience</w:t>
      </w:r>
    </w:p>
    <w:p w:rsidR="0068408F" w:rsidRPr="00E16137" w:rsidRDefault="005C41C2">
      <w:pPr>
        <w:pStyle w:val="Subsection"/>
        <w:spacing w:before="100"/>
        <w:rPr>
          <w:sz w:val="24"/>
        </w:rPr>
      </w:pPr>
      <w:r w:rsidRPr="00E16137">
        <w:rPr>
          <w:sz w:val="24"/>
        </w:rPr>
        <w:t>teaching</w:t>
      </w:r>
      <w:r w:rsidR="007B551B" w:rsidRPr="00E16137">
        <w:rPr>
          <w:sz w:val="24"/>
        </w:rPr>
        <w:t> | </w:t>
      </w:r>
      <w:r w:rsidRPr="00E16137">
        <w:rPr>
          <w:sz w:val="24"/>
        </w:rPr>
        <w:t>great motherland academy</w:t>
      </w:r>
      <w:r w:rsidR="007B551B" w:rsidRPr="00E16137">
        <w:rPr>
          <w:sz w:val="24"/>
        </w:rPr>
        <w:t> | </w:t>
      </w:r>
      <w:r w:rsidRPr="00E16137">
        <w:rPr>
          <w:sz w:val="24"/>
        </w:rPr>
        <w:t>2010-2011</w:t>
      </w:r>
    </w:p>
    <w:p w:rsidR="007E1AC5" w:rsidRDefault="005C41C2" w:rsidP="007E1AC5">
      <w:pPr>
        <w:pStyle w:val="ListBullet"/>
        <w:rPr>
          <w:sz w:val="24"/>
        </w:rPr>
      </w:pPr>
      <w:r w:rsidRPr="00E16137">
        <w:rPr>
          <w:sz w:val="24"/>
        </w:rPr>
        <w:t xml:space="preserve">Teaching experience up to class 8  </w:t>
      </w:r>
    </w:p>
    <w:p w:rsidR="00E16137" w:rsidRPr="00E16137" w:rsidRDefault="00E16137" w:rsidP="00E16137">
      <w:pPr>
        <w:pStyle w:val="ListBullet"/>
        <w:numPr>
          <w:ilvl w:val="0"/>
          <w:numId w:val="0"/>
        </w:numPr>
        <w:ind w:left="144" w:hanging="144"/>
        <w:rPr>
          <w:sz w:val="24"/>
        </w:rPr>
      </w:pPr>
    </w:p>
    <w:p w:rsidR="007E1AC5" w:rsidRPr="00E16137" w:rsidRDefault="007E1AC5" w:rsidP="007E1AC5">
      <w:pPr>
        <w:pStyle w:val="ListBullet"/>
        <w:numPr>
          <w:ilvl w:val="0"/>
          <w:numId w:val="0"/>
        </w:numPr>
        <w:rPr>
          <w:b/>
          <w:color w:val="39A5B7" w:themeColor="accent1"/>
          <w:sz w:val="24"/>
          <w:szCs w:val="24"/>
        </w:rPr>
      </w:pPr>
      <w:r w:rsidRPr="00E16137">
        <w:rPr>
          <w:b/>
          <w:color w:val="39A5B7" w:themeColor="accent1"/>
          <w:sz w:val="24"/>
          <w:szCs w:val="24"/>
        </w:rPr>
        <w:t>CO-CURRICULAR ACTIVITIES</w:t>
      </w:r>
    </w:p>
    <w:p w:rsidR="007E1AC5" w:rsidRDefault="007E1AC5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Secrets of success-2012, ISKON , BANGALORE</w:t>
      </w:r>
    </w:p>
    <w:p w:rsidR="007E1AC5" w:rsidRDefault="007E1AC5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Seminars on green building , green building association of </w:t>
      </w:r>
      <w:r w:rsidR="00E16137">
        <w:rPr>
          <w:color w:val="auto"/>
          <w:sz w:val="24"/>
          <w:szCs w:val="24"/>
        </w:rPr>
        <w:t>India</w:t>
      </w:r>
    </w:p>
    <w:p w:rsidR="007E1AC5" w:rsidRDefault="007E1AC5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Active participation in sports activities </w:t>
      </w:r>
    </w:p>
    <w:p w:rsidR="007E1AC5" w:rsidRDefault="007E1AC5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Taekwondo red belt</w:t>
      </w:r>
    </w:p>
    <w:p w:rsidR="007E1AC5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Youth red cross member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Active blood donor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Active member of NSS (national social service)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39A5B7" w:themeColor="accent1"/>
          <w:sz w:val="24"/>
          <w:szCs w:val="24"/>
        </w:rPr>
      </w:pPr>
      <w:r w:rsidRPr="00127D00">
        <w:rPr>
          <w:color w:val="39A5B7" w:themeColor="accent1"/>
          <w:sz w:val="24"/>
          <w:szCs w:val="24"/>
        </w:rPr>
        <w:t>LANGUAGE: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ENGLISH, NEPALI AND HINDI 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39A5B7" w:themeColor="accent1"/>
          <w:sz w:val="24"/>
          <w:szCs w:val="24"/>
        </w:rPr>
      </w:pPr>
      <w:r>
        <w:rPr>
          <w:color w:val="39A5B7" w:themeColor="accent1"/>
          <w:sz w:val="24"/>
          <w:szCs w:val="24"/>
        </w:rPr>
        <w:t>OTHER ACHIEVEMENTS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School level scholarship from class 4 to 10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Scholarship provided by Nepal army for higher secondary studies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MAHATMA GANDHI stipend fund by Embassy of India, Kathmandu</w:t>
      </w:r>
    </w:p>
    <w:p w:rsidR="00127D00" w:rsidRDefault="00127D00" w:rsidP="007E1AC5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COMPEX</w:t>
      </w:r>
      <w:r w:rsidR="00E16137">
        <w:rPr>
          <w:color w:val="auto"/>
          <w:sz w:val="24"/>
          <w:szCs w:val="24"/>
        </w:rPr>
        <w:t xml:space="preserve"> NEPAL SCHLORSHIP, provided by E</w:t>
      </w:r>
      <w:r>
        <w:rPr>
          <w:color w:val="auto"/>
          <w:sz w:val="24"/>
          <w:szCs w:val="24"/>
        </w:rPr>
        <w:t>mbassy, of India</w:t>
      </w:r>
      <w:r w:rsidR="00E16137">
        <w:rPr>
          <w:color w:val="auto"/>
          <w:sz w:val="24"/>
          <w:szCs w:val="24"/>
        </w:rPr>
        <w:t>,</w:t>
      </w:r>
      <w:r>
        <w:rPr>
          <w:color w:val="auto"/>
          <w:sz w:val="24"/>
          <w:szCs w:val="24"/>
        </w:rPr>
        <w:t xml:space="preserve"> for graduation in civil engineering</w:t>
      </w:r>
    </w:p>
    <w:sectPr w:rsidR="00127D00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6E6" w:rsidRDefault="009176E6">
      <w:pPr>
        <w:spacing w:after="0"/>
      </w:pPr>
      <w:r>
        <w:separator/>
      </w:r>
    </w:p>
  </w:endnote>
  <w:endnote w:type="continuationSeparator" w:id="0">
    <w:p w:rsidR="009176E6" w:rsidRDefault="00917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08F" w:rsidRDefault="007B551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7F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6E6" w:rsidRDefault="009176E6">
      <w:pPr>
        <w:spacing w:after="0"/>
      </w:pPr>
      <w:r>
        <w:separator/>
      </w:r>
    </w:p>
  </w:footnote>
  <w:footnote w:type="continuationSeparator" w:id="0">
    <w:p w:rsidR="009176E6" w:rsidRDefault="009176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50"/>
    <w:rsid w:val="00127671"/>
    <w:rsid w:val="00127D00"/>
    <w:rsid w:val="00512550"/>
    <w:rsid w:val="005C41C2"/>
    <w:rsid w:val="0068408F"/>
    <w:rsid w:val="007B551B"/>
    <w:rsid w:val="007E1AC5"/>
    <w:rsid w:val="009176E6"/>
    <w:rsid w:val="00E16137"/>
    <w:rsid w:val="00E467AB"/>
    <w:rsid w:val="00EE7F22"/>
    <w:rsid w:val="00F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3B981-F26D-4937-B7D7-713878A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5C41C2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facebook.com/civeng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eadymadeseminar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u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374CF346CD4127B608CDF3AC60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2803-956F-4256-81C4-D0A4E25350E2}"/>
      </w:docPartPr>
      <w:docPartBody>
        <w:p w:rsidR="002D3658" w:rsidRDefault="00F72DA7">
          <w:pPr>
            <w:pStyle w:val="73374CF346CD4127B608CDF3AC603BFB"/>
          </w:pPr>
          <w:r>
            <w:t>[Your Name]</w:t>
          </w:r>
        </w:p>
      </w:docPartBody>
    </w:docPart>
    <w:docPart>
      <w:docPartPr>
        <w:name w:val="779FD9C36EF84BA4B3842B43CC30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1D4D-FC84-4967-8945-4975960AE373}"/>
      </w:docPartPr>
      <w:docPartBody>
        <w:p w:rsidR="002D3658" w:rsidRDefault="00F72DA7">
          <w:pPr>
            <w:pStyle w:val="779FD9C36EF84BA4B3842B43CC3060FF"/>
          </w:pPr>
          <w:r>
            <w:t>[Address, City, ST  ZIP Code]</w:t>
          </w:r>
        </w:p>
      </w:docPartBody>
    </w:docPart>
    <w:docPart>
      <w:docPartPr>
        <w:name w:val="31C8B10B7F7E4B319F8A6821AB6B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A1D91-95D5-4C73-B49D-88F3E725CA08}"/>
      </w:docPartPr>
      <w:docPartBody>
        <w:p w:rsidR="002D3658" w:rsidRDefault="00F72DA7">
          <w:pPr>
            <w:pStyle w:val="31C8B10B7F7E4B319F8A6821AB6B7AD1"/>
          </w:pPr>
          <w:r>
            <w:t>[Telephone]</w:t>
          </w:r>
        </w:p>
      </w:docPartBody>
    </w:docPart>
    <w:docPart>
      <w:docPartPr>
        <w:name w:val="97D98CCFE6D640E2AB1A772D83334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C0827-4842-4323-98A0-AA19E1989C88}"/>
      </w:docPartPr>
      <w:docPartBody>
        <w:p w:rsidR="002D3658" w:rsidRDefault="00F72DA7">
          <w:pPr>
            <w:pStyle w:val="97D98CCFE6D640E2AB1A772D833340FE"/>
          </w:pPr>
          <w:r>
            <w:t>[Email]</w:t>
          </w:r>
        </w:p>
      </w:docPartBody>
    </w:docPart>
    <w:docPart>
      <w:docPartPr>
        <w:name w:val="175A18AC858C48FAAA85A4907C3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1B4E-A587-4AB4-AAC8-5A2138621DA0}"/>
      </w:docPartPr>
      <w:docPartBody>
        <w:p w:rsidR="002D3658" w:rsidRDefault="00F72DA7">
          <w:pPr>
            <w:pStyle w:val="175A18AC858C48FAAA85A4907C3B39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0811D8BE914BBA9FC2D43B5E24B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A5C30-BDD1-4AC2-877B-ABB7A35544BA}"/>
      </w:docPartPr>
      <w:docPartBody>
        <w:p w:rsidR="002D3658" w:rsidRDefault="007B0121" w:rsidP="007B0121">
          <w:pPr>
            <w:pStyle w:val="D50811D8BE914BBA9FC2D43B5E24B3E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E42BC32822470BBBA8992CAEBCC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40A67-99DA-42ED-9A87-E7FD419752FE}"/>
      </w:docPartPr>
      <w:docPartBody>
        <w:p w:rsidR="002D3658" w:rsidRDefault="007B0121" w:rsidP="007B0121">
          <w:pPr>
            <w:pStyle w:val="C5E42BC32822470BBBA8992CAEBCCB7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21"/>
    <w:rsid w:val="002D3658"/>
    <w:rsid w:val="00462FC5"/>
    <w:rsid w:val="007B0121"/>
    <w:rsid w:val="00DC0B7E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374CF346CD4127B608CDF3AC603BFB">
    <w:name w:val="73374CF346CD4127B608CDF3AC603BFB"/>
  </w:style>
  <w:style w:type="paragraph" w:customStyle="1" w:styleId="779FD9C36EF84BA4B3842B43CC3060FF">
    <w:name w:val="779FD9C36EF84BA4B3842B43CC3060FF"/>
  </w:style>
  <w:style w:type="paragraph" w:customStyle="1" w:styleId="31C8B10B7F7E4B319F8A6821AB6B7AD1">
    <w:name w:val="31C8B10B7F7E4B319F8A6821AB6B7AD1"/>
  </w:style>
  <w:style w:type="paragraph" w:customStyle="1" w:styleId="97D98CCFE6D640E2AB1A772D833340FE">
    <w:name w:val="97D98CCFE6D640E2AB1A772D833340FE"/>
  </w:style>
  <w:style w:type="paragraph" w:customStyle="1" w:styleId="1341260809AA40E5A83554B6331AD7DE">
    <w:name w:val="1341260809AA40E5A83554B6331AD7DE"/>
  </w:style>
  <w:style w:type="paragraph" w:customStyle="1" w:styleId="512B2F34A4F64409808D22AD0657CFF9">
    <w:name w:val="512B2F34A4F64409808D22AD0657CFF9"/>
  </w:style>
  <w:style w:type="paragraph" w:customStyle="1" w:styleId="A7F50F584E3F441AA64C27737464378F">
    <w:name w:val="A7F50F584E3F441AA64C27737464378F"/>
  </w:style>
  <w:style w:type="paragraph" w:customStyle="1" w:styleId="D078344B438E4E0C9AE107145AE301F4">
    <w:name w:val="D078344B438E4E0C9AE107145AE301F4"/>
  </w:style>
  <w:style w:type="paragraph" w:customStyle="1" w:styleId="9399389A5C904A2A8FAA67B10CDE6F2B">
    <w:name w:val="9399389A5C904A2A8FAA67B10CDE6F2B"/>
  </w:style>
  <w:style w:type="character" w:styleId="PlaceholderText">
    <w:name w:val="Placeholder Text"/>
    <w:basedOn w:val="DefaultParagraphFont"/>
    <w:uiPriority w:val="99"/>
    <w:semiHidden/>
    <w:rsid w:val="007B0121"/>
    <w:rPr>
      <w:color w:val="808080"/>
    </w:rPr>
  </w:style>
  <w:style w:type="paragraph" w:customStyle="1" w:styleId="175A18AC858C48FAAA85A4907C3B39A7">
    <w:name w:val="175A18AC858C48FAAA85A4907C3B39A7"/>
  </w:style>
  <w:style w:type="paragraph" w:customStyle="1" w:styleId="065E7CA28EBE47DE9B39EBCCF9DEC8FE">
    <w:name w:val="065E7CA28EBE47DE9B39EBCCF9DEC8F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16D03A95336747ACB1DCDF5A8D6EC8A4">
    <w:name w:val="16D03A95336747ACB1DCDF5A8D6EC8A4"/>
  </w:style>
  <w:style w:type="paragraph" w:customStyle="1" w:styleId="A2B13300F8DF4C3CA15B537E418F994C">
    <w:name w:val="A2B13300F8DF4C3CA15B537E418F994C"/>
  </w:style>
  <w:style w:type="paragraph" w:customStyle="1" w:styleId="1175C9ECD8A6419A862A72F85CF85996">
    <w:name w:val="1175C9ECD8A6419A862A72F85CF85996"/>
  </w:style>
  <w:style w:type="paragraph" w:customStyle="1" w:styleId="FE8F8351AEEE43568BE8890476F8F0BC">
    <w:name w:val="FE8F8351AEEE43568BE8890476F8F0BC"/>
  </w:style>
  <w:style w:type="paragraph" w:customStyle="1" w:styleId="EAB58E7E17D6457EBDB01454687F5254">
    <w:name w:val="EAB58E7E17D6457EBDB01454687F5254"/>
  </w:style>
  <w:style w:type="paragraph" w:customStyle="1" w:styleId="57AED09465A747FE888D8C0DBFECB541">
    <w:name w:val="57AED09465A747FE888D8C0DBFECB541"/>
  </w:style>
  <w:style w:type="paragraph" w:customStyle="1" w:styleId="A5A57AFDBC4C4E78A816263A61155EA2">
    <w:name w:val="A5A57AFDBC4C4E78A816263A61155EA2"/>
  </w:style>
  <w:style w:type="paragraph" w:customStyle="1" w:styleId="9481C02A7A4C418B8D4D609FC9A950AD">
    <w:name w:val="9481C02A7A4C418B8D4D609FC9A950AD"/>
    <w:rsid w:val="007B0121"/>
  </w:style>
  <w:style w:type="paragraph" w:customStyle="1" w:styleId="BB7DE066D8B341DEBE1F1883DF2CBD85">
    <w:name w:val="BB7DE066D8B341DEBE1F1883DF2CBD85"/>
    <w:rsid w:val="007B0121"/>
  </w:style>
  <w:style w:type="paragraph" w:customStyle="1" w:styleId="D50811D8BE914BBA9FC2D43B5E24B3E0">
    <w:name w:val="D50811D8BE914BBA9FC2D43B5E24B3E0"/>
    <w:rsid w:val="007B0121"/>
  </w:style>
  <w:style w:type="paragraph" w:customStyle="1" w:styleId="220580BF39EC4FF7B7D6FDF4C1A89CF4">
    <w:name w:val="220580BF39EC4FF7B7D6FDF4C1A89CF4"/>
    <w:rsid w:val="007B0121"/>
  </w:style>
  <w:style w:type="paragraph" w:customStyle="1" w:styleId="C5E42BC32822470BBBA8992CAEBCCB78">
    <w:name w:val="C5E42BC32822470BBBA8992CAEBCCB78"/>
    <w:rsid w:val="007B0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Gk-ii, New Delhi</CompanyAddress>
  <CompanyPhone>8105400409</CompanyPhone>
  <CompanyFax/>
  <CompanyEmail>sabsan17@gmail.com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Sanju Bhandari</dc:creator>
  <cp:keywords/>
  <cp:lastModifiedBy>Sanju Bhandari</cp:lastModifiedBy>
  <cp:revision>4</cp:revision>
  <dcterms:created xsi:type="dcterms:W3CDTF">2015-06-19T08:14:00Z</dcterms:created>
  <dcterms:modified xsi:type="dcterms:W3CDTF">2015-06-22T05:44:00Z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