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F0" w:rsidRPr="006672ED" w:rsidRDefault="003650F0" w:rsidP="003650F0">
      <w:pPr>
        <w:rPr>
          <w:rFonts w:ascii="Times New Roman" w:hAnsi="Times New Roman"/>
          <w:b/>
          <w:sz w:val="24"/>
          <w:szCs w:val="24"/>
        </w:rPr>
      </w:pPr>
    </w:p>
    <w:p w:rsidR="003650F0" w:rsidRPr="00626878" w:rsidRDefault="003650F0" w:rsidP="003650F0">
      <w:pPr>
        <w:rPr>
          <w:rFonts w:ascii="Times New Roman" w:hAnsi="Times New Roman"/>
          <w:b/>
          <w:sz w:val="44"/>
          <w:szCs w:val="44"/>
        </w:rPr>
      </w:pPr>
    </w:p>
    <w:p w:rsidR="003650F0" w:rsidRPr="00626878" w:rsidRDefault="003650F0" w:rsidP="003650F0">
      <w:pPr>
        <w:rPr>
          <w:rFonts w:ascii="Times New Roman" w:hAnsi="Times New Roman"/>
          <w:b/>
          <w:sz w:val="44"/>
          <w:szCs w:val="44"/>
        </w:rPr>
      </w:pPr>
      <w:r w:rsidRPr="00626878">
        <w:rPr>
          <w:rFonts w:ascii="Times New Roman" w:hAnsi="Times New Roman"/>
          <w:b/>
          <w:sz w:val="44"/>
          <w:szCs w:val="44"/>
        </w:rPr>
        <w:t>Application</w:t>
      </w:r>
    </w:p>
    <w:p w:rsidR="003650F0" w:rsidRPr="00626878" w:rsidRDefault="003650F0" w:rsidP="003650F0">
      <w:pPr>
        <w:jc w:val="center"/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 xml:space="preserve">  Respected Sir/Mam, </w:t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I am writing to introduce myself to you as an Engineer of mechanical from Karnal Institute of Tech. &amp; Mgt., Karnal (Haryana) India.</w:t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 xml:space="preserve">              As you can see in the enclosed resume. I have a very strong academic background in Mechanical engineering.  My internship at Patratu Thermal Power Plant, Ranchi Jharkhand India. Allowed me to further develop and strengthen my technical skills. I believe that I could make a significant and valuable contribution in your firm.</w:t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 xml:space="preserve">     I have always believed in team work and task oriented hard work with systematic approach for any given problem at hand. I am confident that I could make a significant and valuable contribution for any given responsibility.</w:t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I humbly request you to give me an opportunity to serve your organization.</w:t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Thanking you,</w:t>
      </w:r>
    </w:p>
    <w:p w:rsidR="003650F0" w:rsidRPr="00626878" w:rsidRDefault="003650F0" w:rsidP="00626878">
      <w:pPr>
        <w:tabs>
          <w:tab w:val="left" w:pos="5880"/>
        </w:tabs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Sincerely</w:t>
      </w:r>
      <w:r w:rsidR="00626878">
        <w:rPr>
          <w:rFonts w:ascii="Times New Roman" w:hAnsi="Times New Roman"/>
          <w:sz w:val="28"/>
          <w:szCs w:val="28"/>
        </w:rPr>
        <w:tab/>
      </w:r>
    </w:p>
    <w:p w:rsidR="003650F0" w:rsidRPr="00626878" w:rsidRDefault="003650F0" w:rsidP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Pankaj kr. Mishra.</w:t>
      </w:r>
    </w:p>
    <w:p w:rsidR="003650F0" w:rsidRDefault="003650F0">
      <w:pPr>
        <w:rPr>
          <w:rFonts w:ascii="Times New Roman" w:hAnsi="Times New Roman"/>
          <w:sz w:val="28"/>
          <w:szCs w:val="28"/>
        </w:rPr>
      </w:pPr>
      <w:r w:rsidRPr="00626878">
        <w:rPr>
          <w:rFonts w:ascii="Times New Roman" w:hAnsi="Times New Roman"/>
          <w:sz w:val="28"/>
          <w:szCs w:val="28"/>
        </w:rPr>
        <w:t>Mechanical Engineer.</w:t>
      </w:r>
    </w:p>
    <w:p w:rsidR="00840669" w:rsidRDefault="00840669">
      <w:pPr>
        <w:rPr>
          <w:rFonts w:ascii="Times New Roman" w:hAnsi="Times New Roman"/>
          <w:sz w:val="28"/>
          <w:szCs w:val="28"/>
        </w:rPr>
      </w:pPr>
    </w:p>
    <w:p w:rsidR="00840669" w:rsidRDefault="00840669">
      <w:pPr>
        <w:rPr>
          <w:rFonts w:ascii="Times New Roman" w:hAnsi="Times New Roman"/>
          <w:sz w:val="28"/>
          <w:szCs w:val="28"/>
        </w:rPr>
      </w:pPr>
    </w:p>
    <w:p w:rsidR="00840669" w:rsidRDefault="00840669">
      <w:pPr>
        <w:rPr>
          <w:rFonts w:ascii="Times New Roman" w:hAnsi="Times New Roman"/>
          <w:sz w:val="28"/>
          <w:szCs w:val="28"/>
        </w:rPr>
      </w:pPr>
    </w:p>
    <w:p w:rsidR="00840669" w:rsidRDefault="00840669">
      <w:pPr>
        <w:rPr>
          <w:rFonts w:ascii="Times New Roman" w:hAnsi="Times New Roman"/>
          <w:sz w:val="28"/>
          <w:szCs w:val="28"/>
        </w:rPr>
      </w:pPr>
      <w:r>
        <w:rPr>
          <w:rFonts w:ascii="Cambria" w:hAnsi="Cambria" w:cs="Arial"/>
          <w:b/>
          <w:sz w:val="40"/>
          <w:szCs w:val="16"/>
          <w:u w:val="single"/>
        </w:rPr>
        <w:t>Curriculum Vitae</w:t>
      </w:r>
    </w:p>
    <w:p w:rsidR="00626878" w:rsidRPr="00626878" w:rsidRDefault="00626878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141"/>
        <w:gridCol w:w="6288"/>
        <w:gridCol w:w="4137"/>
        <w:gridCol w:w="116"/>
      </w:tblGrid>
      <w:tr w:rsidR="00083491" w:rsidRPr="006672ED" w:rsidTr="00085B4F">
        <w:tc>
          <w:tcPr>
            <w:tcW w:w="6429" w:type="dxa"/>
            <w:gridSpan w:val="2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6672ED">
              <w:tc>
                <w:tcPr>
                  <w:tcW w:w="6237" w:type="dxa"/>
                </w:tcPr>
                <w:p w:rsidR="00083491" w:rsidRPr="006672ED" w:rsidRDefault="007E2B62" w:rsidP="002D44B0">
                  <w:pPr>
                    <w:spacing w:before="80" w:after="0" w:line="240" w:lineRule="auto"/>
                    <w:rPr>
                      <w:rFonts w:ascii="Times New Roman" w:eastAsia="Gungsuh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eastAsia="Gungsuh" w:hAnsi="Times New Roman"/>
                      <w:b/>
                      <w:bCs/>
                      <w:color w:val="17365D"/>
                      <w:sz w:val="24"/>
                      <w:szCs w:val="24"/>
                    </w:rPr>
                    <w:t>PANKAJ KUMAR MISHRA</w:t>
                  </w:r>
                </w:p>
                <w:p w:rsidR="00F473DF" w:rsidRPr="006672ED" w:rsidRDefault="00D06E0E" w:rsidP="002D44B0">
                  <w:pPr>
                    <w:spacing w:before="80" w:after="0" w:line="240" w:lineRule="auto"/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672ED">
                    <w:rPr>
                      <w:rFonts w:ascii="Times New Roman" w:eastAsia="Gungsuh" w:hAnsi="Times New Roman"/>
                      <w:b/>
                      <w:bCs/>
                      <w:color w:val="17365D"/>
                      <w:sz w:val="24"/>
                      <w:szCs w:val="24"/>
                    </w:rPr>
                    <w:t>Designation: Mechanical</w:t>
                  </w:r>
                  <w:r w:rsidR="00F473DF" w:rsidRPr="006672ED">
                    <w:rPr>
                      <w:rFonts w:ascii="Times New Roman" w:eastAsia="Gungsuh" w:hAnsi="Times New Roman"/>
                      <w:b/>
                      <w:bCs/>
                      <w:color w:val="17365D"/>
                      <w:sz w:val="24"/>
                      <w:szCs w:val="24"/>
                    </w:rPr>
                    <w:t xml:space="preserve"> Engineer</w:t>
                  </w:r>
                </w:p>
              </w:tc>
            </w:tr>
            <w:tr w:rsidR="00083491" w:rsidRPr="006672ED">
              <w:tc>
                <w:tcPr>
                  <w:tcW w:w="6237" w:type="dxa"/>
                </w:tcPr>
                <w:p w:rsidR="00083491" w:rsidRPr="006672ED" w:rsidRDefault="002972FD" w:rsidP="00524105">
                  <w:pPr>
                    <w:spacing w:after="0" w:line="240" w:lineRule="auto"/>
                    <w:rPr>
                      <w:rFonts w:ascii="Times New Roman" w:eastAsia="Gungsuh" w:hAnsi="Times New Roman"/>
                      <w:b/>
                      <w:bCs/>
                      <w:color w:val="00B0F0"/>
                      <w:sz w:val="24"/>
                      <w:szCs w:val="24"/>
                    </w:rPr>
                  </w:pPr>
                  <w:r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D</w:t>
                  </w:r>
                  <w:r w:rsidR="001F0096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ate of Birth :</w:t>
                  </w:r>
                  <w:r w:rsidR="00814535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5/</w:t>
                  </w:r>
                  <w:r w:rsidR="00010599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0</w:t>
                  </w:r>
                  <w:r w:rsidR="00814535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7</w:t>
                  </w:r>
                  <w:r w:rsidR="00C25D83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/</w:t>
                  </w:r>
                  <w:r w:rsidR="00FC57EB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19</w:t>
                  </w:r>
                  <w:r w:rsidR="00010599" w:rsidRPr="006672ED">
                    <w:rPr>
                      <w:rFonts w:ascii="Times New Roman" w:eastAsia="Gungsuh" w:hAnsi="Times New Roman"/>
                      <w:b/>
                      <w:bCs/>
                      <w:color w:val="000000"/>
                      <w:sz w:val="24"/>
                      <w:szCs w:val="24"/>
                    </w:rPr>
                    <w:t>92</w:t>
                  </w:r>
                  <w:r w:rsidR="00FC57EB" w:rsidRPr="006672ED">
                    <w:rPr>
                      <w:rFonts w:ascii="Times New Roman" w:eastAsia="Gungsuh" w:hAnsi="Times New Roman"/>
                      <w:b/>
                      <w:bCs/>
                      <w:color w:val="00B0F0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083491" w:rsidRPr="006672ED" w:rsidRDefault="0008349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2"/>
          </w:tcPr>
          <w:tbl>
            <w:tblPr>
              <w:tblpPr w:leftFromText="180" w:rightFromText="180" w:tblpY="-720"/>
              <w:tblOverlap w:val="never"/>
              <w:tblW w:w="40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040"/>
            </w:tblGrid>
            <w:tr w:rsidR="00083491" w:rsidRPr="006672ED" w:rsidTr="006D68B3">
              <w:trPr>
                <w:trHeight w:val="579"/>
              </w:trPr>
              <w:tc>
                <w:tcPr>
                  <w:tcW w:w="40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6672ED" w:rsidRDefault="009F2958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Contact</w:t>
                  </w:r>
                  <w:r w:rsidR="00FC57EB" w:rsidRPr="006672ED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:0</w:t>
                  </w:r>
                  <w:r w:rsidR="00912EA3" w:rsidRPr="006672ED">
                    <w:rPr>
                      <w:rFonts w:ascii="Times New Roman" w:hAnsi="Times New Roman"/>
                      <w:b/>
                      <w:bCs/>
                      <w:color w:val="3B3E42"/>
                      <w:sz w:val="24"/>
                      <w:szCs w:val="24"/>
                    </w:rPr>
                    <w:t>9570913150</w:t>
                  </w:r>
                </w:p>
              </w:tc>
            </w:tr>
            <w:tr w:rsidR="00083491" w:rsidRPr="006672ED" w:rsidTr="006D68B3">
              <w:trPr>
                <w:trHeight w:val="711"/>
              </w:trPr>
              <w:tc>
                <w:tcPr>
                  <w:tcW w:w="40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6672ED" w:rsidRDefault="00FC57EB" w:rsidP="00524105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  <w:t>E</w:t>
                  </w:r>
                  <w:r w:rsidR="001C1CF5" w:rsidRPr="006672ED"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  <w:t>-mail</w:t>
                  </w:r>
                  <w:r w:rsidR="00936668" w:rsidRPr="006672ED"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  <w:t>:</w:t>
                  </w:r>
                  <w:r w:rsidR="00D17B2E" w:rsidRPr="006672ED"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  <w:t>Pankajmishra.gk</w:t>
                  </w:r>
                  <w:r w:rsidRPr="006672ED">
                    <w:rPr>
                      <w:rFonts w:ascii="Times New Roman" w:hAnsi="Times New Roman"/>
                      <w:b/>
                      <w:bCs/>
                      <w:color w:val="000080"/>
                      <w:sz w:val="24"/>
                      <w:szCs w:val="24"/>
                      <w:lang w:val="fr-FR"/>
                    </w:rPr>
                    <w:t>@gmail.com</w:t>
                  </w:r>
                </w:p>
              </w:tc>
            </w:tr>
          </w:tbl>
          <w:p w:rsidR="009F2958" w:rsidRPr="006672ED" w:rsidRDefault="009F295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F2958" w:rsidRPr="006672ED">
        <w:trPr>
          <w:trHeight w:val="374"/>
        </w:trPr>
        <w:tc>
          <w:tcPr>
            <w:tcW w:w="10682" w:type="dxa"/>
            <w:gridSpan w:val="4"/>
          </w:tcPr>
          <w:p w:rsidR="009F2958" w:rsidRPr="006672ED" w:rsidRDefault="009F295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BF6970" w:rsidRPr="006672ED" w:rsidTr="00085B4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33" w:type="dxa"/>
          <w:wAfter w:w="112" w:type="dxa"/>
        </w:trPr>
        <w:tc>
          <w:tcPr>
            <w:tcW w:w="10437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BF6970" w:rsidRPr="006672ED" w:rsidRDefault="00240CBF" w:rsidP="009542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672ED"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  <w:t xml:space="preserve">Contact </w:t>
            </w:r>
            <w:r w:rsidR="007A789C" w:rsidRPr="006672ED"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  <w:t>Address: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>L</w:t>
            </w:r>
            <w:r w:rsidR="009068C3" w:rsidRPr="006672ED">
              <w:rPr>
                <w:rFonts w:ascii="Times New Roman" w:hAnsi="Times New Roman"/>
                <w:bCs/>
                <w:sz w:val="24"/>
                <w:szCs w:val="24"/>
              </w:rPr>
              <w:t>ocality-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>avratan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>nagar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colony 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mangrauni road Madhubani, 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P.O-mangrauni, 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>P.S:M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>adhubani</w:t>
            </w:r>
            <w:r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  District- M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>adhubani</w:t>
            </w:r>
            <w:r w:rsidR="00C25D83" w:rsidRPr="006672ED">
              <w:rPr>
                <w:rFonts w:ascii="Times New Roman" w:hAnsi="Times New Roman"/>
                <w:bCs/>
                <w:sz w:val="24"/>
                <w:szCs w:val="24"/>
              </w:rPr>
              <w:t>, State- B</w:t>
            </w:r>
            <w:r w:rsidR="00FC01FD" w:rsidRPr="006672E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31224" w:rsidRPr="006672ED">
              <w:rPr>
                <w:rFonts w:ascii="Times New Roman" w:hAnsi="Times New Roman"/>
                <w:bCs/>
                <w:sz w:val="24"/>
                <w:szCs w:val="24"/>
              </w:rPr>
              <w:t>har</w:t>
            </w:r>
            <w:r w:rsidR="00C25D83"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r w:rsidR="007A789C"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 P</w:t>
            </w:r>
            <w:r w:rsidR="00FC57EB" w:rsidRPr="006672ED">
              <w:rPr>
                <w:rFonts w:ascii="Times New Roman" w:hAnsi="Times New Roman"/>
                <w:bCs/>
                <w:sz w:val="24"/>
                <w:szCs w:val="24"/>
              </w:rPr>
              <w:t>in</w:t>
            </w:r>
            <w:r w:rsidR="00C25D83" w:rsidRPr="006672ED">
              <w:rPr>
                <w:rFonts w:ascii="Times New Roman" w:hAnsi="Times New Roman"/>
                <w:bCs/>
                <w:sz w:val="24"/>
                <w:szCs w:val="24"/>
              </w:rPr>
              <w:t xml:space="preserve"> code-8</w:t>
            </w:r>
            <w:r w:rsidR="007E2B62" w:rsidRPr="006672ED">
              <w:rPr>
                <w:rFonts w:ascii="Times New Roman" w:hAnsi="Times New Roman"/>
                <w:bCs/>
                <w:sz w:val="24"/>
                <w:szCs w:val="24"/>
              </w:rPr>
              <w:t>47211</w:t>
            </w:r>
          </w:p>
        </w:tc>
      </w:tr>
      <w:tr w:rsidR="00A34C4E" w:rsidRPr="006672ED">
        <w:trPr>
          <w:trHeight w:val="1291"/>
        </w:trPr>
        <w:tc>
          <w:tcPr>
            <w:tcW w:w="10682" w:type="dxa"/>
            <w:gridSpan w:val="4"/>
          </w:tcPr>
          <w:p w:rsidR="00BF6970" w:rsidRPr="006672ED" w:rsidRDefault="00BF6970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tbl>
            <w:tblPr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6672ED" w:rsidTr="00BA1E73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C5888" w:rsidRPr="006672ED" w:rsidRDefault="00BF6970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Objective</w:t>
                  </w:r>
                  <w:r w:rsidR="00FC57EB"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:</w:t>
                  </w:r>
                </w:p>
                <w:p w:rsidR="00A34C4E" w:rsidRPr="006672ED" w:rsidRDefault="00FC57EB" w:rsidP="006C7EA0">
                  <w:pPr>
                    <w:spacing w:after="0" w:line="240" w:lineRule="auto"/>
                    <w:rPr>
                      <w:rFonts w:ascii="Times New Roman" w:hAnsi="Times New Roman"/>
                      <w:bCs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To join an organization as </w:t>
                  </w:r>
                  <w:r w:rsidR="006C7EA0" w:rsidRPr="006672ED">
                    <w:rPr>
                      <w:rFonts w:ascii="Times New Roman" w:hAnsi="Times New Roman"/>
                      <w:sz w:val="24"/>
                      <w:szCs w:val="24"/>
                    </w:rPr>
                    <w:t>where I can use my potential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to </w:t>
                  </w:r>
                  <w:r w:rsidR="006C7EA0"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the best of my knowledge 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as per my job requirement</w:t>
                  </w:r>
                  <w:r w:rsidR="006C7EA0" w:rsidRPr="006672ED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in an efficient manner, which would be helpful in the company growth and woul</w:t>
                  </w:r>
                  <w:r w:rsidR="004C5888" w:rsidRPr="006672ED">
                    <w:rPr>
                      <w:rFonts w:ascii="Times New Roman" w:hAnsi="Times New Roman"/>
                      <w:sz w:val="24"/>
                      <w:szCs w:val="24"/>
                    </w:rPr>
                    <w:t>d strength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my career also</w:t>
                  </w:r>
                  <w:r w:rsidR="007A789C" w:rsidRPr="006672ED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A49D6" w:rsidRPr="006672ED" w:rsidRDefault="001A49D6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36EF" w:rsidRPr="006672ED" w:rsidTr="00085B4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33" w:type="dxa"/>
          <w:wAfter w:w="112" w:type="dxa"/>
        </w:trPr>
        <w:tc>
          <w:tcPr>
            <w:tcW w:w="10437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436EF" w:rsidRPr="006672ED" w:rsidRDefault="002436EF" w:rsidP="009542F9">
            <w:pPr>
              <w:spacing w:after="0" w:line="240" w:lineRule="auto"/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  <w:t>Education</w:t>
            </w:r>
            <w:r w:rsidR="00F473DF" w:rsidRPr="006672ED"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  <w:t xml:space="preserve"> Details</w:t>
            </w:r>
            <w:r w:rsidR="004C5888" w:rsidRPr="006672ED">
              <w:rPr>
                <w:rFonts w:ascii="Times New Roman" w:hAnsi="Times New Roman"/>
                <w:b/>
                <w:bCs/>
                <w:color w:val="17365D"/>
                <w:sz w:val="24"/>
                <w:szCs w:val="24"/>
              </w:rPr>
              <w:t>:</w:t>
            </w:r>
          </w:p>
        </w:tc>
      </w:tr>
      <w:tr w:rsidR="002436EF" w:rsidRPr="006672ED" w:rsidTr="00085B4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33" w:type="dxa"/>
          <w:wAfter w:w="112" w:type="dxa"/>
          <w:trHeight w:val="2228"/>
        </w:trPr>
        <w:tc>
          <w:tcPr>
            <w:tcW w:w="10437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102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892"/>
              <w:gridCol w:w="2222"/>
              <w:gridCol w:w="2349"/>
              <w:gridCol w:w="1957"/>
              <w:gridCol w:w="1875"/>
            </w:tblGrid>
            <w:tr w:rsidR="00045A5D" w:rsidRPr="006672ED" w:rsidTr="008C1582">
              <w:trPr>
                <w:trHeight w:val="229"/>
              </w:trPr>
              <w:tc>
                <w:tcPr>
                  <w:tcW w:w="2030" w:type="dxa"/>
                </w:tcPr>
                <w:p w:rsidR="002436EF" w:rsidRPr="006672ED" w:rsidRDefault="002436EF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226" w:type="dxa"/>
                </w:tcPr>
                <w:p w:rsidR="002436EF" w:rsidRPr="006672ED" w:rsidRDefault="002436EF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987" w:type="dxa"/>
                </w:tcPr>
                <w:p w:rsidR="002436EF" w:rsidRPr="006672ED" w:rsidRDefault="002436EF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Board</w:t>
                  </w:r>
                  <w:r w:rsidR="001243A6"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/ University</w:t>
                  </w:r>
                </w:p>
              </w:tc>
              <w:tc>
                <w:tcPr>
                  <w:tcW w:w="2025" w:type="dxa"/>
                </w:tcPr>
                <w:p w:rsidR="002436EF" w:rsidRPr="006672ED" w:rsidRDefault="002436EF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027" w:type="dxa"/>
                </w:tcPr>
                <w:p w:rsidR="002436EF" w:rsidRPr="006672ED" w:rsidRDefault="00D61434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% marks </w:t>
                  </w:r>
                </w:p>
              </w:tc>
            </w:tr>
            <w:tr w:rsidR="00045A5D" w:rsidRPr="006672ED" w:rsidTr="008C1582">
              <w:trPr>
                <w:trHeight w:val="445"/>
              </w:trPr>
              <w:tc>
                <w:tcPr>
                  <w:tcW w:w="2030" w:type="dxa"/>
                </w:tcPr>
                <w:p w:rsidR="002436EF" w:rsidRPr="006672ED" w:rsidRDefault="005C3D3B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226" w:type="dxa"/>
                </w:tcPr>
                <w:p w:rsidR="002436EF" w:rsidRPr="006672ED" w:rsidRDefault="006C7EA0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Jesus&amp; M</w:t>
                  </w:r>
                  <w:r w:rsidR="007E2B62" w:rsidRPr="006672ED">
                    <w:rPr>
                      <w:rFonts w:ascii="Times New Roman" w:hAnsi="Times New Roman"/>
                      <w:sz w:val="24"/>
                      <w:szCs w:val="24"/>
                    </w:rPr>
                    <w:t>ary academy Darbhanga.</w:t>
                  </w:r>
                </w:p>
              </w:tc>
              <w:tc>
                <w:tcPr>
                  <w:tcW w:w="1987" w:type="dxa"/>
                </w:tcPr>
                <w:p w:rsidR="002436EF" w:rsidRPr="006672ED" w:rsidRDefault="00706AF2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C.B.S.E New D</w:t>
                  </w:r>
                  <w:r w:rsidR="007E2B62" w:rsidRPr="006672ED">
                    <w:rPr>
                      <w:rFonts w:ascii="Times New Roman" w:hAnsi="Times New Roman"/>
                      <w:sz w:val="24"/>
                      <w:szCs w:val="24"/>
                    </w:rPr>
                    <w:t>elhi</w:t>
                  </w:r>
                </w:p>
              </w:tc>
              <w:tc>
                <w:tcPr>
                  <w:tcW w:w="2025" w:type="dxa"/>
                </w:tcPr>
                <w:p w:rsidR="002436EF" w:rsidRPr="006672ED" w:rsidRDefault="005C3D3B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200</w:t>
                  </w:r>
                  <w:r w:rsidR="00AD3C81" w:rsidRPr="006672ED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027" w:type="dxa"/>
                </w:tcPr>
                <w:p w:rsidR="002436EF" w:rsidRPr="006672ED" w:rsidRDefault="007E2B62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70%</w:t>
                  </w:r>
                </w:p>
              </w:tc>
            </w:tr>
            <w:tr w:rsidR="00045A5D" w:rsidRPr="006672ED" w:rsidTr="008C1582">
              <w:trPr>
                <w:trHeight w:val="445"/>
              </w:trPr>
              <w:tc>
                <w:tcPr>
                  <w:tcW w:w="2030" w:type="dxa"/>
                </w:tcPr>
                <w:p w:rsidR="002436EF" w:rsidRPr="006672ED" w:rsidRDefault="001A48E7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2226" w:type="dxa"/>
                </w:tcPr>
                <w:p w:rsidR="002436EF" w:rsidRPr="006672ED" w:rsidRDefault="001A48E7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IIMEDhanbad</w:t>
                  </w:r>
                </w:p>
              </w:tc>
              <w:tc>
                <w:tcPr>
                  <w:tcW w:w="1987" w:type="dxa"/>
                </w:tcPr>
                <w:p w:rsidR="002436EF" w:rsidRPr="006672ED" w:rsidRDefault="00706AF2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J.R.N Rajasthan</w:t>
                  </w:r>
                  <w:r w:rsidR="007E2B62" w:rsidRPr="006672ED">
                    <w:rPr>
                      <w:rFonts w:ascii="Times New Roman" w:hAnsi="Times New Roman"/>
                      <w:sz w:val="24"/>
                      <w:szCs w:val="24"/>
                    </w:rPr>
                    <w:t>vidyapeeth</w:t>
                  </w:r>
                </w:p>
              </w:tc>
              <w:tc>
                <w:tcPr>
                  <w:tcW w:w="2025" w:type="dxa"/>
                </w:tcPr>
                <w:p w:rsidR="002436EF" w:rsidRPr="006672ED" w:rsidRDefault="005C3D3B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7E2B62" w:rsidRPr="006672ED">
                    <w:rPr>
                      <w:rFonts w:ascii="Times New Roman" w:hAnsi="Times New Roman"/>
                      <w:sz w:val="24"/>
                      <w:szCs w:val="24"/>
                    </w:rPr>
                    <w:t>008-11</w:t>
                  </w:r>
                </w:p>
              </w:tc>
              <w:tc>
                <w:tcPr>
                  <w:tcW w:w="2027" w:type="dxa"/>
                </w:tcPr>
                <w:p w:rsidR="002436EF" w:rsidRPr="006672ED" w:rsidRDefault="007E2B62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70</w:t>
                  </w:r>
                  <w:r w:rsidR="005C3D3B" w:rsidRPr="006672ED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045A5D" w:rsidRPr="006672ED" w:rsidTr="008C1582">
              <w:trPr>
                <w:trHeight w:val="857"/>
              </w:trPr>
              <w:tc>
                <w:tcPr>
                  <w:tcW w:w="2030" w:type="dxa"/>
                </w:tcPr>
                <w:p w:rsidR="002436EF" w:rsidRPr="006672ED" w:rsidRDefault="005C3D3B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B.TECH</w:t>
                  </w:r>
                </w:p>
              </w:tc>
              <w:tc>
                <w:tcPr>
                  <w:tcW w:w="2226" w:type="dxa"/>
                </w:tcPr>
                <w:p w:rsidR="002436EF" w:rsidRPr="006672ED" w:rsidRDefault="006C7EA0" w:rsidP="006C7EA0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Karnal inst. o</w:t>
                  </w:r>
                  <w:r w:rsidR="00AD3C81"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f 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 w:rsidR="00AD3C81" w:rsidRPr="006672ED">
                    <w:rPr>
                      <w:rFonts w:ascii="Times New Roman" w:hAnsi="Times New Roman"/>
                      <w:sz w:val="24"/>
                      <w:szCs w:val="24"/>
                    </w:rPr>
                    <w:t>ech.&amp;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 w:rsidR="00D61434"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anagement 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Karn</w:t>
                  </w:r>
                  <w:r w:rsidR="00AD3C81" w:rsidRPr="006672ED">
                    <w:rPr>
                      <w:rFonts w:ascii="Times New Roman" w:hAnsi="Times New Roman"/>
                      <w:sz w:val="24"/>
                      <w:szCs w:val="24"/>
                    </w:rPr>
                    <w:t>al (</w:t>
                  </w:r>
                  <w:r w:rsidR="00706AF2" w:rsidRPr="006672ED">
                    <w:rPr>
                      <w:rFonts w:ascii="Times New Roman" w:hAnsi="Times New Roman"/>
                      <w:sz w:val="24"/>
                      <w:szCs w:val="24"/>
                    </w:rPr>
                    <w:t>Haryana</w:t>
                  </w:r>
                  <w:r w:rsidR="00AD3C81" w:rsidRPr="006672E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7" w:type="dxa"/>
                </w:tcPr>
                <w:p w:rsidR="002436EF" w:rsidRPr="006672ED" w:rsidRDefault="001E245C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Kurukshetra Universities</w:t>
                  </w:r>
                  <w:r w:rsidR="00F473DF" w:rsidRPr="006672ED">
                    <w:rPr>
                      <w:rFonts w:ascii="Times New Roman" w:hAnsi="Times New Roman"/>
                      <w:sz w:val="24"/>
                      <w:szCs w:val="24"/>
                    </w:rPr>
                    <w:t>(Haryana)</w:t>
                  </w:r>
                </w:p>
              </w:tc>
              <w:tc>
                <w:tcPr>
                  <w:tcW w:w="2025" w:type="dxa"/>
                </w:tcPr>
                <w:p w:rsidR="002436EF" w:rsidRPr="006672ED" w:rsidRDefault="007E2B62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2011</w:t>
                  </w:r>
                  <w:r w:rsidR="002B1E88" w:rsidRPr="006672ED">
                    <w:rPr>
                      <w:rFonts w:ascii="Times New Roman" w:hAnsi="Times New Roman"/>
                      <w:sz w:val="24"/>
                      <w:szCs w:val="24"/>
                    </w:rPr>
                    <w:t>-2014</w:t>
                  </w:r>
                  <w:r w:rsidR="00E274A6" w:rsidRPr="006672ED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 w:rsidR="002A3E74" w:rsidRPr="006672ED">
                    <w:rPr>
                      <w:rFonts w:ascii="Times New Roman" w:hAnsi="Times New Roman"/>
                      <w:sz w:val="24"/>
                      <w:szCs w:val="24"/>
                    </w:rPr>
                    <w:t>August</w:t>
                  </w:r>
                  <w:r w:rsidR="00E274A6" w:rsidRPr="006672ED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27" w:type="dxa"/>
                </w:tcPr>
                <w:p w:rsidR="002436EF" w:rsidRPr="006672ED" w:rsidRDefault="00FC01FD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80.95%</w:t>
                  </w:r>
                </w:p>
              </w:tc>
            </w:tr>
          </w:tbl>
          <w:p w:rsidR="002436EF" w:rsidRPr="006672ED" w:rsidRDefault="002436EF" w:rsidP="009542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6672ED">
        <w:trPr>
          <w:trHeight w:val="201"/>
        </w:trPr>
        <w:tc>
          <w:tcPr>
            <w:tcW w:w="10682" w:type="dxa"/>
            <w:gridSpan w:val="4"/>
          </w:tcPr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A49D6" w:rsidRPr="006672ED" w:rsidRDefault="001A49D6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85672" w:rsidRPr="006672ED" w:rsidRDefault="00785672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85672" w:rsidRPr="006672ED" w:rsidRDefault="00785672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0451"/>
            </w:tblGrid>
            <w:tr w:rsidR="001E3E87" w:rsidRPr="006672ED" w:rsidTr="000118A1">
              <w:trPr>
                <w:trHeight w:val="350"/>
              </w:trPr>
              <w:tc>
                <w:tcPr>
                  <w:tcW w:w="10451" w:type="dxa"/>
                </w:tcPr>
                <w:p w:rsidR="001E3E87" w:rsidRPr="006672ED" w:rsidRDefault="001E3E87" w:rsidP="000118A1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17365D"/>
                      <w:sz w:val="24"/>
                      <w:szCs w:val="24"/>
                    </w:rPr>
                    <w:t>Summer Training</w:t>
                  </w:r>
                  <w:r w:rsidRPr="006672E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1E3E87" w:rsidRPr="006672ED" w:rsidRDefault="001E3E87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1.Indian oil Corporation limited  Barauni refinery,  Bihar</w:t>
            </w:r>
          </w:p>
          <w:p w:rsidR="001E3E87" w:rsidRPr="006672ED" w:rsidRDefault="001E3E87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Duration-1 month</w:t>
            </w:r>
          </w:p>
          <w:p w:rsidR="00FF3912" w:rsidRPr="006672ED" w:rsidRDefault="001E3E87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2 Patratu Thermal Power Station Jharkhand. </w:t>
            </w:r>
          </w:p>
          <w:p w:rsidR="0056545B" w:rsidRPr="006672ED" w:rsidRDefault="001E3E87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>Duration-28 days</w:t>
            </w:r>
          </w:p>
          <w:p w:rsidR="00785672" w:rsidRPr="006672ED" w:rsidRDefault="00785672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85672" w:rsidRPr="006672ED" w:rsidRDefault="00785672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Spec="bottom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5566BB" w:rsidRPr="006672ED" w:rsidTr="001519FF">
              <w:trPr>
                <w:trHeight w:val="25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66BB" w:rsidRPr="006672ED" w:rsidRDefault="005566BB" w:rsidP="005566BB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lastRenderedPageBreak/>
                    <w:t>Academic Project:</w:t>
                  </w:r>
                </w:p>
              </w:tc>
            </w:tr>
            <w:tr w:rsidR="005566BB" w:rsidRPr="006672ED" w:rsidTr="001519FF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566BB" w:rsidRPr="006672ED" w:rsidRDefault="005566BB" w:rsidP="005566BB">
                  <w:pPr>
                    <w:spacing w:before="80" w:after="4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>Minor Project           : Electro magnetic crane.</w:t>
                  </w:r>
                </w:p>
                <w:p w:rsidR="005566BB" w:rsidRPr="006672ED" w:rsidRDefault="005566BB" w:rsidP="005566BB">
                  <w:pPr>
                    <w:spacing w:before="80" w:after="4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fr-FR"/>
                    </w:rPr>
                    <w:t>Major Project           :Industrialevaporativecooler</w:t>
                  </w:r>
                </w:p>
                <w:p w:rsidR="005566BB" w:rsidRPr="006672ED" w:rsidRDefault="00A3731D" w:rsidP="005566BB">
                  <w:pPr>
                    <w:pStyle w:val="ListParagraph"/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3731D">
                    <w:rPr>
                      <w:rFonts w:ascii="Times New Roman" w:hAnsi="Times New Roman"/>
                      <w:noProof/>
                      <w:sz w:val="24"/>
                      <w:szCs w:val="24"/>
                      <w:lang w:val="en-GB" w:eastAsia="en-GB" w:bidi="ar-SA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2" o:spid="_x0000_s1026" type="#_x0000_t32" style="position:absolute;left:0;text-align:left;margin-left:-5.15pt;margin-top:11.1pt;width:522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pl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"/>
                    </w:pict>
                  </w:r>
                </w:p>
              </w:tc>
            </w:tr>
          </w:tbl>
          <w:p w:rsidR="001E3E87" w:rsidRPr="006672ED" w:rsidRDefault="001E3E87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6280" w:rsidRPr="006672ED" w:rsidRDefault="00076280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6280" w:rsidRPr="006672ED" w:rsidRDefault="00076280" w:rsidP="001E3E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0451"/>
            </w:tblGrid>
            <w:tr w:rsidR="00FF3912" w:rsidRPr="006672ED" w:rsidTr="000118A1">
              <w:trPr>
                <w:trHeight w:val="350"/>
              </w:trPr>
              <w:tc>
                <w:tcPr>
                  <w:tcW w:w="10451" w:type="dxa"/>
                </w:tcPr>
                <w:p w:rsidR="00FF3912" w:rsidRPr="006672ED" w:rsidRDefault="00FF3912" w:rsidP="000118A1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17365D"/>
                      <w:sz w:val="24"/>
                      <w:szCs w:val="24"/>
                    </w:rPr>
                    <w:t>Personal Qualities:</w:t>
                  </w:r>
                </w:p>
              </w:tc>
            </w:tr>
          </w:tbl>
          <w:p w:rsidR="00FF3912" w:rsidRPr="006672ED" w:rsidRDefault="00FF3912" w:rsidP="003B71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Quick learner.</w:t>
            </w:r>
          </w:p>
          <w:p w:rsidR="00FF3912" w:rsidRPr="006672ED" w:rsidRDefault="00FF3912" w:rsidP="003B71E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2. Positive attitude.</w:t>
            </w:r>
          </w:p>
          <w:p w:rsidR="00FF3912" w:rsidRPr="006672ED" w:rsidRDefault="00FF3912" w:rsidP="003B71E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3. Good interpersonal and team skills.</w:t>
            </w:r>
          </w:p>
          <w:p w:rsidR="00737F31" w:rsidRPr="006672ED" w:rsidRDefault="00FF3912" w:rsidP="003B71E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4. .Excellent communication skills.</w:t>
            </w: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4535" w:rsidRPr="006672ED">
        <w:trPr>
          <w:trHeight w:val="201"/>
        </w:trPr>
        <w:tc>
          <w:tcPr>
            <w:tcW w:w="10682" w:type="dxa"/>
            <w:gridSpan w:val="4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0451"/>
            </w:tblGrid>
            <w:tr w:rsidR="00814535" w:rsidRPr="006672ED" w:rsidTr="00B61BD0">
              <w:tc>
                <w:tcPr>
                  <w:tcW w:w="10451" w:type="dxa"/>
                </w:tcPr>
                <w:p w:rsidR="00814535" w:rsidRPr="006672ED" w:rsidRDefault="00814535" w:rsidP="00B61BD0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002060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002060"/>
                      <w:sz w:val="24"/>
                      <w:szCs w:val="24"/>
                    </w:rPr>
                    <w:lastRenderedPageBreak/>
                    <w:t>Industrial Experience:</w:t>
                  </w:r>
                </w:p>
              </w:tc>
            </w:tr>
          </w:tbl>
          <w:p w:rsidR="00814535" w:rsidRPr="006672ED" w:rsidRDefault="00814535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74A6" w:rsidRPr="006672ED">
        <w:trPr>
          <w:trHeight w:val="201"/>
        </w:trPr>
        <w:tc>
          <w:tcPr>
            <w:tcW w:w="10682" w:type="dxa"/>
            <w:gridSpan w:val="4"/>
          </w:tcPr>
          <w:p w:rsidR="00E274A6" w:rsidRPr="006672ED" w:rsidRDefault="00814535" w:rsidP="00D72A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>One year</w:t>
            </w:r>
            <w:r w:rsidR="00BF7C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01FD" w:rsidRPr="006672ED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experience</w:t>
            </w:r>
            <w:r w:rsidR="00FC01FD" w:rsidRPr="006672ED"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="001B45F1" w:rsidRPr="006672ED">
              <w:rPr>
                <w:rFonts w:ascii="Times New Roman" w:hAnsi="Times New Roman"/>
                <w:sz w:val="24"/>
                <w:szCs w:val="24"/>
              </w:rPr>
              <w:t xml:space="preserve"> Production</w:t>
            </w:r>
            <w:r w:rsidR="00FC01FD" w:rsidRPr="006672ED">
              <w:rPr>
                <w:rFonts w:ascii="Times New Roman" w:hAnsi="Times New Roman"/>
                <w:sz w:val="24"/>
                <w:szCs w:val="24"/>
              </w:rPr>
              <w:t>.</w:t>
            </w:r>
            <w:r w:rsidRPr="006672ED">
              <w:rPr>
                <w:rFonts w:ascii="Times New Roman" w:hAnsi="Times New Roman"/>
                <w:sz w:val="24"/>
                <w:szCs w:val="24"/>
              </w:rPr>
              <w:t>(29-07-2010 to28-07-2011)</w:t>
            </w:r>
          </w:p>
          <w:p w:rsidR="00814535" w:rsidRPr="006672ED" w:rsidRDefault="001519FF" w:rsidP="001519FF">
            <w:pPr>
              <w:spacing w:after="0" w:line="240" w:lineRule="auto"/>
              <w:ind w:left="4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Bosch Chassis System India Limited, Pune</w:t>
            </w:r>
          </w:p>
          <w:p w:rsidR="001A6FFC" w:rsidRPr="006672ED" w:rsidRDefault="00B172C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814535" w:rsidRPr="006672ED">
              <w:rPr>
                <w:rFonts w:ascii="Times New Roman" w:hAnsi="Times New Roman"/>
                <w:sz w:val="24"/>
                <w:szCs w:val="24"/>
              </w:rPr>
              <w:t>Department-</w:t>
            </w:r>
            <w:r w:rsidR="00A1564B" w:rsidRPr="006672ED">
              <w:rPr>
                <w:rFonts w:ascii="Times New Roman" w:hAnsi="Times New Roman"/>
                <w:sz w:val="24"/>
                <w:szCs w:val="24"/>
              </w:rPr>
              <w:t>DBC M/C</w:t>
            </w:r>
            <w:r w:rsidR="006C7EA0" w:rsidRPr="006672ED">
              <w:rPr>
                <w:rFonts w:ascii="Times New Roman" w:hAnsi="Times New Roman"/>
                <w:sz w:val="24"/>
                <w:szCs w:val="24"/>
              </w:rPr>
              <w:t xml:space="preserve"> Shop</w:t>
            </w:r>
            <w:r w:rsidR="001B45F1" w:rsidRPr="006672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35CCC" w:rsidRPr="00B172CD" w:rsidRDefault="00D61434" w:rsidP="00B172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72CD">
              <w:rPr>
                <w:rFonts w:ascii="Times New Roman" w:hAnsi="Times New Roman"/>
                <w:sz w:val="24"/>
                <w:szCs w:val="24"/>
              </w:rPr>
              <w:t>G.K</w:t>
            </w:r>
            <w:r w:rsidR="0056545B" w:rsidRPr="00B172CD">
              <w:rPr>
                <w:rFonts w:ascii="Times New Roman" w:hAnsi="Times New Roman"/>
                <w:sz w:val="24"/>
                <w:szCs w:val="24"/>
              </w:rPr>
              <w:t xml:space="preserve"> Casting P</w:t>
            </w:r>
            <w:r w:rsidR="00C35CCC" w:rsidRPr="00B172CD">
              <w:rPr>
                <w:rFonts w:ascii="Times New Roman" w:hAnsi="Times New Roman"/>
                <w:sz w:val="24"/>
                <w:szCs w:val="24"/>
              </w:rPr>
              <w:t xml:space="preserve">vt. Ltd. From </w:t>
            </w:r>
            <w:r w:rsidR="00C17267" w:rsidRPr="00B172CD">
              <w:rPr>
                <w:rFonts w:ascii="Times New Roman" w:hAnsi="Times New Roman"/>
                <w:sz w:val="24"/>
                <w:szCs w:val="24"/>
              </w:rPr>
              <w:t>27</w:t>
            </w:r>
            <w:r w:rsidR="00C17267" w:rsidRPr="00B172C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C17267" w:rsidRPr="00B172CD">
              <w:rPr>
                <w:rFonts w:ascii="Times New Roman" w:hAnsi="Times New Roman"/>
                <w:sz w:val="24"/>
                <w:szCs w:val="24"/>
              </w:rPr>
              <w:t xml:space="preserve"> Aug</w:t>
            </w:r>
            <w:r w:rsidR="00C35CCC" w:rsidRPr="00B172CD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1259A3" w:rsidRPr="00B172CD">
              <w:rPr>
                <w:rFonts w:ascii="Times New Roman" w:hAnsi="Times New Roman"/>
                <w:sz w:val="24"/>
                <w:szCs w:val="24"/>
              </w:rPr>
              <w:t>14</w:t>
            </w:r>
            <w:r w:rsidR="00D03746" w:rsidRPr="00B172CD">
              <w:rPr>
                <w:rFonts w:ascii="Times New Roman" w:hAnsi="Times New Roman"/>
                <w:sz w:val="24"/>
                <w:szCs w:val="24"/>
              </w:rPr>
              <w:t xml:space="preserve"> To 11</w:t>
            </w:r>
            <w:r w:rsidR="00D03746" w:rsidRPr="00B172C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D03746" w:rsidRPr="00B172CD">
              <w:rPr>
                <w:rFonts w:ascii="Times New Roman" w:hAnsi="Times New Roman"/>
                <w:sz w:val="24"/>
                <w:szCs w:val="24"/>
              </w:rPr>
              <w:t>sept.2016.</w:t>
            </w:r>
            <w:r w:rsidR="00C35CCC" w:rsidRPr="00B172C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7EC6" w:rsidRPr="006672ED" w:rsidRDefault="00B172CD" w:rsidP="006C7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35CCC" w:rsidRPr="006672ED">
              <w:rPr>
                <w:rFonts w:ascii="Times New Roman" w:hAnsi="Times New Roman"/>
                <w:sz w:val="24"/>
                <w:szCs w:val="24"/>
              </w:rPr>
              <w:t>Department</w:t>
            </w:r>
            <w:r w:rsidR="00D435EE" w:rsidRPr="006672ED">
              <w:rPr>
                <w:rFonts w:ascii="Times New Roman" w:hAnsi="Times New Roman"/>
                <w:sz w:val="24"/>
                <w:szCs w:val="24"/>
              </w:rPr>
              <w:t>-</w:t>
            </w:r>
            <w:r w:rsidR="007E042E">
              <w:rPr>
                <w:rFonts w:ascii="Times New Roman" w:hAnsi="Times New Roman"/>
                <w:sz w:val="24"/>
                <w:szCs w:val="24"/>
              </w:rPr>
              <w:t>Production Engineer.</w:t>
            </w:r>
            <w:bookmarkStart w:id="0" w:name="_GoBack"/>
            <w:bookmarkEnd w:id="0"/>
          </w:p>
          <w:p w:rsidR="00D45A97" w:rsidRPr="00BF7C57" w:rsidRDefault="00BF7C57" w:rsidP="00BF7C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0924" w:rsidRPr="00BF7C57">
              <w:rPr>
                <w:rFonts w:ascii="Times New Roman" w:hAnsi="Times New Roman"/>
                <w:sz w:val="24"/>
                <w:szCs w:val="24"/>
              </w:rPr>
              <w:t xml:space="preserve">MODISON METALS LTD. </w:t>
            </w:r>
            <w:r w:rsidR="001519FF" w:rsidRPr="00BF7C57">
              <w:rPr>
                <w:rFonts w:ascii="Times New Roman" w:hAnsi="Times New Roman"/>
                <w:sz w:val="24"/>
                <w:szCs w:val="24"/>
              </w:rPr>
              <w:t>Vapi, Gujarat</w:t>
            </w:r>
            <w:r w:rsidR="00D45A97" w:rsidRPr="00BF7C5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60924" w:rsidRDefault="00D45A97" w:rsidP="00960924">
            <w:pPr>
              <w:spacing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172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72ED">
              <w:rPr>
                <w:rFonts w:ascii="Times New Roman" w:hAnsi="Times New Roman"/>
                <w:sz w:val="24"/>
                <w:szCs w:val="24"/>
              </w:rPr>
              <w:t>1</w:t>
            </w:r>
            <w:r w:rsidR="009B263C">
              <w:rPr>
                <w:rFonts w:ascii="Times New Roman" w:hAnsi="Times New Roman"/>
                <w:sz w:val="24"/>
                <w:szCs w:val="24"/>
              </w:rPr>
              <w:t>4th</w:t>
            </w:r>
            <w:r w:rsidRPr="006672ED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="009B263C">
              <w:rPr>
                <w:rFonts w:ascii="Times New Roman" w:hAnsi="Times New Roman"/>
                <w:sz w:val="24"/>
                <w:szCs w:val="24"/>
              </w:rPr>
              <w:t>ept</w:t>
            </w:r>
            <w:r w:rsidR="00C17267">
              <w:rPr>
                <w:rFonts w:ascii="Times New Roman" w:hAnsi="Times New Roman"/>
                <w:sz w:val="24"/>
                <w:szCs w:val="24"/>
              </w:rPr>
              <w:t>2016</w:t>
            </w:r>
            <w:r w:rsidR="00BF7C57">
              <w:rPr>
                <w:rFonts w:ascii="Times New Roman" w:hAnsi="Times New Roman"/>
                <w:sz w:val="24"/>
                <w:szCs w:val="24"/>
              </w:rPr>
              <w:t>To 14</w:t>
            </w:r>
            <w:r w:rsidR="00BF7C57" w:rsidRPr="00BF7C57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BF7C57">
              <w:rPr>
                <w:rFonts w:ascii="Times New Roman" w:hAnsi="Times New Roman"/>
                <w:sz w:val="24"/>
                <w:szCs w:val="24"/>
              </w:rPr>
              <w:t xml:space="preserve"> April2018</w:t>
            </w:r>
            <w:r w:rsidRPr="006672ED">
              <w:rPr>
                <w:rFonts w:ascii="Times New Roman" w:hAnsi="Times New Roman"/>
                <w:sz w:val="24"/>
                <w:szCs w:val="24"/>
              </w:rPr>
              <w:t>.</w:t>
            </w:r>
            <w:r w:rsidR="00626BA9">
              <w:rPr>
                <w:rFonts w:ascii="Times New Roman" w:hAnsi="Times New Roman"/>
                <w:sz w:val="24"/>
                <w:szCs w:val="24"/>
              </w:rPr>
              <w:t>(Production</w:t>
            </w:r>
            <w:r w:rsidR="007E042E">
              <w:rPr>
                <w:rFonts w:ascii="Times New Roman" w:hAnsi="Times New Roman"/>
                <w:sz w:val="24"/>
                <w:szCs w:val="24"/>
              </w:rPr>
              <w:t xml:space="preserve"> Engineer</w:t>
            </w:r>
            <w:r w:rsidR="00626BA9">
              <w:rPr>
                <w:rFonts w:ascii="Times New Roman" w:hAnsi="Times New Roman"/>
                <w:sz w:val="24"/>
                <w:szCs w:val="24"/>
              </w:rPr>
              <w:t>-Dept</w:t>
            </w:r>
            <w:r w:rsidR="001519FF">
              <w:rPr>
                <w:rFonts w:ascii="Times New Roman" w:hAnsi="Times New Roman"/>
                <w:sz w:val="24"/>
                <w:szCs w:val="24"/>
              </w:rPr>
              <w:t>artment</w:t>
            </w:r>
            <w:r w:rsidR="00626BA9">
              <w:rPr>
                <w:rFonts w:ascii="Times New Roman" w:hAnsi="Times New Roman"/>
                <w:sz w:val="24"/>
                <w:szCs w:val="24"/>
              </w:rPr>
              <w:t>.head).</w:t>
            </w:r>
          </w:p>
          <w:p w:rsidR="00BF7C57" w:rsidRDefault="00BF7C57" w:rsidP="00BF7C5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Prestress Steel LLP</w:t>
            </w:r>
            <w:r w:rsidR="00ED12F6">
              <w:rPr>
                <w:rFonts w:ascii="Times New Roman" w:hAnsi="Times New Roman"/>
                <w:sz w:val="24"/>
                <w:szCs w:val="24"/>
              </w:rPr>
              <w:t>,Silvassa (16</w:t>
            </w:r>
            <w:r w:rsidR="00ED12F6" w:rsidRPr="00ED12F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ED12F6">
              <w:rPr>
                <w:rFonts w:ascii="Times New Roman" w:hAnsi="Times New Roman"/>
                <w:sz w:val="24"/>
                <w:szCs w:val="24"/>
              </w:rPr>
              <w:t xml:space="preserve"> April to till today)</w:t>
            </w:r>
          </w:p>
          <w:p w:rsidR="00ED12F6" w:rsidRPr="00ED12F6" w:rsidRDefault="003A1CC4" w:rsidP="00ED12F6">
            <w:pPr>
              <w:spacing w:after="0" w:line="240" w:lineRule="auto"/>
              <w:ind w:left="4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Production E</w:t>
            </w:r>
            <w:r w:rsidR="00ED12F6">
              <w:rPr>
                <w:rFonts w:ascii="Times New Roman" w:hAnsi="Times New Roman"/>
                <w:sz w:val="24"/>
                <w:szCs w:val="24"/>
              </w:rPr>
              <w:t>ngg.</w:t>
            </w:r>
          </w:p>
          <w:p w:rsidR="00960924" w:rsidRPr="006672ED" w:rsidRDefault="00A3731D" w:rsidP="00960924">
            <w:pPr>
              <w:spacing w:after="0" w:line="240" w:lineRule="auto"/>
              <w:ind w:left="45"/>
              <w:rPr>
                <w:rFonts w:ascii="Times New Roman" w:eastAsia="Arial Unicode MS" w:hAnsi="Times New Roman"/>
                <w:sz w:val="24"/>
                <w:szCs w:val="24"/>
                <w:u w:val="single"/>
              </w:rPr>
            </w:pPr>
            <w:r w:rsidRPr="00A3731D">
              <w:rPr>
                <w:rFonts w:ascii="Times New Roman" w:hAnsi="Times New Roman"/>
                <w:noProof/>
                <w:sz w:val="24"/>
                <w:szCs w:val="24"/>
                <w:lang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0;text-align:left;margin-left:-2.25pt;margin-top:2.8pt;width:519.75pt;height:24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">
                  <v:textbox>
                    <w:txbxContent>
                      <w:p w:rsidR="00646631" w:rsidRPr="001519FF" w:rsidRDefault="001519FF" w:rsidP="00646631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1519FF"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</w:rPr>
                          <w:t>Existing company profile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</w:rPr>
                          <w:t xml:space="preserve">  (</w:t>
                        </w:r>
                        <w:r w:rsidRPr="001519FF"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</w:rPr>
                          <w:t>Modison Metals Ltd)</w:t>
                        </w:r>
                        <w:r w:rsidR="00646631" w:rsidRPr="001519FF"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</w:rPr>
                          <w:t>:-</w:t>
                        </w:r>
                      </w:p>
                    </w:txbxContent>
                  </v:textbox>
                </v:shape>
              </w:pict>
            </w:r>
            <w:r w:rsidR="00960924" w:rsidRPr="006672ED">
              <w:rPr>
                <w:rFonts w:ascii="Times New Roman" w:eastAsia="Arial Unicode MS" w:hAnsi="Times New Roman"/>
                <w:sz w:val="24"/>
                <w:szCs w:val="24"/>
                <w:u w:val="single"/>
              </w:rPr>
              <w:t>Company profile of modison metals ltd.</w:t>
            </w:r>
          </w:p>
          <w:p w:rsidR="00960924" w:rsidRPr="006672ED" w:rsidRDefault="00960924" w:rsidP="00960924">
            <w:pPr>
              <w:rPr>
                <w:rFonts w:ascii="Times New Roman" w:eastAsia="Arial Unicode MS" w:hAnsi="Times New Roman"/>
                <w:b/>
                <w:i/>
                <w:sz w:val="24"/>
                <w:szCs w:val="24"/>
              </w:rPr>
            </w:pPr>
          </w:p>
          <w:p w:rsidR="00960924" w:rsidRPr="006D68B3" w:rsidRDefault="00960924" w:rsidP="0096092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1.Modison metals limited is an ISO 9001:2008 , 140001:2008 , 18001:2008 certified     </w:t>
            </w:r>
          </w:p>
          <w:p w:rsidR="00960924" w:rsidRPr="006D68B3" w:rsidRDefault="00960924" w:rsidP="0096092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        organization &amp; the largest manufacturer of electrical contacts for</w:t>
            </w:r>
            <w:r w:rsidR="002E2F76">
              <w:rPr>
                <w:rFonts w:ascii="Times New Roman" w:eastAsia="Arial Unicode MS" w:hAnsi="Times New Roman"/>
                <w:sz w:val="24"/>
                <w:szCs w:val="24"/>
              </w:rPr>
              <w:t>H.V,M.V and L.V</w:t>
            </w: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switchgear </w:t>
            </w:r>
          </w:p>
          <w:p w:rsidR="00960924" w:rsidRPr="006D68B3" w:rsidRDefault="00960924" w:rsidP="0096092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         industries.</w:t>
            </w:r>
          </w:p>
          <w:p w:rsidR="00210567" w:rsidRPr="006D68B3" w:rsidRDefault="00476618" w:rsidP="00210567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2.company has  so many working areas related to production  :-</w:t>
            </w:r>
          </w:p>
          <w:p w:rsidR="00210567" w:rsidRPr="006D68B3" w:rsidRDefault="006D68B3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a)  </w:t>
            </w:r>
            <w:r w:rsidR="00960924"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Melting </w:t>
            </w:r>
          </w:p>
          <w:p w:rsidR="00210567" w:rsidRPr="006D68B3" w:rsidRDefault="00960924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>b)Rolling Mill</w:t>
            </w:r>
          </w:p>
          <w:p w:rsidR="00210567" w:rsidRPr="006D68B3" w:rsidRDefault="00960924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>c)  Press</w:t>
            </w:r>
          </w:p>
          <w:p w:rsidR="00210567" w:rsidRPr="006D68B3" w:rsidRDefault="00960924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>d)</w:t>
            </w:r>
            <w:r w:rsidR="006D68B3"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 Induction </w:t>
            </w: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>Brazing</w:t>
            </w:r>
          </w:p>
          <w:p w:rsidR="00960924" w:rsidRPr="006D68B3" w:rsidRDefault="00960924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e)  </w:t>
            </w:r>
            <w:r w:rsidR="00210567" w:rsidRPr="006D68B3">
              <w:rPr>
                <w:rFonts w:ascii="Times New Roman" w:eastAsia="Arial Unicode MS" w:hAnsi="Times New Roman"/>
                <w:sz w:val="24"/>
                <w:szCs w:val="24"/>
              </w:rPr>
              <w:t>Buffing</w:t>
            </w:r>
          </w:p>
          <w:p w:rsidR="00210567" w:rsidRPr="006D68B3" w:rsidRDefault="00B172CD" w:rsidP="00B172CD">
            <w:pPr>
              <w:tabs>
                <w:tab w:val="left" w:pos="9008"/>
              </w:tabs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 </w:t>
            </w:r>
            <w:r w:rsidR="00960924"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f) Extrusion</w:t>
            </w:r>
            <w:r w:rsidR="001519FF">
              <w:rPr>
                <w:rFonts w:ascii="Times New Roman" w:eastAsia="Arial Unicode MS" w:hAnsi="Times New Roman"/>
                <w:sz w:val="24"/>
                <w:szCs w:val="24"/>
              </w:rPr>
              <w:tab/>
            </w:r>
          </w:p>
          <w:p w:rsidR="00960924" w:rsidRDefault="00960924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>g) Machining Shop.</w:t>
            </w:r>
          </w:p>
          <w:p w:rsidR="001519FF" w:rsidRDefault="001519FF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h)  Sintering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</w:rPr>
              <w:t xml:space="preserve"> furnace</w:t>
            </w:r>
          </w:p>
          <w:p w:rsidR="001519FF" w:rsidRDefault="001519FF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i)   Brazing foil application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</w:rPr>
              <w:t xml:space="preserve"> furnace.</w:t>
            </w:r>
          </w:p>
          <w:p w:rsidR="001519FF" w:rsidRDefault="001519FF" w:rsidP="0096092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j)   compacting.</w:t>
            </w:r>
          </w:p>
          <w:p w:rsidR="001519FF" w:rsidRPr="006D68B3" w:rsidRDefault="001519FF" w:rsidP="00553944">
            <w:pPr>
              <w:spacing w:before="0" w:after="0" w:line="240" w:lineRule="auto"/>
              <w:ind w:left="360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k)  Powder mixing.</w:t>
            </w:r>
          </w:p>
          <w:p w:rsidR="00960924" w:rsidRPr="006D68B3" w:rsidRDefault="00960924" w:rsidP="00210567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3.Main customers for the company are Larsen &amp; Turbo Ltd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</w:rPr>
              <w:t>. ECI, C&amp;S</w:t>
            </w:r>
            <w:r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, BCH </w:t>
            </w:r>
          </w:p>
          <w:p w:rsidR="00197E56" w:rsidRDefault="00B172CD" w:rsidP="0055394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</w:t>
            </w:r>
            <w:r w:rsidR="00960924" w:rsidRPr="006D68B3">
              <w:rPr>
                <w:rFonts w:ascii="Times New Roman" w:eastAsia="Arial Unicode MS" w:hAnsi="Times New Roman"/>
                <w:sz w:val="24"/>
                <w:szCs w:val="24"/>
              </w:rPr>
              <w:t xml:space="preserve"> Bharat Heavy Electricals Ltd</w:t>
            </w:r>
            <w:r w:rsidR="00646631" w:rsidRPr="006D68B3">
              <w:rPr>
                <w:rFonts w:ascii="Times New Roman" w:eastAsia="Arial Unicode MS" w:hAnsi="Times New Roman"/>
                <w:sz w:val="24"/>
                <w:szCs w:val="24"/>
              </w:rPr>
              <w:t>, Electro contact ,Spaceage,</w:t>
            </w:r>
            <w:r w:rsidR="00197E56">
              <w:rPr>
                <w:rFonts w:ascii="Times New Roman" w:eastAsia="Arial Unicode MS" w:hAnsi="Times New Roman"/>
                <w:sz w:val="24"/>
                <w:szCs w:val="24"/>
              </w:rPr>
              <w:t>ALSTOM ,</w:t>
            </w:r>
          </w:p>
          <w:p w:rsidR="00960924" w:rsidRPr="006D68B3" w:rsidRDefault="00B172CD" w:rsidP="0055394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   </w:t>
            </w:r>
            <w:r w:rsidR="00646631" w:rsidRPr="006D68B3">
              <w:rPr>
                <w:rFonts w:ascii="Times New Roman" w:eastAsia="Arial Unicode MS" w:hAnsi="Times New Roman"/>
                <w:sz w:val="24"/>
                <w:szCs w:val="24"/>
              </w:rPr>
              <w:t>HEB,</w:t>
            </w:r>
            <w:r w:rsidR="00197E56">
              <w:rPr>
                <w:rFonts w:ascii="Times New Roman" w:eastAsia="Arial Unicode MS" w:hAnsi="Times New Roman"/>
                <w:sz w:val="24"/>
                <w:szCs w:val="24"/>
              </w:rPr>
              <w:t>H</w:t>
            </w:r>
            <w:r w:rsidR="00646631" w:rsidRPr="006D68B3">
              <w:rPr>
                <w:rFonts w:ascii="Times New Roman" w:eastAsia="Arial Unicode MS" w:hAnsi="Times New Roman"/>
                <w:sz w:val="24"/>
                <w:szCs w:val="24"/>
              </w:rPr>
              <w:t>AVELL’S,HPL,Crystal,Legrand.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</w:p>
          <w:p w:rsidR="00960924" w:rsidRPr="006D68B3" w:rsidRDefault="00960924" w:rsidP="00553944">
            <w:pPr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960924" w:rsidRPr="006672ED" w:rsidRDefault="00960924" w:rsidP="00D45A97">
            <w:pPr>
              <w:spacing w:after="0" w:line="240" w:lineRule="auto"/>
              <w:ind w:left="45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D45A97" w:rsidRPr="006672ED" w:rsidRDefault="00D45A97" w:rsidP="00D45A97">
            <w:pPr>
              <w:pStyle w:val="ListParagraph"/>
              <w:spacing w:after="0" w:line="240" w:lineRule="auto"/>
              <w:ind w:left="405"/>
              <w:rPr>
                <w:rFonts w:ascii="Times New Roman" w:hAnsi="Times New Roman"/>
                <w:sz w:val="24"/>
                <w:szCs w:val="24"/>
              </w:rPr>
            </w:pPr>
          </w:p>
          <w:p w:rsidR="006C7EA0" w:rsidRPr="006672ED" w:rsidRDefault="006C7EA0" w:rsidP="006C7E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2DC0" w:rsidRPr="006672ED">
        <w:trPr>
          <w:trHeight w:val="201"/>
        </w:trPr>
        <w:tc>
          <w:tcPr>
            <w:tcW w:w="10682" w:type="dxa"/>
            <w:gridSpan w:val="4"/>
          </w:tcPr>
          <w:p w:rsidR="000757AC" w:rsidRDefault="000757AC" w:rsidP="0021056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ar-SA"/>
              </w:rPr>
            </w:pPr>
          </w:p>
          <w:p w:rsidR="000757AC" w:rsidRDefault="00A3731D" w:rsidP="0021056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ar-SA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4"/>
                <w:szCs w:val="24"/>
                <w:lang w:bidi="ar-SA"/>
              </w:rPr>
              <w:pict>
                <v:shape id="Text Box 15" o:spid="_x0000_s1027" type="#_x0000_t202" style="position:absolute;left:0;text-align:left;margin-left:-4.5pt;margin-top:-10.05pt;width:519.75pt;height:24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">
                  <v:textbox>
                    <w:txbxContent>
                      <w:p w:rsidR="000757AC" w:rsidRPr="00BA1E73" w:rsidRDefault="000757AC" w:rsidP="000757AC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2060"/>
                            <w:sz w:val="22"/>
                          </w:rPr>
                          <w:t xml:space="preserve">Job Profile </w:t>
                        </w:r>
                        <w:r w:rsidRPr="00BA1E73">
                          <w:rPr>
                            <w:b/>
                            <w:sz w:val="22"/>
                          </w:rPr>
                          <w:t>:-</w:t>
                        </w:r>
                      </w:p>
                    </w:txbxContent>
                  </v:textbox>
                </v:shape>
              </w:pict>
            </w:r>
          </w:p>
          <w:p w:rsidR="00210567" w:rsidRPr="006672ED" w:rsidRDefault="00B172CD" w:rsidP="002105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  </w:t>
            </w:r>
            <w:r w:rsidR="00210567" w:rsidRPr="006672E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ar-SA"/>
              </w:rPr>
              <w:t>1.</w:t>
            </w:r>
            <w:r w:rsidR="00210567" w:rsidRPr="006672ED">
              <w:rPr>
                <w:rFonts w:ascii="Times New Roman" w:hAnsi="Times New Roman"/>
                <w:sz w:val="24"/>
                <w:szCs w:val="24"/>
              </w:rPr>
              <w:t xml:space="preserve"> Incoming Inspection &amp; Testing of Raw-material.</w:t>
            </w:r>
          </w:p>
          <w:p w:rsidR="00210567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="00210567"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2.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Production planning</w:t>
            </w:r>
          </w:p>
          <w:p w:rsidR="004C153B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 </w:t>
            </w:r>
            <w:r w:rsidR="004C153B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3.R/M –Preparation.</w:t>
            </w:r>
          </w:p>
          <w:p w:rsidR="00210567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 </w:t>
            </w:r>
            <w:r w:rsidR="004C153B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4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. Prepare Daily performance report.</w:t>
            </w:r>
          </w:p>
          <w:p w:rsidR="00210567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 </w:t>
            </w:r>
            <w:r w:rsidR="004C153B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5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. Conducting the production plan v/s actual. </w:t>
            </w:r>
          </w:p>
          <w:p w:rsidR="00210567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 </w:t>
            </w:r>
            <w:r w:rsidR="004C153B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6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Responsible to first piece approval in line inspection.</w:t>
            </w:r>
          </w:p>
          <w:p w:rsidR="00210567" w:rsidRPr="006672ED" w:rsidRDefault="00B172CD" w:rsidP="00210567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="004C153B"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7</w:t>
            </w:r>
            <w:r w:rsidR="00210567"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.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Conducting the in-process inspection for the same.</w:t>
            </w:r>
          </w:p>
          <w:p w:rsidR="00210567" w:rsidRPr="006672ED" w:rsidRDefault="00B172CD" w:rsidP="00B172C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="00210567"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8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. Conducting Product Audit, Process Audit to reduce non-compliances &amp; achieve customer      </w:t>
            </w:r>
          </w:p>
          <w:p w:rsidR="00210567" w:rsidRPr="006672ED" w:rsidRDefault="00210567" w:rsidP="00210567">
            <w:pPr>
              <w:numPr>
                <w:ilvl w:val="0"/>
                <w:numId w:val="15"/>
              </w:numPr>
              <w:shd w:val="clear" w:color="auto" w:fill="FFFFFF"/>
              <w:spacing w:before="0" w:after="0" w:line="390" w:lineRule="atLeast"/>
              <w:ind w:left="90"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Satisfaction.</w:t>
            </w:r>
          </w:p>
          <w:p w:rsidR="00210567" w:rsidRPr="006672ED" w:rsidRDefault="00B172CD" w:rsidP="00B172CD">
            <w:pPr>
              <w:shd w:val="clear" w:color="auto" w:fill="FFFFFF"/>
              <w:spacing w:before="0" w:after="0" w:line="390" w:lineRule="atLeast"/>
              <w:ind w:left="90"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9.</w:t>
            </w:r>
            <w:r w:rsidR="00210567"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 xml:space="preserve"> Conducting inspection &amp; testing.</w:t>
            </w:r>
          </w:p>
          <w:p w:rsidR="00210567" w:rsidRPr="006672ED" w:rsidRDefault="00210567" w:rsidP="00210567">
            <w:pPr>
              <w:numPr>
                <w:ilvl w:val="0"/>
                <w:numId w:val="15"/>
              </w:numPr>
              <w:shd w:val="clear" w:color="auto" w:fill="FFFFFF"/>
              <w:spacing w:before="0" w:after="0" w:line="390" w:lineRule="atLeast"/>
              <w:ind w:left="90"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 xml:space="preserve">10. </w:t>
            </w: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Carrying out 5S, Poke- Yoke and kaizen activities for continuous improvement.</w:t>
            </w:r>
          </w:p>
          <w:tbl>
            <w:tblPr>
              <w:tblW w:w="0" w:type="auto"/>
              <w:tblLook w:val="04A0"/>
            </w:tblPr>
            <w:tblGrid>
              <w:gridCol w:w="10466"/>
            </w:tblGrid>
            <w:tr w:rsidR="00210567" w:rsidRPr="006672ED" w:rsidTr="00970255">
              <w:trPr>
                <w:trHeight w:val="201"/>
              </w:trPr>
              <w:tc>
                <w:tcPr>
                  <w:tcW w:w="10682" w:type="dxa"/>
                </w:tcPr>
                <w:p w:rsidR="00210567" w:rsidRPr="006672ED" w:rsidRDefault="00210567" w:rsidP="0097025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11.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 Filed updated and maintained all paperwork related to ISO Management</w:t>
                  </w:r>
                </w:p>
              </w:tc>
            </w:tr>
          </w:tbl>
          <w:p w:rsidR="00210567" w:rsidRPr="006672ED" w:rsidRDefault="00210567" w:rsidP="00210567">
            <w:pPr>
              <w:numPr>
                <w:ilvl w:val="0"/>
                <w:numId w:val="16"/>
              </w:numPr>
              <w:shd w:val="clear" w:color="auto" w:fill="FFFFFF"/>
              <w:spacing w:before="0" w:after="0" w:line="390" w:lineRule="atLeast"/>
              <w:ind w:left="90"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  <w:r w:rsidRPr="006672E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bidi="ar-SA"/>
              </w:rPr>
              <w:t>12</w:t>
            </w:r>
            <w:r w:rsidRPr="006672ED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  <w:t>. Customer complaint analysis.</w:t>
            </w:r>
          </w:p>
          <w:p w:rsidR="00210567" w:rsidRPr="006672ED" w:rsidRDefault="00B172CD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  <w:t xml:space="preserve">  </w:t>
            </w:r>
            <w:r w:rsidR="00210567" w:rsidRPr="006672ED"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  <w:t>13. Seek ways to improve financial efficiency of the quality management system.</w:t>
            </w:r>
          </w:p>
          <w:p w:rsidR="00700485" w:rsidRPr="006672ED" w:rsidRDefault="00B172CD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  <w:t xml:space="preserve">  </w:t>
            </w:r>
            <w:r w:rsidR="00210567" w:rsidRPr="006672ED"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  <w:t>14. Conducting the process of Heat-Treatment Cycle.</w:t>
            </w:r>
          </w:p>
          <w:p w:rsidR="00700485" w:rsidRPr="006672ED" w:rsidRDefault="00700485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00485" w:rsidRPr="006672ED" w:rsidRDefault="00A3731D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  <w:r w:rsidRPr="00A3731D">
              <w:rPr>
                <w:rFonts w:ascii="Times New Roman" w:hAnsi="Times New Roman"/>
                <w:noProof/>
                <w:sz w:val="24"/>
                <w:szCs w:val="24"/>
                <w:lang w:bidi="ar-SA"/>
              </w:rPr>
              <w:pict>
                <v:shape id="Text Box 5" o:spid="_x0000_s1028" type="#_x0000_t202" style="position:absolute;margin-left:-.75pt;margin-top:2.75pt;width:519.75pt;height:24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">
                  <v:textbox>
                    <w:txbxContent>
                      <w:p w:rsidR="00C02DC0" w:rsidRPr="00BA1E73" w:rsidRDefault="00700485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2060"/>
                            <w:sz w:val="22"/>
                          </w:rPr>
                          <w:t xml:space="preserve">ROLE AND RESPONSIBILITIES FOR DEVELOPMENT MATERIAL </w:t>
                        </w:r>
                        <w:r w:rsidR="00EE0424" w:rsidRPr="00BA1E73">
                          <w:rPr>
                            <w:b/>
                            <w:sz w:val="22"/>
                          </w:rPr>
                          <w:t>:</w:t>
                        </w:r>
                        <w:r w:rsidR="00C02DC0" w:rsidRPr="00BA1E73">
                          <w:rPr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</w:p>
          <w:p w:rsidR="00700485" w:rsidRPr="00B30CAA" w:rsidRDefault="00700485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1.</w:t>
            </w: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To develop new materials with properties and dimensions as per customer specification.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2.</w:t>
            </w: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Decide process route for the material to be developed.(Melting route or PM route)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3.</w:t>
            </w: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Well Knowledge of powder mixing, compacting, pre-sintering, sintering, Infiltration and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plating.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4.</w:t>
            </w: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To Analyze properties of material(i.e. Hardness, Tensile strength, Elongation, Density,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 Powder properties, Conductivity ,etc.) when necessary.</w:t>
            </w:r>
          </w:p>
          <w:p w:rsidR="00700485" w:rsidRPr="00B30CAA" w:rsidRDefault="00700485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5.</w:t>
            </w:r>
            <w:r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To study microstructure of material by using Optical Microscope.</w:t>
            </w:r>
          </w:p>
          <w:p w:rsidR="00700485" w:rsidRPr="00B30CAA" w:rsidRDefault="00235C1F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6.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To ensure physical quality defect. i.e. Burr mark, dent mark, piece cut off ,serration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mark.etc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</w:t>
            </w:r>
            <w:r w:rsidR="00235C1F"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7.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To make documents and records process parameters for each trials to be conducted.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</w:t>
            </w:r>
            <w:r w:rsidR="00235C1F"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8.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Successfully developed Material like Brazing alloy, AgCu alloy, AgSnO2, AgZnO, AgMo,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AgW, AgWC, WFeNi alloy, AgNi and Copper brazed with brazing alloy.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 </w:t>
            </w:r>
            <w:r w:rsidR="00235C1F"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9.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Product Development : Silver based electrical contact parts by Powder metallurgical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route through press compaction, sintering and optional secondary operations like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infiltration/repressing , heat treatment, coatings etc.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10</w:t>
            </w:r>
            <w:r w:rsidR="00235C1F"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Developing the metallurgical processes which helps in business growth and satisfy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market demand. All-together, want to do efficient and sustainable work in the area of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Productivity Improvement, Cost Reduction, Quality Control, Rejection Control, Business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Development, Customer Satisfaction and Financial Growth of business, which will lead</w:t>
            </w:r>
          </w:p>
          <w:p w:rsidR="00700485" w:rsidRPr="00B30CAA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       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my company to the top most position.</w:t>
            </w:r>
          </w:p>
          <w:p w:rsidR="006D3C1F" w:rsidRDefault="0053080C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 xml:space="preserve">   </w:t>
            </w:r>
            <w:r w:rsidR="00553944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11</w:t>
            </w:r>
            <w:r w:rsidR="00235C1F" w:rsidRPr="00B30CAA">
              <w:rPr>
                <w:rFonts w:ascii="Times New Roman" w:eastAsia="Arial Unicode MS" w:hAnsi="Times New Roman"/>
                <w:sz w:val="24"/>
                <w:szCs w:val="24"/>
                <w:lang w:bidi="ar-SA"/>
              </w:rPr>
              <w:t>.</w:t>
            </w:r>
            <w:r w:rsidR="00700485" w:rsidRPr="00B30CAA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 xml:space="preserve"> Design customer components &amp; tooling as per requirements</w:t>
            </w:r>
            <w:r w:rsidR="008F10FA" w:rsidRPr="006672ED"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  <w:t>.</w:t>
            </w:r>
          </w:p>
          <w:p w:rsidR="006D3C1F" w:rsidRDefault="006D3C1F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</w:p>
          <w:p w:rsidR="006D3C1F" w:rsidRDefault="006D3C1F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</w:p>
          <w:p w:rsidR="00210567" w:rsidRPr="00A1270E" w:rsidRDefault="00210567" w:rsidP="007004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eastAsia="Wingdings-Regular" w:hAnsi="Times New Roman"/>
                <w:sz w:val="24"/>
                <w:szCs w:val="24"/>
                <w:lang w:bidi="ar-SA"/>
              </w:rPr>
            </w:pPr>
          </w:p>
          <w:p w:rsidR="00210567" w:rsidRPr="006672ED" w:rsidRDefault="00210567" w:rsidP="002105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tbl>
            <w:tblPr>
              <w:tblpPr w:leftFromText="180" w:rightFromText="180" w:vertAnchor="text" w:horzAnchor="margin" w:tblpY="-174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085"/>
            </w:tblGrid>
            <w:tr w:rsidR="00210567" w:rsidRPr="006672ED" w:rsidTr="00210567">
              <w:trPr>
                <w:trHeight w:val="286"/>
              </w:trPr>
              <w:tc>
                <w:tcPr>
                  <w:tcW w:w="1008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10567" w:rsidRPr="006672ED" w:rsidRDefault="00210567" w:rsidP="0021056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</w:p>
                <w:p w:rsidR="00210567" w:rsidRPr="006672ED" w:rsidRDefault="00210567" w:rsidP="0021056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Key  Skill&amp;  Technical skill:</w:t>
                  </w:r>
                </w:p>
              </w:tc>
            </w:tr>
            <w:tr w:rsidR="00210567" w:rsidRPr="006672ED" w:rsidTr="00210567">
              <w:trPr>
                <w:trHeight w:val="2870"/>
              </w:trPr>
              <w:tc>
                <w:tcPr>
                  <w:tcW w:w="1008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40669" w:rsidRPr="00840669" w:rsidRDefault="00F86D99" w:rsidP="0021056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Knowledge about </w:t>
                  </w:r>
                  <w:r w:rsidR="0084066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:-</w:t>
                  </w:r>
                </w:p>
                <w:p w:rsidR="00210567" w:rsidRPr="00840669" w:rsidRDefault="00210567" w:rsidP="00840669">
                  <w:pPr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4066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1. </w:t>
                  </w:r>
                  <w:r w:rsidRPr="00840669">
                    <w:rPr>
                      <w:rFonts w:ascii="Times New Roman" w:hAnsi="Times New Roman"/>
                      <w:sz w:val="24"/>
                      <w:szCs w:val="24"/>
                    </w:rPr>
                    <w:t>Basic Computer &amp; Internet Knowledge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                           2.Visual Basic Net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                           3.Operate spectrometer 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                           4.NDT Testing.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                           5. Penetrate Testing, 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 xml:space="preserve">                            6. Chemical composition Testing,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  <w:t>7. Operate conductivity meter.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  <w:t xml:space="preserve">                            8. Hardness testing.</w:t>
                  </w:r>
                </w:p>
                <w:p w:rsidR="00210567" w:rsidRPr="006672ED" w:rsidRDefault="00210567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  <w:t xml:space="preserve">                            9. CNC Operating.</w:t>
                  </w:r>
                </w:p>
                <w:p w:rsidR="00210567" w:rsidRPr="006672ED" w:rsidRDefault="006672ED" w:rsidP="00210567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  <w:t xml:space="preserve">                       10.</w:t>
                  </w:r>
                  <w:r w:rsidR="00210567" w:rsidRPr="006672ED">
                    <w:rPr>
                      <w:rFonts w:ascii="Times New Roman" w:hAnsi="Times New Roman"/>
                      <w:color w:val="1D1B11" w:themeColor="background2" w:themeShade="1A"/>
                      <w:sz w:val="24"/>
                      <w:szCs w:val="24"/>
                    </w:rPr>
                    <w:t xml:space="preserve"> knowledge of Aluminum casting &amp; machining.</w:t>
                  </w:r>
                </w:p>
                <w:p w:rsidR="008F10FA" w:rsidRPr="006672ED" w:rsidRDefault="008F10FA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11</w:t>
                  </w:r>
                  <w:r w:rsidR="006672ED"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.</w:t>
                  </w: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Process Improvement</w:t>
                  </w:r>
                </w:p>
                <w:p w:rsidR="008F10FA" w:rsidRPr="006672ED" w:rsidRDefault="008F10FA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12</w:t>
                  </w:r>
                  <w:r w:rsidR="006672ED"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.</w:t>
                  </w: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Creative Problem Solving</w:t>
                  </w:r>
                </w:p>
                <w:p w:rsidR="008F10FA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13.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 Quality Tools Implementation</w:t>
                  </w:r>
                </w:p>
                <w:p w:rsidR="008F10FA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14.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Melting &amp; Casting process knowledge</w:t>
                  </w:r>
                </w:p>
                <w:p w:rsidR="008F10FA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15.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Tool Designing</w:t>
                  </w:r>
                </w:p>
                <w:p w:rsidR="008F10FA" w:rsidRPr="006672ED" w:rsidRDefault="006672ED" w:rsidP="006672ED">
                  <w:pPr>
                    <w:tabs>
                      <w:tab w:val="left" w:pos="773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Arial Unicode MS" w:hAnsi="Times New Roman"/>
                      <w:sz w:val="24"/>
                      <w:szCs w:val="24"/>
                      <w:lang w:bidi="ar-SA"/>
                    </w:rPr>
                    <w:t>16.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PM Process Knowledge</w:t>
                  </w: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ab/>
                  </w:r>
                </w:p>
                <w:p w:rsidR="008F10FA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17.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Physical Metallurgy</w:t>
                  </w:r>
                </w:p>
                <w:p w:rsidR="008F10FA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18.</w:t>
                  </w:r>
                  <w:r w:rsidR="008F10FA"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 xml:space="preserve">  Engineering &amp; documentation</w:t>
                  </w: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.</w:t>
                  </w:r>
                </w:p>
                <w:p w:rsidR="006672ED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19.contour measuring machine.</w:t>
                  </w:r>
                </w:p>
                <w:p w:rsidR="006672ED" w:rsidRPr="006672ED" w:rsidRDefault="006672ED" w:rsidP="008F10F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</w:pPr>
                  <w:r w:rsidRPr="006672ED">
                    <w:rPr>
                      <w:rFonts w:ascii="Times New Roman" w:eastAsia="SymbolMT" w:hAnsi="Times New Roman"/>
                      <w:sz w:val="24"/>
                      <w:szCs w:val="24"/>
                      <w:lang w:bidi="ar-SA"/>
                    </w:rPr>
                    <w:t>20.profile projector.</w:t>
                  </w:r>
                </w:p>
              </w:tc>
            </w:tr>
          </w:tbl>
          <w:p w:rsidR="00C02DC0" w:rsidRPr="006672ED" w:rsidRDefault="00C02DC0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631" w:rsidRPr="006672ED">
        <w:trPr>
          <w:trHeight w:val="201"/>
        </w:trPr>
        <w:tc>
          <w:tcPr>
            <w:tcW w:w="10682" w:type="dxa"/>
            <w:gridSpan w:val="4"/>
          </w:tcPr>
          <w:p w:rsidR="00646631" w:rsidRDefault="00646631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D3C1F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D3C1F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D3C1F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D3C1F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D3C1F" w:rsidRPr="006672ED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646631" w:rsidRPr="006672ED" w:rsidRDefault="00646631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tbl>
            <w:tblPr>
              <w:tblpPr w:leftFromText="180" w:rightFromText="180" w:vertAnchor="text" w:horzAnchor="margin" w:tblpY="1"/>
              <w:tblOverlap w:val="never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1"/>
            </w:tblGrid>
            <w:tr w:rsidR="006D3C1F" w:rsidRPr="006672ED" w:rsidTr="0097025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D3C1F" w:rsidRPr="006672ED" w:rsidRDefault="006D3C1F" w:rsidP="006D3C1F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Interests / Hobbies:</w:t>
                  </w:r>
                </w:p>
              </w:tc>
            </w:tr>
            <w:tr w:rsidR="006D3C1F" w:rsidRPr="006672ED" w:rsidTr="00970255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D3C1F" w:rsidRPr="006672ED" w:rsidRDefault="006D3C1F" w:rsidP="006D3C1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Lessening music, reading news paper.</w:t>
                  </w:r>
                </w:p>
                <w:p w:rsidR="006D3C1F" w:rsidRPr="006672ED" w:rsidRDefault="006D3C1F" w:rsidP="006D3C1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Playing cricket.</w:t>
                  </w:r>
                </w:p>
                <w:p w:rsidR="006D3C1F" w:rsidRDefault="006D3C1F" w:rsidP="006D3C1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 xml:space="preserve">Ability  to  work  under  pressure </w:t>
                  </w:r>
                </w:p>
                <w:p w:rsidR="006D3C1F" w:rsidRPr="006672ED" w:rsidRDefault="006D3C1F" w:rsidP="006D3C1F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Development.</w:t>
                  </w:r>
                </w:p>
                <w:p w:rsidR="006D3C1F" w:rsidRPr="006D3C1F" w:rsidRDefault="006D3C1F" w:rsidP="006D3C1F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46631" w:rsidRDefault="00646631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3C1F" w:rsidRPr="006672ED" w:rsidRDefault="006D3C1F" w:rsidP="006466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2DC0" w:rsidRPr="006672ED" w:rsidTr="00085B4F">
        <w:trPr>
          <w:trHeight w:val="7920"/>
        </w:trPr>
        <w:tc>
          <w:tcPr>
            <w:tcW w:w="10682" w:type="dxa"/>
            <w:gridSpan w:val="4"/>
          </w:tcPr>
          <w:p w:rsidR="005E46BE" w:rsidRPr="006672ED" w:rsidRDefault="005E46BE" w:rsidP="00210567">
            <w:pPr>
              <w:spacing w:after="0" w:line="240" w:lineRule="auto"/>
              <w:rPr>
                <w:rFonts w:ascii="Times New Roman" w:hAnsi="Times New Roman"/>
                <w:color w:val="00206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565"/>
              <w:tblOverlap w:val="never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1"/>
            </w:tblGrid>
            <w:tr w:rsidR="00626878" w:rsidRPr="006672ED" w:rsidTr="00085B4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26878" w:rsidRPr="006672ED" w:rsidRDefault="00626878" w:rsidP="0062687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Personal Details:</w:t>
                  </w:r>
                </w:p>
              </w:tc>
            </w:tr>
            <w:tr w:rsidR="00626878" w:rsidRPr="006672ED" w:rsidTr="00085B4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>Fathers Name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:  Shri  Nirmohanmishra</w:t>
                  </w:r>
                </w:p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 xml:space="preserve">Gender 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:  Male.</w:t>
                  </w:r>
                </w:p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>Languages Known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:Hindi, Maithili, English, and Marathi.</w:t>
                  </w: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Gujarati.</w:t>
                  </w:r>
                </w:p>
                <w:p w:rsidR="00626878" w:rsidRDefault="00626878" w:rsidP="00626878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>Permanent Address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:</w:t>
                  </w:r>
                  <w:r w:rsidRPr="006672ED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Locality-Navratannagar colony mangrauni road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madhubani, P.O-mangrauni,</w:t>
                  </w:r>
                </w:p>
                <w:p w:rsidR="00626878" w:rsidRPr="006672ED" w:rsidRDefault="00626878" w:rsidP="00626878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                                      P.S-</w:t>
                  </w:r>
                  <w:r w:rsidRPr="006672ED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Rajnagar</w:t>
                  </w:r>
                </w:p>
                <w:p w:rsidR="00626878" w:rsidRDefault="00626878" w:rsidP="00626878">
                  <w:pPr>
                    <w:spacing w:after="0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                                      District-Madhubani, State- Bihar , Pin code- 847211</w:t>
                  </w:r>
                </w:p>
                <w:p w:rsidR="00085B4F" w:rsidRPr="006672ED" w:rsidRDefault="00085B4F" w:rsidP="00626878">
                  <w:pPr>
                    <w:spacing w:after="0"/>
                    <w:jc w:val="left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Local address              :Gaytri society abramavalsad Gujarat.</w:t>
                  </w:r>
                </w:p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 xml:space="preserve">Nationality 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:INDIAN</w:t>
                  </w:r>
                </w:p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>Mobile No</w:t>
                  </w:r>
                  <w:r w:rsidRPr="006672ED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 xml:space="preserve">  :0</w:t>
                  </w:r>
                  <w:r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 xml:space="preserve">9570913150, </w:t>
                  </w:r>
                </w:p>
                <w:p w:rsidR="00626878" w:rsidRPr="006672ED" w:rsidRDefault="00626878" w:rsidP="00626878">
                  <w:pPr>
                    <w:spacing w:after="0"/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color w:val="3B3E42"/>
                      <w:sz w:val="24"/>
                      <w:szCs w:val="24"/>
                    </w:rPr>
                    <w:t>Email Address            :pankajmishra.gk@gmail.com</w:t>
                  </w:r>
                </w:p>
              </w:tc>
            </w:tr>
          </w:tbl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tbl>
            <w:tblPr>
              <w:tblpPr w:leftFromText="180" w:rightFromText="180" w:vertAnchor="text" w:horzAnchor="margin" w:tblpY="-232"/>
              <w:tblOverlap w:val="never"/>
              <w:tblW w:w="1052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526"/>
            </w:tblGrid>
            <w:tr w:rsidR="00626878" w:rsidRPr="006672ED" w:rsidTr="00626878">
              <w:trPr>
                <w:trHeight w:val="1231"/>
              </w:trPr>
              <w:tc>
                <w:tcPr>
                  <w:tcW w:w="1052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26878" w:rsidRPr="006672ED" w:rsidRDefault="00626878" w:rsidP="00626878">
                  <w:pPr>
                    <w:rPr>
                      <w:rFonts w:ascii="Times New Roman" w:hAnsi="Times New Roman"/>
                      <w:color w:val="17365D"/>
                      <w:sz w:val="24"/>
                      <w:szCs w:val="24"/>
                    </w:rPr>
                  </w:pPr>
                  <w:r w:rsidRPr="006672ED">
                    <w:rPr>
                      <w:rFonts w:ascii="Times New Roman" w:hAnsi="Times New Roman"/>
                      <w:b/>
                      <w:bCs/>
                      <w:color w:val="17365D"/>
                      <w:sz w:val="24"/>
                      <w:szCs w:val="24"/>
                    </w:rPr>
                    <w:t>Declaration:-</w:t>
                  </w:r>
                  <w:r w:rsidRPr="006672ED">
                    <w:rPr>
                      <w:rFonts w:ascii="Times New Roman" w:hAnsi="Times New Roman"/>
                      <w:color w:val="17365D"/>
                      <w:sz w:val="24"/>
                      <w:szCs w:val="24"/>
                    </w:rPr>
                    <w:t>Pankaj   Kumar   Mishra</w:t>
                  </w:r>
                  <w:r w:rsidRPr="006672ED">
                    <w:rPr>
                      <w:rFonts w:ascii="Times New Roman" w:hAnsi="Times New Roman"/>
                      <w:sz w:val="24"/>
                      <w:szCs w:val="24"/>
                    </w:rPr>
                    <w:t>, hereby declare that the above furnished information is authentic to the best of my knowledge.</w:t>
                  </w:r>
                </w:p>
              </w:tc>
            </w:tr>
          </w:tbl>
          <w:p w:rsidR="00785672" w:rsidRPr="006672ED" w:rsidRDefault="00785672" w:rsidP="00066E2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Times New Roman" w:hAnsi="Times New Roman"/>
                <w:color w:val="333333"/>
                <w:sz w:val="24"/>
                <w:szCs w:val="24"/>
                <w:lang w:bidi="ar-SA"/>
              </w:rPr>
            </w:pPr>
          </w:p>
          <w:p w:rsidR="00AA073D" w:rsidRPr="006672ED" w:rsidRDefault="00AA073D" w:rsidP="00AA073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</w:p>
          <w:p w:rsidR="00AA073D" w:rsidRPr="006672ED" w:rsidRDefault="00AA073D" w:rsidP="00AA073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</w:p>
          <w:p w:rsidR="00AA073D" w:rsidRPr="006672ED" w:rsidRDefault="00AA073D" w:rsidP="00AA073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</w:p>
          <w:p w:rsidR="00AA073D" w:rsidRPr="006672ED" w:rsidRDefault="00AA073D" w:rsidP="00AA073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</w:p>
          <w:p w:rsidR="00AA073D" w:rsidRPr="006672ED" w:rsidRDefault="00AA073D" w:rsidP="00AA073D">
            <w:pPr>
              <w:shd w:val="clear" w:color="auto" w:fill="FFFFFF"/>
              <w:spacing w:before="0" w:after="0" w:line="390" w:lineRule="atLeast"/>
              <w:ind w:right="45"/>
              <w:jc w:val="left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ar-SA"/>
              </w:rPr>
            </w:pPr>
          </w:p>
          <w:p w:rsidR="00C02DC0" w:rsidRPr="006672ED" w:rsidRDefault="00C02DC0" w:rsidP="00AA0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884" w:rsidRPr="006672ED">
        <w:trPr>
          <w:trHeight w:val="201"/>
        </w:trPr>
        <w:tc>
          <w:tcPr>
            <w:tcW w:w="10682" w:type="dxa"/>
            <w:gridSpan w:val="4"/>
          </w:tcPr>
          <w:p w:rsidR="004A5884" w:rsidRPr="006672ED" w:rsidRDefault="004A588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6672ED">
        <w:tc>
          <w:tcPr>
            <w:tcW w:w="10682" w:type="dxa"/>
            <w:gridSpan w:val="4"/>
          </w:tcPr>
          <w:p w:rsidR="00315076" w:rsidRPr="006672ED" w:rsidRDefault="00315076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076" w:rsidRPr="006672ED">
        <w:trPr>
          <w:trHeight w:val="80"/>
        </w:trPr>
        <w:tc>
          <w:tcPr>
            <w:tcW w:w="10682" w:type="dxa"/>
            <w:gridSpan w:val="4"/>
          </w:tcPr>
          <w:p w:rsidR="00E83375" w:rsidRDefault="00E83375" w:rsidP="00E83375">
            <w:pPr>
              <w:tabs>
                <w:tab w:val="left" w:pos="6810"/>
              </w:tabs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761E8F">
              <w:rPr>
                <w:rFonts w:ascii="Times New Roman" w:hAnsi="Times New Roman"/>
                <w:sz w:val="24"/>
                <w:szCs w:val="24"/>
              </w:rPr>
              <w:t xml:space="preserve">-   </w:t>
            </w:r>
            <w:r w:rsidR="0017249F">
              <w:rPr>
                <w:rFonts w:ascii="Times New Roman" w:hAnsi="Times New Roman"/>
                <w:sz w:val="24"/>
                <w:szCs w:val="24"/>
              </w:rPr>
              <w:t>16-04</w:t>
            </w:r>
            <w:r w:rsidR="00CA5EF9">
              <w:rPr>
                <w:rFonts w:ascii="Times New Roman" w:hAnsi="Times New Roman"/>
                <w:sz w:val="24"/>
                <w:szCs w:val="24"/>
              </w:rPr>
              <w:t>-2018</w:t>
            </w:r>
          </w:p>
          <w:p w:rsidR="009337DC" w:rsidRPr="006672ED" w:rsidRDefault="00E83375" w:rsidP="00B93D31">
            <w:pPr>
              <w:rPr>
                <w:rFonts w:ascii="Times New Roman" w:hAnsi="Times New Roman"/>
                <w:sz w:val="24"/>
                <w:szCs w:val="24"/>
              </w:rPr>
            </w:pPr>
            <w:r w:rsidRPr="006672ED">
              <w:rPr>
                <w:rFonts w:ascii="Times New Roman" w:hAnsi="Times New Roman"/>
                <w:sz w:val="24"/>
                <w:szCs w:val="24"/>
              </w:rPr>
              <w:t>Place:</w:t>
            </w:r>
            <w:r w:rsidR="00761E8F">
              <w:rPr>
                <w:rFonts w:ascii="Times New Roman" w:hAnsi="Times New Roman"/>
                <w:sz w:val="24"/>
                <w:szCs w:val="24"/>
              </w:rPr>
              <w:t>Valsad</w:t>
            </w:r>
          </w:p>
        </w:tc>
      </w:tr>
      <w:tr w:rsidR="00CA4EDD" w:rsidRPr="006672ED">
        <w:tc>
          <w:tcPr>
            <w:tcW w:w="10682" w:type="dxa"/>
            <w:gridSpan w:val="4"/>
          </w:tcPr>
          <w:p w:rsidR="00CA4EDD" w:rsidRPr="006672ED" w:rsidRDefault="00CA4EDD" w:rsidP="002D44B0">
            <w:pPr>
              <w:spacing w:after="0" w:line="240" w:lineRule="auto"/>
              <w:rPr>
                <w:rFonts w:ascii="Times New Roman" w:hAnsi="Times New Roman"/>
                <w:color w:val="17365D"/>
                <w:sz w:val="24"/>
                <w:szCs w:val="24"/>
              </w:rPr>
            </w:pPr>
          </w:p>
          <w:p w:rsidR="008D653C" w:rsidRPr="006672ED" w:rsidRDefault="008D653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3B1" w:rsidRPr="006672ED">
        <w:tc>
          <w:tcPr>
            <w:tcW w:w="10682" w:type="dxa"/>
            <w:gridSpan w:val="4"/>
          </w:tcPr>
          <w:p w:rsidR="00B93D31" w:rsidRPr="00CA5EF9" w:rsidRDefault="00CA5EF9" w:rsidP="00B93D3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A5EF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="00B93D31" w:rsidRPr="00CA5EF9">
              <w:rPr>
                <w:rFonts w:ascii="Times New Roman" w:hAnsi="Times New Roman"/>
                <w:sz w:val="24"/>
                <w:szCs w:val="24"/>
                <w:u w:val="single"/>
              </w:rPr>
              <w:t>Moniker</w:t>
            </w:r>
          </w:p>
          <w:p w:rsidR="003303B1" w:rsidRPr="006672ED" w:rsidRDefault="00B93D31" w:rsidP="00B93D31">
            <w:pPr>
              <w:tabs>
                <w:tab w:val="left" w:pos="67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Pankaj kr.Mishra</w:t>
            </w:r>
          </w:p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37F31" w:rsidRPr="006672ED" w:rsidRDefault="00737F3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337DC" w:rsidRPr="006672ED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303B1" w:rsidRPr="006672ED" w:rsidRDefault="003303B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EDD" w:rsidRPr="006672ED">
        <w:tc>
          <w:tcPr>
            <w:tcW w:w="10682" w:type="dxa"/>
            <w:gridSpan w:val="4"/>
          </w:tcPr>
          <w:p w:rsidR="00CA4EDD" w:rsidRPr="006672ED" w:rsidRDefault="00CA4EDD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764F" w:rsidRPr="006672ED" w:rsidRDefault="00E5764F" w:rsidP="00E5764F">
      <w:pPr>
        <w:rPr>
          <w:rFonts w:ascii="Times New Roman" w:hAnsi="Times New Roman"/>
          <w:sz w:val="24"/>
          <w:szCs w:val="24"/>
        </w:rPr>
      </w:pPr>
    </w:p>
    <w:p w:rsidR="00E5764F" w:rsidRPr="006672ED" w:rsidRDefault="0036005A" w:rsidP="00505F4C">
      <w:pPr>
        <w:tabs>
          <w:tab w:val="left" w:pos="6810"/>
        </w:tabs>
        <w:rPr>
          <w:rFonts w:ascii="Times New Roman" w:hAnsi="Times New Roman"/>
          <w:sz w:val="24"/>
          <w:szCs w:val="24"/>
        </w:rPr>
      </w:pPr>
      <w:r w:rsidRPr="006672ED">
        <w:rPr>
          <w:rFonts w:ascii="Times New Roman" w:hAnsi="Times New Roman"/>
          <w:sz w:val="24"/>
          <w:szCs w:val="24"/>
        </w:rPr>
        <w:tab/>
      </w:r>
    </w:p>
    <w:p w:rsidR="00E5764F" w:rsidRPr="006672ED" w:rsidRDefault="00E5764F" w:rsidP="00E5764F">
      <w:pPr>
        <w:rPr>
          <w:rFonts w:ascii="Times New Roman" w:hAnsi="Times New Roman"/>
          <w:sz w:val="24"/>
          <w:szCs w:val="24"/>
        </w:rPr>
      </w:pPr>
    </w:p>
    <w:p w:rsidR="00856333" w:rsidRPr="006672ED" w:rsidRDefault="00C35CCC" w:rsidP="00E5764F">
      <w:pPr>
        <w:tabs>
          <w:tab w:val="left" w:pos="8340"/>
        </w:tabs>
        <w:rPr>
          <w:rFonts w:ascii="Times New Roman" w:hAnsi="Times New Roman"/>
          <w:sz w:val="24"/>
          <w:szCs w:val="24"/>
        </w:rPr>
      </w:pPr>
      <w:r w:rsidRPr="006672ED">
        <w:rPr>
          <w:rFonts w:ascii="Times New Roman" w:hAnsi="Times New Roman"/>
          <w:sz w:val="24"/>
          <w:szCs w:val="24"/>
        </w:rPr>
        <w:tab/>
      </w:r>
    </w:p>
    <w:sectPr w:rsidR="00856333" w:rsidRPr="006672ED" w:rsidSect="0008349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8A2" w:rsidRDefault="008768A2" w:rsidP="00DA1D83">
      <w:pPr>
        <w:spacing w:before="0" w:after="0" w:line="240" w:lineRule="auto"/>
      </w:pPr>
      <w:r>
        <w:separator/>
      </w:r>
    </w:p>
  </w:endnote>
  <w:endnote w:type="continuationSeparator" w:id="1">
    <w:p w:rsidR="008768A2" w:rsidRDefault="008768A2" w:rsidP="00DA1D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D83" w:rsidRPr="00190E76" w:rsidRDefault="00DA1D83" w:rsidP="00DA1D8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466"/>
      </w:tabs>
      <w:ind w:left="6372"/>
      <w:rPr>
        <w:rFonts w:ascii="Cambria" w:eastAsia="Times New Roman" w:hAnsi="Cambria"/>
        <w:color w:val="0D0D0D"/>
      </w:rPr>
    </w:pPr>
  </w:p>
  <w:p w:rsidR="00DA1D83" w:rsidRPr="00F33E1D" w:rsidRDefault="00DA1D83" w:rsidP="00DA1D8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466"/>
      </w:tabs>
      <w:ind w:left="6372"/>
      <w:rPr>
        <w:rFonts w:ascii="Cambria" w:eastAsia="Times New Roman" w:hAnsi="Cambria"/>
        <w:color w:val="0D0D0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8A2" w:rsidRDefault="008768A2" w:rsidP="00DA1D83">
      <w:pPr>
        <w:spacing w:before="0" w:after="0" w:line="240" w:lineRule="auto"/>
      </w:pPr>
      <w:r>
        <w:separator/>
      </w:r>
    </w:p>
  </w:footnote>
  <w:footnote w:type="continuationSeparator" w:id="1">
    <w:p w:rsidR="008768A2" w:rsidRDefault="008768A2" w:rsidP="00DA1D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E705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C282A"/>
    <w:multiLevelType w:val="multilevel"/>
    <w:tmpl w:val="03D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05347"/>
    <w:multiLevelType w:val="multilevel"/>
    <w:tmpl w:val="FE7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9F533F"/>
    <w:multiLevelType w:val="multilevel"/>
    <w:tmpl w:val="D4A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D52EF"/>
    <w:multiLevelType w:val="hybridMultilevel"/>
    <w:tmpl w:val="7340D394"/>
    <w:lvl w:ilvl="0" w:tplc="EA52FA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7"/>
  </w:num>
  <w:num w:numId="5">
    <w:abstractNumId w:val="14"/>
  </w:num>
  <w:num w:numId="6">
    <w:abstractNumId w:val="17"/>
  </w:num>
  <w:num w:numId="7">
    <w:abstractNumId w:val="13"/>
  </w:num>
  <w:num w:numId="8">
    <w:abstractNumId w:val="8"/>
  </w:num>
  <w:num w:numId="9">
    <w:abstractNumId w:val="16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  <w:num w:numId="14">
    <w:abstractNumId w:val="9"/>
  </w:num>
  <w:num w:numId="15">
    <w:abstractNumId w:val="6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4436"/>
    <w:rsid w:val="00007EF4"/>
    <w:rsid w:val="00010599"/>
    <w:rsid w:val="000256B9"/>
    <w:rsid w:val="00041630"/>
    <w:rsid w:val="00045A5D"/>
    <w:rsid w:val="00054D42"/>
    <w:rsid w:val="00055FB3"/>
    <w:rsid w:val="00062AD3"/>
    <w:rsid w:val="00066E2B"/>
    <w:rsid w:val="000671C5"/>
    <w:rsid w:val="000757AC"/>
    <w:rsid w:val="00076280"/>
    <w:rsid w:val="00083491"/>
    <w:rsid w:val="00085B4F"/>
    <w:rsid w:val="00092837"/>
    <w:rsid w:val="000B168A"/>
    <w:rsid w:val="000B6BF0"/>
    <w:rsid w:val="000C7914"/>
    <w:rsid w:val="000D32A9"/>
    <w:rsid w:val="000E26E5"/>
    <w:rsid w:val="000E3C50"/>
    <w:rsid w:val="000E5625"/>
    <w:rsid w:val="00106D1C"/>
    <w:rsid w:val="001211DC"/>
    <w:rsid w:val="001243A6"/>
    <w:rsid w:val="001259A3"/>
    <w:rsid w:val="00130370"/>
    <w:rsid w:val="0013494F"/>
    <w:rsid w:val="001519FF"/>
    <w:rsid w:val="0015451A"/>
    <w:rsid w:val="00167042"/>
    <w:rsid w:val="0017103C"/>
    <w:rsid w:val="001722E6"/>
    <w:rsid w:val="0017241B"/>
    <w:rsid w:val="0017249F"/>
    <w:rsid w:val="0017382C"/>
    <w:rsid w:val="00190E76"/>
    <w:rsid w:val="001918C6"/>
    <w:rsid w:val="00194780"/>
    <w:rsid w:val="00197E56"/>
    <w:rsid w:val="001A48E7"/>
    <w:rsid w:val="001A49D6"/>
    <w:rsid w:val="001A6FFC"/>
    <w:rsid w:val="001B157A"/>
    <w:rsid w:val="001B1C39"/>
    <w:rsid w:val="001B45F1"/>
    <w:rsid w:val="001B4BD6"/>
    <w:rsid w:val="001C11B0"/>
    <w:rsid w:val="001C1CF5"/>
    <w:rsid w:val="001C1E69"/>
    <w:rsid w:val="001C23F9"/>
    <w:rsid w:val="001D1905"/>
    <w:rsid w:val="001E245C"/>
    <w:rsid w:val="001E3E87"/>
    <w:rsid w:val="001E7744"/>
    <w:rsid w:val="001F0096"/>
    <w:rsid w:val="001F378A"/>
    <w:rsid w:val="001F4646"/>
    <w:rsid w:val="00203CC8"/>
    <w:rsid w:val="00210567"/>
    <w:rsid w:val="002105DD"/>
    <w:rsid w:val="00215B45"/>
    <w:rsid w:val="002273DF"/>
    <w:rsid w:val="002358C2"/>
    <w:rsid w:val="00235C1F"/>
    <w:rsid w:val="00240CBF"/>
    <w:rsid w:val="002436EF"/>
    <w:rsid w:val="00255918"/>
    <w:rsid w:val="00255AFF"/>
    <w:rsid w:val="002636E4"/>
    <w:rsid w:val="002725C8"/>
    <w:rsid w:val="00282988"/>
    <w:rsid w:val="00292905"/>
    <w:rsid w:val="002947D7"/>
    <w:rsid w:val="00295330"/>
    <w:rsid w:val="002972FD"/>
    <w:rsid w:val="002A3E74"/>
    <w:rsid w:val="002A3E83"/>
    <w:rsid w:val="002A7296"/>
    <w:rsid w:val="002B05D0"/>
    <w:rsid w:val="002B17F4"/>
    <w:rsid w:val="002B1E88"/>
    <w:rsid w:val="002B3371"/>
    <w:rsid w:val="002C23C0"/>
    <w:rsid w:val="002D44B0"/>
    <w:rsid w:val="002E23EE"/>
    <w:rsid w:val="002E2F76"/>
    <w:rsid w:val="002E5CA4"/>
    <w:rsid w:val="002E74DA"/>
    <w:rsid w:val="002F6413"/>
    <w:rsid w:val="002F6D60"/>
    <w:rsid w:val="003029FC"/>
    <w:rsid w:val="00315076"/>
    <w:rsid w:val="00321579"/>
    <w:rsid w:val="003303B1"/>
    <w:rsid w:val="003457BF"/>
    <w:rsid w:val="003468D3"/>
    <w:rsid w:val="0036005A"/>
    <w:rsid w:val="0036165B"/>
    <w:rsid w:val="00363769"/>
    <w:rsid w:val="003650F0"/>
    <w:rsid w:val="00365885"/>
    <w:rsid w:val="00365EA9"/>
    <w:rsid w:val="00374479"/>
    <w:rsid w:val="00381BFF"/>
    <w:rsid w:val="0038559A"/>
    <w:rsid w:val="00393B8E"/>
    <w:rsid w:val="003A1CC4"/>
    <w:rsid w:val="003A63F8"/>
    <w:rsid w:val="003B71E7"/>
    <w:rsid w:val="003F6742"/>
    <w:rsid w:val="00420605"/>
    <w:rsid w:val="004453DF"/>
    <w:rsid w:val="00446578"/>
    <w:rsid w:val="00461C34"/>
    <w:rsid w:val="004655B6"/>
    <w:rsid w:val="00470926"/>
    <w:rsid w:val="00476618"/>
    <w:rsid w:val="00480A75"/>
    <w:rsid w:val="0048474A"/>
    <w:rsid w:val="004A5884"/>
    <w:rsid w:val="004B130A"/>
    <w:rsid w:val="004C153B"/>
    <w:rsid w:val="004C5888"/>
    <w:rsid w:val="004E11C9"/>
    <w:rsid w:val="004E4E43"/>
    <w:rsid w:val="004F3B8E"/>
    <w:rsid w:val="00504C88"/>
    <w:rsid w:val="00505F4C"/>
    <w:rsid w:val="00514CB0"/>
    <w:rsid w:val="0051712A"/>
    <w:rsid w:val="0052045E"/>
    <w:rsid w:val="00524105"/>
    <w:rsid w:val="0053080C"/>
    <w:rsid w:val="00531224"/>
    <w:rsid w:val="00532D43"/>
    <w:rsid w:val="00553944"/>
    <w:rsid w:val="005566BB"/>
    <w:rsid w:val="00562696"/>
    <w:rsid w:val="0056545B"/>
    <w:rsid w:val="00566530"/>
    <w:rsid w:val="005729B2"/>
    <w:rsid w:val="005A379F"/>
    <w:rsid w:val="005A57AB"/>
    <w:rsid w:val="005A667B"/>
    <w:rsid w:val="005C1F07"/>
    <w:rsid w:val="005C3D3B"/>
    <w:rsid w:val="005D567F"/>
    <w:rsid w:val="005D77EB"/>
    <w:rsid w:val="005E3377"/>
    <w:rsid w:val="005E46BE"/>
    <w:rsid w:val="005F2408"/>
    <w:rsid w:val="00600AA5"/>
    <w:rsid w:val="006068F3"/>
    <w:rsid w:val="00606CB9"/>
    <w:rsid w:val="0061293B"/>
    <w:rsid w:val="00626878"/>
    <w:rsid w:val="00626BA9"/>
    <w:rsid w:val="00641208"/>
    <w:rsid w:val="00644BD0"/>
    <w:rsid w:val="00646631"/>
    <w:rsid w:val="0066117B"/>
    <w:rsid w:val="006672ED"/>
    <w:rsid w:val="00671778"/>
    <w:rsid w:val="00672D0F"/>
    <w:rsid w:val="006737F7"/>
    <w:rsid w:val="00690FE6"/>
    <w:rsid w:val="00694E29"/>
    <w:rsid w:val="006B262D"/>
    <w:rsid w:val="006B292E"/>
    <w:rsid w:val="006C63DB"/>
    <w:rsid w:val="006C778F"/>
    <w:rsid w:val="006C7EA0"/>
    <w:rsid w:val="006D11F4"/>
    <w:rsid w:val="006D3C1F"/>
    <w:rsid w:val="006D68B3"/>
    <w:rsid w:val="006E1F64"/>
    <w:rsid w:val="006E5165"/>
    <w:rsid w:val="006F7B4E"/>
    <w:rsid w:val="00700485"/>
    <w:rsid w:val="00701A7F"/>
    <w:rsid w:val="007057A4"/>
    <w:rsid w:val="00706ABF"/>
    <w:rsid w:val="00706AF2"/>
    <w:rsid w:val="00737F31"/>
    <w:rsid w:val="0074724E"/>
    <w:rsid w:val="00760321"/>
    <w:rsid w:val="00761E8F"/>
    <w:rsid w:val="00785672"/>
    <w:rsid w:val="007860AC"/>
    <w:rsid w:val="00786CB2"/>
    <w:rsid w:val="00792DA5"/>
    <w:rsid w:val="007951A1"/>
    <w:rsid w:val="007A4550"/>
    <w:rsid w:val="007A789C"/>
    <w:rsid w:val="007B4876"/>
    <w:rsid w:val="007B5304"/>
    <w:rsid w:val="007C12D3"/>
    <w:rsid w:val="007C35B5"/>
    <w:rsid w:val="007D3411"/>
    <w:rsid w:val="007E042E"/>
    <w:rsid w:val="007E2B62"/>
    <w:rsid w:val="007E70AC"/>
    <w:rsid w:val="007F578D"/>
    <w:rsid w:val="007F6385"/>
    <w:rsid w:val="007F79DB"/>
    <w:rsid w:val="008101D2"/>
    <w:rsid w:val="00814535"/>
    <w:rsid w:val="0082265F"/>
    <w:rsid w:val="008312AB"/>
    <w:rsid w:val="008315D1"/>
    <w:rsid w:val="00833F0B"/>
    <w:rsid w:val="00835140"/>
    <w:rsid w:val="00840669"/>
    <w:rsid w:val="00842555"/>
    <w:rsid w:val="00854F81"/>
    <w:rsid w:val="00856333"/>
    <w:rsid w:val="00860D38"/>
    <w:rsid w:val="00861440"/>
    <w:rsid w:val="00864960"/>
    <w:rsid w:val="008768A2"/>
    <w:rsid w:val="00896403"/>
    <w:rsid w:val="008B04F1"/>
    <w:rsid w:val="008C1582"/>
    <w:rsid w:val="008C6842"/>
    <w:rsid w:val="008D653C"/>
    <w:rsid w:val="008F10FA"/>
    <w:rsid w:val="008F3C5E"/>
    <w:rsid w:val="008F3EE3"/>
    <w:rsid w:val="00905AEA"/>
    <w:rsid w:val="009068C3"/>
    <w:rsid w:val="0090734B"/>
    <w:rsid w:val="00912EA3"/>
    <w:rsid w:val="00914EC1"/>
    <w:rsid w:val="009222A7"/>
    <w:rsid w:val="00926167"/>
    <w:rsid w:val="009337DC"/>
    <w:rsid w:val="00936668"/>
    <w:rsid w:val="00946EC0"/>
    <w:rsid w:val="009528E9"/>
    <w:rsid w:val="009542F9"/>
    <w:rsid w:val="00960924"/>
    <w:rsid w:val="00960E23"/>
    <w:rsid w:val="00971596"/>
    <w:rsid w:val="00981302"/>
    <w:rsid w:val="009848FF"/>
    <w:rsid w:val="00985EA2"/>
    <w:rsid w:val="0099648E"/>
    <w:rsid w:val="009A24D7"/>
    <w:rsid w:val="009A3552"/>
    <w:rsid w:val="009A76C8"/>
    <w:rsid w:val="009B263C"/>
    <w:rsid w:val="009B4436"/>
    <w:rsid w:val="009D4A76"/>
    <w:rsid w:val="009E4C70"/>
    <w:rsid w:val="009E52D0"/>
    <w:rsid w:val="009E5F59"/>
    <w:rsid w:val="009F0D22"/>
    <w:rsid w:val="009F14EA"/>
    <w:rsid w:val="009F2958"/>
    <w:rsid w:val="009F3B39"/>
    <w:rsid w:val="009F79C8"/>
    <w:rsid w:val="00A0759E"/>
    <w:rsid w:val="00A110A2"/>
    <w:rsid w:val="00A1270E"/>
    <w:rsid w:val="00A13DA2"/>
    <w:rsid w:val="00A1564B"/>
    <w:rsid w:val="00A1582C"/>
    <w:rsid w:val="00A17FC1"/>
    <w:rsid w:val="00A20FD0"/>
    <w:rsid w:val="00A212FC"/>
    <w:rsid w:val="00A2293A"/>
    <w:rsid w:val="00A26A51"/>
    <w:rsid w:val="00A34C4E"/>
    <w:rsid w:val="00A3731D"/>
    <w:rsid w:val="00A73EFB"/>
    <w:rsid w:val="00AA073D"/>
    <w:rsid w:val="00AA2024"/>
    <w:rsid w:val="00AC1F3C"/>
    <w:rsid w:val="00AD0F31"/>
    <w:rsid w:val="00AD3C81"/>
    <w:rsid w:val="00B172CD"/>
    <w:rsid w:val="00B23418"/>
    <w:rsid w:val="00B30CAA"/>
    <w:rsid w:val="00B34E7A"/>
    <w:rsid w:val="00B47EC6"/>
    <w:rsid w:val="00B508D4"/>
    <w:rsid w:val="00B51D58"/>
    <w:rsid w:val="00B565DF"/>
    <w:rsid w:val="00B61BD0"/>
    <w:rsid w:val="00B75CDF"/>
    <w:rsid w:val="00B768B9"/>
    <w:rsid w:val="00B775B9"/>
    <w:rsid w:val="00B805CD"/>
    <w:rsid w:val="00B82094"/>
    <w:rsid w:val="00B876F3"/>
    <w:rsid w:val="00B93D31"/>
    <w:rsid w:val="00B95C34"/>
    <w:rsid w:val="00BA1E73"/>
    <w:rsid w:val="00BA4C94"/>
    <w:rsid w:val="00BA6B00"/>
    <w:rsid w:val="00BA6D28"/>
    <w:rsid w:val="00BB17F5"/>
    <w:rsid w:val="00BB66AF"/>
    <w:rsid w:val="00BE76CE"/>
    <w:rsid w:val="00BF0E24"/>
    <w:rsid w:val="00BF6970"/>
    <w:rsid w:val="00BF7C57"/>
    <w:rsid w:val="00C02DC0"/>
    <w:rsid w:val="00C17267"/>
    <w:rsid w:val="00C25D83"/>
    <w:rsid w:val="00C35CCC"/>
    <w:rsid w:val="00C5265C"/>
    <w:rsid w:val="00C573DF"/>
    <w:rsid w:val="00C61C0B"/>
    <w:rsid w:val="00C80B99"/>
    <w:rsid w:val="00C85414"/>
    <w:rsid w:val="00CA4EDD"/>
    <w:rsid w:val="00CA5EF9"/>
    <w:rsid w:val="00CB6324"/>
    <w:rsid w:val="00CB6DD0"/>
    <w:rsid w:val="00CB7391"/>
    <w:rsid w:val="00CC135C"/>
    <w:rsid w:val="00CC52E0"/>
    <w:rsid w:val="00CE3923"/>
    <w:rsid w:val="00CE6C5E"/>
    <w:rsid w:val="00D03746"/>
    <w:rsid w:val="00D03EF6"/>
    <w:rsid w:val="00D04477"/>
    <w:rsid w:val="00D06E0E"/>
    <w:rsid w:val="00D10BC4"/>
    <w:rsid w:val="00D16C99"/>
    <w:rsid w:val="00D17B2E"/>
    <w:rsid w:val="00D24B4E"/>
    <w:rsid w:val="00D36F74"/>
    <w:rsid w:val="00D435EE"/>
    <w:rsid w:val="00D45A97"/>
    <w:rsid w:val="00D46D4A"/>
    <w:rsid w:val="00D46D77"/>
    <w:rsid w:val="00D51AE4"/>
    <w:rsid w:val="00D55081"/>
    <w:rsid w:val="00D55F6A"/>
    <w:rsid w:val="00D61434"/>
    <w:rsid w:val="00D636C9"/>
    <w:rsid w:val="00D67B13"/>
    <w:rsid w:val="00D72A74"/>
    <w:rsid w:val="00D77E2B"/>
    <w:rsid w:val="00D92517"/>
    <w:rsid w:val="00D97CD4"/>
    <w:rsid w:val="00DA1D83"/>
    <w:rsid w:val="00DA6211"/>
    <w:rsid w:val="00DB5A85"/>
    <w:rsid w:val="00DB6B2A"/>
    <w:rsid w:val="00DE2EAE"/>
    <w:rsid w:val="00DE7647"/>
    <w:rsid w:val="00E14A7F"/>
    <w:rsid w:val="00E239A9"/>
    <w:rsid w:val="00E274A6"/>
    <w:rsid w:val="00E518B1"/>
    <w:rsid w:val="00E56B47"/>
    <w:rsid w:val="00E5764F"/>
    <w:rsid w:val="00E62D6B"/>
    <w:rsid w:val="00E64220"/>
    <w:rsid w:val="00E754E7"/>
    <w:rsid w:val="00E75ABE"/>
    <w:rsid w:val="00E83375"/>
    <w:rsid w:val="00E86F5C"/>
    <w:rsid w:val="00E93F7B"/>
    <w:rsid w:val="00EC2554"/>
    <w:rsid w:val="00EC52AE"/>
    <w:rsid w:val="00EC5E82"/>
    <w:rsid w:val="00ED023E"/>
    <w:rsid w:val="00ED12F6"/>
    <w:rsid w:val="00EE0424"/>
    <w:rsid w:val="00F02CF3"/>
    <w:rsid w:val="00F305F4"/>
    <w:rsid w:val="00F30657"/>
    <w:rsid w:val="00F33E1D"/>
    <w:rsid w:val="00F473DF"/>
    <w:rsid w:val="00F6053C"/>
    <w:rsid w:val="00F62DE2"/>
    <w:rsid w:val="00F6391D"/>
    <w:rsid w:val="00F6496C"/>
    <w:rsid w:val="00F73CC2"/>
    <w:rsid w:val="00F86D99"/>
    <w:rsid w:val="00F90FEF"/>
    <w:rsid w:val="00F96DAC"/>
    <w:rsid w:val="00FA2588"/>
    <w:rsid w:val="00FA7B5B"/>
    <w:rsid w:val="00FB1BFE"/>
    <w:rsid w:val="00FC01FD"/>
    <w:rsid w:val="00FC57EB"/>
    <w:rsid w:val="00FE0898"/>
    <w:rsid w:val="00FE15F7"/>
    <w:rsid w:val="00FE33DE"/>
    <w:rsid w:val="00FE79F5"/>
    <w:rsid w:val="00FF192D"/>
    <w:rsid w:val="00FF3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2958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9F2958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  <w:lang w:bidi="ar-SA"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Gungsuh" w:eastAsia="Arial Narrow" w:hAnsi="Gungsu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Gungsuh" w:eastAsia="Arial Narrow" w:hAnsi="Gungsuh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Gungsuh" w:eastAsia="Arial Narrow" w:hAnsi="Gungsuh" w:cs="Times New Roman"/>
        <w:b/>
        <w:bCs/>
      </w:rPr>
    </w:tblStylePr>
    <w:tblStylePr w:type="lastCol">
      <w:rPr>
        <w:rFonts w:ascii="Gungsuh" w:eastAsia="Arial Narrow" w:hAnsi="Gungsu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tandard">
    <w:name w:val="Standard"/>
    <w:rsid w:val="00C573DF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A1D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1D83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A1D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1D83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D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D83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0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9A49-A8AB-4D0E-9230-F58414B8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1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Microsoft</Company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info</cp:lastModifiedBy>
  <cp:revision>2</cp:revision>
  <cp:lastPrinted>2016-04-19T12:20:00Z</cp:lastPrinted>
  <dcterms:created xsi:type="dcterms:W3CDTF">2018-05-17T05:33:00Z</dcterms:created>
  <dcterms:modified xsi:type="dcterms:W3CDTF">2018-05-17T05:33:00Z</dcterms:modified>
</cp:coreProperties>
</file>