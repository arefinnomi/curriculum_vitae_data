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754" w:rsidRDefault="00BB6754" w:rsidP="00C00C59">
      <w:pPr>
        <w:rPr>
          <w:rFonts w:ascii="Calibri" w:hAnsi="Calibri" w:cs="Arial"/>
          <w:b/>
          <w:noProof/>
          <w:sz w:val="48"/>
          <w:szCs w:val="48"/>
          <w:lang w:val="fr-FR"/>
        </w:rPr>
      </w:pPr>
      <w:r>
        <w:rPr>
          <w:rFonts w:ascii="Calibri" w:hAnsi="Calibri" w:cs="Arial"/>
          <w:b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33655</wp:posOffset>
            </wp:positionV>
            <wp:extent cx="1504950" cy="1638300"/>
            <wp:effectExtent l="19050" t="19050" r="19050" b="19050"/>
            <wp:wrapNone/>
            <wp:docPr id="2" name="Picture 1" descr="D:\My Documents\My Pictures\img02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My Pictures\img0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" r="7999"/>
                    <a:stretch/>
                  </pic:blipFill>
                  <pic:spPr bwMode="auto">
                    <a:xfrm>
                      <a:off x="0" y="0"/>
                      <a:ext cx="1504950" cy="16383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BB6754" w:rsidRDefault="00BB6754" w:rsidP="00C00C59">
      <w:pPr>
        <w:rPr>
          <w:rFonts w:ascii="Calibri" w:hAnsi="Calibri" w:cs="Arial"/>
          <w:b/>
          <w:noProof/>
          <w:sz w:val="48"/>
          <w:szCs w:val="48"/>
          <w:lang w:val="fr-FR"/>
        </w:rPr>
      </w:pPr>
    </w:p>
    <w:p w:rsidR="00C00C59" w:rsidRDefault="00C00C59" w:rsidP="00C00C59">
      <w:pPr>
        <w:rPr>
          <w:rFonts w:ascii="Calibri" w:hAnsi="Calibri" w:cs="Arial"/>
          <w:b/>
          <w:noProof/>
          <w:sz w:val="48"/>
          <w:szCs w:val="48"/>
          <w:lang w:val="fr-FR"/>
        </w:rPr>
      </w:pPr>
    </w:p>
    <w:p w:rsidR="005F4C0F" w:rsidRPr="00E81820" w:rsidRDefault="00C00C59" w:rsidP="00C00C59">
      <w:pPr>
        <w:rPr>
          <w:rFonts w:ascii="Calibri" w:hAnsi="Calibri" w:cs="Arial"/>
          <w:b/>
          <w:noProof/>
          <w:sz w:val="48"/>
          <w:szCs w:val="48"/>
          <w:lang w:val="fr-FR"/>
        </w:rPr>
      </w:pPr>
      <w:r>
        <w:rPr>
          <w:rFonts w:ascii="Calibri" w:hAnsi="Calibri" w:cs="Arial"/>
          <w:b/>
          <w:noProof/>
          <w:sz w:val="48"/>
          <w:szCs w:val="48"/>
          <w:lang w:val="fr-FR"/>
        </w:rPr>
        <w:t>RAM KIER M. AVENIDO</w:t>
      </w:r>
      <w:r w:rsidR="005F4C0F">
        <w:rPr>
          <w:rFonts w:ascii="Calibri" w:hAnsi="Calibri" w:cs="Arial"/>
          <w:b/>
          <w:noProof/>
          <w:sz w:val="48"/>
          <w:szCs w:val="48"/>
          <w:lang w:val="fr-FR"/>
        </w:rPr>
        <w:t xml:space="preserve">      </w:t>
      </w:r>
      <w:r>
        <w:rPr>
          <w:rFonts w:ascii="Calibri" w:hAnsi="Calibri" w:cs="Arial"/>
          <w:b/>
          <w:noProof/>
          <w:sz w:val="48"/>
          <w:szCs w:val="48"/>
          <w:lang w:val="fr-FR"/>
        </w:rPr>
        <w:t xml:space="preserve">         </w:t>
      </w:r>
      <w:r w:rsidR="005F4C0F">
        <w:rPr>
          <w:rFonts w:ascii="Calibri" w:hAnsi="Calibri" w:cs="Arial"/>
          <w:b/>
          <w:noProof/>
          <w:sz w:val="48"/>
          <w:szCs w:val="48"/>
          <w:lang w:val="fr-FR"/>
        </w:rPr>
        <w:t xml:space="preserve">                  </w:t>
      </w:r>
    </w:p>
    <w:p w:rsidR="005F4C0F" w:rsidRPr="0000479C" w:rsidRDefault="00C00C59" w:rsidP="00C00C59">
      <w:pPr>
        <w:rPr>
          <w:rFonts w:ascii="Calibri" w:hAnsi="Calibri" w:cs="Arial"/>
          <w:b/>
          <w:bCs/>
          <w:color w:val="4F81BD" w:themeColor="accent1"/>
          <w:lang w:val="fr-FR"/>
        </w:rPr>
      </w:pPr>
      <w:r w:rsidRPr="0000479C">
        <w:rPr>
          <w:rFonts w:ascii="Calibri" w:hAnsi="Calibri" w:cs="Arial"/>
          <w:b/>
          <w:bCs/>
          <w:color w:val="4F81BD" w:themeColor="accent1"/>
          <w:lang w:val="fr-FR"/>
        </w:rPr>
        <w:t>ramkier_avenido@yahoo.com.ph</w:t>
      </w:r>
    </w:p>
    <w:p w:rsidR="005F4C0F" w:rsidRPr="00E81820" w:rsidRDefault="0000479C" w:rsidP="00E81820">
      <w:pPr>
        <w:tabs>
          <w:tab w:val="left" w:pos="1770"/>
        </w:tabs>
        <w:rPr>
          <w:rFonts w:ascii="Calibri" w:hAnsi="Calibri" w:cs="Arial"/>
          <w:color w:val="333333"/>
          <w:lang w:val="fr-FR"/>
        </w:rPr>
      </w:pPr>
      <w:r>
        <w:rPr>
          <w:rFonts w:ascii="Calibri" w:hAnsi="Calibri" w:cs="Arial"/>
          <w:color w:val="333333"/>
          <w:lang w:val="fr-FR"/>
        </w:rPr>
        <w:t xml:space="preserve">Contact no# : </w:t>
      </w:r>
      <w:r w:rsidR="00C00C59">
        <w:rPr>
          <w:rFonts w:ascii="Calibri" w:hAnsi="Calibri" w:cs="Arial"/>
          <w:color w:val="333333"/>
          <w:lang w:val="fr-FR"/>
        </w:rPr>
        <w:t>056-207-5767</w:t>
      </w:r>
      <w:r w:rsidR="005F4C0F" w:rsidRPr="00E81820">
        <w:rPr>
          <w:rFonts w:ascii="Calibri" w:hAnsi="Calibri" w:cs="Arial"/>
          <w:color w:val="333333"/>
          <w:lang w:val="fr-FR"/>
        </w:rPr>
        <w:tab/>
      </w:r>
    </w:p>
    <w:p w:rsidR="005F4C0F" w:rsidRDefault="0000479C" w:rsidP="0033467C">
      <w:pPr>
        <w:rPr>
          <w:rFonts w:ascii="Calibri" w:hAnsi="Calibri" w:cs="Arial"/>
          <w:color w:val="333333"/>
          <w:lang w:val="fr-FR"/>
        </w:rPr>
      </w:pPr>
      <w:r>
        <w:rPr>
          <w:rFonts w:ascii="Calibri" w:hAnsi="Calibri" w:cs="Arial"/>
          <w:color w:val="333333"/>
          <w:lang w:val="fr-FR"/>
        </w:rPr>
        <w:t xml:space="preserve">Address : </w:t>
      </w:r>
      <w:r w:rsidR="005F4C0F">
        <w:rPr>
          <w:rFonts w:ascii="Calibri" w:hAnsi="Calibri" w:cs="Arial"/>
          <w:color w:val="333333"/>
          <w:lang w:val="fr-FR"/>
        </w:rPr>
        <w:t xml:space="preserve">Salah Al Din Road. Deira </w:t>
      </w:r>
      <w:r w:rsidR="005F4C0F" w:rsidRPr="00E81820">
        <w:rPr>
          <w:rFonts w:ascii="Calibri" w:hAnsi="Calibri" w:cs="Arial"/>
          <w:color w:val="333333"/>
          <w:lang w:val="fr-FR"/>
        </w:rPr>
        <w:t>Dubai, UAE</w:t>
      </w:r>
    </w:p>
    <w:p w:rsidR="0000479C" w:rsidRPr="0033467C" w:rsidRDefault="0000479C" w:rsidP="0033467C">
      <w:pPr>
        <w:rPr>
          <w:rFonts w:ascii="Calibri" w:hAnsi="Calibri" w:cs="Arial"/>
          <w:lang w:val="fr-FR"/>
        </w:rPr>
      </w:pPr>
    </w:p>
    <w:p w:rsidR="005F4C0F" w:rsidRPr="00BB6754" w:rsidRDefault="005F4C0F" w:rsidP="00464121">
      <w:pPr>
        <w:pBdr>
          <w:top w:val="thinThickSmallGap" w:sz="24" w:space="1" w:color="auto"/>
        </w:pBdr>
        <w:rPr>
          <w:rFonts w:ascii="Calibri" w:hAnsi="Calibri" w:cs="Arial"/>
          <w:b/>
          <w:color w:val="4F81BD" w:themeColor="accent1"/>
          <w:u w:val="single"/>
        </w:rPr>
      </w:pPr>
      <w:r w:rsidRPr="00BB6754">
        <w:rPr>
          <w:rFonts w:ascii="Calibri" w:hAnsi="Calibri" w:cs="Arial"/>
          <w:b/>
          <w:color w:val="4F81BD" w:themeColor="accent1"/>
          <w:u w:val="single"/>
        </w:rPr>
        <w:t>OBJECTIVE</w:t>
      </w:r>
    </w:p>
    <w:p w:rsidR="005F4C0F" w:rsidRPr="00BB6754" w:rsidRDefault="005F4C0F" w:rsidP="00464121">
      <w:pPr>
        <w:pBdr>
          <w:bottom w:val="single" w:sz="4" w:space="1" w:color="auto"/>
        </w:pBdr>
        <w:rPr>
          <w:rFonts w:ascii="Calibri" w:hAnsi="Calibri" w:cs="Arial"/>
        </w:rPr>
      </w:pPr>
    </w:p>
    <w:p w:rsidR="005F4C0F" w:rsidRPr="00BB6754" w:rsidRDefault="005F4C0F" w:rsidP="00312820">
      <w:pPr>
        <w:pBdr>
          <w:bottom w:val="single" w:sz="4" w:space="1" w:color="auto"/>
        </w:pBdr>
      </w:pPr>
      <w:r w:rsidRPr="00BB6754">
        <w:t>To seek a challenging career in retail sales and customer services and use my acquired skills and knowledge related to the mentioned field</w:t>
      </w:r>
    </w:p>
    <w:p w:rsidR="00A45093" w:rsidRPr="00BB6754" w:rsidRDefault="00A45093" w:rsidP="00A90E60">
      <w:pPr>
        <w:rPr>
          <w:rFonts w:ascii="Calibri" w:hAnsi="Calibri" w:cs="Arial"/>
          <w:b/>
          <w:iCs/>
          <w:color w:val="4F81BD" w:themeColor="accent1"/>
          <w:u w:val="single"/>
        </w:rPr>
      </w:pPr>
    </w:p>
    <w:p w:rsidR="005F4C0F" w:rsidRPr="00BB6754" w:rsidRDefault="005F4C0F" w:rsidP="00A90E60">
      <w:pPr>
        <w:rPr>
          <w:rFonts w:ascii="Calibri" w:hAnsi="Calibri" w:cs="Arial"/>
          <w:b/>
          <w:iCs/>
          <w:color w:val="4F81BD" w:themeColor="accent1"/>
          <w:u w:val="single"/>
        </w:rPr>
      </w:pPr>
      <w:r w:rsidRPr="00BB6754">
        <w:rPr>
          <w:rFonts w:ascii="Calibri" w:hAnsi="Calibri" w:cs="Arial"/>
          <w:b/>
          <w:iCs/>
          <w:color w:val="4F81BD" w:themeColor="accent1"/>
          <w:u w:val="single"/>
        </w:rPr>
        <w:t>PROFESSIONAL SKILL</w:t>
      </w:r>
    </w:p>
    <w:p w:rsidR="005F4C0F" w:rsidRPr="00BB6754" w:rsidRDefault="005F4C0F" w:rsidP="00BB6754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BB6754">
        <w:rPr>
          <w:color w:val="000000"/>
        </w:rPr>
        <w:t xml:space="preserve">Experienced in diverse retail sales and </w:t>
      </w:r>
      <w:hyperlink r:id="rId6" w:tgtFrame="undefined" w:history="1">
        <w:r w:rsidRPr="00BB6754">
          <w:rPr>
            <w:rStyle w:val="klink"/>
            <w:color w:val="000000"/>
          </w:rPr>
          <w:t>customer service</w:t>
        </w:r>
      </w:hyperlink>
      <w:r w:rsidRPr="00BB6754">
        <w:rPr>
          <w:color w:val="000000"/>
        </w:rPr>
        <w:t xml:space="preserve"> environments </w:t>
      </w:r>
    </w:p>
    <w:p w:rsidR="005F4C0F" w:rsidRPr="00BB6754" w:rsidRDefault="005F4C0F" w:rsidP="00E81820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BB6754">
        <w:rPr>
          <w:color w:val="000000"/>
        </w:rPr>
        <w:t>Able to establish good rapport among the staff and counter sales costumers.</w:t>
      </w:r>
    </w:p>
    <w:p w:rsidR="005F4C0F" w:rsidRPr="00BB6754" w:rsidRDefault="005F4C0F" w:rsidP="00E81820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BB6754">
        <w:rPr>
          <w:color w:val="000000"/>
        </w:rPr>
        <w:t>Good communication skills.</w:t>
      </w:r>
    </w:p>
    <w:p w:rsidR="005F4C0F" w:rsidRPr="00BB6754" w:rsidRDefault="005F4C0F" w:rsidP="00E81820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BB6754">
        <w:rPr>
          <w:color w:val="000000"/>
        </w:rPr>
        <w:t>Fluent in spoken and written English</w:t>
      </w:r>
    </w:p>
    <w:p w:rsidR="005F4C0F" w:rsidRPr="00BB6754" w:rsidRDefault="005F4C0F" w:rsidP="00483465">
      <w:pPr>
        <w:numPr>
          <w:ilvl w:val="0"/>
          <w:numId w:val="3"/>
        </w:numPr>
      </w:pPr>
      <w:r w:rsidRPr="00BB6754">
        <w:t>Demonstrated superior communication skills in dealing with customers, staff, community service organizations</w:t>
      </w:r>
    </w:p>
    <w:p w:rsidR="005F4C0F" w:rsidRPr="00BB6754" w:rsidRDefault="005F4C0F" w:rsidP="00A45093">
      <w:pPr>
        <w:numPr>
          <w:ilvl w:val="0"/>
          <w:numId w:val="3"/>
        </w:numPr>
      </w:pPr>
      <w:r w:rsidRPr="00BB6754">
        <w:t xml:space="preserve">Excellent understanding of the dynamics of the retail and accessories industry, particularly the sales and merchandising </w:t>
      </w:r>
    </w:p>
    <w:p w:rsidR="00A45093" w:rsidRPr="00BB6754" w:rsidRDefault="005F4C0F" w:rsidP="00BB6754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BB6754">
        <w:t>Outstanding organizational skills and proven ability to work independently on multiple tasks in parallel</w:t>
      </w:r>
      <w:r w:rsidRPr="00BB6754">
        <w:rPr>
          <w:color w:val="000000"/>
        </w:rPr>
        <w:t>.</w:t>
      </w:r>
    </w:p>
    <w:p w:rsidR="00A45093" w:rsidRPr="00BB6754" w:rsidRDefault="005F4C0F" w:rsidP="00BB6754">
      <w:pPr>
        <w:spacing w:before="100" w:beforeAutospacing="1" w:after="100" w:afterAutospacing="1"/>
        <w:rPr>
          <w:color w:val="000000"/>
        </w:rPr>
      </w:pPr>
      <w:r w:rsidRPr="00BB6754">
        <w:rPr>
          <w:b/>
          <w:color w:val="3366FF"/>
          <w:u w:val="single"/>
        </w:rPr>
        <w:t>PROFESSIONAL EXPERIENCE</w:t>
      </w:r>
    </w:p>
    <w:p w:rsidR="008D265C" w:rsidRPr="00BB6754" w:rsidRDefault="008D265C" w:rsidP="008D265C">
      <w:pPr>
        <w:rPr>
          <w:rFonts w:ascii="Calibri" w:hAnsi="Calibri"/>
          <w:b/>
          <w:u w:val="single"/>
        </w:rPr>
      </w:pPr>
      <w:r>
        <w:rPr>
          <w:b/>
          <w:bCs/>
          <w:color w:val="000000"/>
        </w:rPr>
        <w:t xml:space="preserve"> </w:t>
      </w:r>
      <w:r w:rsidRPr="00BB6754">
        <w:rPr>
          <w:b/>
          <w:bCs/>
          <w:color w:val="000000"/>
        </w:rPr>
        <w:t xml:space="preserve">POSITION            </w:t>
      </w:r>
      <w:r>
        <w:rPr>
          <w:b/>
          <w:bCs/>
          <w:color w:val="000000"/>
        </w:rPr>
        <w:t xml:space="preserve">    </w:t>
      </w:r>
      <w:r w:rsidRPr="00BB6754">
        <w:rPr>
          <w:b/>
          <w:bCs/>
          <w:color w:val="000000"/>
        </w:rPr>
        <w:t xml:space="preserve">:   </w:t>
      </w:r>
      <w:r>
        <w:rPr>
          <w:b/>
          <w:bCs/>
          <w:color w:val="000000"/>
        </w:rPr>
        <w:t>CASHIER/COUNTER BILLS</w:t>
      </w:r>
    </w:p>
    <w:p w:rsidR="008D265C" w:rsidRDefault="008D265C" w:rsidP="008D265C">
      <w:pPr>
        <w:rPr>
          <w:b/>
          <w:color w:val="000000"/>
        </w:rPr>
      </w:pPr>
      <w:r w:rsidRPr="00BB6754">
        <w:rPr>
          <w:b/>
          <w:bCs/>
          <w:color w:val="000000"/>
        </w:rPr>
        <w:t xml:space="preserve"> COMPANY             </w:t>
      </w:r>
      <w:r>
        <w:rPr>
          <w:b/>
          <w:bCs/>
          <w:color w:val="000000"/>
        </w:rPr>
        <w:t xml:space="preserve"> </w:t>
      </w:r>
      <w:r w:rsidRPr="00BB6754">
        <w:rPr>
          <w:b/>
          <w:bCs/>
          <w:color w:val="000000"/>
        </w:rPr>
        <w:t xml:space="preserve"> :   </w:t>
      </w:r>
      <w:r>
        <w:rPr>
          <w:b/>
          <w:color w:val="000000"/>
        </w:rPr>
        <w:t>BATANGAS ENHANCED TECHNOLOGY SYSTEM INC</w:t>
      </w:r>
    </w:p>
    <w:p w:rsidR="008D265C" w:rsidRPr="008D265C" w:rsidRDefault="008D265C" w:rsidP="008D265C">
      <w:pPr>
        <w:rPr>
          <w:b/>
          <w:color w:val="000000"/>
        </w:rPr>
      </w:pPr>
      <w:r>
        <w:rPr>
          <w:b/>
          <w:color w:val="000000"/>
        </w:rPr>
        <w:t xml:space="preserve">                                         MALVAR, BATANGAS CITY, PHILIPPINES</w:t>
      </w:r>
    </w:p>
    <w:p w:rsidR="0057446B" w:rsidRPr="00BB6754" w:rsidRDefault="00BB6754" w:rsidP="008D265C">
      <w:pPr>
        <w:spacing w:after="200" w:line="276" w:lineRule="auto"/>
        <w:rPr>
          <w:b/>
        </w:rPr>
      </w:pPr>
      <w:r>
        <w:rPr>
          <w:b/>
          <w:bCs/>
          <w:color w:val="000000"/>
        </w:rPr>
        <w:t xml:space="preserve">INCLUSIVE </w:t>
      </w:r>
      <w:r w:rsidR="008D265C">
        <w:rPr>
          <w:b/>
          <w:bCs/>
          <w:color w:val="000000"/>
        </w:rPr>
        <w:t>DATE</w:t>
      </w:r>
      <w:r w:rsidR="004D2843">
        <w:rPr>
          <w:b/>
          <w:bCs/>
          <w:color w:val="000000"/>
        </w:rPr>
        <w:t xml:space="preserve">  </w:t>
      </w:r>
      <w:r w:rsidR="008D265C">
        <w:rPr>
          <w:b/>
          <w:bCs/>
          <w:color w:val="000000"/>
        </w:rPr>
        <w:t>:</w:t>
      </w:r>
      <w:r>
        <w:rPr>
          <w:b/>
          <w:bCs/>
          <w:color w:val="000000"/>
        </w:rPr>
        <w:t xml:space="preserve"> </w:t>
      </w:r>
      <w:r w:rsidR="00C00C59" w:rsidRPr="00BB6754">
        <w:rPr>
          <w:b/>
          <w:bCs/>
          <w:color w:val="000000"/>
        </w:rPr>
        <w:t xml:space="preserve"> </w:t>
      </w:r>
      <w:r w:rsidR="008D265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="00C00C59" w:rsidRPr="00BB6754">
        <w:rPr>
          <w:b/>
          <w:bCs/>
          <w:color w:val="000000"/>
        </w:rPr>
        <w:t>OCT 17</w:t>
      </w:r>
      <w:r w:rsidR="00483FCC" w:rsidRPr="00BB6754">
        <w:rPr>
          <w:b/>
          <w:bCs/>
          <w:color w:val="000000"/>
        </w:rPr>
        <w:t>, 2014</w:t>
      </w:r>
      <w:r w:rsidR="00C00C59" w:rsidRPr="00BB6754">
        <w:rPr>
          <w:b/>
          <w:bCs/>
          <w:color w:val="000000"/>
        </w:rPr>
        <w:t xml:space="preserve"> </w:t>
      </w:r>
      <w:r w:rsidR="005F4C0F" w:rsidRPr="00BB6754">
        <w:rPr>
          <w:b/>
          <w:bCs/>
          <w:color w:val="000000"/>
        </w:rPr>
        <w:t>to</w:t>
      </w:r>
      <w:r w:rsidR="00C00C59" w:rsidRPr="00BB6754">
        <w:rPr>
          <w:b/>
          <w:bCs/>
          <w:color w:val="000000"/>
        </w:rPr>
        <w:t xml:space="preserve"> APRIL 12</w:t>
      </w:r>
      <w:r w:rsidR="005F4C0F" w:rsidRPr="00BB6754">
        <w:rPr>
          <w:b/>
          <w:bCs/>
          <w:color w:val="000000"/>
        </w:rPr>
        <w:t>, 201</w:t>
      </w:r>
      <w:r w:rsidR="00C00C59" w:rsidRPr="00BB6754">
        <w:rPr>
          <w:b/>
          <w:bCs/>
          <w:color w:val="000000"/>
        </w:rPr>
        <w:t>7</w:t>
      </w:r>
    </w:p>
    <w:p w:rsidR="00A45093" w:rsidRPr="00BB6754" w:rsidRDefault="00A45093" w:rsidP="00E81820">
      <w:pPr>
        <w:rPr>
          <w:rFonts w:ascii="Calibri" w:hAnsi="Calibri"/>
          <w:b/>
          <w:u w:val="single"/>
        </w:rPr>
      </w:pPr>
    </w:p>
    <w:p w:rsidR="005F4C0F" w:rsidRPr="00BB6754" w:rsidRDefault="005F4C0F" w:rsidP="00E81820">
      <w:pPr>
        <w:rPr>
          <w:rFonts w:ascii="Arial Narrow" w:hAnsi="Arial Narrow"/>
          <w:b/>
          <w:u w:val="single"/>
        </w:rPr>
      </w:pPr>
      <w:r w:rsidRPr="00BB6754">
        <w:rPr>
          <w:rFonts w:ascii="Calibri" w:hAnsi="Calibri"/>
          <w:b/>
          <w:u w:val="single"/>
        </w:rPr>
        <w:t>JOB DESCRIPTIONS</w:t>
      </w:r>
    </w:p>
    <w:p w:rsidR="005F4C0F" w:rsidRPr="00BB6754" w:rsidRDefault="0057446B" w:rsidP="005631D4">
      <w:pPr>
        <w:numPr>
          <w:ilvl w:val="0"/>
          <w:numId w:val="4"/>
        </w:numPr>
        <w:rPr>
          <w:rStyle w:val="Emphasis"/>
          <w:i w:val="0"/>
          <w:iCs/>
        </w:rPr>
      </w:pPr>
      <w:r w:rsidRPr="00BB6754">
        <w:rPr>
          <w:rStyle w:val="Emphasis"/>
          <w:i w:val="0"/>
          <w:iCs/>
        </w:rPr>
        <w:t>Enter transaction in cash register and provide customer with the total bill</w:t>
      </w:r>
    </w:p>
    <w:p w:rsidR="005F4C0F" w:rsidRPr="00BB6754" w:rsidRDefault="0057446B" w:rsidP="005631D4">
      <w:pPr>
        <w:numPr>
          <w:ilvl w:val="0"/>
          <w:numId w:val="4"/>
        </w:numPr>
        <w:rPr>
          <w:rStyle w:val="Emphasis"/>
          <w:i w:val="0"/>
          <w:iCs/>
        </w:rPr>
      </w:pPr>
      <w:r w:rsidRPr="00BB6754">
        <w:rPr>
          <w:rStyle w:val="Emphasis"/>
          <w:i w:val="0"/>
          <w:iCs/>
        </w:rPr>
        <w:t>Sort and count currency bills and coins</w:t>
      </w:r>
    </w:p>
    <w:p w:rsidR="005F4C0F" w:rsidRPr="00BB6754" w:rsidRDefault="0057446B" w:rsidP="005631D4">
      <w:pPr>
        <w:numPr>
          <w:ilvl w:val="0"/>
          <w:numId w:val="4"/>
        </w:numPr>
        <w:suppressAutoHyphens/>
        <w:rPr>
          <w:rStyle w:val="Emphasis"/>
          <w:i w:val="0"/>
        </w:rPr>
      </w:pPr>
      <w:r w:rsidRPr="00BB6754">
        <w:t>Issue receipt and change to customers</w:t>
      </w:r>
    </w:p>
    <w:p w:rsidR="005F4C0F" w:rsidRPr="00BB6754" w:rsidRDefault="0057446B" w:rsidP="0057446B">
      <w:pPr>
        <w:numPr>
          <w:ilvl w:val="0"/>
          <w:numId w:val="4"/>
        </w:numPr>
        <w:rPr>
          <w:rStyle w:val="Emphasis"/>
          <w:i w:val="0"/>
          <w:iCs/>
        </w:rPr>
      </w:pPr>
      <w:r w:rsidRPr="00BB6754">
        <w:rPr>
          <w:rStyle w:val="Emphasis"/>
          <w:i w:val="0"/>
          <w:iCs/>
        </w:rPr>
        <w:t xml:space="preserve">Count the money in the beginning and ending of the shift </w:t>
      </w:r>
    </w:p>
    <w:p w:rsidR="005F4C0F" w:rsidRPr="00BB6754" w:rsidRDefault="0057446B" w:rsidP="005631D4">
      <w:pPr>
        <w:numPr>
          <w:ilvl w:val="0"/>
          <w:numId w:val="4"/>
        </w:numPr>
        <w:rPr>
          <w:rStyle w:val="Emphasis"/>
          <w:i w:val="0"/>
          <w:iCs/>
        </w:rPr>
      </w:pPr>
      <w:r w:rsidRPr="00BB6754">
        <w:rPr>
          <w:rStyle w:val="Emphasis"/>
          <w:i w:val="0"/>
          <w:iCs/>
        </w:rPr>
        <w:t>Process and exchange of refunds</w:t>
      </w:r>
    </w:p>
    <w:p w:rsidR="0057446B" w:rsidRPr="00BB6754" w:rsidRDefault="0057446B" w:rsidP="005631D4">
      <w:pPr>
        <w:numPr>
          <w:ilvl w:val="0"/>
          <w:numId w:val="4"/>
        </w:numPr>
        <w:rPr>
          <w:rStyle w:val="Emphasis"/>
          <w:i w:val="0"/>
          <w:iCs/>
        </w:rPr>
      </w:pPr>
      <w:r w:rsidRPr="00BB6754">
        <w:rPr>
          <w:rStyle w:val="Emphasis"/>
          <w:i w:val="0"/>
          <w:iCs/>
        </w:rPr>
        <w:t>Issue receipts and change customers</w:t>
      </w:r>
    </w:p>
    <w:p w:rsidR="00A45093" w:rsidRPr="00BB6754" w:rsidRDefault="0057446B" w:rsidP="00BB6754">
      <w:pPr>
        <w:numPr>
          <w:ilvl w:val="0"/>
          <w:numId w:val="4"/>
        </w:numPr>
        <w:suppressAutoHyphens/>
      </w:pPr>
      <w:r w:rsidRPr="00BB6754">
        <w:t>Ensure management of daily cash count</w:t>
      </w:r>
    </w:p>
    <w:p w:rsidR="00A45093" w:rsidRPr="00BB6754" w:rsidRDefault="00A45093" w:rsidP="00483FCC">
      <w:pPr>
        <w:rPr>
          <w:b/>
          <w:bCs/>
          <w:color w:val="000000"/>
        </w:rPr>
      </w:pPr>
    </w:p>
    <w:p w:rsidR="00A45093" w:rsidRPr="00BB6754" w:rsidRDefault="00A45093" w:rsidP="00483FCC">
      <w:pPr>
        <w:rPr>
          <w:b/>
          <w:bCs/>
          <w:color w:val="000000"/>
        </w:rPr>
      </w:pPr>
    </w:p>
    <w:p w:rsidR="00BB6754" w:rsidRDefault="00BB6754" w:rsidP="00483FCC">
      <w:pPr>
        <w:rPr>
          <w:b/>
          <w:bCs/>
          <w:color w:val="000000"/>
        </w:rPr>
      </w:pPr>
    </w:p>
    <w:p w:rsidR="00BB6754" w:rsidRDefault="00BB6754" w:rsidP="00483FCC">
      <w:pPr>
        <w:rPr>
          <w:b/>
          <w:bCs/>
          <w:color w:val="000000"/>
        </w:rPr>
      </w:pPr>
    </w:p>
    <w:p w:rsidR="00483FCC" w:rsidRPr="00BB6754" w:rsidRDefault="00BB6754" w:rsidP="00483FCC">
      <w:pPr>
        <w:rPr>
          <w:rFonts w:ascii="Calibri" w:hAnsi="Calibri"/>
          <w:b/>
          <w:u w:val="single"/>
        </w:rPr>
      </w:pPr>
      <w:r w:rsidRPr="00BB6754">
        <w:rPr>
          <w:b/>
          <w:bCs/>
          <w:color w:val="000000"/>
        </w:rPr>
        <w:t xml:space="preserve"> </w:t>
      </w:r>
      <w:r w:rsidR="00483FCC" w:rsidRPr="00BB6754">
        <w:rPr>
          <w:b/>
          <w:bCs/>
          <w:color w:val="000000"/>
        </w:rPr>
        <w:t xml:space="preserve">POSITION            </w:t>
      </w:r>
      <w:r w:rsidR="00A45093" w:rsidRPr="00BB6754">
        <w:rPr>
          <w:b/>
          <w:bCs/>
          <w:color w:val="000000"/>
        </w:rPr>
        <w:t xml:space="preserve">                 </w:t>
      </w:r>
      <w:r w:rsidR="00483FCC" w:rsidRPr="00BB6754">
        <w:rPr>
          <w:b/>
          <w:bCs/>
          <w:color w:val="000000"/>
        </w:rPr>
        <w:t xml:space="preserve">   :   MATERIAL HANDLER</w:t>
      </w:r>
    </w:p>
    <w:p w:rsidR="00483FCC" w:rsidRDefault="00A45093" w:rsidP="00483FCC">
      <w:pPr>
        <w:rPr>
          <w:b/>
          <w:color w:val="000000"/>
        </w:rPr>
      </w:pPr>
      <w:r w:rsidRPr="00BB6754">
        <w:rPr>
          <w:b/>
          <w:bCs/>
          <w:color w:val="000000"/>
        </w:rPr>
        <w:t xml:space="preserve"> </w:t>
      </w:r>
      <w:r w:rsidR="00483FCC" w:rsidRPr="00BB6754">
        <w:rPr>
          <w:b/>
          <w:bCs/>
          <w:color w:val="000000"/>
        </w:rPr>
        <w:t xml:space="preserve">COMPANY             </w:t>
      </w:r>
      <w:r w:rsidRPr="00BB6754">
        <w:rPr>
          <w:b/>
          <w:bCs/>
          <w:color w:val="000000"/>
        </w:rPr>
        <w:t xml:space="preserve">                 </w:t>
      </w:r>
      <w:r w:rsidR="00483FCC" w:rsidRPr="00BB6754">
        <w:rPr>
          <w:b/>
          <w:bCs/>
          <w:color w:val="000000"/>
        </w:rPr>
        <w:t xml:space="preserve"> :   </w:t>
      </w:r>
      <w:r w:rsidR="00483FCC" w:rsidRPr="00BB6754">
        <w:rPr>
          <w:b/>
          <w:color w:val="000000"/>
        </w:rPr>
        <w:t>BANDAI PHILIPPINES INC</w:t>
      </w:r>
      <w:r w:rsidR="008D265C">
        <w:rPr>
          <w:b/>
          <w:color w:val="000000"/>
        </w:rPr>
        <w:t>.</w:t>
      </w:r>
    </w:p>
    <w:p w:rsidR="008D265C" w:rsidRPr="00BB6754" w:rsidRDefault="008D265C" w:rsidP="00483FCC">
      <w:pPr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STO.TOMAS BATANGAS CITY, PHILIPPINES</w:t>
      </w:r>
    </w:p>
    <w:p w:rsidR="00483FCC" w:rsidRPr="00BB6754" w:rsidRDefault="00A45093" w:rsidP="00483FCC">
      <w:pPr>
        <w:rPr>
          <w:b/>
          <w:bCs/>
          <w:color w:val="000000"/>
        </w:rPr>
      </w:pPr>
      <w:r w:rsidRPr="00BB6754">
        <w:rPr>
          <w:b/>
          <w:bCs/>
          <w:color w:val="000000"/>
        </w:rPr>
        <w:t xml:space="preserve"> </w:t>
      </w:r>
      <w:r w:rsidR="00483FCC" w:rsidRPr="00BB6754">
        <w:rPr>
          <w:b/>
          <w:bCs/>
          <w:color w:val="000000"/>
        </w:rPr>
        <w:t>INCLUSIVE DATE</w:t>
      </w:r>
      <w:r w:rsidRPr="00BB6754">
        <w:rPr>
          <w:b/>
          <w:bCs/>
          <w:color w:val="000000"/>
        </w:rPr>
        <w:t xml:space="preserve">                  </w:t>
      </w:r>
      <w:r w:rsidR="00483FCC" w:rsidRPr="00BB6754">
        <w:rPr>
          <w:b/>
          <w:bCs/>
          <w:color w:val="000000"/>
        </w:rPr>
        <w:t>:   JULY 1, 2013 TO JULY 1, 2014</w:t>
      </w:r>
    </w:p>
    <w:p w:rsidR="00483FCC" w:rsidRPr="00BB6754" w:rsidRDefault="00483FCC" w:rsidP="00483FCC">
      <w:pPr>
        <w:rPr>
          <w:b/>
          <w:bCs/>
          <w:color w:val="000000"/>
        </w:rPr>
      </w:pPr>
    </w:p>
    <w:p w:rsidR="00483FCC" w:rsidRPr="00BB6754" w:rsidRDefault="00A45093" w:rsidP="00483FCC">
      <w:pPr>
        <w:rPr>
          <w:rFonts w:ascii="Calibri" w:hAnsi="Calibri"/>
          <w:b/>
          <w:u w:val="single"/>
        </w:rPr>
      </w:pPr>
      <w:r w:rsidRPr="00BB6754">
        <w:rPr>
          <w:rFonts w:ascii="Calibri" w:hAnsi="Calibri"/>
          <w:b/>
          <w:u w:val="single"/>
        </w:rPr>
        <w:t xml:space="preserve"> </w:t>
      </w:r>
      <w:r w:rsidR="00483FCC" w:rsidRPr="00BB6754">
        <w:rPr>
          <w:rFonts w:ascii="Calibri" w:hAnsi="Calibri"/>
          <w:b/>
          <w:u w:val="single"/>
        </w:rPr>
        <w:t>JOB DESCRIPTIONS</w:t>
      </w:r>
    </w:p>
    <w:p w:rsidR="00BB6754" w:rsidRPr="00BB6754" w:rsidRDefault="00BB6754" w:rsidP="00483FCC">
      <w:pPr>
        <w:rPr>
          <w:rFonts w:ascii="Arial Narrow" w:hAnsi="Arial Narrow"/>
          <w:b/>
          <w:u w:val="single"/>
        </w:rPr>
      </w:pPr>
    </w:p>
    <w:p w:rsidR="00483FCC" w:rsidRPr="00BB6754" w:rsidRDefault="00483FCC" w:rsidP="00483FCC">
      <w:pPr>
        <w:numPr>
          <w:ilvl w:val="0"/>
          <w:numId w:val="8"/>
        </w:numPr>
        <w:rPr>
          <w:i/>
        </w:rPr>
      </w:pPr>
      <w:r w:rsidRPr="00BB6754">
        <w:rPr>
          <w:rStyle w:val="Emphasis"/>
          <w:i w:val="0"/>
          <w:iCs/>
        </w:rPr>
        <w:t xml:space="preserve">Maintain inventory by identifying labeling and placing materials and supplies in stock </w:t>
      </w:r>
    </w:p>
    <w:p w:rsidR="00483FCC" w:rsidRPr="00BB6754" w:rsidRDefault="00483FCC" w:rsidP="00483FCC">
      <w:pPr>
        <w:numPr>
          <w:ilvl w:val="0"/>
          <w:numId w:val="7"/>
        </w:numPr>
        <w:rPr>
          <w:b/>
          <w:bCs/>
        </w:rPr>
      </w:pPr>
      <w:r w:rsidRPr="00BB6754">
        <w:t>Locates materials and supplies by pulling and verifying materials  supplies listed on production orders</w:t>
      </w:r>
    </w:p>
    <w:p w:rsidR="00483FCC" w:rsidRPr="00BB6754" w:rsidRDefault="00483FCC" w:rsidP="00483FCC">
      <w:pPr>
        <w:numPr>
          <w:ilvl w:val="0"/>
          <w:numId w:val="7"/>
        </w:numPr>
        <w:rPr>
          <w:b/>
          <w:bCs/>
        </w:rPr>
      </w:pPr>
      <w:r w:rsidRPr="00BB6754">
        <w:t>Maintain in process inventory at work center by delivering and opening materials and supplies</w:t>
      </w:r>
    </w:p>
    <w:p w:rsidR="00483FCC" w:rsidRPr="00BB6754" w:rsidRDefault="00483FCC" w:rsidP="00483FCC">
      <w:pPr>
        <w:numPr>
          <w:ilvl w:val="0"/>
          <w:numId w:val="7"/>
        </w:numPr>
        <w:rPr>
          <w:b/>
          <w:bCs/>
        </w:rPr>
      </w:pPr>
      <w:r w:rsidRPr="00BB6754">
        <w:t>Maintain material-handling equipment by completing pre use inspections making operators repairs</w:t>
      </w:r>
    </w:p>
    <w:p w:rsidR="00483FCC" w:rsidRPr="00BB6754" w:rsidRDefault="00A45093" w:rsidP="00483FCC">
      <w:pPr>
        <w:numPr>
          <w:ilvl w:val="0"/>
          <w:numId w:val="7"/>
        </w:numPr>
        <w:rPr>
          <w:b/>
          <w:bCs/>
        </w:rPr>
      </w:pPr>
      <w:r w:rsidRPr="00BB6754">
        <w:t>Receives credit return materials and supplies from production by verifying materials and supplies code and lot number quantity pacing materials in stock</w:t>
      </w:r>
    </w:p>
    <w:p w:rsidR="00483FCC" w:rsidRPr="00BB6754" w:rsidRDefault="00483FCC" w:rsidP="00784CFA">
      <w:pPr>
        <w:rPr>
          <w:b/>
          <w:bCs/>
          <w:color w:val="000000"/>
        </w:rPr>
      </w:pPr>
    </w:p>
    <w:p w:rsidR="00A45093" w:rsidRPr="00BB6754" w:rsidRDefault="00A45093" w:rsidP="00784CFA">
      <w:pPr>
        <w:rPr>
          <w:b/>
          <w:bCs/>
          <w:color w:val="000000"/>
        </w:rPr>
      </w:pPr>
    </w:p>
    <w:p w:rsidR="005F4C0F" w:rsidRPr="00BB6754" w:rsidRDefault="0000479C" w:rsidP="00784CFA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POSITION               :   </w:t>
      </w:r>
      <w:r w:rsidR="005F4C0F" w:rsidRPr="00BB6754">
        <w:rPr>
          <w:b/>
          <w:bCs/>
          <w:color w:val="000000"/>
        </w:rPr>
        <w:t>SALES ASSOCIATE</w:t>
      </w:r>
    </w:p>
    <w:p w:rsidR="005F4C0F" w:rsidRDefault="005F4C0F" w:rsidP="00BB6754">
      <w:pPr>
        <w:rPr>
          <w:b/>
          <w:bCs/>
          <w:color w:val="000000"/>
        </w:rPr>
      </w:pPr>
      <w:r w:rsidRPr="00BB6754">
        <w:rPr>
          <w:b/>
          <w:bCs/>
          <w:color w:val="000000"/>
        </w:rPr>
        <w:t xml:space="preserve">COMPANY              : </w:t>
      </w:r>
      <w:r w:rsidR="00BB6754">
        <w:rPr>
          <w:b/>
          <w:bCs/>
          <w:color w:val="000000"/>
        </w:rPr>
        <w:t xml:space="preserve">  SHOPPING CENTER FASHION</w:t>
      </w:r>
      <w:r w:rsidRPr="00BB6754">
        <w:rPr>
          <w:b/>
          <w:bCs/>
          <w:color w:val="000000"/>
        </w:rPr>
        <w:t xml:space="preserve"> DEPT (SM MALL)</w:t>
      </w:r>
    </w:p>
    <w:p w:rsidR="004D2843" w:rsidRPr="00BB6754" w:rsidRDefault="004D2843" w:rsidP="00BB6754">
      <w:pPr>
        <w:rPr>
          <w:b/>
          <w:color w:val="000000"/>
        </w:rPr>
      </w:pPr>
      <w:r>
        <w:rPr>
          <w:b/>
          <w:bCs/>
          <w:color w:val="000000"/>
        </w:rPr>
        <w:t xml:space="preserve">                                        BAT</w:t>
      </w:r>
      <w:r w:rsidR="0000479C">
        <w:rPr>
          <w:b/>
          <w:bCs/>
          <w:color w:val="000000"/>
        </w:rPr>
        <w:t>A</w:t>
      </w:r>
      <w:r>
        <w:rPr>
          <w:b/>
          <w:bCs/>
          <w:color w:val="000000"/>
        </w:rPr>
        <w:t>NGAS CITY, PHILIPPINES</w:t>
      </w:r>
    </w:p>
    <w:p w:rsidR="005F4C0F" w:rsidRPr="00BB6754" w:rsidRDefault="005F4C0F" w:rsidP="00BB6754">
      <w:pPr>
        <w:rPr>
          <w:b/>
          <w:bCs/>
          <w:color w:val="000000"/>
        </w:rPr>
      </w:pPr>
      <w:r w:rsidRPr="00BB6754">
        <w:rPr>
          <w:b/>
          <w:bCs/>
          <w:color w:val="000000"/>
        </w:rPr>
        <w:t xml:space="preserve">INCLUSIVE DATE: </w:t>
      </w:r>
      <w:r w:rsidR="00A45093" w:rsidRPr="00BB6754">
        <w:rPr>
          <w:b/>
          <w:bCs/>
          <w:color w:val="000000"/>
        </w:rPr>
        <w:t xml:space="preserve">  </w:t>
      </w:r>
      <w:r w:rsidR="00BB6754" w:rsidRPr="00BB6754">
        <w:rPr>
          <w:b/>
          <w:bCs/>
          <w:color w:val="000000"/>
        </w:rPr>
        <w:t xml:space="preserve">MARCH 1, 2013 to </w:t>
      </w:r>
      <w:r w:rsidR="00A45093" w:rsidRPr="00BB6754">
        <w:rPr>
          <w:b/>
          <w:bCs/>
          <w:color w:val="000000"/>
        </w:rPr>
        <w:t>JUNE</w:t>
      </w:r>
      <w:r w:rsidR="00483FCC" w:rsidRPr="00BB6754">
        <w:rPr>
          <w:b/>
          <w:bCs/>
          <w:color w:val="000000"/>
        </w:rPr>
        <w:t xml:space="preserve"> </w:t>
      </w:r>
      <w:r w:rsidR="00BB6754" w:rsidRPr="00BB6754">
        <w:rPr>
          <w:b/>
          <w:bCs/>
          <w:color w:val="000000"/>
        </w:rPr>
        <w:t xml:space="preserve">30, </w:t>
      </w:r>
      <w:r w:rsidR="00A45093" w:rsidRPr="00BB6754">
        <w:rPr>
          <w:b/>
          <w:bCs/>
          <w:color w:val="000000"/>
        </w:rPr>
        <w:t>2013</w:t>
      </w:r>
    </w:p>
    <w:p w:rsidR="00BB6754" w:rsidRPr="00BB6754" w:rsidRDefault="00BB6754" w:rsidP="00BB6754">
      <w:pPr>
        <w:rPr>
          <w:b/>
          <w:bCs/>
          <w:color w:val="000000"/>
        </w:rPr>
      </w:pPr>
    </w:p>
    <w:p w:rsidR="0057446B" w:rsidRPr="00BB6754" w:rsidRDefault="0057446B" w:rsidP="00312820">
      <w:pPr>
        <w:rPr>
          <w:b/>
          <w:bCs/>
          <w:color w:val="000000"/>
        </w:rPr>
      </w:pPr>
    </w:p>
    <w:p w:rsidR="005F4C0F" w:rsidRPr="00BB6754" w:rsidRDefault="005F4C0F" w:rsidP="00DC35D3">
      <w:pPr>
        <w:rPr>
          <w:rFonts w:ascii="Calibri" w:hAnsi="Calibri"/>
          <w:b/>
          <w:u w:val="single"/>
        </w:rPr>
      </w:pPr>
      <w:r w:rsidRPr="00BB6754">
        <w:rPr>
          <w:rFonts w:ascii="Calibri" w:hAnsi="Calibri"/>
          <w:b/>
          <w:u w:val="single"/>
        </w:rPr>
        <w:t>JOB DESCRIPTIONS</w:t>
      </w:r>
    </w:p>
    <w:p w:rsidR="00BB6754" w:rsidRPr="00BB6754" w:rsidRDefault="00BB6754" w:rsidP="00DC35D3">
      <w:pPr>
        <w:rPr>
          <w:rFonts w:ascii="Arial Narrow" w:hAnsi="Arial Narrow"/>
          <w:b/>
          <w:u w:val="single"/>
        </w:rPr>
      </w:pPr>
    </w:p>
    <w:p w:rsidR="005F4C0F" w:rsidRPr="00BB6754" w:rsidRDefault="005F4C0F" w:rsidP="00784CFA">
      <w:pPr>
        <w:pStyle w:val="ListParagraph"/>
        <w:numPr>
          <w:ilvl w:val="0"/>
          <w:numId w:val="10"/>
        </w:numPr>
      </w:pPr>
      <w:r w:rsidRPr="00BB6754">
        <w:t>Provides assistance and good customer services</w:t>
      </w:r>
    </w:p>
    <w:p w:rsidR="005F4C0F" w:rsidRPr="00BB6754" w:rsidRDefault="005F4C0F" w:rsidP="00784CFA">
      <w:pPr>
        <w:pStyle w:val="ListParagraph"/>
        <w:numPr>
          <w:ilvl w:val="0"/>
          <w:numId w:val="10"/>
        </w:numPr>
      </w:pPr>
      <w:r w:rsidRPr="00BB6754">
        <w:t>Demonstrate the product features which required of customer</w:t>
      </w:r>
    </w:p>
    <w:p w:rsidR="005F4C0F" w:rsidRPr="00BB6754" w:rsidRDefault="005F4C0F" w:rsidP="00784CFA">
      <w:pPr>
        <w:pStyle w:val="ListParagraph"/>
        <w:numPr>
          <w:ilvl w:val="0"/>
          <w:numId w:val="10"/>
        </w:numPr>
      </w:pPr>
      <w:r w:rsidRPr="00BB6754">
        <w:t>Handle task that require quick and efficient service to the customer</w:t>
      </w:r>
    </w:p>
    <w:p w:rsidR="005F4C0F" w:rsidRPr="00BB6754" w:rsidRDefault="005F4C0F" w:rsidP="00784CFA">
      <w:pPr>
        <w:pStyle w:val="ListParagraph"/>
        <w:numPr>
          <w:ilvl w:val="0"/>
          <w:numId w:val="10"/>
        </w:numPr>
      </w:pPr>
      <w:r w:rsidRPr="00BB6754">
        <w:t>Coordinate and discuss process or measures to maintain and enhance customer satisfaction</w:t>
      </w:r>
      <w:r w:rsidRPr="00BB6754">
        <w:tab/>
      </w:r>
    </w:p>
    <w:p w:rsidR="005F4C0F" w:rsidRPr="00BB6754" w:rsidRDefault="005F4C0F" w:rsidP="00784CFA">
      <w:pPr>
        <w:pStyle w:val="ListParagraph"/>
        <w:numPr>
          <w:ilvl w:val="0"/>
          <w:numId w:val="10"/>
        </w:numPr>
      </w:pPr>
      <w:r w:rsidRPr="00BB6754">
        <w:t>Answering all the queries of the customer in an ethical informative way</w:t>
      </w:r>
    </w:p>
    <w:p w:rsidR="005F4C0F" w:rsidRPr="00BB6754" w:rsidRDefault="005F4C0F" w:rsidP="00784CFA">
      <w:pPr>
        <w:pStyle w:val="ListParagraph"/>
        <w:numPr>
          <w:ilvl w:val="0"/>
          <w:numId w:val="10"/>
        </w:numPr>
      </w:pPr>
      <w:r w:rsidRPr="00BB6754">
        <w:t>Help the Customer to solve their queries</w:t>
      </w:r>
    </w:p>
    <w:p w:rsidR="005F4C0F" w:rsidRPr="00BB6754" w:rsidRDefault="005F4C0F" w:rsidP="00784CFA">
      <w:pPr>
        <w:pStyle w:val="ListParagraph"/>
        <w:numPr>
          <w:ilvl w:val="0"/>
          <w:numId w:val="10"/>
        </w:numPr>
      </w:pPr>
      <w:r w:rsidRPr="00BB6754">
        <w:t>Giving appropriate and relevant information to the customer especially about the product knowledge</w:t>
      </w:r>
    </w:p>
    <w:p w:rsidR="005F4C0F" w:rsidRPr="00BB6754" w:rsidRDefault="005F4C0F" w:rsidP="00784CFA">
      <w:pPr>
        <w:pStyle w:val="ListParagraph"/>
        <w:numPr>
          <w:ilvl w:val="0"/>
          <w:numId w:val="10"/>
        </w:numPr>
      </w:pPr>
      <w:r w:rsidRPr="00BB6754">
        <w:rPr>
          <w:color w:val="000000"/>
          <w:shd w:val="clear" w:color="auto" w:fill="FFFFFF"/>
        </w:rPr>
        <w:t>Handles return and exchange of merchandise, wrap gifts and maintains cleanliness of work areas</w:t>
      </w:r>
    </w:p>
    <w:p w:rsidR="005F4C0F" w:rsidRPr="00BB6754" w:rsidRDefault="005F4C0F" w:rsidP="00784CFA">
      <w:pPr>
        <w:pStyle w:val="NoSpacing"/>
        <w:numPr>
          <w:ilvl w:val="0"/>
          <w:numId w:val="10"/>
        </w:numPr>
      </w:pPr>
      <w:r w:rsidRPr="00BB6754">
        <w:rPr>
          <w:color w:val="000000"/>
          <w:shd w:val="clear" w:color="auto" w:fill="FFFFFF"/>
        </w:rPr>
        <w:t xml:space="preserve"> Marks price tags, takes inventory and prepared displays</w:t>
      </w:r>
    </w:p>
    <w:p w:rsidR="005F4C0F" w:rsidRPr="00BB6754" w:rsidRDefault="005F4C0F" w:rsidP="00784CFA">
      <w:pPr>
        <w:pStyle w:val="ListParagraph"/>
        <w:numPr>
          <w:ilvl w:val="0"/>
          <w:numId w:val="10"/>
        </w:numPr>
      </w:pPr>
      <w:r w:rsidRPr="00BB6754">
        <w:rPr>
          <w:color w:val="000000"/>
          <w:shd w:val="clear" w:color="auto" w:fill="FFFFFF"/>
        </w:rPr>
        <w:t xml:space="preserve">Count the money in registers, separates charge slips, coupon, exchange voucher </w:t>
      </w:r>
    </w:p>
    <w:p w:rsidR="00A45093" w:rsidRPr="00BB6754" w:rsidRDefault="005F4C0F" w:rsidP="00A45093">
      <w:pPr>
        <w:pStyle w:val="ListParagraph"/>
        <w:numPr>
          <w:ilvl w:val="0"/>
          <w:numId w:val="10"/>
        </w:numPr>
      </w:pPr>
      <w:r w:rsidRPr="00BB6754">
        <w:t>Follow the code of business conduct and ethics and other related policies maintaining ethical behavior at all times</w:t>
      </w:r>
    </w:p>
    <w:p w:rsidR="00A45093" w:rsidRPr="00BB6754" w:rsidRDefault="00A45093" w:rsidP="00312820">
      <w:pPr>
        <w:ind w:left="1245"/>
        <w:rPr>
          <w:b/>
          <w:bCs/>
        </w:rPr>
      </w:pPr>
    </w:p>
    <w:p w:rsidR="00BB6754" w:rsidRPr="00BB6754" w:rsidRDefault="00BB6754" w:rsidP="00DC35D3">
      <w:pPr>
        <w:rPr>
          <w:rFonts w:ascii="Calibri" w:hAnsi="Calibri" w:cs="Arial"/>
          <w:b/>
          <w:iCs/>
          <w:color w:val="3366FF"/>
          <w:u w:val="single"/>
        </w:rPr>
      </w:pPr>
    </w:p>
    <w:p w:rsidR="00BB6754" w:rsidRPr="00BB6754" w:rsidRDefault="00BB6754" w:rsidP="00DC35D3">
      <w:pPr>
        <w:rPr>
          <w:rFonts w:ascii="Calibri" w:hAnsi="Calibri" w:cs="Arial"/>
          <w:b/>
          <w:iCs/>
          <w:color w:val="3366FF"/>
          <w:u w:val="single"/>
        </w:rPr>
      </w:pPr>
    </w:p>
    <w:p w:rsidR="00BB6754" w:rsidRDefault="00BB6754" w:rsidP="00DC35D3">
      <w:pPr>
        <w:rPr>
          <w:rFonts w:ascii="Calibri" w:hAnsi="Calibri" w:cs="Arial"/>
          <w:b/>
          <w:iCs/>
          <w:color w:val="3366FF"/>
          <w:u w:val="single"/>
        </w:rPr>
      </w:pPr>
    </w:p>
    <w:p w:rsidR="00BB6754" w:rsidRDefault="00BB6754" w:rsidP="00DC35D3">
      <w:pPr>
        <w:rPr>
          <w:rFonts w:ascii="Calibri" w:hAnsi="Calibri" w:cs="Arial"/>
          <w:b/>
          <w:iCs/>
          <w:color w:val="3366FF"/>
          <w:u w:val="single"/>
        </w:rPr>
      </w:pPr>
    </w:p>
    <w:p w:rsidR="00BB6754" w:rsidRDefault="00BB6754" w:rsidP="00DC35D3">
      <w:pPr>
        <w:rPr>
          <w:rFonts w:ascii="Calibri" w:hAnsi="Calibri" w:cs="Arial"/>
          <w:b/>
          <w:iCs/>
          <w:color w:val="3366FF"/>
          <w:u w:val="single"/>
        </w:rPr>
      </w:pPr>
    </w:p>
    <w:p w:rsidR="005F4C0F" w:rsidRPr="00BB6754" w:rsidRDefault="005F4C0F" w:rsidP="00DC35D3">
      <w:pPr>
        <w:rPr>
          <w:rFonts w:ascii="Calibri" w:hAnsi="Calibri" w:cs="Arial"/>
          <w:b/>
          <w:iCs/>
          <w:color w:val="3366FF"/>
          <w:u w:val="single"/>
        </w:rPr>
      </w:pPr>
      <w:r w:rsidRPr="00BB6754">
        <w:rPr>
          <w:rFonts w:ascii="Calibri" w:hAnsi="Calibri" w:cs="Arial"/>
          <w:b/>
          <w:iCs/>
          <w:color w:val="3366FF"/>
          <w:u w:val="single"/>
        </w:rPr>
        <w:t>EDUCATIONAL ATTAINTMENT</w:t>
      </w:r>
    </w:p>
    <w:p w:rsidR="00A45093" w:rsidRPr="00BB6754" w:rsidRDefault="00A45093" w:rsidP="00DC35D3">
      <w:pPr>
        <w:rPr>
          <w:rFonts w:ascii="Calibri" w:hAnsi="Calibri" w:cs="Arial"/>
          <w:b/>
          <w:iCs/>
          <w:color w:val="3366FF"/>
          <w:u w:val="single"/>
        </w:rPr>
      </w:pPr>
    </w:p>
    <w:p w:rsidR="00A45093" w:rsidRPr="00BB6754" w:rsidRDefault="00A45093" w:rsidP="00A45093">
      <w:pPr>
        <w:pStyle w:val="ListParagraph"/>
      </w:pPr>
      <w:r w:rsidRPr="00BB6754">
        <w:t>Tertiary</w:t>
      </w:r>
      <w:r w:rsidRPr="00BB6754">
        <w:tab/>
      </w:r>
      <w:r w:rsidRPr="00BB6754">
        <w:tab/>
        <w:t xml:space="preserve"> </w:t>
      </w:r>
      <w:r w:rsidRPr="00BB6754">
        <w:tab/>
        <w:t>: Bachelor of Science in Computer Science</w:t>
      </w:r>
    </w:p>
    <w:p w:rsidR="00A45093" w:rsidRPr="00BB6754" w:rsidRDefault="00A45093" w:rsidP="00A45093">
      <w:pPr>
        <w:pStyle w:val="ListParagraph"/>
      </w:pPr>
      <w:r w:rsidRPr="00BB6754">
        <w:tab/>
      </w:r>
      <w:r w:rsidRPr="00BB6754">
        <w:tab/>
      </w:r>
      <w:r w:rsidRPr="00BB6754">
        <w:tab/>
      </w:r>
      <w:r w:rsidRPr="00BB6754">
        <w:tab/>
        <w:t xml:space="preserve">  </w:t>
      </w:r>
      <w:proofErr w:type="spellStart"/>
      <w:r w:rsidRPr="00BB6754">
        <w:t>Batangas</w:t>
      </w:r>
      <w:proofErr w:type="spellEnd"/>
      <w:r w:rsidRPr="00BB6754">
        <w:t xml:space="preserve"> State University (</w:t>
      </w:r>
      <w:proofErr w:type="spellStart"/>
      <w:r w:rsidRPr="00BB6754">
        <w:t>Malvar</w:t>
      </w:r>
      <w:proofErr w:type="spellEnd"/>
      <w:r w:rsidRPr="00BB6754">
        <w:t xml:space="preserve"> Campus)</w:t>
      </w:r>
    </w:p>
    <w:p w:rsidR="00A45093" w:rsidRPr="00BB6754" w:rsidRDefault="00A45093" w:rsidP="00A45093">
      <w:pPr>
        <w:pStyle w:val="ListParagraph"/>
      </w:pPr>
      <w:r w:rsidRPr="00BB6754">
        <w:tab/>
      </w:r>
      <w:r w:rsidRPr="00BB6754">
        <w:tab/>
      </w:r>
      <w:r w:rsidRPr="00BB6754">
        <w:tab/>
      </w:r>
      <w:r w:rsidRPr="00BB6754">
        <w:tab/>
        <w:t xml:space="preserve">    (YEAR 2011-2013)</w:t>
      </w:r>
    </w:p>
    <w:p w:rsidR="00A45093" w:rsidRPr="00BB6754" w:rsidRDefault="00A45093" w:rsidP="00A45093">
      <w:pPr>
        <w:pStyle w:val="ListParagraph"/>
      </w:pPr>
    </w:p>
    <w:p w:rsidR="00A45093" w:rsidRPr="00BB6754" w:rsidRDefault="00A45093" w:rsidP="00A45093">
      <w:pPr>
        <w:pStyle w:val="ListParagraph"/>
      </w:pPr>
      <w:r w:rsidRPr="00BB6754">
        <w:t xml:space="preserve"> Secondary</w:t>
      </w:r>
      <w:r w:rsidRPr="00BB6754">
        <w:tab/>
        <w:t xml:space="preserve">     </w:t>
      </w:r>
      <w:r w:rsidRPr="00BB6754">
        <w:tab/>
        <w:t xml:space="preserve">            : St. Thomas Academy</w:t>
      </w:r>
    </w:p>
    <w:p w:rsidR="00A45093" w:rsidRPr="00BB6754" w:rsidRDefault="00A45093" w:rsidP="00A45093">
      <w:pPr>
        <w:pStyle w:val="ListParagraph"/>
      </w:pPr>
      <w:r w:rsidRPr="00BB6754">
        <w:tab/>
      </w:r>
      <w:r w:rsidRPr="00BB6754">
        <w:tab/>
      </w:r>
      <w:r w:rsidRPr="00BB6754">
        <w:tab/>
      </w:r>
      <w:r w:rsidRPr="00BB6754">
        <w:tab/>
        <w:t xml:space="preserve">     (YEAR 2007-2011)</w:t>
      </w:r>
    </w:p>
    <w:p w:rsidR="00A45093" w:rsidRPr="00BB6754" w:rsidRDefault="00A45093" w:rsidP="00A45093">
      <w:pPr>
        <w:pStyle w:val="ListParagraph"/>
      </w:pPr>
    </w:p>
    <w:p w:rsidR="00A45093" w:rsidRPr="00BB6754" w:rsidRDefault="00A45093" w:rsidP="00A45093">
      <w:pPr>
        <w:pStyle w:val="ListParagraph"/>
      </w:pPr>
      <w:r w:rsidRPr="00BB6754">
        <w:t>Primary</w:t>
      </w:r>
      <w:r w:rsidRPr="00BB6754">
        <w:tab/>
      </w:r>
      <w:r w:rsidRPr="00BB6754">
        <w:tab/>
      </w:r>
      <w:r w:rsidRPr="00BB6754">
        <w:tab/>
        <w:t xml:space="preserve">: </w:t>
      </w:r>
      <w:proofErr w:type="spellStart"/>
      <w:r w:rsidRPr="00BB6754">
        <w:t>Sto</w:t>
      </w:r>
      <w:proofErr w:type="spellEnd"/>
      <w:r w:rsidRPr="00BB6754">
        <w:t>. Tomas North Central School</w:t>
      </w:r>
    </w:p>
    <w:p w:rsidR="00A45093" w:rsidRPr="00BB6754" w:rsidRDefault="00A45093" w:rsidP="00A45093">
      <w:pPr>
        <w:pStyle w:val="ListParagraph"/>
      </w:pPr>
      <w:r w:rsidRPr="00BB6754">
        <w:tab/>
      </w:r>
      <w:r w:rsidRPr="00BB6754">
        <w:tab/>
      </w:r>
      <w:r w:rsidRPr="00BB6754">
        <w:tab/>
      </w:r>
      <w:r w:rsidRPr="00BB6754">
        <w:tab/>
        <w:t xml:space="preserve">              (2001-2007)</w:t>
      </w:r>
    </w:p>
    <w:p w:rsidR="005F4C0F" w:rsidRPr="00BB6754" w:rsidRDefault="005F4C0F" w:rsidP="003068E9">
      <w:pPr>
        <w:ind w:left="360"/>
        <w:rPr>
          <w:rFonts w:ascii="Calibri" w:hAnsi="Calibri" w:cs="Arial"/>
          <w:bCs/>
        </w:rPr>
      </w:pPr>
    </w:p>
    <w:p w:rsidR="005F4C0F" w:rsidRPr="00BB6754" w:rsidRDefault="005F4C0F" w:rsidP="00DC35D3">
      <w:pPr>
        <w:rPr>
          <w:rFonts w:ascii="Calibri" w:hAnsi="Calibri" w:cs="Arial"/>
          <w:bCs/>
          <w:iCs/>
        </w:rPr>
      </w:pPr>
      <w:r w:rsidRPr="00BB6754">
        <w:rPr>
          <w:rFonts w:ascii="Calibri" w:hAnsi="Calibri" w:cs="Arial"/>
          <w:b/>
          <w:iCs/>
          <w:color w:val="3366FF"/>
          <w:u w:val="single"/>
        </w:rPr>
        <w:t>PERSONAL DATA</w:t>
      </w:r>
      <w:r w:rsidRPr="00BB6754">
        <w:rPr>
          <w:rFonts w:ascii="Calibri" w:hAnsi="Calibri" w:cs="Arial"/>
          <w:bCs/>
          <w:iCs/>
        </w:rPr>
        <w:tab/>
      </w:r>
    </w:p>
    <w:p w:rsidR="00BB6754" w:rsidRPr="00BB6754" w:rsidRDefault="00BB6754" w:rsidP="00DC35D3">
      <w:pPr>
        <w:rPr>
          <w:rFonts w:ascii="Calibri" w:hAnsi="Calibri" w:cs="Arial"/>
          <w:b/>
          <w:iCs/>
          <w:color w:val="3366FF"/>
          <w:u w:val="single"/>
        </w:rPr>
      </w:pPr>
    </w:p>
    <w:p w:rsidR="005F4C0F" w:rsidRPr="00BB6754" w:rsidRDefault="005F4C0F" w:rsidP="0036248C">
      <w:pPr>
        <w:numPr>
          <w:ilvl w:val="0"/>
          <w:numId w:val="2"/>
        </w:numPr>
        <w:rPr>
          <w:rFonts w:ascii="Calibri" w:hAnsi="Calibri" w:cs="Arial"/>
          <w:bCs/>
          <w:iCs/>
        </w:rPr>
      </w:pPr>
      <w:r w:rsidRPr="00BB6754">
        <w:rPr>
          <w:rFonts w:ascii="Calibri" w:hAnsi="Calibri" w:cs="Arial"/>
          <w:bCs/>
          <w:iCs/>
        </w:rPr>
        <w:t>Age</w:t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/>
          <w:bCs/>
          <w:iCs/>
        </w:rPr>
        <w:t>:</w:t>
      </w:r>
      <w:r w:rsidR="00A45093" w:rsidRPr="00BB6754">
        <w:rPr>
          <w:rFonts w:ascii="Calibri" w:hAnsi="Calibri" w:cs="Arial"/>
          <w:bCs/>
          <w:iCs/>
        </w:rPr>
        <w:tab/>
        <w:t>22</w:t>
      </w:r>
      <w:r w:rsidRPr="00BB6754">
        <w:rPr>
          <w:rFonts w:ascii="Calibri" w:hAnsi="Calibri" w:cs="Arial"/>
          <w:bCs/>
          <w:iCs/>
        </w:rPr>
        <w:t xml:space="preserve"> YEARS OLD</w:t>
      </w:r>
    </w:p>
    <w:p w:rsidR="005F4C0F" w:rsidRPr="00BB6754" w:rsidRDefault="005F4C0F" w:rsidP="0036248C">
      <w:pPr>
        <w:numPr>
          <w:ilvl w:val="0"/>
          <w:numId w:val="2"/>
        </w:numPr>
        <w:rPr>
          <w:rFonts w:ascii="Calibri" w:hAnsi="Calibri" w:cs="Arial"/>
          <w:bCs/>
          <w:iCs/>
        </w:rPr>
      </w:pPr>
      <w:r w:rsidRPr="00BB6754">
        <w:rPr>
          <w:rFonts w:ascii="Calibri" w:hAnsi="Calibri" w:cs="Arial"/>
          <w:bCs/>
          <w:iCs/>
        </w:rPr>
        <w:t>Nationality</w:t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/>
          <w:bCs/>
          <w:iCs/>
        </w:rPr>
        <w:t xml:space="preserve">: </w:t>
      </w:r>
      <w:r w:rsidRPr="00BB6754">
        <w:rPr>
          <w:rFonts w:ascii="Calibri" w:hAnsi="Calibri" w:cs="Arial"/>
          <w:bCs/>
          <w:iCs/>
        </w:rPr>
        <w:tab/>
        <w:t>FILIPINO</w:t>
      </w:r>
    </w:p>
    <w:p w:rsidR="005F4C0F" w:rsidRPr="00BB6754" w:rsidRDefault="005F4C0F" w:rsidP="0036248C">
      <w:pPr>
        <w:numPr>
          <w:ilvl w:val="0"/>
          <w:numId w:val="2"/>
        </w:numPr>
        <w:rPr>
          <w:rFonts w:ascii="Calibri" w:hAnsi="Calibri" w:cs="Arial"/>
          <w:bCs/>
          <w:iCs/>
        </w:rPr>
      </w:pPr>
      <w:r w:rsidRPr="00BB6754">
        <w:rPr>
          <w:rFonts w:ascii="Calibri" w:hAnsi="Calibri" w:cs="Arial"/>
          <w:bCs/>
          <w:iCs/>
        </w:rPr>
        <w:t>Date of Birth</w:t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/>
          <w:bCs/>
          <w:iCs/>
        </w:rPr>
        <w:t>:</w:t>
      </w:r>
      <w:r w:rsidRPr="00BB6754">
        <w:rPr>
          <w:rFonts w:ascii="Calibri" w:hAnsi="Calibri" w:cs="Arial"/>
          <w:bCs/>
          <w:iCs/>
        </w:rPr>
        <w:tab/>
      </w:r>
      <w:r w:rsidR="00BB6754" w:rsidRPr="00BB6754">
        <w:rPr>
          <w:rFonts w:ascii="Calibri" w:hAnsi="Calibri" w:cs="Arial"/>
          <w:bCs/>
          <w:iCs/>
        </w:rPr>
        <w:t>OCTOBER  21, 1994</w:t>
      </w:r>
    </w:p>
    <w:p w:rsidR="00BB6754" w:rsidRPr="00BB6754" w:rsidRDefault="00BB6754" w:rsidP="00BB6754">
      <w:pPr>
        <w:numPr>
          <w:ilvl w:val="0"/>
          <w:numId w:val="2"/>
        </w:numPr>
        <w:rPr>
          <w:rFonts w:ascii="Calibri" w:hAnsi="Calibri" w:cs="Arial"/>
          <w:bCs/>
          <w:iCs/>
        </w:rPr>
      </w:pPr>
      <w:r w:rsidRPr="00BB6754">
        <w:rPr>
          <w:rFonts w:ascii="Calibri" w:hAnsi="Calibri" w:cs="Arial"/>
          <w:bCs/>
          <w:iCs/>
        </w:rPr>
        <w:t xml:space="preserve">Religion            </w:t>
      </w:r>
      <w:r>
        <w:rPr>
          <w:rFonts w:ascii="Calibri" w:hAnsi="Calibri" w:cs="Arial"/>
          <w:bCs/>
          <w:iCs/>
        </w:rPr>
        <w:t xml:space="preserve">             :             </w:t>
      </w:r>
      <w:r w:rsidRPr="00BB6754">
        <w:rPr>
          <w:rFonts w:ascii="Calibri" w:hAnsi="Calibri" w:cs="Arial"/>
          <w:bCs/>
          <w:iCs/>
        </w:rPr>
        <w:t>ROMAN CATHOLIC</w:t>
      </w:r>
    </w:p>
    <w:p w:rsidR="005F4C0F" w:rsidRPr="00BB6754" w:rsidRDefault="005F4C0F" w:rsidP="00BB6754">
      <w:pPr>
        <w:numPr>
          <w:ilvl w:val="0"/>
          <w:numId w:val="2"/>
        </w:numPr>
        <w:rPr>
          <w:rFonts w:ascii="Calibri" w:hAnsi="Calibri" w:cs="Arial"/>
          <w:bCs/>
          <w:iCs/>
        </w:rPr>
      </w:pPr>
      <w:r w:rsidRPr="00BB6754">
        <w:rPr>
          <w:rFonts w:ascii="Calibri" w:hAnsi="Calibri" w:cs="Arial"/>
          <w:bCs/>
          <w:iCs/>
        </w:rPr>
        <w:t xml:space="preserve">Status                         </w:t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/>
          <w:bCs/>
          <w:iCs/>
        </w:rPr>
        <w:t>:</w:t>
      </w:r>
      <w:r w:rsidRPr="00BB6754">
        <w:rPr>
          <w:rFonts w:ascii="Calibri" w:hAnsi="Calibri" w:cs="Arial"/>
          <w:bCs/>
          <w:iCs/>
        </w:rPr>
        <w:tab/>
      </w:r>
      <w:r w:rsidR="00BB6754" w:rsidRPr="00BB6754">
        <w:rPr>
          <w:rFonts w:ascii="Calibri" w:hAnsi="Calibri" w:cs="Arial"/>
          <w:bCs/>
          <w:iCs/>
        </w:rPr>
        <w:t>SINGLE</w:t>
      </w:r>
    </w:p>
    <w:p w:rsidR="005F4C0F" w:rsidRPr="00BB6754" w:rsidRDefault="005F4C0F" w:rsidP="0036248C">
      <w:pPr>
        <w:numPr>
          <w:ilvl w:val="0"/>
          <w:numId w:val="2"/>
        </w:numPr>
        <w:rPr>
          <w:rFonts w:ascii="Calibri" w:hAnsi="Calibri" w:cs="Arial"/>
          <w:bCs/>
          <w:iCs/>
        </w:rPr>
      </w:pPr>
      <w:r w:rsidRPr="00BB6754">
        <w:rPr>
          <w:rFonts w:ascii="Calibri" w:hAnsi="Calibri" w:cs="Arial"/>
          <w:bCs/>
          <w:iCs/>
        </w:rPr>
        <w:t>Height</w:t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/>
          <w:bCs/>
          <w:iCs/>
        </w:rPr>
        <w:t>:</w:t>
      </w:r>
      <w:r w:rsidR="00BB6754" w:rsidRPr="00BB6754">
        <w:rPr>
          <w:rFonts w:ascii="Calibri" w:hAnsi="Calibri" w:cs="Arial"/>
          <w:bCs/>
          <w:iCs/>
        </w:rPr>
        <w:tab/>
        <w:t>5’7</w:t>
      </w:r>
    </w:p>
    <w:p w:rsidR="005F4C0F" w:rsidRPr="00BB6754" w:rsidRDefault="005F4C0F" w:rsidP="00312820">
      <w:pPr>
        <w:numPr>
          <w:ilvl w:val="0"/>
          <w:numId w:val="2"/>
        </w:numPr>
        <w:rPr>
          <w:rFonts w:ascii="Calibri" w:hAnsi="Calibri" w:cs="Arial"/>
          <w:bCs/>
          <w:iCs/>
        </w:rPr>
      </w:pPr>
      <w:r w:rsidRPr="00BB6754">
        <w:rPr>
          <w:rFonts w:ascii="Calibri" w:hAnsi="Calibri" w:cs="Arial"/>
          <w:bCs/>
          <w:iCs/>
        </w:rPr>
        <w:t>Visa Status</w:t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Cs/>
          <w:iCs/>
        </w:rPr>
        <w:tab/>
      </w:r>
      <w:r w:rsidRPr="00BB6754">
        <w:rPr>
          <w:rFonts w:ascii="Calibri" w:hAnsi="Calibri" w:cs="Arial"/>
          <w:b/>
          <w:bCs/>
          <w:iCs/>
        </w:rPr>
        <w:t>:</w:t>
      </w:r>
      <w:r w:rsidR="00BB6754" w:rsidRPr="00BB6754">
        <w:rPr>
          <w:rFonts w:ascii="Calibri" w:hAnsi="Calibri" w:cs="Arial"/>
          <w:bCs/>
          <w:iCs/>
        </w:rPr>
        <w:tab/>
        <w:t>TOURIST VISA VALID TILL  JULY  13 ’2017</w:t>
      </w:r>
    </w:p>
    <w:p w:rsidR="00BB6754" w:rsidRPr="00BB6754" w:rsidRDefault="00BB6754" w:rsidP="00BB6754">
      <w:pPr>
        <w:rPr>
          <w:rFonts w:ascii="Calibri" w:hAnsi="Calibri" w:cs="Arial"/>
          <w:bCs/>
          <w:iCs/>
        </w:rPr>
      </w:pPr>
    </w:p>
    <w:p w:rsidR="00BB6754" w:rsidRPr="00BB6754" w:rsidRDefault="00BB6754" w:rsidP="00BB6754">
      <w:pPr>
        <w:rPr>
          <w:rFonts w:ascii="Calibri" w:hAnsi="Calibri" w:cs="Arial"/>
          <w:bCs/>
          <w:iCs/>
        </w:rPr>
      </w:pPr>
    </w:p>
    <w:p w:rsidR="005F4C0F" w:rsidRPr="00BB6754" w:rsidRDefault="005F4C0F" w:rsidP="00312820">
      <w:pPr>
        <w:rPr>
          <w:rFonts w:ascii="Calibri" w:hAnsi="Calibri" w:cs="Arial"/>
          <w:bCs/>
          <w:iCs/>
        </w:rPr>
      </w:pPr>
    </w:p>
    <w:p w:rsidR="004D2843" w:rsidRDefault="004D2843" w:rsidP="00312820">
      <w:pPr>
        <w:jc w:val="both"/>
        <w:rPr>
          <w:iCs/>
        </w:rPr>
      </w:pPr>
    </w:p>
    <w:p w:rsidR="00BB6754" w:rsidRPr="00BB6754" w:rsidRDefault="005F4C0F" w:rsidP="00312820">
      <w:pPr>
        <w:jc w:val="both"/>
        <w:rPr>
          <w:iCs/>
        </w:rPr>
      </w:pPr>
      <w:r w:rsidRPr="00BB6754">
        <w:rPr>
          <w:iCs/>
        </w:rPr>
        <w:t xml:space="preserve">I hereby certify that all information contained here are true and correct to the best of my </w:t>
      </w:r>
    </w:p>
    <w:p w:rsidR="005F4C0F" w:rsidRPr="00BB6754" w:rsidRDefault="00BB6754" w:rsidP="00312820">
      <w:pPr>
        <w:jc w:val="both"/>
        <w:rPr>
          <w:iCs/>
        </w:rPr>
      </w:pPr>
      <w:r w:rsidRPr="00BB6754">
        <w:rPr>
          <w:iCs/>
        </w:rPr>
        <w:t>K</w:t>
      </w:r>
      <w:r w:rsidR="005F4C0F" w:rsidRPr="00BB6754">
        <w:rPr>
          <w:iCs/>
        </w:rPr>
        <w:t>nowledge</w:t>
      </w:r>
    </w:p>
    <w:p w:rsidR="00BB6754" w:rsidRPr="00BB6754" w:rsidRDefault="00BB6754" w:rsidP="00312820">
      <w:pPr>
        <w:jc w:val="both"/>
        <w:rPr>
          <w:iCs/>
        </w:rPr>
      </w:pPr>
    </w:p>
    <w:p w:rsidR="00BB6754" w:rsidRPr="00BB6754" w:rsidRDefault="00BB6754" w:rsidP="00312820">
      <w:pPr>
        <w:jc w:val="both"/>
        <w:rPr>
          <w:iCs/>
        </w:rPr>
      </w:pPr>
    </w:p>
    <w:p w:rsidR="00BB6754" w:rsidRPr="00BB6754" w:rsidRDefault="00BB6754" w:rsidP="00312820">
      <w:pPr>
        <w:jc w:val="both"/>
        <w:rPr>
          <w:iCs/>
        </w:rPr>
      </w:pPr>
    </w:p>
    <w:p w:rsidR="00BB6754" w:rsidRPr="00BB6754" w:rsidRDefault="00BB6754" w:rsidP="00312820">
      <w:pPr>
        <w:jc w:val="both"/>
        <w:rPr>
          <w:iCs/>
        </w:rPr>
      </w:pPr>
    </w:p>
    <w:p w:rsidR="00BB6754" w:rsidRPr="00BB6754" w:rsidRDefault="00412369" w:rsidP="00B14A30">
      <w:pPr>
        <w:jc w:val="both"/>
        <w:rPr>
          <w:rFonts w:ascii="Calibri" w:hAnsi="Calibri"/>
          <w:i/>
        </w:rPr>
      </w:pPr>
      <w:r w:rsidRPr="0041236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7.65pt;margin-top:12.6pt;width:168.3pt;height:0;z-index:251658240" o:connectortype="straight"/>
        </w:pict>
      </w:r>
      <w:r w:rsidR="005F4C0F" w:rsidRPr="00BB6754">
        <w:rPr>
          <w:rFonts w:ascii="Calibri" w:hAnsi="Calibri"/>
          <w:i/>
        </w:rPr>
        <w:t xml:space="preserve">                                                                  </w:t>
      </w:r>
    </w:p>
    <w:p w:rsidR="005F4C0F" w:rsidRPr="00BB6754" w:rsidRDefault="00412369" w:rsidP="00B14A30">
      <w:pPr>
        <w:jc w:val="both"/>
        <w:rPr>
          <w:rFonts w:ascii="Calibri" w:hAnsi="Calibri"/>
          <w:i/>
        </w:rPr>
      </w:pPr>
      <w:r w:rsidRPr="0041236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9.85pt;margin-top:12.6pt;width:192.65pt;height:19.8pt;z-index:251657216" stroked="f">
            <v:textbox style="mso-next-textbox:#_x0000_s1027">
              <w:txbxContent>
                <w:p w:rsidR="005F4C0F" w:rsidRPr="009901E2" w:rsidRDefault="005F4C0F" w:rsidP="00BB6754">
                  <w:pPr>
                    <w:rPr>
                      <w:bCs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BB6754">
                    <w:rPr>
                      <w:rStyle w:val="Emphasis"/>
                      <w:i w:val="0"/>
                      <w:iCs/>
                    </w:rPr>
                    <w:t xml:space="preserve">Ram Kier </w:t>
                  </w:r>
                  <w:proofErr w:type="spellStart"/>
                  <w:r w:rsidR="00BB6754">
                    <w:rPr>
                      <w:rStyle w:val="Emphasis"/>
                      <w:i w:val="0"/>
                      <w:iCs/>
                    </w:rPr>
                    <w:t>Malpica</w:t>
                  </w:r>
                  <w:proofErr w:type="spellEnd"/>
                  <w:r w:rsidR="00BB6754">
                    <w:rPr>
                      <w:rStyle w:val="Emphasis"/>
                      <w:i w:val="0"/>
                      <w:iCs/>
                    </w:rPr>
                    <w:t xml:space="preserve"> </w:t>
                  </w:r>
                  <w:proofErr w:type="spellStart"/>
                  <w:r w:rsidR="00BB6754">
                    <w:rPr>
                      <w:rStyle w:val="Emphasis"/>
                      <w:i w:val="0"/>
                      <w:iCs/>
                    </w:rPr>
                    <w:t>Avenido</w:t>
                  </w:r>
                  <w:proofErr w:type="spellEnd"/>
                  <w:r w:rsidRPr="00C63B6F">
                    <w:rPr>
                      <w:b/>
                    </w:rPr>
                    <w:t xml:space="preserve"> </w:t>
                  </w:r>
                  <w:r w:rsidRPr="009901E2">
                    <w:rPr>
                      <w:bCs/>
                    </w:rPr>
                    <w:t>Alipio</w:t>
                  </w:r>
                </w:p>
                <w:p w:rsidR="005F4C0F" w:rsidRDefault="005F4C0F" w:rsidP="00C63B6F"/>
              </w:txbxContent>
            </v:textbox>
          </v:shape>
        </w:pict>
      </w:r>
    </w:p>
    <w:sectPr w:rsidR="005F4C0F" w:rsidRPr="00BB6754" w:rsidSect="00666876">
      <w:pgSz w:w="12240" w:h="15840" w:code="1"/>
      <w:pgMar w:top="907" w:right="1800" w:bottom="1008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B08"/>
    <w:multiLevelType w:val="hybridMultilevel"/>
    <w:tmpl w:val="A2901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D03AC8"/>
    <w:multiLevelType w:val="hybridMultilevel"/>
    <w:tmpl w:val="D7AC8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12094"/>
    <w:multiLevelType w:val="hybridMultilevel"/>
    <w:tmpl w:val="C95C63CC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29EA24EF"/>
    <w:multiLevelType w:val="hybridMultilevel"/>
    <w:tmpl w:val="50E857B4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4">
    <w:nsid w:val="2AA52776"/>
    <w:multiLevelType w:val="hybridMultilevel"/>
    <w:tmpl w:val="0C905912"/>
    <w:lvl w:ilvl="0" w:tplc="AEFCA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8708CC"/>
    <w:multiLevelType w:val="hybridMultilevel"/>
    <w:tmpl w:val="56D6BADA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33546278"/>
    <w:multiLevelType w:val="multilevel"/>
    <w:tmpl w:val="776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7154DF"/>
    <w:multiLevelType w:val="hybridMultilevel"/>
    <w:tmpl w:val="6BE6B8FA"/>
    <w:lvl w:ilvl="0" w:tplc="0409000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8">
    <w:nsid w:val="558C19B0"/>
    <w:multiLevelType w:val="hybridMultilevel"/>
    <w:tmpl w:val="FAF4ECA2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46742"/>
    <w:multiLevelType w:val="hybridMultilevel"/>
    <w:tmpl w:val="56B49A16"/>
    <w:lvl w:ilvl="0" w:tplc="AEFCA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091218"/>
    <w:multiLevelType w:val="hybridMultilevel"/>
    <w:tmpl w:val="55C83D0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701EC"/>
    <w:rsid w:val="0000479C"/>
    <w:rsid w:val="00010D6F"/>
    <w:rsid w:val="000149B4"/>
    <w:rsid w:val="00016CCB"/>
    <w:rsid w:val="000236CC"/>
    <w:rsid w:val="00045A49"/>
    <w:rsid w:val="000622B1"/>
    <w:rsid w:val="0008171A"/>
    <w:rsid w:val="00092865"/>
    <w:rsid w:val="00096DB6"/>
    <w:rsid w:val="000F022D"/>
    <w:rsid w:val="00101FFB"/>
    <w:rsid w:val="00131E04"/>
    <w:rsid w:val="00133529"/>
    <w:rsid w:val="0013679A"/>
    <w:rsid w:val="0015110E"/>
    <w:rsid w:val="00186155"/>
    <w:rsid w:val="001928D4"/>
    <w:rsid w:val="001B370C"/>
    <w:rsid w:val="001C6572"/>
    <w:rsid w:val="001D13F8"/>
    <w:rsid w:val="001D6354"/>
    <w:rsid w:val="001E03B0"/>
    <w:rsid w:val="001E1727"/>
    <w:rsid w:val="001E5C0B"/>
    <w:rsid w:val="001F60B9"/>
    <w:rsid w:val="00203FCF"/>
    <w:rsid w:val="00210451"/>
    <w:rsid w:val="0021162E"/>
    <w:rsid w:val="00236C33"/>
    <w:rsid w:val="002456EA"/>
    <w:rsid w:val="0025160D"/>
    <w:rsid w:val="00275529"/>
    <w:rsid w:val="00283F0A"/>
    <w:rsid w:val="002B0629"/>
    <w:rsid w:val="002B2367"/>
    <w:rsid w:val="002E3C14"/>
    <w:rsid w:val="003024D8"/>
    <w:rsid w:val="003068E9"/>
    <w:rsid w:val="00312820"/>
    <w:rsid w:val="00320262"/>
    <w:rsid w:val="0033467C"/>
    <w:rsid w:val="00357A31"/>
    <w:rsid w:val="0036248C"/>
    <w:rsid w:val="0037272F"/>
    <w:rsid w:val="00392652"/>
    <w:rsid w:val="00397AC0"/>
    <w:rsid w:val="003C1831"/>
    <w:rsid w:val="003C2C43"/>
    <w:rsid w:val="00412369"/>
    <w:rsid w:val="00453B4F"/>
    <w:rsid w:val="00464121"/>
    <w:rsid w:val="0047428F"/>
    <w:rsid w:val="00477726"/>
    <w:rsid w:val="00483465"/>
    <w:rsid w:val="00483FCC"/>
    <w:rsid w:val="004942A2"/>
    <w:rsid w:val="004B1C6B"/>
    <w:rsid w:val="004D2843"/>
    <w:rsid w:val="004E47FB"/>
    <w:rsid w:val="005524E8"/>
    <w:rsid w:val="005631D4"/>
    <w:rsid w:val="00564FC9"/>
    <w:rsid w:val="005673EF"/>
    <w:rsid w:val="00571B84"/>
    <w:rsid w:val="0057446B"/>
    <w:rsid w:val="005B0380"/>
    <w:rsid w:val="005C660C"/>
    <w:rsid w:val="005D05C6"/>
    <w:rsid w:val="005D51CA"/>
    <w:rsid w:val="005F4C0F"/>
    <w:rsid w:val="005F50A9"/>
    <w:rsid w:val="00601D12"/>
    <w:rsid w:val="00607793"/>
    <w:rsid w:val="00611F40"/>
    <w:rsid w:val="00613EDC"/>
    <w:rsid w:val="00620C5A"/>
    <w:rsid w:val="00657534"/>
    <w:rsid w:val="00666876"/>
    <w:rsid w:val="00671615"/>
    <w:rsid w:val="00672EFC"/>
    <w:rsid w:val="0067369D"/>
    <w:rsid w:val="00680F9A"/>
    <w:rsid w:val="00684715"/>
    <w:rsid w:val="00684B2C"/>
    <w:rsid w:val="0069222F"/>
    <w:rsid w:val="006C3D6D"/>
    <w:rsid w:val="006F1027"/>
    <w:rsid w:val="007070C1"/>
    <w:rsid w:val="00721488"/>
    <w:rsid w:val="00731F83"/>
    <w:rsid w:val="007413FF"/>
    <w:rsid w:val="00775538"/>
    <w:rsid w:val="00784CFA"/>
    <w:rsid w:val="00785BE9"/>
    <w:rsid w:val="0078635B"/>
    <w:rsid w:val="007923AE"/>
    <w:rsid w:val="007A315B"/>
    <w:rsid w:val="007A363C"/>
    <w:rsid w:val="007B6714"/>
    <w:rsid w:val="007B679D"/>
    <w:rsid w:val="007B6840"/>
    <w:rsid w:val="007C5452"/>
    <w:rsid w:val="00806E63"/>
    <w:rsid w:val="00825FD1"/>
    <w:rsid w:val="00827AC3"/>
    <w:rsid w:val="008322B3"/>
    <w:rsid w:val="00836EAE"/>
    <w:rsid w:val="00856344"/>
    <w:rsid w:val="00864646"/>
    <w:rsid w:val="00865270"/>
    <w:rsid w:val="008C2D9C"/>
    <w:rsid w:val="008D265C"/>
    <w:rsid w:val="008E598B"/>
    <w:rsid w:val="008E6BAA"/>
    <w:rsid w:val="008F0A02"/>
    <w:rsid w:val="00925B89"/>
    <w:rsid w:val="00930C34"/>
    <w:rsid w:val="00936808"/>
    <w:rsid w:val="00944BE6"/>
    <w:rsid w:val="00976257"/>
    <w:rsid w:val="009901E2"/>
    <w:rsid w:val="009E211E"/>
    <w:rsid w:val="009F7EA2"/>
    <w:rsid w:val="00A11026"/>
    <w:rsid w:val="00A11FBB"/>
    <w:rsid w:val="00A30B16"/>
    <w:rsid w:val="00A45093"/>
    <w:rsid w:val="00A4560B"/>
    <w:rsid w:val="00A50878"/>
    <w:rsid w:val="00A704AC"/>
    <w:rsid w:val="00A759E4"/>
    <w:rsid w:val="00A76F3F"/>
    <w:rsid w:val="00A8220F"/>
    <w:rsid w:val="00A83BF2"/>
    <w:rsid w:val="00A90E60"/>
    <w:rsid w:val="00A91C6E"/>
    <w:rsid w:val="00AD5F5D"/>
    <w:rsid w:val="00AE4388"/>
    <w:rsid w:val="00AE696C"/>
    <w:rsid w:val="00AF5CCF"/>
    <w:rsid w:val="00B021E3"/>
    <w:rsid w:val="00B06496"/>
    <w:rsid w:val="00B119F4"/>
    <w:rsid w:val="00B14A30"/>
    <w:rsid w:val="00B54BD3"/>
    <w:rsid w:val="00B71735"/>
    <w:rsid w:val="00B837AE"/>
    <w:rsid w:val="00B86BC0"/>
    <w:rsid w:val="00BB6754"/>
    <w:rsid w:val="00BB7A54"/>
    <w:rsid w:val="00BC5FA6"/>
    <w:rsid w:val="00BE7CAC"/>
    <w:rsid w:val="00C00C59"/>
    <w:rsid w:val="00C05F3F"/>
    <w:rsid w:val="00C07A6D"/>
    <w:rsid w:val="00C14A4D"/>
    <w:rsid w:val="00C163E3"/>
    <w:rsid w:val="00C31CB3"/>
    <w:rsid w:val="00C3446D"/>
    <w:rsid w:val="00C56B51"/>
    <w:rsid w:val="00C60517"/>
    <w:rsid w:val="00C63B6F"/>
    <w:rsid w:val="00C63D89"/>
    <w:rsid w:val="00C7197B"/>
    <w:rsid w:val="00CA4932"/>
    <w:rsid w:val="00CB5E3B"/>
    <w:rsid w:val="00CE5AA2"/>
    <w:rsid w:val="00CF229F"/>
    <w:rsid w:val="00D10FC4"/>
    <w:rsid w:val="00D151C1"/>
    <w:rsid w:val="00D67046"/>
    <w:rsid w:val="00DA0E6F"/>
    <w:rsid w:val="00DA21AF"/>
    <w:rsid w:val="00DB5167"/>
    <w:rsid w:val="00DC35D3"/>
    <w:rsid w:val="00DF5D5F"/>
    <w:rsid w:val="00E05D51"/>
    <w:rsid w:val="00E13975"/>
    <w:rsid w:val="00E17FEA"/>
    <w:rsid w:val="00E2556F"/>
    <w:rsid w:val="00E277F1"/>
    <w:rsid w:val="00E40C83"/>
    <w:rsid w:val="00E4691E"/>
    <w:rsid w:val="00E470DF"/>
    <w:rsid w:val="00E649ED"/>
    <w:rsid w:val="00E67A20"/>
    <w:rsid w:val="00E81820"/>
    <w:rsid w:val="00E93973"/>
    <w:rsid w:val="00EB1857"/>
    <w:rsid w:val="00EC459A"/>
    <w:rsid w:val="00ED689B"/>
    <w:rsid w:val="00F046DF"/>
    <w:rsid w:val="00F11EBF"/>
    <w:rsid w:val="00F431BE"/>
    <w:rsid w:val="00F441A5"/>
    <w:rsid w:val="00F60362"/>
    <w:rsid w:val="00F701EC"/>
    <w:rsid w:val="00F7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7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691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691E"/>
    <w:rPr>
      <w:rFonts w:ascii="Cambria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sid w:val="004942A2"/>
    <w:rPr>
      <w:rFonts w:cs="Times New Roman"/>
      <w:color w:val="0000FF"/>
      <w:u w:val="single"/>
    </w:rPr>
  </w:style>
  <w:style w:type="character" w:customStyle="1" w:styleId="klink">
    <w:name w:val="klink"/>
    <w:basedOn w:val="DefaultParagraphFont"/>
    <w:uiPriority w:val="99"/>
    <w:rsid w:val="00B837AE"/>
    <w:rPr>
      <w:rFonts w:cs="Times New Roman"/>
    </w:rPr>
  </w:style>
  <w:style w:type="paragraph" w:styleId="NormalWeb">
    <w:name w:val="Normal (Web)"/>
    <w:basedOn w:val="Normal"/>
    <w:uiPriority w:val="99"/>
    <w:rsid w:val="00E8182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40C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C6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660C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E4691E"/>
    <w:rPr>
      <w:sz w:val="24"/>
      <w:szCs w:val="24"/>
    </w:rPr>
  </w:style>
  <w:style w:type="character" w:styleId="Emphasis">
    <w:name w:val="Emphasis"/>
    <w:basedOn w:val="DefaultParagraphFont"/>
    <w:uiPriority w:val="99"/>
    <w:qFormat/>
    <w:locked/>
    <w:rsid w:val="005631D4"/>
    <w:rPr>
      <w:rFonts w:cs="Times New Roman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3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955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mpleresumetemplates.com/retail_sales_resume_sampl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y%20cv%20k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 cv ko</Template>
  <TotalTime>62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O</vt:lpstr>
    </vt:vector>
  </TitlesOfParts>
  <Company>Deftones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O</dc:title>
  <dc:subject/>
  <dc:creator>User</dc:creator>
  <cp:keywords/>
  <dc:description/>
  <cp:lastModifiedBy>User</cp:lastModifiedBy>
  <cp:revision>5</cp:revision>
  <cp:lastPrinted>2016-06-02T13:16:00Z</cp:lastPrinted>
  <dcterms:created xsi:type="dcterms:W3CDTF">2017-04-19T07:44:00Z</dcterms:created>
  <dcterms:modified xsi:type="dcterms:W3CDTF">2017-04-19T08:49:00Z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