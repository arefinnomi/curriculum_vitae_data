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0AC5F" w14:textId="77777777" w:rsidR="00816216" w:rsidRDefault="002520C8" w:rsidP="00141A4C">
      <w:pPr>
        <w:pStyle w:val="Title"/>
      </w:pPr>
      <w:r>
        <w:t xml:space="preserve">USMAN AHMAD </w:t>
      </w:r>
    </w:p>
    <w:p w14:paraId="1261A60F" w14:textId="77777777" w:rsidR="00141A4C" w:rsidRDefault="002520C8" w:rsidP="00141A4C">
      <w:r>
        <w:t xml:space="preserve">P-85 JAMIA NAGAR OKHLA NEW </w:t>
      </w:r>
      <w:proofErr w:type="gramStart"/>
      <w:r>
        <w:t xml:space="preserve">DELHI </w:t>
      </w:r>
      <w:r w:rsidR="00141A4C">
        <w:t> |</w:t>
      </w:r>
      <w:proofErr w:type="gramEnd"/>
      <w:r w:rsidR="00141A4C">
        <w:t> </w:t>
      </w:r>
      <w:r>
        <w:t>+918470828775</w:t>
      </w:r>
      <w:r w:rsidR="00141A4C">
        <w:t> | </w:t>
      </w:r>
      <w:r>
        <w:t>usman141093@gmail.com</w:t>
      </w:r>
    </w:p>
    <w:p w14:paraId="472C5681" w14:textId="77777777" w:rsidR="006270A9" w:rsidRDefault="006E7D83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3837E551D53DE043BAB1F855F4C5A144"/>
          </w:placeholder>
          <w:temporary/>
          <w:showingPlcHdr/>
          <w15:appearance w15:val="hidden"/>
        </w:sdtPr>
        <w:sdtContent>
          <w:r w:rsidR="009D5933">
            <w:t>Objective</w:t>
          </w:r>
        </w:sdtContent>
      </w:sdt>
    </w:p>
    <w:p w14:paraId="0AFF7087" w14:textId="228F5D30" w:rsidR="006270A9" w:rsidRDefault="002520C8" w:rsidP="002520C8">
      <w:r>
        <w:t>Dynamic multi-lingual marking executive with over 3</w:t>
      </w:r>
      <w:r w:rsidR="00AD3817">
        <w:t xml:space="preserve"> 1/2</w:t>
      </w:r>
      <w:r>
        <w:t xml:space="preserve"> years’ progressive experience within advertising and brand marketing. Possessing proven t</w:t>
      </w:r>
      <w:bookmarkStart w:id="0" w:name="_GoBack"/>
      <w:bookmarkEnd w:id="0"/>
      <w:r>
        <w:t>rack record for orchestrating marketing strategies, opening new market segments. seeks a challenging and varied position that will enable me to capitalize on sound marketing, commercial and project management expertise, with opportunities for personal and professional growth.</w:t>
      </w:r>
    </w:p>
    <w:sdt>
      <w:sdtPr>
        <w:alias w:val="Education:"/>
        <w:tag w:val="Education:"/>
        <w:id w:val="807127995"/>
        <w:placeholder>
          <w:docPart w:val="358B584E4AE43F489902B8E1AA15C825"/>
        </w:placeholder>
        <w:temporary/>
        <w:showingPlcHdr/>
        <w15:appearance w15:val="hidden"/>
      </w:sdtPr>
      <w:sdtContent>
        <w:p w14:paraId="048CA079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21F4E2A1" w14:textId="77777777" w:rsidR="006270A9" w:rsidRDefault="006E7D83">
      <w:pPr>
        <w:pStyle w:val="Heading2"/>
      </w:pPr>
      <w:sdt>
        <w:sdtPr>
          <w:alias w:val="Degree:"/>
          <w:tag w:val="Degree:"/>
          <w:id w:val="-1691290666"/>
          <w:placeholder>
            <w:docPart w:val="90604EB1CAAB7A4E873A885A983753F5"/>
          </w:placeholder>
          <w:temporary/>
          <w:showingPlcHdr/>
          <w15:appearance w15:val="hidden"/>
          <w:text/>
        </w:sdtPr>
        <w:sdtContent>
          <w:r w:rsidR="009D5933">
            <w:t>Degree</w:t>
          </w:r>
        </w:sdtContent>
      </w:sdt>
      <w:r w:rsidR="009D5933">
        <w:t> | </w:t>
      </w:r>
      <w:sdt>
        <w:sdtPr>
          <w:alias w:val="Date Earned:"/>
          <w:tag w:val="Date Earned:"/>
          <w:id w:val="-1221673033"/>
          <w:placeholder>
            <w:docPart w:val="BA70F42C73379242A6222D618B8481AB"/>
          </w:placeholder>
          <w:temporary/>
          <w:showingPlcHdr/>
          <w15:appearance w15:val="hidden"/>
          <w:text/>
        </w:sdtPr>
        <w:sdtContent>
          <w:r w:rsidR="009D5933">
            <w:t>Date Earned</w:t>
          </w:r>
        </w:sdtContent>
      </w:sdt>
      <w:r w:rsidR="009D5933">
        <w:t> | </w:t>
      </w:r>
      <w:sdt>
        <w:sdtPr>
          <w:alias w:val="School:"/>
          <w:tag w:val="School:"/>
          <w:id w:val="714016034"/>
          <w:placeholder>
            <w:docPart w:val="6361CEE21295124EB21F9F47217AAAAC"/>
          </w:placeholder>
          <w:temporary/>
          <w:showingPlcHdr/>
          <w15:appearance w15:val="hidden"/>
          <w:text/>
        </w:sdtPr>
        <w:sdtContent>
          <w:r w:rsidR="009D5933">
            <w:t>School</w:t>
          </w:r>
        </w:sdtContent>
      </w:sdt>
    </w:p>
    <w:p w14:paraId="4AA6F575" w14:textId="77777777" w:rsidR="006270A9" w:rsidRDefault="009D5933">
      <w:pPr>
        <w:pStyle w:val="ListBullet"/>
      </w:pPr>
      <w:r>
        <w:t xml:space="preserve">Major: </w:t>
      </w:r>
      <w:r w:rsidR="002520C8">
        <w:t>MBA-2016-NATIONAL INSTITUTE OF MANAGEMENT AND SCIENCE-MARKETING SPECIALIST</w:t>
      </w:r>
    </w:p>
    <w:p w14:paraId="02236179" w14:textId="77777777" w:rsidR="002520C8" w:rsidRDefault="009D5933" w:rsidP="002520C8">
      <w:pPr>
        <w:pStyle w:val="ListBullet"/>
      </w:pPr>
      <w:r>
        <w:t xml:space="preserve">Minor: </w:t>
      </w:r>
      <w:r w:rsidR="002520C8">
        <w:t>BBA – 2014 -MILESTONE COLLEGE CHHINDWARA, MADHYA PRADESH</w:t>
      </w:r>
    </w:p>
    <w:p w14:paraId="225F1BE0" w14:textId="77777777" w:rsidR="002520C8" w:rsidRDefault="002520C8" w:rsidP="002520C8">
      <w:pPr>
        <w:pStyle w:val="ListBullet"/>
      </w:pPr>
      <w:r>
        <w:t>12 TH - 2011 EXCELLENCE SCHOOL CHHINDWARA MADHYA PRADESH</w:t>
      </w:r>
    </w:p>
    <w:p w14:paraId="35BD2DB4" w14:textId="77777777" w:rsidR="006579CB" w:rsidRDefault="006579CB" w:rsidP="006579CB">
      <w:pPr>
        <w:pStyle w:val="Heading2"/>
      </w:pPr>
      <w:r>
        <w:t>DIPLOMA | </w:t>
      </w:r>
      <w:sdt>
        <w:sdtPr>
          <w:alias w:val="Date Earned:"/>
          <w:tag w:val="Date Earned:"/>
          <w:id w:val="-1133633284"/>
          <w:placeholder>
            <w:docPart w:val="5FA927AC0DC7614B8F170ACBC1FE7E52"/>
          </w:placeholder>
          <w:temporary/>
          <w:showingPlcHdr/>
          <w15:appearance w15:val="hidden"/>
          <w:text/>
        </w:sdtPr>
        <w:sdtContent>
          <w:r>
            <w:t>Date Earned</w:t>
          </w:r>
        </w:sdtContent>
      </w:sdt>
      <w:r>
        <w:t> | </w:t>
      </w:r>
      <w:sdt>
        <w:sdtPr>
          <w:alias w:val="School:"/>
          <w:tag w:val="School:"/>
          <w:id w:val="-1422943439"/>
          <w:placeholder>
            <w:docPart w:val="F2AD37350AE03940905403B6A839E584"/>
          </w:placeholder>
          <w:temporary/>
          <w:showingPlcHdr/>
          <w15:appearance w15:val="hidden"/>
          <w:text/>
        </w:sdtPr>
        <w:sdtContent>
          <w:r>
            <w:t>School</w:t>
          </w:r>
        </w:sdtContent>
      </w:sdt>
    </w:p>
    <w:p w14:paraId="358F2E41" w14:textId="77777777" w:rsidR="006579CB" w:rsidRDefault="006579CB" w:rsidP="006579CB">
      <w:r>
        <w:t>MANAGEMENT CERIFICATES:</w:t>
      </w:r>
    </w:p>
    <w:p w14:paraId="50EE419D" w14:textId="77777777" w:rsidR="006579CB" w:rsidRDefault="006579CB" w:rsidP="006579CB">
      <w:r>
        <w:t>RETAIL MANAGEMENT- MILESTONE COLLEGE CHHINDWARA-CERTIFIED BY RETAIL ASSOCIATON OF INDIA-(RAI)</w:t>
      </w:r>
    </w:p>
    <w:p w14:paraId="5F58013F" w14:textId="77777777" w:rsidR="006579CB" w:rsidRDefault="006579CB" w:rsidP="006579CB">
      <w:pPr>
        <w:pStyle w:val="ListBullet"/>
        <w:numPr>
          <w:ilvl w:val="0"/>
          <w:numId w:val="0"/>
        </w:numPr>
        <w:ind w:left="216" w:hanging="216"/>
      </w:pPr>
      <w:r>
        <w:t>STOCK MANAGEMENT- MILESTONE COLLEGE CHHINDWARA-CERTIFIED BY STOCK EXCHANGE BOARD OF INDIA(SEBI)</w:t>
      </w:r>
    </w:p>
    <w:p w14:paraId="4E34A63A" w14:textId="77777777" w:rsidR="006579CB" w:rsidRDefault="006579CB" w:rsidP="006579CB">
      <w:r>
        <w:t>INFORMATION TECHNOLOGY CERIFICATES (COMPUTER CERTIFICATES):</w:t>
      </w:r>
    </w:p>
    <w:p w14:paraId="54D9DED4" w14:textId="77777777" w:rsidR="006579CB" w:rsidRPr="006579CB" w:rsidRDefault="006579CB" w:rsidP="006579CB">
      <w:r>
        <w:t>ADVANCE DIPLOMA IN INFORMATION TECHNOLOGY(ADIT)-NIIT INDIA</w:t>
      </w:r>
    </w:p>
    <w:p w14:paraId="45464A1A" w14:textId="77777777" w:rsidR="006579CB" w:rsidRDefault="006579CB" w:rsidP="002520C8">
      <w:pPr>
        <w:pStyle w:val="ListBullet"/>
        <w:numPr>
          <w:ilvl w:val="0"/>
          <w:numId w:val="0"/>
        </w:numPr>
        <w:ind w:left="216"/>
      </w:pPr>
    </w:p>
    <w:sdt>
      <w:sdtPr>
        <w:alias w:val="Skills &amp; Abilities:"/>
        <w:tag w:val="Skills &amp; Abilities:"/>
        <w:id w:val="458624136"/>
        <w:placeholder>
          <w:docPart w:val="6C3629B2977B434EA2DA02BEF278B61B"/>
        </w:placeholder>
        <w:temporary/>
        <w:showingPlcHdr/>
        <w15:appearance w15:val="hidden"/>
      </w:sdtPr>
      <w:sdtContent>
        <w:p w14:paraId="34958E2E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p w14:paraId="687C402B" w14:textId="77777777" w:rsidR="006270A9" w:rsidRDefault="006E7D83">
      <w:pPr>
        <w:pStyle w:val="Heading2"/>
      </w:pPr>
      <w:sdt>
        <w:sdtPr>
          <w:alias w:val="Management:"/>
          <w:tag w:val="Management:"/>
          <w:id w:val="598525640"/>
          <w:placeholder>
            <w:docPart w:val="6CCBB564469D714A82EA274ABF7659BE"/>
          </w:placeholder>
          <w:temporary/>
          <w:showingPlcHdr/>
          <w15:appearance w15:val="hidden"/>
        </w:sdtPr>
        <w:sdtContent>
          <w:r w:rsidR="009D5933">
            <w:t>Management</w:t>
          </w:r>
        </w:sdtContent>
      </w:sdt>
      <w:r w:rsidR="003A1E0A">
        <w:t xml:space="preserve"> Skills:</w:t>
      </w:r>
    </w:p>
    <w:p w14:paraId="01B69A13" w14:textId="77777777" w:rsidR="006579CB" w:rsidRDefault="006579CB" w:rsidP="006579CB">
      <w:pPr>
        <w:pStyle w:val="ListBullet"/>
      </w:pPr>
      <w:r>
        <w:t>collaborative team player,</w:t>
      </w:r>
    </w:p>
    <w:p w14:paraId="55418652" w14:textId="77777777" w:rsidR="00C6377A" w:rsidRDefault="00C6377A" w:rsidP="006579CB">
      <w:pPr>
        <w:pStyle w:val="ListBullet"/>
      </w:pPr>
      <w:r>
        <w:t>good planner</w:t>
      </w:r>
    </w:p>
    <w:p w14:paraId="4DCAD334" w14:textId="77777777" w:rsidR="00C6377A" w:rsidRPr="00C6377A" w:rsidRDefault="00C6377A" w:rsidP="00C6377A">
      <w:pPr>
        <w:pStyle w:val="ListBullet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C6377A">
        <w:rPr>
          <w:shd w:val="clear" w:color="auto" w:fill="FFFFFF"/>
          <w:lang w:eastAsia="en-US"/>
        </w:rPr>
        <w:t>Oversight</w:t>
      </w:r>
    </w:p>
    <w:p w14:paraId="79155372" w14:textId="77777777" w:rsidR="00C6377A" w:rsidRDefault="00C6377A" w:rsidP="00C6377A">
      <w:pPr>
        <w:pStyle w:val="ListBullet"/>
        <w:rPr>
          <w:lang w:eastAsia="en-US"/>
        </w:rPr>
      </w:pPr>
      <w:r>
        <w:rPr>
          <w:lang w:eastAsia="en-US"/>
        </w:rPr>
        <w:t xml:space="preserve">Strategic </w:t>
      </w:r>
      <w:r w:rsidRPr="00C6377A">
        <w:rPr>
          <w:lang w:eastAsia="en-US"/>
        </w:rPr>
        <w:t>Thinking</w:t>
      </w:r>
    </w:p>
    <w:p w14:paraId="422F2949" w14:textId="77777777" w:rsidR="006579CB" w:rsidRDefault="006579CB" w:rsidP="006579CB">
      <w:pPr>
        <w:pStyle w:val="ListBullet"/>
      </w:pPr>
      <w:r>
        <w:t>motivational leader,</w:t>
      </w:r>
    </w:p>
    <w:p w14:paraId="264FAC83" w14:textId="77777777" w:rsidR="006579CB" w:rsidRDefault="006579CB" w:rsidP="006579CB">
      <w:pPr>
        <w:pStyle w:val="ListBullet"/>
      </w:pPr>
      <w:r>
        <w:t>Creative-Research based,</w:t>
      </w:r>
    </w:p>
    <w:p w14:paraId="5999F302" w14:textId="77777777" w:rsidR="006579CB" w:rsidRDefault="006579CB" w:rsidP="006579CB">
      <w:pPr>
        <w:pStyle w:val="ListBullet"/>
      </w:pPr>
      <w:r>
        <w:t>decisions Customer,</w:t>
      </w:r>
    </w:p>
    <w:p w14:paraId="020C7044" w14:textId="77777777" w:rsidR="003A1E0A" w:rsidRDefault="003A1E0A" w:rsidP="00C6377A">
      <w:pPr>
        <w:pStyle w:val="ListBullet"/>
      </w:pPr>
      <w:r>
        <w:t>Self-Motivated</w:t>
      </w:r>
    </w:p>
    <w:p w14:paraId="323BA0B1" w14:textId="77777777" w:rsidR="006579CB" w:rsidRDefault="006579CB" w:rsidP="00C6377A">
      <w:pPr>
        <w:pStyle w:val="ListBullet"/>
      </w:pPr>
      <w:r>
        <w:t xml:space="preserve"> Service Cost</w:t>
      </w:r>
      <w:r w:rsidR="00C6377A">
        <w:t xml:space="preserve"> </w:t>
      </w:r>
      <w:r w:rsidR="003A1E0A">
        <w:t>efficient</w:t>
      </w:r>
    </w:p>
    <w:p w14:paraId="349084CA" w14:textId="77777777" w:rsidR="006270A9" w:rsidRDefault="006579CB" w:rsidP="006579CB">
      <w:pPr>
        <w:pStyle w:val="ListBullet"/>
      </w:pPr>
      <w:r>
        <w:t>responsibility.</w:t>
      </w:r>
    </w:p>
    <w:p w14:paraId="274305BD" w14:textId="77777777" w:rsidR="006270A9" w:rsidRDefault="006E7D83">
      <w:pPr>
        <w:pStyle w:val="Heading2"/>
      </w:pPr>
      <w:sdt>
        <w:sdtPr>
          <w:alias w:val="Sales:"/>
          <w:tag w:val="Sales:"/>
          <w:id w:val="-2126221975"/>
          <w:placeholder>
            <w:docPart w:val="9E17407C49C5B74FA179673E2EA7C96E"/>
          </w:placeholder>
          <w:temporary/>
          <w:showingPlcHdr/>
          <w15:appearance w15:val="hidden"/>
        </w:sdtPr>
        <w:sdtContent>
          <w:r w:rsidR="009D5933">
            <w:t>Sales</w:t>
          </w:r>
        </w:sdtContent>
      </w:sdt>
      <w:r w:rsidR="003A1E0A">
        <w:t xml:space="preserve"> skills:</w:t>
      </w:r>
    </w:p>
    <w:p w14:paraId="513FDAA8" w14:textId="77777777" w:rsidR="00C6377A" w:rsidRDefault="00C6377A" w:rsidP="00C6377A">
      <w:pPr>
        <w:pStyle w:val="ListBullet"/>
        <w:rPr>
          <w:lang w:eastAsia="en-US"/>
        </w:rPr>
      </w:pPr>
      <w:r>
        <w:rPr>
          <w:lang w:eastAsia="en-US"/>
        </w:rPr>
        <w:t>Collaboration</w:t>
      </w:r>
    </w:p>
    <w:p w14:paraId="19B44550" w14:textId="77777777" w:rsidR="00C6377A" w:rsidRPr="00C6377A" w:rsidRDefault="00C6377A" w:rsidP="00C6377A">
      <w:pPr>
        <w:pStyle w:val="ListBullet"/>
        <w:rPr>
          <w:lang w:eastAsia="en-US"/>
        </w:rPr>
      </w:pPr>
      <w:r>
        <w:rPr>
          <w:lang w:eastAsia="en-US"/>
        </w:rPr>
        <w:t>Conflict Resolving.</w:t>
      </w:r>
    </w:p>
    <w:p w14:paraId="33D3BF37" w14:textId="77777777" w:rsidR="00C6377A" w:rsidRDefault="003A1E0A" w:rsidP="00C6377A">
      <w:pPr>
        <w:pStyle w:val="ListBullet"/>
      </w:pPr>
      <w:r>
        <w:t>persuasive communicator</w:t>
      </w:r>
    </w:p>
    <w:p w14:paraId="5D5B80D0" w14:textId="77777777" w:rsidR="003A1E0A" w:rsidRPr="003A1E0A" w:rsidRDefault="003A1E0A" w:rsidP="003A1E0A">
      <w:pPr>
        <w:pStyle w:val="ListBullet"/>
        <w:rPr>
          <w:rFonts w:ascii="Times New Roman" w:hAnsi="Times New Roman"/>
          <w:color w:val="auto"/>
          <w:sz w:val="24"/>
          <w:szCs w:val="24"/>
          <w:lang w:eastAsia="en-US"/>
        </w:rPr>
      </w:pPr>
      <w:r>
        <w:rPr>
          <w:shd w:val="clear" w:color="auto" w:fill="FFFFFF"/>
          <w:lang w:eastAsia="en-US"/>
        </w:rPr>
        <w:t>s</w:t>
      </w:r>
      <w:r w:rsidRPr="003A1E0A">
        <w:rPr>
          <w:shd w:val="clear" w:color="auto" w:fill="FFFFFF"/>
          <w:lang w:eastAsia="en-US"/>
        </w:rPr>
        <w:t>tress management</w:t>
      </w:r>
    </w:p>
    <w:p w14:paraId="1A69919E" w14:textId="77777777" w:rsidR="00C6377A" w:rsidRDefault="00C6377A">
      <w:pPr>
        <w:pStyle w:val="Heading2"/>
      </w:pPr>
    </w:p>
    <w:p w14:paraId="5F041D02" w14:textId="77777777" w:rsidR="006270A9" w:rsidRDefault="006E7D83">
      <w:pPr>
        <w:pStyle w:val="Heading2"/>
      </w:pPr>
      <w:sdt>
        <w:sdtPr>
          <w:alias w:val="Communication:"/>
          <w:tag w:val="Communication:"/>
          <w:id w:val="-1153840069"/>
          <w:placeholder>
            <w:docPart w:val="46B356D8672A4148B52202D3247732BD"/>
          </w:placeholder>
          <w:temporary/>
          <w:showingPlcHdr/>
          <w15:appearance w15:val="hidden"/>
        </w:sdtPr>
        <w:sdtContent>
          <w:r w:rsidR="009D5933">
            <w:t>Communication</w:t>
          </w:r>
        </w:sdtContent>
      </w:sdt>
      <w:r w:rsidR="003A1E0A">
        <w:t xml:space="preserve"> skills:</w:t>
      </w:r>
    </w:p>
    <w:p w14:paraId="3BD9C1EC" w14:textId="77777777" w:rsidR="006270A9" w:rsidRDefault="003A1E0A">
      <w:pPr>
        <w:pStyle w:val="ListBullet"/>
      </w:pPr>
      <w:r>
        <w:t>Team Player</w:t>
      </w:r>
    </w:p>
    <w:p w14:paraId="2BF15FAA" w14:textId="77777777" w:rsidR="003A1E0A" w:rsidRDefault="003A1E0A">
      <w:pPr>
        <w:pStyle w:val="ListBullet"/>
      </w:pPr>
      <w:r>
        <w:t>Public Speaking</w:t>
      </w:r>
    </w:p>
    <w:p w14:paraId="65EFC9EF" w14:textId="77777777" w:rsidR="003A1E0A" w:rsidRDefault="003A1E0A">
      <w:pPr>
        <w:pStyle w:val="ListBullet"/>
      </w:pPr>
      <w:r>
        <w:t>Time Management</w:t>
      </w:r>
    </w:p>
    <w:p w14:paraId="3B22B31C" w14:textId="77777777" w:rsidR="003A1E0A" w:rsidRDefault="003A1E0A" w:rsidP="003A1E0A">
      <w:pPr>
        <w:pStyle w:val="ListBullet"/>
        <w:numPr>
          <w:ilvl w:val="0"/>
          <w:numId w:val="0"/>
        </w:numPr>
      </w:pPr>
    </w:p>
    <w:p w14:paraId="3D3E187B" w14:textId="77777777" w:rsidR="006270A9" w:rsidRDefault="006E7D83">
      <w:pPr>
        <w:pStyle w:val="Heading2"/>
      </w:pPr>
      <w:sdt>
        <w:sdtPr>
          <w:alias w:val="Leadership:"/>
          <w:tag w:val="Leadership:"/>
          <w:id w:val="1837562325"/>
          <w:placeholder>
            <w:docPart w:val="1A4C00B0EB18984D8D2AE5457D39AE0D"/>
          </w:placeholder>
          <w:temporary/>
          <w:showingPlcHdr/>
          <w15:appearance w15:val="hidden"/>
        </w:sdtPr>
        <w:sdtContent>
          <w:r w:rsidR="009D5933">
            <w:t>Leadership</w:t>
          </w:r>
        </w:sdtContent>
      </w:sdt>
      <w:r w:rsidR="003A1E0A">
        <w:t xml:space="preserve"> skills:</w:t>
      </w:r>
    </w:p>
    <w:p w14:paraId="123E0253" w14:textId="77777777" w:rsidR="003A1E0A" w:rsidRPr="003A1E0A" w:rsidRDefault="003A1E0A" w:rsidP="003A1E0A">
      <w:pPr>
        <w:pStyle w:val="ListBullet"/>
        <w:rPr>
          <w:lang w:eastAsia="en-US"/>
        </w:rPr>
      </w:pPr>
      <w:r w:rsidRPr="003A1E0A">
        <w:rPr>
          <w:lang w:eastAsia="en-US"/>
        </w:rPr>
        <w:t>Accountability</w:t>
      </w:r>
    </w:p>
    <w:p w14:paraId="6FEBE33F" w14:textId="77777777" w:rsidR="003A1E0A" w:rsidRPr="003A1E0A" w:rsidRDefault="003A1E0A" w:rsidP="003A1E0A">
      <w:pPr>
        <w:pStyle w:val="ListBullet"/>
        <w:rPr>
          <w:lang w:eastAsia="en-US"/>
        </w:rPr>
      </w:pPr>
      <w:r w:rsidRPr="003A1E0A">
        <w:rPr>
          <w:lang w:eastAsia="en-US"/>
        </w:rPr>
        <w:t>Coordinating resources</w:t>
      </w:r>
    </w:p>
    <w:p w14:paraId="4779D176" w14:textId="77777777" w:rsidR="003A1E0A" w:rsidRPr="003A1E0A" w:rsidRDefault="003A1E0A" w:rsidP="003A1E0A">
      <w:pPr>
        <w:pStyle w:val="ListBullet"/>
        <w:rPr>
          <w:lang w:eastAsia="en-US"/>
        </w:rPr>
      </w:pPr>
      <w:r w:rsidRPr="003A1E0A">
        <w:rPr>
          <w:lang w:eastAsia="en-US"/>
        </w:rPr>
        <w:t>Information gathering</w:t>
      </w:r>
    </w:p>
    <w:p w14:paraId="27657329" w14:textId="77777777" w:rsidR="003A1E0A" w:rsidRDefault="003A1E0A" w:rsidP="003A1E0A">
      <w:pPr>
        <w:pStyle w:val="ListBullet"/>
        <w:rPr>
          <w:lang w:eastAsia="en-US"/>
        </w:rPr>
      </w:pPr>
      <w:r w:rsidRPr="003A1E0A">
        <w:rPr>
          <w:lang w:eastAsia="en-US"/>
        </w:rPr>
        <w:t>Influence</w:t>
      </w:r>
    </w:p>
    <w:p w14:paraId="79FFB6D2" w14:textId="77777777" w:rsidR="003A1E0A" w:rsidRPr="003A1E0A" w:rsidRDefault="003A1E0A" w:rsidP="003A1E0A">
      <w:pPr>
        <w:pStyle w:val="ListBullet"/>
        <w:rPr>
          <w:lang w:eastAsia="en-US"/>
        </w:rPr>
      </w:pPr>
      <w:r w:rsidRPr="003A1E0A">
        <w:rPr>
          <w:lang w:eastAsia="en-US"/>
        </w:rPr>
        <w:t>Mentoring</w:t>
      </w:r>
    </w:p>
    <w:p w14:paraId="621588B4" w14:textId="77777777" w:rsidR="003A1E0A" w:rsidRPr="003A1E0A" w:rsidRDefault="003A1E0A" w:rsidP="003A1E0A">
      <w:pPr>
        <w:pStyle w:val="ListBullet"/>
        <w:rPr>
          <w:lang w:eastAsia="en-US"/>
        </w:rPr>
      </w:pPr>
      <w:r w:rsidRPr="003A1E0A">
        <w:rPr>
          <w:lang w:eastAsia="en-US"/>
        </w:rPr>
        <w:t>Planning</w:t>
      </w:r>
    </w:p>
    <w:p w14:paraId="6F2A4950" w14:textId="77777777" w:rsidR="003A1E0A" w:rsidRPr="003A1E0A" w:rsidRDefault="003A1E0A" w:rsidP="003A1E0A">
      <w:pPr>
        <w:pStyle w:val="ListBullet"/>
        <w:rPr>
          <w:lang w:eastAsia="en-US"/>
        </w:rPr>
      </w:pPr>
      <w:r w:rsidRPr="003A1E0A">
        <w:rPr>
          <w:lang w:eastAsia="en-US"/>
        </w:rPr>
        <w:t>Politeness</w:t>
      </w:r>
    </w:p>
    <w:p w14:paraId="444B7FCB" w14:textId="77777777" w:rsidR="003A1E0A" w:rsidRPr="003A1E0A" w:rsidRDefault="003A1E0A" w:rsidP="003A1E0A">
      <w:pPr>
        <w:pStyle w:val="ListBullet"/>
        <w:rPr>
          <w:lang w:eastAsia="en-US"/>
        </w:rPr>
      </w:pPr>
      <w:r w:rsidRPr="003A1E0A">
        <w:rPr>
          <w:lang w:eastAsia="en-US"/>
        </w:rPr>
        <w:t>Positivity</w:t>
      </w:r>
    </w:p>
    <w:p w14:paraId="1F7260CB" w14:textId="77777777" w:rsidR="003A1E0A" w:rsidRDefault="003A1E0A" w:rsidP="003A1E0A">
      <w:pPr>
        <w:pStyle w:val="ListBullet"/>
        <w:rPr>
          <w:lang w:eastAsia="en-US"/>
        </w:rPr>
      </w:pPr>
      <w:r w:rsidRPr="003A1E0A">
        <w:rPr>
          <w:lang w:eastAsia="en-US"/>
        </w:rPr>
        <w:t>Prioritization</w:t>
      </w:r>
    </w:p>
    <w:p w14:paraId="01F8219E" w14:textId="77777777" w:rsidR="003A1E0A" w:rsidRDefault="003A1E0A" w:rsidP="003A1E0A">
      <w:pPr>
        <w:pStyle w:val="Heading2"/>
      </w:pPr>
      <w:proofErr w:type="gramStart"/>
      <w:r>
        <w:t>computer(</w:t>
      </w:r>
      <w:proofErr w:type="gramEnd"/>
      <w:r>
        <w:t>information technology) skills:</w:t>
      </w:r>
    </w:p>
    <w:p w14:paraId="272E6405" w14:textId="77777777" w:rsidR="003A1E0A" w:rsidRDefault="003A1E0A" w:rsidP="003A1E0A">
      <w:pPr>
        <w:pStyle w:val="ListBullet"/>
        <w:rPr>
          <w:lang w:eastAsia="en-US"/>
        </w:rPr>
      </w:pPr>
      <w:r>
        <w:rPr>
          <w:lang w:eastAsia="en-US"/>
        </w:rPr>
        <w:t xml:space="preserve"> Advance Java(j2</w:t>
      </w:r>
      <w:proofErr w:type="gramStart"/>
      <w:r>
        <w:rPr>
          <w:lang w:eastAsia="en-US"/>
        </w:rPr>
        <w:t>SE,J</w:t>
      </w:r>
      <w:proofErr w:type="gramEnd"/>
      <w:r>
        <w:rPr>
          <w:lang w:eastAsia="en-US"/>
        </w:rPr>
        <w:t>2EE)</w:t>
      </w:r>
    </w:p>
    <w:p w14:paraId="39BFE172" w14:textId="77777777" w:rsidR="003A1E0A" w:rsidRDefault="003A1E0A" w:rsidP="003A1E0A">
      <w:pPr>
        <w:pStyle w:val="ListBullet"/>
        <w:rPr>
          <w:lang w:eastAsia="en-US"/>
        </w:rPr>
      </w:pPr>
      <w:r>
        <w:rPr>
          <w:lang w:eastAsia="en-US"/>
        </w:rPr>
        <w:t>oracle</w:t>
      </w:r>
    </w:p>
    <w:p w14:paraId="1138A3CA" w14:textId="77777777" w:rsidR="003A1E0A" w:rsidRDefault="003A1E0A" w:rsidP="003A1E0A">
      <w:pPr>
        <w:pStyle w:val="ListBullet"/>
        <w:rPr>
          <w:lang w:eastAsia="en-US"/>
        </w:rPr>
      </w:pPr>
      <w:r>
        <w:rPr>
          <w:lang w:eastAsia="en-US"/>
        </w:rPr>
        <w:t>SQL-Server</w:t>
      </w:r>
    </w:p>
    <w:p w14:paraId="44F039E6" w14:textId="77777777" w:rsidR="003A1E0A" w:rsidRDefault="003A1E0A" w:rsidP="003A1E0A">
      <w:pPr>
        <w:pStyle w:val="ListBullet"/>
        <w:rPr>
          <w:lang w:eastAsia="en-US"/>
        </w:rPr>
      </w:pPr>
      <w:r>
        <w:rPr>
          <w:lang w:eastAsia="en-US"/>
        </w:rPr>
        <w:t xml:space="preserve"> database management</w:t>
      </w:r>
    </w:p>
    <w:p w14:paraId="4EEA0B43" w14:textId="77777777" w:rsidR="003A1E0A" w:rsidRDefault="003A1E0A" w:rsidP="003A1E0A">
      <w:pPr>
        <w:pStyle w:val="ListBullet"/>
        <w:rPr>
          <w:lang w:eastAsia="en-US"/>
        </w:rPr>
      </w:pPr>
      <w:r>
        <w:rPr>
          <w:lang w:eastAsia="en-US"/>
        </w:rPr>
        <w:t xml:space="preserve"> html5</w:t>
      </w:r>
    </w:p>
    <w:p w14:paraId="03BEF9F6" w14:textId="77777777" w:rsidR="003A1E0A" w:rsidRDefault="003A1E0A" w:rsidP="003A1E0A">
      <w:pPr>
        <w:pStyle w:val="ListBullet"/>
        <w:rPr>
          <w:lang w:eastAsia="en-US"/>
        </w:rPr>
      </w:pPr>
      <w:r>
        <w:rPr>
          <w:lang w:eastAsia="en-US"/>
        </w:rPr>
        <w:t>MS-Office</w:t>
      </w:r>
    </w:p>
    <w:p w14:paraId="50880611" w14:textId="77777777" w:rsidR="003A1E0A" w:rsidRDefault="003A1E0A" w:rsidP="003A1E0A">
      <w:pPr>
        <w:pStyle w:val="ListBullet"/>
        <w:rPr>
          <w:lang w:eastAsia="en-US"/>
        </w:rPr>
      </w:pPr>
      <w:r>
        <w:rPr>
          <w:lang w:eastAsia="en-US"/>
        </w:rPr>
        <w:t xml:space="preserve"> network security</w:t>
      </w:r>
    </w:p>
    <w:p w14:paraId="2853096E" w14:textId="4E3D5E6C" w:rsidR="003A1E0A" w:rsidRDefault="003A1E0A" w:rsidP="00AD3817">
      <w:pPr>
        <w:pStyle w:val="ListBullet"/>
        <w:rPr>
          <w:lang w:eastAsia="en-US"/>
        </w:rPr>
      </w:pPr>
      <w:r>
        <w:rPr>
          <w:lang w:eastAsia="en-US"/>
        </w:rPr>
        <w:t>software development and web designing etc.</w:t>
      </w:r>
    </w:p>
    <w:sdt>
      <w:sdtPr>
        <w:alias w:val="Experience:"/>
        <w:tag w:val="Experience:"/>
        <w:id w:val="171684534"/>
        <w:placeholder>
          <w:docPart w:val="E7BCD374CE4B374186A0A9BA3269E039"/>
        </w:placeholder>
        <w:temporary/>
        <w:showingPlcHdr/>
        <w15:appearance w15:val="hidden"/>
      </w:sdtPr>
      <w:sdtContent>
        <w:p w14:paraId="149D8227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7996C6B1" w14:textId="77777777" w:rsidR="001B29CF" w:rsidRPr="001B29CF" w:rsidRDefault="005B439B" w:rsidP="005B439B">
      <w:pPr>
        <w:pStyle w:val="Heading2"/>
      </w:pPr>
      <w:r>
        <w:t xml:space="preserve">I was working </w:t>
      </w:r>
      <w:proofErr w:type="gramStart"/>
      <w:r>
        <w:t xml:space="preserve">in  </w:t>
      </w:r>
      <w:r>
        <w:t>VINAYAK</w:t>
      </w:r>
      <w:proofErr w:type="gramEnd"/>
      <w:r>
        <w:t xml:space="preserve"> PUBLICITY • FROM 14-03- 2014 TO 22-07- 2017</w:t>
      </w:r>
      <w:r>
        <w:t xml:space="preserve"> AS ADVERTISER IN MARKETING FIELD AND I ALSO WORK AS A LEADER IN THAT COMPANY. I GAIN KNOWLEDGE ABOUT </w:t>
      </w:r>
      <w:r>
        <w:t>New Client Opportunities, Managing-team, Customer satisfaction,</w:t>
      </w:r>
      <w:r>
        <w:t xml:space="preserve"> </w:t>
      </w:r>
      <w:r>
        <w:t xml:space="preserve">International Marketing/Advertising, Market </w:t>
      </w:r>
      <w:proofErr w:type="gramStart"/>
      <w:r>
        <w:t>Segmentation,Publishing</w:t>
      </w:r>
      <w:proofErr w:type="gramEnd"/>
      <w:r>
        <w:t>, Brand Marketing, lead generation,</w:t>
      </w:r>
      <w:r>
        <w:t xml:space="preserve"> FROM VINAYAK PUBLICITY.</w:t>
      </w:r>
    </w:p>
    <w:sectPr w:rsidR="001B29CF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9F4CFC" w14:textId="77777777" w:rsidR="00752C01" w:rsidRDefault="00752C01">
      <w:pPr>
        <w:spacing w:after="0"/>
      </w:pPr>
      <w:r>
        <w:separator/>
      </w:r>
    </w:p>
  </w:endnote>
  <w:endnote w:type="continuationSeparator" w:id="0">
    <w:p w14:paraId="46837B9F" w14:textId="77777777" w:rsidR="00752C01" w:rsidRDefault="00752C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明朝B">
    <w:panose1 w:val="00000000000000000000"/>
    <w:charset w:val="0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1727E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D381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11D014" w14:textId="77777777" w:rsidR="00752C01" w:rsidRDefault="00752C01">
      <w:pPr>
        <w:spacing w:after="0"/>
      </w:pPr>
      <w:r>
        <w:separator/>
      </w:r>
    </w:p>
  </w:footnote>
  <w:footnote w:type="continuationSeparator" w:id="0">
    <w:p w14:paraId="48AB27E5" w14:textId="77777777" w:rsidR="00752C01" w:rsidRDefault="00752C0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C886C05"/>
    <w:multiLevelType w:val="multilevel"/>
    <w:tmpl w:val="9C48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FB0740B"/>
    <w:multiLevelType w:val="multilevel"/>
    <w:tmpl w:val="4A8C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7B0C4EFA"/>
    <w:multiLevelType w:val="multilevel"/>
    <w:tmpl w:val="0FE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3"/>
  </w:num>
  <w:num w:numId="17">
    <w:abstractNumId w:val="16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5"/>
  </w:num>
  <w:num w:numId="23">
    <w:abstractNumId w:val="20"/>
  </w:num>
  <w:num w:numId="24">
    <w:abstractNumId w:val="12"/>
  </w:num>
  <w:num w:numId="25">
    <w:abstractNumId w:val="17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C8"/>
    <w:rsid w:val="000A4F59"/>
    <w:rsid w:val="00141A4C"/>
    <w:rsid w:val="001B29CF"/>
    <w:rsid w:val="002520C8"/>
    <w:rsid w:val="0028220F"/>
    <w:rsid w:val="00356C14"/>
    <w:rsid w:val="003A1E0A"/>
    <w:rsid w:val="005B439B"/>
    <w:rsid w:val="00617B26"/>
    <w:rsid w:val="006270A9"/>
    <w:rsid w:val="006579CB"/>
    <w:rsid w:val="00675956"/>
    <w:rsid w:val="00681034"/>
    <w:rsid w:val="006E7D83"/>
    <w:rsid w:val="00752C01"/>
    <w:rsid w:val="00816216"/>
    <w:rsid w:val="0087734B"/>
    <w:rsid w:val="009D5933"/>
    <w:rsid w:val="00AD3817"/>
    <w:rsid w:val="00BD768D"/>
    <w:rsid w:val="00C61F8E"/>
    <w:rsid w:val="00C6377A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E21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Strong">
    <w:name w:val="Strong"/>
    <w:basedOn w:val="DefaultParagraphFont"/>
    <w:uiPriority w:val="22"/>
    <w:qFormat/>
    <w:rsid w:val="00C637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2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book/Library/Containers/com.microsoft.Word/Data/Library/Caches/TM02918880/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837E551D53DE043BAB1F855F4C5A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DF329-D360-1540-9B31-133101454400}"/>
      </w:docPartPr>
      <w:docPartBody>
        <w:p w:rsidR="00A919EF" w:rsidRDefault="00A919EF">
          <w:pPr>
            <w:pStyle w:val="3837E551D53DE043BAB1F855F4C5A144"/>
          </w:pPr>
          <w:r>
            <w:t>Objective</w:t>
          </w:r>
        </w:p>
      </w:docPartBody>
    </w:docPart>
    <w:docPart>
      <w:docPartPr>
        <w:name w:val="358B584E4AE43F489902B8E1AA15C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5725F-EB44-5F4C-9505-B87C7C35D15F}"/>
      </w:docPartPr>
      <w:docPartBody>
        <w:p w:rsidR="00A919EF" w:rsidRDefault="00A919EF">
          <w:pPr>
            <w:pStyle w:val="358B584E4AE43F489902B8E1AA15C825"/>
          </w:pPr>
          <w:r>
            <w:t>Education</w:t>
          </w:r>
        </w:p>
      </w:docPartBody>
    </w:docPart>
    <w:docPart>
      <w:docPartPr>
        <w:name w:val="90604EB1CAAB7A4E873A885A98375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2CBF3-1B7A-E741-85AE-34BB8DF545CA}"/>
      </w:docPartPr>
      <w:docPartBody>
        <w:p w:rsidR="00A919EF" w:rsidRDefault="00A919EF">
          <w:pPr>
            <w:pStyle w:val="90604EB1CAAB7A4E873A885A983753F5"/>
          </w:pPr>
          <w:r>
            <w:t>Degree</w:t>
          </w:r>
        </w:p>
      </w:docPartBody>
    </w:docPart>
    <w:docPart>
      <w:docPartPr>
        <w:name w:val="BA70F42C73379242A6222D618B848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C8743-B402-7042-B9F4-DB6D59F1AB3D}"/>
      </w:docPartPr>
      <w:docPartBody>
        <w:p w:rsidR="00A919EF" w:rsidRDefault="00A919EF">
          <w:pPr>
            <w:pStyle w:val="BA70F42C73379242A6222D618B8481AB"/>
          </w:pPr>
          <w:r>
            <w:t>Date Earned</w:t>
          </w:r>
        </w:p>
      </w:docPartBody>
    </w:docPart>
    <w:docPart>
      <w:docPartPr>
        <w:name w:val="6361CEE21295124EB21F9F47217AA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97CAC-DB40-5A41-9483-82C350AD35E2}"/>
      </w:docPartPr>
      <w:docPartBody>
        <w:p w:rsidR="00A919EF" w:rsidRDefault="00A919EF">
          <w:pPr>
            <w:pStyle w:val="6361CEE21295124EB21F9F47217AAAAC"/>
          </w:pPr>
          <w:r>
            <w:t>School</w:t>
          </w:r>
        </w:p>
      </w:docPartBody>
    </w:docPart>
    <w:docPart>
      <w:docPartPr>
        <w:name w:val="6C3629B2977B434EA2DA02BEF278B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4838C-6342-C248-8C0C-223AC2129C2A}"/>
      </w:docPartPr>
      <w:docPartBody>
        <w:p w:rsidR="00A919EF" w:rsidRDefault="00A919EF">
          <w:pPr>
            <w:pStyle w:val="6C3629B2977B434EA2DA02BEF278B61B"/>
          </w:pPr>
          <w:r>
            <w:t>Skills &amp; Abilities</w:t>
          </w:r>
        </w:p>
      </w:docPartBody>
    </w:docPart>
    <w:docPart>
      <w:docPartPr>
        <w:name w:val="6CCBB564469D714A82EA274ABF765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460B9-077E-DE4C-95B7-BD51A9ABEEC9}"/>
      </w:docPartPr>
      <w:docPartBody>
        <w:p w:rsidR="00A919EF" w:rsidRDefault="00A919EF">
          <w:pPr>
            <w:pStyle w:val="6CCBB564469D714A82EA274ABF7659BE"/>
          </w:pPr>
          <w:r>
            <w:t>Management</w:t>
          </w:r>
        </w:p>
      </w:docPartBody>
    </w:docPart>
    <w:docPart>
      <w:docPartPr>
        <w:name w:val="9E17407C49C5B74FA179673E2EA7C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2F819-8B5F-9F4C-8177-D3C54E5953B6}"/>
      </w:docPartPr>
      <w:docPartBody>
        <w:p w:rsidR="00A919EF" w:rsidRDefault="00A919EF">
          <w:pPr>
            <w:pStyle w:val="9E17407C49C5B74FA179673E2EA7C96E"/>
          </w:pPr>
          <w:r>
            <w:t>Sales</w:t>
          </w:r>
        </w:p>
      </w:docPartBody>
    </w:docPart>
    <w:docPart>
      <w:docPartPr>
        <w:name w:val="46B356D8672A4148B52202D324773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87540-1B90-1649-AA9C-876AA9036853}"/>
      </w:docPartPr>
      <w:docPartBody>
        <w:p w:rsidR="00A919EF" w:rsidRDefault="00A919EF">
          <w:pPr>
            <w:pStyle w:val="46B356D8672A4148B52202D3247732BD"/>
          </w:pPr>
          <w:r>
            <w:t>Communication</w:t>
          </w:r>
        </w:p>
      </w:docPartBody>
    </w:docPart>
    <w:docPart>
      <w:docPartPr>
        <w:name w:val="1A4C00B0EB18984D8D2AE5457D39A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D5F7A-6756-3B47-86BD-AF7F55ADC9EB}"/>
      </w:docPartPr>
      <w:docPartBody>
        <w:p w:rsidR="00A919EF" w:rsidRDefault="00A919EF">
          <w:pPr>
            <w:pStyle w:val="1A4C00B0EB18984D8D2AE5457D39AE0D"/>
          </w:pPr>
          <w:r>
            <w:t>Leadership</w:t>
          </w:r>
        </w:p>
      </w:docPartBody>
    </w:docPart>
    <w:docPart>
      <w:docPartPr>
        <w:name w:val="E7BCD374CE4B374186A0A9BA3269E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96631-CCB0-C440-B001-4C9BCDDDDABF}"/>
      </w:docPartPr>
      <w:docPartBody>
        <w:p w:rsidR="00A919EF" w:rsidRDefault="00A919EF">
          <w:pPr>
            <w:pStyle w:val="E7BCD374CE4B374186A0A9BA3269E039"/>
          </w:pPr>
          <w:r>
            <w:t>Experience</w:t>
          </w:r>
        </w:p>
      </w:docPartBody>
    </w:docPart>
    <w:docPart>
      <w:docPartPr>
        <w:name w:val="5FA927AC0DC7614B8F170ACBC1FE7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217F8-6BDE-254D-B5FE-C025CE998085}"/>
      </w:docPartPr>
      <w:docPartBody>
        <w:p w:rsidR="00A919EF" w:rsidRDefault="00F82F9F" w:rsidP="00F82F9F">
          <w:pPr>
            <w:pStyle w:val="5FA927AC0DC7614B8F170ACBC1FE7E52"/>
          </w:pPr>
          <w:r>
            <w:t>Date Earned</w:t>
          </w:r>
        </w:p>
      </w:docPartBody>
    </w:docPart>
    <w:docPart>
      <w:docPartPr>
        <w:name w:val="F2AD37350AE03940905403B6A839E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7ECA7-3FB5-A543-AA4A-5EDD9081455F}"/>
      </w:docPartPr>
      <w:docPartBody>
        <w:p w:rsidR="00A919EF" w:rsidRDefault="00F82F9F" w:rsidP="00F82F9F">
          <w:pPr>
            <w:pStyle w:val="F2AD37350AE03940905403B6A839E584"/>
          </w:pPr>
          <w:r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明朝B">
    <w:panose1 w:val="00000000000000000000"/>
    <w:charset w:val="0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9F"/>
    <w:rsid w:val="00A919EF"/>
    <w:rsid w:val="00F8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DF21B3C897CE44882CBEF345465ADD">
    <w:name w:val="CFDF21B3C897CE44882CBEF345465ADD"/>
  </w:style>
  <w:style w:type="paragraph" w:customStyle="1" w:styleId="27069D86057537409FA7222346FD50AD">
    <w:name w:val="27069D86057537409FA7222346FD50AD"/>
  </w:style>
  <w:style w:type="paragraph" w:customStyle="1" w:styleId="028E7D909316BF4581CE3055BFFB2BD1">
    <w:name w:val="028E7D909316BF4581CE3055BFFB2BD1"/>
  </w:style>
  <w:style w:type="paragraph" w:customStyle="1" w:styleId="231D20E00CB07749AD5027A633CFC7F7">
    <w:name w:val="231D20E00CB07749AD5027A633CFC7F7"/>
  </w:style>
  <w:style w:type="paragraph" w:customStyle="1" w:styleId="3837E551D53DE043BAB1F855F4C5A144">
    <w:name w:val="3837E551D53DE043BAB1F855F4C5A144"/>
  </w:style>
  <w:style w:type="paragraph" w:customStyle="1" w:styleId="2F5D6A918856DE49BDC182EDA795EF50">
    <w:name w:val="2F5D6A918856DE49BDC182EDA795EF50"/>
  </w:style>
  <w:style w:type="paragraph" w:customStyle="1" w:styleId="358B584E4AE43F489902B8E1AA15C825">
    <w:name w:val="358B584E4AE43F489902B8E1AA15C825"/>
  </w:style>
  <w:style w:type="paragraph" w:customStyle="1" w:styleId="D410BE36E44B7F4AB10404C89614B236">
    <w:name w:val="D410BE36E44B7F4AB10404C89614B236"/>
  </w:style>
  <w:style w:type="paragraph" w:customStyle="1" w:styleId="16FE59E2AAFFBA4AB20929D20D8A6020">
    <w:name w:val="16FE59E2AAFFBA4AB20929D20D8A6020"/>
  </w:style>
  <w:style w:type="paragraph" w:customStyle="1" w:styleId="72D8CBA085AC2F48A20FE644F4A59517">
    <w:name w:val="72D8CBA085AC2F48A20FE644F4A59517"/>
  </w:style>
  <w:style w:type="paragraph" w:customStyle="1" w:styleId="36E99B6E681F464EA5C4D82415941FB6">
    <w:name w:val="36E99B6E681F464EA5C4D82415941FB6"/>
  </w:style>
  <w:style w:type="paragraph" w:customStyle="1" w:styleId="90604EB1CAAB7A4E873A885A983753F5">
    <w:name w:val="90604EB1CAAB7A4E873A885A983753F5"/>
  </w:style>
  <w:style w:type="paragraph" w:customStyle="1" w:styleId="BA70F42C73379242A6222D618B8481AB">
    <w:name w:val="BA70F42C73379242A6222D618B8481AB"/>
  </w:style>
  <w:style w:type="paragraph" w:customStyle="1" w:styleId="6361CEE21295124EB21F9F47217AAAAC">
    <w:name w:val="6361CEE21295124EB21F9F47217AAAAC"/>
  </w:style>
  <w:style w:type="paragraph" w:customStyle="1" w:styleId="28D00667230B4345B0E0442927FA0A7E">
    <w:name w:val="28D00667230B4345B0E0442927FA0A7E"/>
  </w:style>
  <w:style w:type="paragraph" w:customStyle="1" w:styleId="6C3629B2977B434EA2DA02BEF278B61B">
    <w:name w:val="6C3629B2977B434EA2DA02BEF278B61B"/>
  </w:style>
  <w:style w:type="paragraph" w:customStyle="1" w:styleId="6CCBB564469D714A82EA274ABF7659BE">
    <w:name w:val="6CCBB564469D714A82EA274ABF7659BE"/>
  </w:style>
  <w:style w:type="paragraph" w:customStyle="1" w:styleId="D4B1A189A0B3D345829B28C62EAE6CBF">
    <w:name w:val="D4B1A189A0B3D345829B28C62EAE6CBF"/>
  </w:style>
  <w:style w:type="paragraph" w:customStyle="1" w:styleId="9E17407C49C5B74FA179673E2EA7C96E">
    <w:name w:val="9E17407C49C5B74FA179673E2EA7C96E"/>
  </w:style>
  <w:style w:type="paragraph" w:customStyle="1" w:styleId="CB2A605F89FBDA47B560D70B4D7FE15D">
    <w:name w:val="CB2A605F89FBDA47B560D70B4D7FE15D"/>
  </w:style>
  <w:style w:type="paragraph" w:customStyle="1" w:styleId="46B356D8672A4148B52202D3247732BD">
    <w:name w:val="46B356D8672A4148B52202D3247732BD"/>
  </w:style>
  <w:style w:type="paragraph" w:customStyle="1" w:styleId="759B440BA0E3EA4ABC7D7B637BBD9354">
    <w:name w:val="759B440BA0E3EA4ABC7D7B637BBD9354"/>
  </w:style>
  <w:style w:type="paragraph" w:customStyle="1" w:styleId="1A4C00B0EB18984D8D2AE5457D39AE0D">
    <w:name w:val="1A4C00B0EB18984D8D2AE5457D39AE0D"/>
  </w:style>
  <w:style w:type="paragraph" w:customStyle="1" w:styleId="BAE2BE60AC7959478DB397E449F748FE">
    <w:name w:val="BAE2BE60AC7959478DB397E449F748FE"/>
  </w:style>
  <w:style w:type="paragraph" w:customStyle="1" w:styleId="E7BCD374CE4B374186A0A9BA3269E039">
    <w:name w:val="E7BCD374CE4B374186A0A9BA3269E039"/>
  </w:style>
  <w:style w:type="paragraph" w:customStyle="1" w:styleId="26C34E5D8DE583428BED84C8E33EEB4A">
    <w:name w:val="26C34E5D8DE583428BED84C8E33EEB4A"/>
  </w:style>
  <w:style w:type="paragraph" w:customStyle="1" w:styleId="A935EB5F81D02A428D9477CFE035C2D8">
    <w:name w:val="A935EB5F81D02A428D9477CFE035C2D8"/>
  </w:style>
  <w:style w:type="paragraph" w:customStyle="1" w:styleId="7FA0E27E4921CB4588018DFCD30985B1">
    <w:name w:val="7FA0E27E4921CB4588018DFCD30985B1"/>
  </w:style>
  <w:style w:type="paragraph" w:customStyle="1" w:styleId="78F26AB5718F5C468BD59DDCFA94D08F">
    <w:name w:val="78F26AB5718F5C468BD59DDCFA94D08F"/>
  </w:style>
  <w:style w:type="paragraph" w:customStyle="1" w:styleId="BA232F409D6F5F4298BC12D3F030E10C">
    <w:name w:val="BA232F409D6F5F4298BC12D3F030E10C"/>
  </w:style>
  <w:style w:type="paragraph" w:customStyle="1" w:styleId="D5119979C9D2714789408E9C075C3E8D">
    <w:name w:val="D5119979C9D2714789408E9C075C3E8D"/>
  </w:style>
  <w:style w:type="paragraph" w:customStyle="1" w:styleId="788F07A12DC3FD439150FFC1CE0E3933">
    <w:name w:val="788F07A12DC3FD439150FFC1CE0E3933"/>
  </w:style>
  <w:style w:type="paragraph" w:customStyle="1" w:styleId="15A7852D225B994FAD83F4AC3D8C0C6A">
    <w:name w:val="15A7852D225B994FAD83F4AC3D8C0C6A"/>
  </w:style>
  <w:style w:type="paragraph" w:customStyle="1" w:styleId="EB3B8B02FE52704AAD58D3B7575C75A6">
    <w:name w:val="EB3B8B02FE52704AAD58D3B7575C75A6"/>
    <w:rsid w:val="00F82F9F"/>
  </w:style>
  <w:style w:type="paragraph" w:customStyle="1" w:styleId="5FA927AC0DC7614B8F170ACBC1FE7E52">
    <w:name w:val="5FA927AC0DC7614B8F170ACBC1FE7E52"/>
    <w:rsid w:val="00F82F9F"/>
  </w:style>
  <w:style w:type="paragraph" w:customStyle="1" w:styleId="F2AD37350AE03940905403B6A839E584">
    <w:name w:val="F2AD37350AE03940905403B6A839E584"/>
    <w:rsid w:val="00F82F9F"/>
  </w:style>
  <w:style w:type="paragraph" w:customStyle="1" w:styleId="96A5356981930B4DBFC247C211FDA385">
    <w:name w:val="96A5356981930B4DBFC247C211FDA385"/>
    <w:rsid w:val="00F82F9F"/>
  </w:style>
  <w:style w:type="paragraph" w:customStyle="1" w:styleId="592FF89B5BC84C46972059985A0BC17B">
    <w:name w:val="592FF89B5BC84C46972059985A0BC17B"/>
    <w:rsid w:val="00F82F9F"/>
  </w:style>
  <w:style w:type="paragraph" w:customStyle="1" w:styleId="F2EDA56FFF83654F89B8FA09B2951941">
    <w:name w:val="F2EDA56FFF83654F89B8FA09B2951941"/>
    <w:rsid w:val="00F82F9F"/>
  </w:style>
  <w:style w:type="paragraph" w:customStyle="1" w:styleId="58AF1E7FDE79C14784CAB0D17DD75F4C">
    <w:name w:val="58AF1E7FDE79C14784CAB0D17DD75F4C"/>
    <w:rsid w:val="00F82F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072BF-4D6C-F94B-B2DD-7AF9DB51F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33</TotalTime>
  <Pages>2</Pages>
  <Words>334</Words>
  <Characters>1908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2017-11-18T14:20:00Z</dcterms:created>
  <dcterms:modified xsi:type="dcterms:W3CDTF">2017-11-18T15:12:00Z</dcterms:modified>
  <cp:version/>
</cp:coreProperties>
</file>