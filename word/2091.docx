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1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01"/>
        <w:gridCol w:w="7916"/>
      </w:tblGrid>
      <w:tr w:rsidR="003202C2" w:rsidTr="006568E0">
        <w:trPr>
          <w:trHeight w:val="648"/>
          <w:jc w:val="center"/>
        </w:trPr>
        <w:tc>
          <w:tcPr>
            <w:tcW w:w="1959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3202C2" w:rsidRDefault="003202C2">
            <w:pPr>
              <w:pStyle w:val="PersonalName"/>
              <w:spacing w:line="240" w:lineRule="auto"/>
            </w:pPr>
          </w:p>
        </w:tc>
        <w:tc>
          <w:tcPr>
            <w:tcW w:w="7750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:rsidR="003202C2" w:rsidRDefault="00DE7696">
            <w:pPr>
              <w:pStyle w:val="PersonalName"/>
              <w:spacing w:line="240" w:lineRule="auto"/>
            </w:pPr>
            <w:sdt>
              <w:sdtPr>
                <w:id w:val="169066309"/>
                <w:placeholder>
                  <w:docPart w:val="C1CBE65E14E64C1BB439C50A3F71BE6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FE7E07">
                  <w:t xml:space="preserve">Muna </w:t>
                </w:r>
                <w:r w:rsidR="00922936">
                  <w:t xml:space="preserve">Abdullah Mohammed </w:t>
                </w:r>
                <w:r w:rsidR="00FE7E07">
                  <w:t>AL Balushi</w:t>
                </w:r>
              </w:sdtContent>
            </w:sdt>
          </w:p>
        </w:tc>
      </w:tr>
      <w:tr w:rsidR="003202C2" w:rsidTr="006568E0">
        <w:trPr>
          <w:trHeight w:val="144"/>
          <w:jc w:val="center"/>
        </w:trPr>
        <w:tc>
          <w:tcPr>
            <w:tcW w:w="1959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sdt>
            <w:sdtPr>
              <w:alias w:val="Date"/>
              <w:id w:val="393094403"/>
              <w:placeholder>
                <w:docPart w:val="40512A71EB7A4C5AABFE4444FD6BD499"/>
              </w:placeholder>
              <w:date w:fullDate="2016-05-1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3202C2" w:rsidRDefault="00B94C21" w:rsidP="00B94C21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5/12/2016</w:t>
                </w:r>
              </w:p>
            </w:sdtContent>
          </w:sdt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202C2" w:rsidRPr="00FE7E07" w:rsidRDefault="00FE7E07">
            <w:pPr>
              <w:spacing w:after="0"/>
              <w:rPr>
                <w:b/>
                <w:bCs/>
              </w:rPr>
            </w:pPr>
            <w:r w:rsidRPr="00FE7E07">
              <w:rPr>
                <w:b/>
                <w:bCs/>
              </w:rPr>
              <w:t>FRESH HR DIPLOMA (HONS) HOLDER</w:t>
            </w:r>
          </w:p>
        </w:tc>
      </w:tr>
      <w:tr w:rsidR="003202C2" w:rsidTr="006568E0">
        <w:trPr>
          <w:trHeight w:val="257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02C2" w:rsidRDefault="003202C2">
            <w:pPr>
              <w:spacing w:after="0"/>
              <w:jc w:val="center"/>
            </w:pP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3202C2" w:rsidRDefault="00822D66" w:rsidP="00822D66">
            <w:pPr>
              <w:pStyle w:val="SenderAddress"/>
            </w:pPr>
            <w:r>
              <w:t>P.O Box 2234</w:t>
            </w:r>
            <w:r w:rsidR="00AC26F7">
              <w:br/>
            </w:r>
            <w:r>
              <w:t>P.C 113 Wadi Kabir</w:t>
            </w:r>
            <w:r w:rsidR="00AC26F7">
              <w:br/>
            </w:r>
            <w:r>
              <w:t>munaa7529@gmail.com</w:t>
            </w:r>
          </w:p>
          <w:p w:rsidR="003202C2" w:rsidRDefault="00822D66" w:rsidP="00822D66">
            <w:pPr>
              <w:pStyle w:val="SenderAddress"/>
            </w:pPr>
            <w:r>
              <w:t>GSM: 98516501</w:t>
            </w:r>
          </w:p>
        </w:tc>
      </w:tr>
    </w:tbl>
    <w:p w:rsidR="003202C2" w:rsidRDefault="003202C2"/>
    <w:tbl>
      <w:tblPr>
        <w:tblW w:w="440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6"/>
        <w:gridCol w:w="8803"/>
      </w:tblGrid>
      <w:tr w:rsidR="003202C2" w:rsidTr="00FE7E07">
        <w:trPr>
          <w:trHeight w:val="288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02C2" w:rsidRDefault="003202C2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8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22D66" w:rsidRDefault="00496AC6" w:rsidP="00822D66">
            <w:pPr>
              <w:pStyle w:val="Section"/>
              <w:spacing w:before="0" w:after="0"/>
            </w:pPr>
            <w:r>
              <w:t>PRÉCIS</w:t>
            </w:r>
          </w:p>
          <w:p w:rsidR="00496AC6" w:rsidRPr="00496AC6" w:rsidRDefault="00496AC6" w:rsidP="00496AC6">
            <w:pPr>
              <w:pStyle w:val="Section"/>
              <w:numPr>
                <w:ilvl w:val="0"/>
                <w:numId w:val="28"/>
              </w:numPr>
              <w:spacing w:before="0" w:after="0" w:line="276" w:lineRule="auto"/>
              <w:rPr>
                <w:b w:val="0"/>
                <w:caps w:val="0"/>
                <w:color w:val="auto"/>
                <w:spacing w:val="0"/>
              </w:rPr>
            </w:pPr>
            <w:r w:rsidRPr="00496AC6">
              <w:rPr>
                <w:b w:val="0"/>
                <w:caps w:val="0"/>
                <w:color w:val="auto"/>
                <w:spacing w:val="0"/>
              </w:rPr>
              <w:t>A dynami</w:t>
            </w:r>
            <w:r w:rsidR="00C4212B">
              <w:rPr>
                <w:b w:val="0"/>
                <w:caps w:val="0"/>
                <w:color w:val="auto"/>
                <w:spacing w:val="0"/>
              </w:rPr>
              <w:t>c, result oriented young Omani</w:t>
            </w:r>
            <w:bookmarkStart w:id="0" w:name="_GoBack"/>
            <w:bookmarkEnd w:id="0"/>
            <w:r>
              <w:rPr>
                <w:b w:val="0"/>
                <w:caps w:val="0"/>
                <w:color w:val="auto"/>
                <w:spacing w:val="0"/>
              </w:rPr>
              <w:t xml:space="preserve"> lady </w:t>
            </w:r>
            <w:r w:rsidRPr="00496AC6">
              <w:rPr>
                <w:b w:val="0"/>
                <w:caps w:val="0"/>
                <w:color w:val="auto"/>
                <w:spacing w:val="0"/>
              </w:rPr>
              <w:t xml:space="preserve">with </w:t>
            </w:r>
            <w:r>
              <w:rPr>
                <w:b w:val="0"/>
                <w:caps w:val="0"/>
                <w:color w:val="auto"/>
                <w:spacing w:val="0"/>
              </w:rPr>
              <w:t>a Diploma in Human Resources Management from Majan College University</w:t>
            </w:r>
          </w:p>
          <w:p w:rsidR="00496AC6" w:rsidRDefault="00496AC6" w:rsidP="00496AC6">
            <w:pPr>
              <w:pStyle w:val="Section"/>
              <w:numPr>
                <w:ilvl w:val="0"/>
                <w:numId w:val="28"/>
              </w:numPr>
              <w:spacing w:before="0" w:after="0" w:line="276" w:lineRule="auto"/>
              <w:rPr>
                <w:b w:val="0"/>
                <w:caps w:val="0"/>
                <w:color w:val="auto"/>
                <w:spacing w:val="0"/>
              </w:rPr>
            </w:pPr>
            <w:r w:rsidRPr="00496AC6">
              <w:rPr>
                <w:b w:val="0"/>
                <w:caps w:val="0"/>
                <w:color w:val="auto"/>
                <w:spacing w:val="0"/>
              </w:rPr>
              <w:t xml:space="preserve">An effective communicator with excellent relationship building &amp; interpersonal skills. </w:t>
            </w:r>
          </w:p>
          <w:p w:rsidR="00496AC6" w:rsidRDefault="00496AC6" w:rsidP="00496AC6">
            <w:pPr>
              <w:pStyle w:val="Section"/>
              <w:numPr>
                <w:ilvl w:val="0"/>
                <w:numId w:val="28"/>
              </w:numPr>
              <w:spacing w:before="0" w:after="0" w:line="276" w:lineRule="auto"/>
              <w:rPr>
                <w:b w:val="0"/>
                <w:caps w:val="0"/>
                <w:color w:val="auto"/>
                <w:spacing w:val="0"/>
              </w:rPr>
            </w:pPr>
            <w:r w:rsidRPr="00496AC6">
              <w:rPr>
                <w:b w:val="0"/>
                <w:caps w:val="0"/>
                <w:color w:val="auto"/>
                <w:spacing w:val="0"/>
              </w:rPr>
              <w:t>Strong analytical, problem solving &amp; organizational abilities.</w:t>
            </w:r>
          </w:p>
          <w:p w:rsidR="00496AC6" w:rsidRPr="00496AC6" w:rsidRDefault="00496AC6" w:rsidP="00496AC6">
            <w:pPr>
              <w:pStyle w:val="Section"/>
              <w:spacing w:before="0" w:after="0"/>
              <w:rPr>
                <w:b w:val="0"/>
                <w:caps w:val="0"/>
                <w:color w:val="auto"/>
                <w:spacing w:val="0"/>
              </w:rPr>
            </w:pPr>
          </w:p>
          <w:p w:rsidR="003202C2" w:rsidRDefault="00AC26F7" w:rsidP="00822D66">
            <w:pPr>
              <w:pStyle w:val="Section"/>
              <w:spacing w:before="0" w:after="0"/>
            </w:pPr>
            <w:r>
              <w:t>Objectives</w:t>
            </w:r>
          </w:p>
          <w:p w:rsidR="003202C2" w:rsidRDefault="00F7427C" w:rsidP="00FE7E07">
            <w:pPr>
              <w:spacing w:after="0" w:line="276" w:lineRule="auto"/>
            </w:pPr>
            <w:r>
              <w:t>To effectively utilize my skills and knowledge in practical environment</w:t>
            </w:r>
            <w:r w:rsidR="006568E0">
              <w:t xml:space="preserve">, building my future career and gaining professional experience. </w:t>
            </w:r>
          </w:p>
          <w:p w:rsidR="006568E0" w:rsidRDefault="006568E0" w:rsidP="006568E0">
            <w:pPr>
              <w:pStyle w:val="Section"/>
              <w:spacing w:before="0" w:after="0"/>
            </w:pPr>
          </w:p>
          <w:p w:rsidR="003202C2" w:rsidRDefault="001447C7" w:rsidP="006568E0">
            <w:pPr>
              <w:pStyle w:val="Section"/>
              <w:spacing w:before="0" w:after="0"/>
            </w:pPr>
            <w:r>
              <w:t>Education</w:t>
            </w:r>
          </w:p>
          <w:p w:rsidR="003202C2" w:rsidRDefault="006568E0" w:rsidP="006568E0">
            <w:pPr>
              <w:pStyle w:val="Subsection"/>
              <w:spacing w:after="0" w:line="240" w:lineRule="auto"/>
            </w:pPr>
            <w:r>
              <w:t>Diploma (Hons) in Human Resources Management</w:t>
            </w:r>
          </w:p>
          <w:p w:rsidR="003202C2" w:rsidRDefault="003B62BF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Year</w:t>
            </w:r>
            <w:r>
              <w:tab/>
            </w:r>
            <w:r>
              <w:tab/>
              <w:t>:</w:t>
            </w:r>
            <w:r w:rsidR="006568E0">
              <w:t>2013-2016</w:t>
            </w:r>
          </w:p>
          <w:p w:rsidR="003202C2" w:rsidRDefault="003B62BF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College</w:t>
            </w:r>
            <w:r>
              <w:tab/>
              <w:t>:</w:t>
            </w:r>
            <w:r w:rsidR="006568E0">
              <w:t>Majan College University</w:t>
            </w:r>
          </w:p>
          <w:p w:rsidR="006568E0" w:rsidRDefault="006568E0" w:rsidP="006568E0">
            <w:pPr>
              <w:pStyle w:val="Subsection"/>
              <w:spacing w:after="0" w:line="240" w:lineRule="auto"/>
            </w:pPr>
          </w:p>
          <w:p w:rsidR="006568E0" w:rsidRDefault="006568E0" w:rsidP="006568E0">
            <w:pPr>
              <w:pStyle w:val="Subsection"/>
              <w:spacing w:after="0" w:line="240" w:lineRule="auto"/>
            </w:pPr>
            <w:r>
              <w:t>Foundation</w:t>
            </w:r>
          </w:p>
          <w:p w:rsidR="006568E0" w:rsidRDefault="003B62BF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Year</w:t>
            </w:r>
            <w:r>
              <w:tab/>
            </w:r>
            <w:r>
              <w:tab/>
              <w:t>:</w:t>
            </w:r>
            <w:r w:rsidR="006568E0">
              <w:t>2011-2012</w:t>
            </w:r>
          </w:p>
          <w:p w:rsidR="006568E0" w:rsidRDefault="003B62BF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College</w:t>
            </w:r>
            <w:r>
              <w:tab/>
              <w:t>:</w:t>
            </w:r>
            <w:r w:rsidR="006568E0">
              <w:t>Majan College University</w:t>
            </w:r>
          </w:p>
          <w:p w:rsidR="006568E0" w:rsidRDefault="006568E0" w:rsidP="006568E0">
            <w:pPr>
              <w:pStyle w:val="Subsection"/>
              <w:spacing w:after="0" w:line="240" w:lineRule="auto"/>
            </w:pPr>
          </w:p>
          <w:p w:rsidR="006568E0" w:rsidRDefault="006568E0" w:rsidP="006568E0">
            <w:pPr>
              <w:pStyle w:val="Subsection"/>
              <w:spacing w:after="0" w:line="240" w:lineRule="auto"/>
            </w:pPr>
            <w:r>
              <w:t>High School Certification, Science</w:t>
            </w:r>
          </w:p>
          <w:p w:rsidR="006568E0" w:rsidRDefault="003B62BF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Year</w:t>
            </w:r>
            <w:r>
              <w:tab/>
            </w:r>
            <w:r>
              <w:tab/>
              <w:t xml:space="preserve">: </w:t>
            </w:r>
            <w:r w:rsidR="006568E0">
              <w:t>2010-2011</w:t>
            </w:r>
          </w:p>
          <w:p w:rsidR="006568E0" w:rsidRDefault="003B62BF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School</w:t>
            </w:r>
            <w:r>
              <w:tab/>
            </w:r>
            <w:r>
              <w:tab/>
              <w:t>:</w:t>
            </w:r>
            <w:r w:rsidR="006568E0">
              <w:t>Wadi Kabir High School Muscat</w:t>
            </w:r>
          </w:p>
          <w:p w:rsidR="006568E0" w:rsidRDefault="006568E0" w:rsidP="006568E0">
            <w:pPr>
              <w:pStyle w:val="Section"/>
              <w:spacing w:before="0" w:after="0"/>
            </w:pPr>
          </w:p>
          <w:p w:rsidR="003202C2" w:rsidRDefault="006568E0" w:rsidP="006568E0">
            <w:pPr>
              <w:pStyle w:val="Section"/>
              <w:spacing w:before="0" w:after="0"/>
            </w:pPr>
            <w:r>
              <w:t>computer education</w:t>
            </w:r>
          </w:p>
          <w:p w:rsidR="006568E0" w:rsidRDefault="003B62BF" w:rsidP="00FE7E07">
            <w:pPr>
              <w:pStyle w:val="ListBullet"/>
              <w:numPr>
                <w:ilvl w:val="0"/>
                <w:numId w:val="32"/>
              </w:numPr>
              <w:spacing w:after="0" w:line="276" w:lineRule="auto"/>
            </w:pPr>
            <w:r w:rsidRPr="003B62BF">
              <w:t>Microsoft</w:t>
            </w:r>
            <w:r w:rsidR="006568E0">
              <w:t xml:space="preserve"> Windows</w:t>
            </w:r>
          </w:p>
          <w:p w:rsidR="006568E0" w:rsidRDefault="006568E0" w:rsidP="00FE7E07">
            <w:pPr>
              <w:pStyle w:val="ListBullet"/>
              <w:numPr>
                <w:ilvl w:val="0"/>
                <w:numId w:val="32"/>
              </w:numPr>
              <w:spacing w:after="0" w:line="276" w:lineRule="auto"/>
            </w:pPr>
            <w:r>
              <w:t>Microsoft Office Suite ( MS Word, MS PowerPoint, MS Excel and Outlook)</w:t>
            </w:r>
          </w:p>
          <w:p w:rsidR="006568E0" w:rsidRDefault="006568E0" w:rsidP="00FE7E07">
            <w:pPr>
              <w:pStyle w:val="ListBullet"/>
              <w:numPr>
                <w:ilvl w:val="0"/>
                <w:numId w:val="32"/>
              </w:numPr>
              <w:spacing w:after="0" w:line="276" w:lineRule="auto"/>
            </w:pPr>
            <w:r>
              <w:t>Very good hand in internet browsing.</w:t>
            </w:r>
          </w:p>
          <w:p w:rsidR="006568E0" w:rsidRDefault="006568E0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6568E0" w:rsidRDefault="006568E0" w:rsidP="006568E0">
            <w:pPr>
              <w:pStyle w:val="Section"/>
              <w:spacing w:before="0" w:after="0"/>
            </w:pPr>
            <w:r>
              <w:t>Accreditation</w:t>
            </w:r>
          </w:p>
          <w:p w:rsidR="006568E0" w:rsidRDefault="006568E0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Internship Training Certificate – Bank Dhofar – Ruwi Branch.</w:t>
            </w:r>
          </w:p>
          <w:p w:rsidR="006568E0" w:rsidRDefault="006568E0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Leadership Training For Class Representatives.</w:t>
            </w:r>
          </w:p>
          <w:p w:rsidR="008D7888" w:rsidRDefault="008D7888" w:rsidP="008D7888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Internship Training Certificate – Bank Muscat – wadi kabir Branch</w:t>
            </w:r>
          </w:p>
          <w:p w:rsidR="008D7888" w:rsidRDefault="008D7888" w:rsidP="005968B6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/>
            </w:pPr>
          </w:p>
          <w:p w:rsidR="00FE7E07" w:rsidRDefault="00FE7E07" w:rsidP="00FE7E0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233546" w:rsidRDefault="00233546" w:rsidP="00233546">
            <w:pPr>
              <w:pStyle w:val="Section"/>
              <w:spacing w:before="0" w:after="0"/>
            </w:pPr>
            <w:r>
              <w:t>Languages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Arabic (Mother tongue)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Balushi (Mother Tongue)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 xml:space="preserve">English </w:t>
            </w:r>
            <w:r w:rsidR="00396E6B">
              <w:t>(oral &amp; written)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lastRenderedPageBreak/>
              <w:t>Hindi</w:t>
            </w:r>
            <w:r w:rsidR="00396E6B">
              <w:t xml:space="preserve"> (oral)</w:t>
            </w:r>
          </w:p>
          <w:p w:rsidR="006568E0" w:rsidRDefault="006568E0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FE7E07" w:rsidRDefault="00FE7E07" w:rsidP="00233546">
            <w:pPr>
              <w:pStyle w:val="Section"/>
              <w:spacing w:before="0" w:after="0"/>
            </w:pPr>
          </w:p>
          <w:p w:rsidR="00FE7E07" w:rsidRDefault="00FE7E07" w:rsidP="00233546">
            <w:pPr>
              <w:pStyle w:val="Section"/>
              <w:spacing w:before="0" w:after="0"/>
            </w:pPr>
          </w:p>
          <w:p w:rsidR="00233546" w:rsidRDefault="00233546" w:rsidP="00233546">
            <w:pPr>
              <w:pStyle w:val="Section"/>
              <w:spacing w:before="0" w:after="0"/>
            </w:pPr>
            <w:r>
              <w:t>interests and hobbies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Meeting people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Reading Books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29"/>
              </w:numPr>
              <w:spacing w:after="0" w:line="276" w:lineRule="auto"/>
            </w:pPr>
            <w:r>
              <w:t>Reading Newspapers</w:t>
            </w:r>
          </w:p>
          <w:p w:rsidR="00233546" w:rsidRDefault="00233546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233546" w:rsidRDefault="00233546" w:rsidP="00233546">
            <w:pPr>
              <w:pStyle w:val="Section"/>
              <w:spacing w:before="0" w:after="0"/>
            </w:pPr>
            <w:r>
              <w:t>reference</w:t>
            </w:r>
          </w:p>
          <w:p w:rsidR="00233546" w:rsidRDefault="00FE7E07" w:rsidP="00FE7E0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Will be furnished upon request</w:t>
            </w:r>
            <w:r w:rsidR="00922936">
              <w:t xml:space="preserve">. </w:t>
            </w:r>
          </w:p>
          <w:p w:rsidR="003B62BF" w:rsidRDefault="003B62BF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233546" w:rsidRDefault="00233546" w:rsidP="00233546">
            <w:pPr>
              <w:pStyle w:val="Section"/>
              <w:spacing w:before="0" w:after="0"/>
            </w:pPr>
            <w:r>
              <w:t>Driving License</w:t>
            </w:r>
          </w:p>
          <w:p w:rsidR="00233546" w:rsidRDefault="00233546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Valid Omani Driving License – Light Vehicle</w:t>
            </w:r>
          </w:p>
          <w:p w:rsidR="00233546" w:rsidRDefault="00233546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233546" w:rsidRDefault="00233546" w:rsidP="00233546">
            <w:pPr>
              <w:pStyle w:val="Section"/>
              <w:spacing w:before="0" w:after="0"/>
            </w:pPr>
            <w:r>
              <w:t>personal profile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</w:pPr>
            <w:r>
              <w:t>Nationality</w:t>
            </w:r>
            <w:r>
              <w:tab/>
            </w:r>
            <w:r>
              <w:tab/>
              <w:t>:</w:t>
            </w:r>
            <w:r>
              <w:tab/>
              <w:t>Omani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</w:pPr>
            <w:r>
              <w:t>Gender</w:t>
            </w:r>
            <w:r>
              <w:tab/>
            </w:r>
            <w:r>
              <w:tab/>
              <w:t>:</w:t>
            </w:r>
            <w:r>
              <w:tab/>
              <w:t>Female</w:t>
            </w:r>
          </w:p>
          <w:p w:rsidR="00233546" w:rsidRDefault="00233546" w:rsidP="00FE7E07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</w:pPr>
            <w:r>
              <w:t>Marital Status</w:t>
            </w:r>
            <w:r>
              <w:tab/>
            </w:r>
            <w:r>
              <w:tab/>
              <w:t>:</w:t>
            </w:r>
            <w:r>
              <w:tab/>
              <w:t>Married</w:t>
            </w:r>
          </w:p>
          <w:p w:rsidR="00233546" w:rsidRDefault="00233546" w:rsidP="00922936">
            <w:pPr>
              <w:pStyle w:val="ListBullet"/>
              <w:numPr>
                <w:ilvl w:val="0"/>
                <w:numId w:val="0"/>
              </w:numPr>
              <w:spacing w:after="0" w:line="276" w:lineRule="auto"/>
              <w:ind w:left="360" w:hanging="360"/>
            </w:pPr>
            <w:r>
              <w:t>Date of birth</w:t>
            </w:r>
            <w:r w:rsidR="00922936">
              <w:tab/>
            </w:r>
            <w:r>
              <w:tab/>
              <w:t>:</w:t>
            </w:r>
            <w:r w:rsidR="00FE7E07">
              <w:tab/>
            </w:r>
            <w:r w:rsidR="00922936">
              <w:t>31-10-1992</w:t>
            </w:r>
          </w:p>
          <w:p w:rsidR="00233546" w:rsidRDefault="00233546" w:rsidP="00233546">
            <w:pPr>
              <w:pStyle w:val="Section"/>
              <w:spacing w:before="0" w:after="0"/>
              <w:rPr>
                <w:b w:val="0"/>
                <w:caps w:val="0"/>
                <w:color w:val="auto"/>
                <w:spacing w:val="0"/>
              </w:rPr>
            </w:pPr>
          </w:p>
          <w:p w:rsidR="00233546" w:rsidRDefault="00233546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FE7E07" w:rsidRDefault="00FE7E07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FE7E07" w:rsidRDefault="00FE7E07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FE7E07" w:rsidRDefault="00FE7E07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FE7E07" w:rsidRDefault="00922936" w:rsidP="0092293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 w:rsidRPr="00922936">
              <w:t>Muna AL Balushi</w:t>
            </w:r>
          </w:p>
          <w:p w:rsidR="00233546" w:rsidRDefault="00233546" w:rsidP="00233546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6568E0" w:rsidRDefault="006568E0">
            <w:pPr>
              <w:pStyle w:val="Section"/>
              <w:spacing w:after="0"/>
            </w:pPr>
          </w:p>
          <w:p w:rsidR="006568E0" w:rsidRDefault="006568E0">
            <w:pPr>
              <w:pStyle w:val="Section"/>
              <w:spacing w:after="0"/>
            </w:pPr>
          </w:p>
          <w:p w:rsidR="003202C2" w:rsidRDefault="003202C2" w:rsidP="006568E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</w:tc>
      </w:tr>
      <w:tr w:rsidR="00233546" w:rsidTr="00FE7E07">
        <w:trPr>
          <w:trHeight w:val="288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3546" w:rsidRDefault="00233546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8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33546" w:rsidRDefault="00233546" w:rsidP="00822D66">
            <w:pPr>
              <w:pStyle w:val="Section"/>
              <w:spacing w:before="0" w:after="0"/>
            </w:pPr>
          </w:p>
        </w:tc>
      </w:tr>
    </w:tbl>
    <w:p w:rsidR="003202C2" w:rsidRDefault="003202C2"/>
    <w:sectPr w:rsidR="003202C2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696" w:rsidRDefault="00DE7696">
      <w:pPr>
        <w:spacing w:after="0" w:line="240" w:lineRule="auto"/>
      </w:pPr>
      <w:r>
        <w:separator/>
      </w:r>
    </w:p>
  </w:endnote>
  <w:endnote w:type="continuationSeparator" w:id="0">
    <w:p w:rsidR="00DE7696" w:rsidRDefault="00DE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2C2" w:rsidRDefault="003202C2"/>
  <w:p w:rsidR="003202C2" w:rsidRDefault="00AC26F7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212B" w:rsidRPr="00C4212B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696" w:rsidRDefault="00DE7696">
      <w:pPr>
        <w:spacing w:after="0" w:line="240" w:lineRule="auto"/>
      </w:pPr>
      <w:r>
        <w:separator/>
      </w:r>
    </w:p>
  </w:footnote>
  <w:footnote w:type="continuationSeparator" w:id="0">
    <w:p w:rsidR="00DE7696" w:rsidRDefault="00DE7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202C2" w:rsidRDefault="00922936">
        <w:pPr>
          <w:pStyle w:val="HeaderOdd"/>
        </w:pPr>
        <w:r>
          <w:t>Muna Abdullah Mohammed AL Balushi</w:t>
        </w:r>
      </w:p>
    </w:sdtContent>
  </w:sdt>
  <w:p w:rsidR="003202C2" w:rsidRDefault="00320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7C066AC"/>
    <w:multiLevelType w:val="hybridMultilevel"/>
    <w:tmpl w:val="5FACBCAA"/>
    <w:lvl w:ilvl="0" w:tplc="B9463EB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71374B"/>
    <w:multiLevelType w:val="hybridMultilevel"/>
    <w:tmpl w:val="0CB83FE8"/>
    <w:lvl w:ilvl="0" w:tplc="B9463EB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FF5147"/>
    <w:multiLevelType w:val="hybridMultilevel"/>
    <w:tmpl w:val="CD6AF4C0"/>
    <w:lvl w:ilvl="0" w:tplc="B9463EB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9831AB"/>
    <w:multiLevelType w:val="hybridMultilevel"/>
    <w:tmpl w:val="4328A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9544CE"/>
    <w:multiLevelType w:val="hybridMultilevel"/>
    <w:tmpl w:val="BC9C5668"/>
    <w:lvl w:ilvl="0" w:tplc="B9463EB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9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9"/>
  </w:num>
  <w:num w:numId="28">
    <w:abstractNumId w:val="12"/>
  </w:num>
  <w:num w:numId="29">
    <w:abstractNumId w:val="5"/>
  </w:num>
  <w:num w:numId="30">
    <w:abstractNumId w:val="10"/>
  </w:num>
  <w:num w:numId="31">
    <w:abstractNumId w:val="1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C7"/>
    <w:rsid w:val="001447C7"/>
    <w:rsid w:val="0019628F"/>
    <w:rsid w:val="00233546"/>
    <w:rsid w:val="00282AA4"/>
    <w:rsid w:val="003202C2"/>
    <w:rsid w:val="00396E6B"/>
    <w:rsid w:val="003B62BF"/>
    <w:rsid w:val="00496AC6"/>
    <w:rsid w:val="00530259"/>
    <w:rsid w:val="005508EA"/>
    <w:rsid w:val="005968B6"/>
    <w:rsid w:val="005A197A"/>
    <w:rsid w:val="006568E0"/>
    <w:rsid w:val="00822D66"/>
    <w:rsid w:val="008D7888"/>
    <w:rsid w:val="00922936"/>
    <w:rsid w:val="00AC26F7"/>
    <w:rsid w:val="00B94C21"/>
    <w:rsid w:val="00C4212B"/>
    <w:rsid w:val="00DE7696"/>
    <w:rsid w:val="00F27D51"/>
    <w:rsid w:val="00F7427C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84E3D"/>
  <w15:docId w15:val="{BEAE54EA-578A-407B-B272-CCC3E933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6680\AppData\Roaming\Microsoft\Templates\Photo%20resume%20(Median%20them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CBE65E14E64C1BB439C50A3F71B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E9D6-1AA5-4EBA-BD9E-8A891B3C0128}"/>
      </w:docPartPr>
      <w:docPartBody>
        <w:p w:rsidR="002F0651" w:rsidRDefault="006D6714">
          <w:pPr>
            <w:pStyle w:val="C1CBE65E14E64C1BB439C50A3F71BE6D"/>
          </w:pPr>
          <w:r>
            <w:t>[Type your name]</w:t>
          </w:r>
        </w:p>
      </w:docPartBody>
    </w:docPart>
    <w:docPart>
      <w:docPartPr>
        <w:name w:val="40512A71EB7A4C5AABFE4444FD6BD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BEEE5-5353-4265-BF3F-30CAC46E9FF5}"/>
      </w:docPartPr>
      <w:docPartBody>
        <w:p w:rsidR="002F0651" w:rsidRDefault="006D6714">
          <w:pPr>
            <w:pStyle w:val="40512A71EB7A4C5AABFE4444FD6BD499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14"/>
    <w:rsid w:val="002F0651"/>
    <w:rsid w:val="003A21AB"/>
    <w:rsid w:val="005A1EA9"/>
    <w:rsid w:val="006C647B"/>
    <w:rsid w:val="006D6714"/>
    <w:rsid w:val="00881A18"/>
    <w:rsid w:val="009A207F"/>
    <w:rsid w:val="00A66204"/>
    <w:rsid w:val="00D52A8E"/>
    <w:rsid w:val="00F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9ADEB1DBAAC4090B0790DE6505A02DA">
    <w:name w:val="A9ADEB1DBAAC4090B0790DE6505A02DA"/>
  </w:style>
  <w:style w:type="paragraph" w:customStyle="1" w:styleId="C1CBE65E14E64C1BB439C50A3F71BE6D">
    <w:name w:val="C1CBE65E14E64C1BB439C50A3F71BE6D"/>
  </w:style>
  <w:style w:type="paragraph" w:customStyle="1" w:styleId="40512A71EB7A4C5AABFE4444FD6BD499">
    <w:name w:val="40512A71EB7A4C5AABFE4444FD6BD499"/>
  </w:style>
  <w:style w:type="paragraph" w:customStyle="1" w:styleId="3875EB5D070A4F57AB2D8E42EA4CA9F0">
    <w:name w:val="3875EB5D070A4F57AB2D8E42EA4CA9F0"/>
  </w:style>
  <w:style w:type="paragraph" w:customStyle="1" w:styleId="18EFF3FCABE744179F52C8F91FDC7402">
    <w:name w:val="18EFF3FCABE744179F52C8F91FDC7402"/>
  </w:style>
  <w:style w:type="paragraph" w:customStyle="1" w:styleId="10DBFB83952E4DF1B83B53069AEA16C9">
    <w:name w:val="10DBFB83952E4DF1B83B53069AEA16C9"/>
  </w:style>
  <w:style w:type="paragraph" w:customStyle="1" w:styleId="E0500BFBA204437A8A068486D3276613">
    <w:name w:val="E0500BFBA204437A8A068486D3276613"/>
  </w:style>
  <w:style w:type="paragraph" w:customStyle="1" w:styleId="78F0C7075E5648C88A995D028740F0D2">
    <w:name w:val="78F0C7075E5648C88A995D028740F0D2"/>
  </w:style>
  <w:style w:type="paragraph" w:customStyle="1" w:styleId="FC693BBE0A8A4CB1939C2FCB3D50D6CC">
    <w:name w:val="FC693BBE0A8A4CB1939C2FCB3D50D6CC"/>
  </w:style>
  <w:style w:type="paragraph" w:customStyle="1" w:styleId="A46B05829B6244C6AC6AE19CD77DA265">
    <w:name w:val="A46B05829B6244C6AC6AE19CD77DA265"/>
  </w:style>
  <w:style w:type="paragraph" w:customStyle="1" w:styleId="E51950CD1F0A440CAC455DA3CB0D1530">
    <w:name w:val="E51950CD1F0A440CAC455DA3CB0D1530"/>
  </w:style>
  <w:style w:type="paragraph" w:customStyle="1" w:styleId="5493D1627B8843CF810FB448C4805DB6">
    <w:name w:val="5493D1627B8843CF810FB448C4805DB6"/>
  </w:style>
  <w:style w:type="paragraph" w:customStyle="1" w:styleId="418101DFDF2B41D3BDEDE0B0EB2948A6">
    <w:name w:val="418101DFDF2B41D3BDEDE0B0EB2948A6"/>
  </w:style>
  <w:style w:type="paragraph" w:customStyle="1" w:styleId="2C85CA6436734BA4A23468571FE60C03">
    <w:name w:val="2C85CA6436734BA4A23468571FE60C03"/>
  </w:style>
  <w:style w:type="paragraph" w:customStyle="1" w:styleId="DB6E6C1CA1624E57AF2014EF4D10333E">
    <w:name w:val="DB6E6C1CA1624E57AF2014EF4D10333E"/>
  </w:style>
  <w:style w:type="paragraph" w:customStyle="1" w:styleId="9E83FD9EF85B411D8678A8D5FCE85D73">
    <w:name w:val="9E83FD9EF85B411D8678A8D5FCE85D73"/>
  </w:style>
  <w:style w:type="paragraph" w:customStyle="1" w:styleId="8C80411DC0C544EE9F1217A067CE25B4">
    <w:name w:val="8C80411DC0C544EE9F1217A067CE25B4"/>
  </w:style>
  <w:style w:type="paragraph" w:customStyle="1" w:styleId="1347F69A1BC74D9FB4C30ACFBFE82CF8">
    <w:name w:val="1347F69A1BC74D9FB4C30ACFBFE82CF8"/>
    <w:rsid w:val="002F0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theme)(2)</Template>
  <TotalTime>66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 Abdullah Mohammed AL Balushi</dc:creator>
  <cp:keywords/>
  <cp:lastModifiedBy>user</cp:lastModifiedBy>
  <cp:revision>9</cp:revision>
  <dcterms:created xsi:type="dcterms:W3CDTF">2016-08-09T07:42:00Z</dcterms:created>
  <dcterms:modified xsi:type="dcterms:W3CDTF">2017-05-22T16:01:00Z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