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341" w:rsidRDefault="00CC37C9" w:rsidP="00E070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 w:rsidR="00475F36" w:rsidRPr="00BC7641" w:rsidRDefault="00A01057" w:rsidP="00231158">
      <w:pPr>
        <w:rPr>
          <w:b/>
          <w:sz w:val="24"/>
          <w:szCs w:val="24"/>
        </w:rPr>
      </w:pPr>
      <w:r w:rsidRPr="00A11341">
        <w:rPr>
          <w:b/>
          <w:sz w:val="32"/>
          <w:szCs w:val="32"/>
        </w:rPr>
        <w:t xml:space="preserve">                                                                                                 </w:t>
      </w:r>
      <w:r w:rsidR="00BA2820" w:rsidRPr="00A11341">
        <w:rPr>
          <w:b/>
          <w:sz w:val="32"/>
          <w:szCs w:val="32"/>
        </w:rPr>
        <w:t xml:space="preserve">   </w:t>
      </w:r>
      <w:r w:rsidRPr="00A11341">
        <w:rPr>
          <w:b/>
          <w:sz w:val="32"/>
          <w:szCs w:val="32"/>
        </w:rPr>
        <w:t xml:space="preserve"> </w:t>
      </w:r>
      <w:r w:rsidR="00BA2820" w:rsidRPr="00A11341">
        <w:rPr>
          <w:b/>
          <w:sz w:val="32"/>
          <w:szCs w:val="32"/>
        </w:rPr>
        <w:t xml:space="preserve">  </w:t>
      </w:r>
      <w:r w:rsidRPr="00A11341">
        <w:rPr>
          <w:b/>
          <w:sz w:val="32"/>
          <w:szCs w:val="32"/>
        </w:rPr>
        <w:t xml:space="preserve">                    </w:t>
      </w:r>
      <w:r w:rsidR="004642BB" w:rsidRPr="00A11341">
        <w:rPr>
          <w:b/>
          <w:sz w:val="32"/>
          <w:szCs w:val="32"/>
        </w:rPr>
        <w:t xml:space="preserve">   </w:t>
      </w:r>
      <w:r w:rsidR="00BB61A1" w:rsidRPr="00BC7641">
        <w:rPr>
          <w:rFonts w:ascii="Cambria" w:hAnsi="Cambria"/>
          <w:b/>
          <w:sz w:val="24"/>
          <w:szCs w:val="24"/>
        </w:rPr>
        <w:t>M</w:t>
      </w:r>
      <w:r w:rsidR="00BC7641">
        <w:rPr>
          <w:rFonts w:ascii="Cambria" w:hAnsi="Cambria"/>
          <w:b/>
          <w:sz w:val="24"/>
          <w:szCs w:val="24"/>
        </w:rPr>
        <w:t xml:space="preserve"> </w:t>
      </w:r>
      <w:r w:rsidR="00BB61A1" w:rsidRPr="00BC7641">
        <w:rPr>
          <w:rFonts w:ascii="Cambria" w:hAnsi="Cambria"/>
          <w:b/>
          <w:sz w:val="24"/>
          <w:szCs w:val="24"/>
        </w:rPr>
        <w:t>.</w:t>
      </w:r>
      <w:r w:rsidR="00BC7641">
        <w:rPr>
          <w:rFonts w:ascii="Cambria" w:hAnsi="Cambria"/>
          <w:b/>
          <w:sz w:val="24"/>
          <w:szCs w:val="24"/>
        </w:rPr>
        <w:t xml:space="preserve"> </w:t>
      </w:r>
      <w:r w:rsidR="00BB61A1" w:rsidRPr="00BC7641">
        <w:rPr>
          <w:rFonts w:ascii="Cambria" w:hAnsi="Cambria"/>
          <w:b/>
          <w:sz w:val="24"/>
          <w:szCs w:val="24"/>
        </w:rPr>
        <w:t>Keerthana</w:t>
      </w:r>
      <w:r w:rsidR="00535119" w:rsidRPr="00BC7641">
        <w:rPr>
          <w:rFonts w:ascii="Cambria" w:hAnsi="Cambria" w:cs="Arial"/>
          <w:b/>
          <w:sz w:val="24"/>
          <w:szCs w:val="24"/>
        </w:rPr>
        <w:tab/>
      </w:r>
      <w:r w:rsidR="00535119" w:rsidRPr="00BC7641">
        <w:rPr>
          <w:rFonts w:ascii="Cambria" w:hAnsi="Cambria" w:cs="Arial"/>
          <w:b/>
          <w:sz w:val="24"/>
          <w:szCs w:val="24"/>
        </w:rPr>
        <w:tab/>
      </w:r>
      <w:r w:rsidR="00535119" w:rsidRPr="00BC7641">
        <w:rPr>
          <w:rFonts w:ascii="Cambria" w:hAnsi="Cambria" w:cs="Arial"/>
          <w:b/>
          <w:sz w:val="24"/>
          <w:szCs w:val="24"/>
        </w:rPr>
        <w:tab/>
        <w:t xml:space="preserve">                 </w:t>
      </w:r>
      <w:r w:rsidR="00475F36" w:rsidRPr="00BC7641">
        <w:rPr>
          <w:rFonts w:ascii="Cambria" w:hAnsi="Cambria" w:cs="Arial"/>
          <w:b/>
          <w:sz w:val="24"/>
          <w:szCs w:val="24"/>
        </w:rPr>
        <w:tab/>
      </w:r>
    </w:p>
    <w:p w:rsidR="00231158" w:rsidRDefault="00BB61A1" w:rsidP="00231158">
      <w:pPr>
        <w:ind w:left="5040" w:hanging="5040"/>
        <w:rPr>
          <w:rFonts w:ascii="Cambria" w:hAnsi="Cambria" w:cs="Arial"/>
        </w:rPr>
      </w:pPr>
      <w:r>
        <w:rPr>
          <w:rFonts w:ascii="Cambria" w:hAnsi="Cambria" w:cs="Arial"/>
        </w:rPr>
        <w:t xml:space="preserve"> H</w:t>
      </w:r>
      <w:r w:rsidR="00BC7641">
        <w:rPr>
          <w:rFonts w:ascii="Cambria" w:hAnsi="Cambria" w:cs="Arial"/>
        </w:rPr>
        <w:t>.</w:t>
      </w:r>
      <w:r>
        <w:rPr>
          <w:rFonts w:ascii="Cambria" w:hAnsi="Cambria" w:cs="Arial"/>
        </w:rPr>
        <w:t>No: 7-32,</w:t>
      </w:r>
      <w:r w:rsidR="004642BB">
        <w:rPr>
          <w:rFonts w:ascii="Cambria" w:hAnsi="Cambria" w:cs="Arial"/>
        </w:rPr>
        <w:t xml:space="preserve"> Police colony, </w:t>
      </w:r>
    </w:p>
    <w:p w:rsidR="00A1521F" w:rsidRPr="00231158" w:rsidRDefault="009F01C6" w:rsidP="00231158">
      <w:pPr>
        <w:ind w:left="5040" w:hanging="5040"/>
        <w:rPr>
          <w:rFonts w:ascii="Cambria" w:hAnsi="Cambria"/>
        </w:rPr>
      </w:pPr>
      <w:r>
        <w:rPr>
          <w:rFonts w:ascii="Cambria" w:hAnsi="Cambria" w:cs="Arial"/>
        </w:rPr>
        <w:t xml:space="preserve"> </w:t>
      </w:r>
      <w:r w:rsidR="004642BB">
        <w:rPr>
          <w:rFonts w:ascii="Cambria" w:hAnsi="Cambria" w:cs="Arial"/>
        </w:rPr>
        <w:t>B.T</w:t>
      </w:r>
      <w:r w:rsidR="00BB61A1">
        <w:rPr>
          <w:rFonts w:ascii="Cambria" w:hAnsi="Cambria" w:cs="Arial"/>
        </w:rPr>
        <w:t>handrapadu</w:t>
      </w:r>
      <w:r w:rsidR="00BC7641">
        <w:rPr>
          <w:rFonts w:ascii="Cambria" w:hAnsi="Cambria" w:cs="Arial"/>
        </w:rPr>
        <w:t>,</w:t>
      </w:r>
    </w:p>
    <w:p w:rsidR="001201E7" w:rsidRDefault="004642BB" w:rsidP="007B6F3A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  <w:r w:rsidR="00BB61A1">
        <w:rPr>
          <w:rFonts w:ascii="Cambria" w:hAnsi="Cambria" w:cs="Arial"/>
        </w:rPr>
        <w:t>Kurnool</w:t>
      </w:r>
      <w:r w:rsidR="00231158">
        <w:rPr>
          <w:rFonts w:ascii="Cambria" w:hAnsi="Cambria" w:cs="Arial"/>
        </w:rPr>
        <w:t xml:space="preserve"> </w:t>
      </w:r>
      <w:r w:rsidR="00510A9E">
        <w:rPr>
          <w:rFonts w:ascii="Cambria" w:hAnsi="Cambria" w:cs="Arial"/>
        </w:rPr>
        <w:t>Dist</w:t>
      </w:r>
      <w:r w:rsidR="00BC7641">
        <w:rPr>
          <w:rFonts w:ascii="Cambria" w:hAnsi="Cambria" w:cs="Arial"/>
        </w:rPr>
        <w:t xml:space="preserve"> - 518007</w:t>
      </w:r>
    </w:p>
    <w:p w:rsidR="007B6F3A" w:rsidRPr="00E80CC3" w:rsidRDefault="009F01C6" w:rsidP="007B6F3A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  <w:r w:rsidR="001201E7">
        <w:rPr>
          <w:rFonts w:ascii="Cambria" w:hAnsi="Cambria" w:cs="Arial"/>
        </w:rPr>
        <w:t xml:space="preserve">E-mail: </w:t>
      </w:r>
      <w:r w:rsidR="00BB61A1">
        <w:rPr>
          <w:rFonts w:ascii="Cambria" w:hAnsi="Cambria"/>
        </w:rPr>
        <w:t>keerthanak695@gmail.com</w:t>
      </w:r>
      <w:r w:rsidR="007B6F3A" w:rsidRPr="00E80CC3">
        <w:rPr>
          <w:rFonts w:ascii="Cambria" w:hAnsi="Cambria"/>
        </w:rPr>
        <w:t xml:space="preserve"> </w:t>
      </w:r>
      <w:r w:rsidR="00535119" w:rsidRPr="00E80CC3">
        <w:rPr>
          <w:rFonts w:ascii="Cambria" w:hAnsi="Cambria"/>
        </w:rPr>
        <w:t xml:space="preserve"> </w:t>
      </w:r>
      <w:r w:rsidR="007B6F3A" w:rsidRPr="00E80CC3">
        <w:rPr>
          <w:rFonts w:ascii="Cambria" w:hAnsi="Cambria"/>
        </w:rPr>
        <w:t xml:space="preserve"> </w:t>
      </w:r>
      <w:r w:rsidR="00535119" w:rsidRPr="00E80CC3">
        <w:rPr>
          <w:rFonts w:ascii="Cambria" w:hAnsi="Cambria"/>
        </w:rPr>
        <w:t xml:space="preserve">  </w:t>
      </w:r>
      <w:r w:rsidR="00535119" w:rsidRPr="00E80CC3">
        <w:rPr>
          <w:rFonts w:ascii="Cambria" w:hAnsi="Cambria" w:cs="Arial"/>
        </w:rPr>
        <w:t xml:space="preserve">   </w:t>
      </w:r>
      <w:r w:rsidR="00914DDC" w:rsidRPr="00E80CC3">
        <w:rPr>
          <w:rFonts w:ascii="Cambria" w:hAnsi="Cambria" w:cs="Arial"/>
        </w:rPr>
        <w:t xml:space="preserve">             </w:t>
      </w:r>
      <w:r w:rsidR="00535119" w:rsidRPr="00E80CC3">
        <w:rPr>
          <w:rFonts w:ascii="Cambria" w:hAnsi="Cambria" w:cs="Arial"/>
        </w:rPr>
        <w:t xml:space="preserve">                                </w:t>
      </w:r>
      <w:r w:rsidR="00BC6053" w:rsidRPr="00E80CC3">
        <w:rPr>
          <w:rFonts w:ascii="Cambria" w:hAnsi="Cambria" w:cs="Arial"/>
        </w:rPr>
        <w:t xml:space="preserve">  </w:t>
      </w:r>
      <w:r w:rsidR="007B6F3A" w:rsidRPr="00E80CC3">
        <w:rPr>
          <w:rFonts w:ascii="Cambria" w:hAnsi="Cambria" w:cs="Arial"/>
        </w:rPr>
        <w:t xml:space="preserve">                 </w:t>
      </w:r>
      <w:r w:rsidR="00535119" w:rsidRPr="00E80CC3">
        <w:rPr>
          <w:rFonts w:ascii="Cambria" w:hAnsi="Cambria" w:cs="Arial"/>
        </w:rPr>
        <w:t xml:space="preserve">                                                                                  </w:t>
      </w:r>
      <w:r w:rsidR="00535119" w:rsidRPr="00E80CC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r w:rsidR="00F1101B">
        <w:rPr>
          <w:rFonts w:ascii="Cambria" w:hAnsi="Cambria"/>
        </w:rPr>
        <w:t>Mobile: +91 9985367343</w:t>
      </w:r>
      <w:r w:rsidR="00807939" w:rsidRPr="00E80CC3">
        <w:rPr>
          <w:rFonts w:ascii="Cambria" w:hAnsi="Cambria"/>
        </w:rPr>
        <w:t xml:space="preserve">                                </w:t>
      </w:r>
      <w:r w:rsidR="00BC6053" w:rsidRPr="00E80CC3">
        <w:rPr>
          <w:rFonts w:ascii="Cambria" w:hAnsi="Cambria"/>
        </w:rPr>
        <w:t xml:space="preserve">                              </w:t>
      </w:r>
    </w:p>
    <w:p w:rsidR="001829FC" w:rsidRPr="00195AEA" w:rsidRDefault="007B6F3A" w:rsidP="001829FC">
      <w:pPr>
        <w:rPr>
          <w:rFonts w:ascii="Cambria" w:hAnsi="Cambria" w:cs="Arial"/>
        </w:rPr>
      </w:pPr>
      <w:r w:rsidRPr="00E80CC3">
        <w:rPr>
          <w:rFonts w:ascii="Cambria" w:hAnsi="Cambria"/>
        </w:rPr>
        <w:t xml:space="preserve"> </w:t>
      </w:r>
      <w:r w:rsidR="00535119" w:rsidRPr="00E80CC3">
        <w:rPr>
          <w:rFonts w:ascii="Cambria" w:hAnsi="Cambria"/>
        </w:rPr>
        <w:t xml:space="preserve">                                                                                                                         </w:t>
      </w:r>
      <w:r w:rsidR="00535119">
        <w:rPr>
          <w:rFonts w:ascii="Cambria" w:hAnsi="Cambria" w:cs="Arial"/>
          <w:sz w:val="24"/>
          <w:szCs w:val="24"/>
        </w:rPr>
        <w:t xml:space="preserve">                      </w:t>
      </w:r>
      <w:r w:rsidR="00D871AE" w:rsidRPr="00535119">
        <w:rPr>
          <w:rFonts w:ascii="Cambria" w:hAnsi="Cambria"/>
          <w:sz w:val="24"/>
          <w:szCs w:val="24"/>
        </w:rPr>
        <w:t xml:space="preserve">                                                                </w:t>
      </w:r>
    </w:p>
    <w:p w:rsidR="008E7590" w:rsidRPr="00475F36" w:rsidRDefault="008E7590" w:rsidP="008E7590">
      <w:pPr>
        <w:rPr>
          <w:rFonts w:ascii="Cambria" w:hAnsi="Cambria"/>
        </w:rPr>
      </w:pPr>
    </w:p>
    <w:p w:rsidR="00F1101B" w:rsidRPr="00F1101B" w:rsidRDefault="00F1101B" w:rsidP="000856DB">
      <w:pPr>
        <w:pStyle w:val="BodyTextIndent"/>
        <w:spacing w:line="276" w:lineRule="auto"/>
        <w:ind w:left="0"/>
        <w:rPr>
          <w:rFonts w:ascii="Times New Roman" w:hAnsi="Times New Roman"/>
          <w:b/>
          <w:color w:val="333333"/>
          <w:shd w:val="clear" w:color="auto" w:fill="FFFFFF"/>
        </w:rPr>
      </w:pPr>
      <w:r w:rsidRPr="00F1101B">
        <w:rPr>
          <w:rFonts w:ascii="Times New Roman" w:hAnsi="Times New Roman"/>
          <w:b/>
          <w:color w:val="333333"/>
          <w:shd w:val="clear" w:color="auto" w:fill="FFFFFF"/>
        </w:rPr>
        <w:t>CAREER OBJECTIVE</w:t>
      </w:r>
      <w:r w:rsidR="00375938">
        <w:rPr>
          <w:rFonts w:ascii="Times New Roman" w:hAnsi="Times New Roman"/>
          <w:b/>
          <w:color w:val="333333"/>
          <w:shd w:val="clear" w:color="auto" w:fill="FFFFFF"/>
        </w:rPr>
        <w:t>:</w:t>
      </w:r>
    </w:p>
    <w:p w:rsidR="00BC7BB0" w:rsidRPr="009F702A" w:rsidRDefault="009F702A" w:rsidP="000856DB">
      <w:pPr>
        <w:pStyle w:val="BodyTextIndent"/>
        <w:spacing w:line="276" w:lineRule="auto"/>
        <w:ind w:left="0"/>
        <w:rPr>
          <w:rFonts w:ascii="Times New Roman" w:hAnsi="Times New Roman"/>
          <w:color w:val="333333"/>
          <w:shd w:val="clear" w:color="auto" w:fill="FFFFFF"/>
        </w:rPr>
      </w:pPr>
      <w:proofErr w:type="gramStart"/>
      <w:r w:rsidRPr="009F702A">
        <w:rPr>
          <w:rFonts w:ascii="Times New Roman" w:hAnsi="Times New Roman"/>
          <w:color w:val="333333"/>
          <w:shd w:val="clear" w:color="auto" w:fill="FFFFFF"/>
        </w:rPr>
        <w:t>To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9F702A">
        <w:rPr>
          <w:rFonts w:ascii="Times New Roman" w:hAnsi="Times New Roman"/>
          <w:color w:val="333333"/>
          <w:shd w:val="clear" w:color="auto" w:fill="FFFFFF"/>
        </w:rPr>
        <w:t>seek challenging assignment and responsibility with an opportunity for growth and career advancement as a successfully achievement.</w:t>
      </w:r>
      <w:proofErr w:type="gramEnd"/>
    </w:p>
    <w:p w:rsidR="00326742" w:rsidRDefault="00326742" w:rsidP="00BB61A1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EDUCATION:</w:t>
      </w:r>
    </w:p>
    <w:p w:rsidR="00326742" w:rsidRDefault="00326742" w:rsidP="00BB61A1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:rsidR="00326742" w:rsidRPr="001F79ED" w:rsidRDefault="00326742" w:rsidP="00BB75EF">
      <w:pPr>
        <w:pStyle w:val="ListParagraph"/>
        <w:numPr>
          <w:ilvl w:val="0"/>
          <w:numId w:val="4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rPr>
          <w:rFonts w:ascii="Cambria" w:hAnsi="Cambria"/>
          <w:b/>
        </w:rPr>
      </w:pPr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B. Tech in  Electronics and communication Engineering from JNTUA university, </w:t>
      </w:r>
      <w:proofErr w:type="spellStart"/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>kurnool</w:t>
      </w:r>
      <w:proofErr w:type="spellEnd"/>
      <w:r w:rsidR="001C1C19"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</w:t>
      </w:r>
      <w:r w:rsidR="00A938F5"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>, in 2013</w:t>
      </w:r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</w:t>
      </w:r>
    </w:p>
    <w:p w:rsidR="00326742" w:rsidRPr="001F79ED" w:rsidRDefault="00326742" w:rsidP="00BB75EF">
      <w:pPr>
        <w:pStyle w:val="ListParagraph"/>
        <w:numPr>
          <w:ilvl w:val="0"/>
          <w:numId w:val="4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1F4"/>
        </w:rPr>
      </w:pPr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Intermediate in Science &amp; </w:t>
      </w:r>
      <w:proofErr w:type="spellStart"/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>Maths</w:t>
      </w:r>
      <w:proofErr w:type="spellEnd"/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Stream from</w:t>
      </w:r>
      <w:r w:rsidR="00A938F5"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C.V.RAMAN JR COLLEGE, </w:t>
      </w:r>
      <w:proofErr w:type="spellStart"/>
      <w:r w:rsidR="00A938F5"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>kurnool</w:t>
      </w:r>
      <w:proofErr w:type="spellEnd"/>
      <w:r w:rsidR="00A938F5"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, in 2009 </w:t>
      </w:r>
      <w:r w:rsidRPr="001F79ED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1F4"/>
        </w:rPr>
        <w:t> </w:t>
      </w:r>
    </w:p>
    <w:p w:rsidR="00A938F5" w:rsidRPr="001F79ED" w:rsidRDefault="00A938F5" w:rsidP="00BB75EF">
      <w:pPr>
        <w:pStyle w:val="ListParagraph"/>
        <w:numPr>
          <w:ilvl w:val="0"/>
          <w:numId w:val="4"/>
        </w:num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0F1F4"/>
        </w:rPr>
      </w:pPr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10th </w:t>
      </w:r>
      <w:proofErr w:type="spellStart"/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>std.A.P.S.W.R</w:t>
      </w:r>
      <w:proofErr w:type="spellEnd"/>
      <w:r w:rsidRPr="001F79ED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residential school, Kurnool in 2007 with Percentage of </w:t>
      </w:r>
    </w:p>
    <w:p w:rsidR="00A938F5" w:rsidRDefault="00A938F5" w:rsidP="00900C2B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rPr>
          <w:rFonts w:ascii="Cambria" w:hAnsi="Cambria"/>
          <w:b/>
        </w:rPr>
      </w:pPr>
    </w:p>
    <w:p w:rsidR="00F74F29" w:rsidRDefault="00F74F29" w:rsidP="001F79ED">
      <w:pPr>
        <w:tabs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line="276" w:lineRule="auto"/>
        <w:ind w:firstLine="6345"/>
        <w:jc w:val="both"/>
        <w:rPr>
          <w:rFonts w:ascii="Cambria" w:hAnsi="Cambria"/>
        </w:rPr>
      </w:pPr>
    </w:p>
    <w:p w:rsidR="005B2E35" w:rsidRPr="009A236B" w:rsidRDefault="005B2E35" w:rsidP="00BC7BB0">
      <w:pPr>
        <w:pStyle w:val="Footer"/>
        <w:tabs>
          <w:tab w:val="clear" w:pos="6840"/>
        </w:tabs>
        <w:spacing w:line="240" w:lineRule="auto"/>
        <w:ind w:left="0"/>
        <w:rPr>
          <w:rFonts w:ascii="Cambria" w:hAnsi="Cambria"/>
          <w:color w:val="0D0D0D"/>
          <w:sz w:val="20"/>
        </w:rPr>
      </w:pPr>
      <w:r w:rsidRPr="009A236B">
        <w:rPr>
          <w:rFonts w:ascii="Cambria" w:hAnsi="Cambria"/>
          <w:color w:val="0D0D0D"/>
          <w:sz w:val="20"/>
        </w:rPr>
        <w:t>EXPERIENCE:</w:t>
      </w:r>
      <w:r w:rsidR="009A236B" w:rsidRPr="009A236B">
        <w:rPr>
          <w:rFonts w:ascii="Cambria" w:hAnsi="Cambria"/>
          <w:color w:val="0D0D0D"/>
          <w:sz w:val="20"/>
        </w:rPr>
        <w:t xml:space="preserve"> </w:t>
      </w:r>
    </w:p>
    <w:p w:rsidR="009A236B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color w:val="333333"/>
          <w:szCs w:val="18"/>
          <w:shd w:val="clear" w:color="auto" w:fill="F0F1F4"/>
        </w:rPr>
      </w:pPr>
      <w:r>
        <w:rPr>
          <w:rFonts w:ascii="Cambria" w:hAnsi="Cambria"/>
          <w:b w:val="0"/>
          <w:color w:val="0D0D0D"/>
          <w:sz w:val="20"/>
        </w:rPr>
        <w:t xml:space="preserve">    </w:t>
      </w:r>
      <w:r>
        <w:rPr>
          <w:rFonts w:ascii="Helvetica" w:hAnsi="Helvetica" w:cs="Helvetica"/>
          <w:color w:val="333333"/>
          <w:szCs w:val="18"/>
          <w:shd w:val="clear" w:color="auto" w:fill="F0F1F4"/>
        </w:rPr>
        <w:t xml:space="preserve"> </w:t>
      </w:r>
    </w:p>
    <w:p w:rsidR="00E07094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color w:val="333333"/>
          <w:szCs w:val="18"/>
          <w:shd w:val="clear" w:color="auto" w:fill="F0F1F4"/>
        </w:rPr>
      </w:pPr>
      <w:r>
        <w:rPr>
          <w:rFonts w:ascii="Helvetica" w:hAnsi="Helvetica" w:cs="Helvetica"/>
          <w:color w:val="333333"/>
          <w:szCs w:val="18"/>
          <w:shd w:val="clear" w:color="auto" w:fill="F0F1F4"/>
        </w:rPr>
        <w:t>JOB PROFILE:</w:t>
      </w:r>
    </w:p>
    <w:p w:rsidR="005B2E35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color w:val="333333"/>
          <w:szCs w:val="18"/>
          <w:shd w:val="clear" w:color="auto" w:fill="F0F1F4"/>
        </w:rPr>
      </w:pPr>
    </w:p>
    <w:p w:rsidR="005B2E35" w:rsidRPr="00941845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 xml:space="preserve">        FIRM: M/S SAI BALAJI INFRA INDIA PVT LTD, HYDERABAD.</w:t>
      </w:r>
    </w:p>
    <w:p w:rsidR="005B2E35" w:rsidRPr="00941845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</w:p>
    <w:p w:rsidR="005B2E35" w:rsidRPr="00941845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 xml:space="preserve">        DESIGNATION: ELECTRICAL TENDERING ENGINEER</w:t>
      </w:r>
    </w:p>
    <w:p w:rsidR="005B2E35" w:rsidRPr="00941845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</w:p>
    <w:p w:rsidR="005B2E35" w:rsidRPr="00941845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 xml:space="preserve">        WORK PERIOD: APRIL 2015 to </w:t>
      </w:r>
      <w:proofErr w:type="gramStart"/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Till</w:t>
      </w:r>
      <w:proofErr w:type="gramEnd"/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 xml:space="preserve"> date.</w:t>
      </w:r>
    </w:p>
    <w:p w:rsidR="005B2E35" w:rsidRPr="00941845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 xml:space="preserve">        </w:t>
      </w:r>
    </w:p>
    <w:p w:rsidR="005B2E35" w:rsidRPr="00941845" w:rsidRDefault="005B2E35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 xml:space="preserve">        NATURE OF JOB: PREPARING TENDER AND ESTIMATION COST FOR ALL ITEMS</w:t>
      </w:r>
    </w:p>
    <w:p w:rsidR="00371341" w:rsidRPr="00941845" w:rsidRDefault="00371341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</w:p>
    <w:p w:rsidR="00371341" w:rsidRDefault="00371341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color w:val="333333"/>
          <w:szCs w:val="18"/>
          <w:shd w:val="clear" w:color="auto" w:fill="F0F1F4"/>
        </w:rPr>
      </w:pPr>
      <w:r>
        <w:rPr>
          <w:rFonts w:ascii="Helvetica" w:hAnsi="Helvetica" w:cs="Helvetica"/>
          <w:color w:val="333333"/>
          <w:szCs w:val="18"/>
          <w:shd w:val="clear" w:color="auto" w:fill="F0F1F4"/>
        </w:rPr>
        <w:t>JOB RESPONSIBILITIES:</w:t>
      </w:r>
    </w:p>
    <w:p w:rsidR="00371341" w:rsidRDefault="00371341" w:rsidP="00E07094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color w:val="333333"/>
          <w:szCs w:val="18"/>
          <w:shd w:val="clear" w:color="auto" w:fill="F0F1F4"/>
        </w:rPr>
      </w:pPr>
    </w:p>
    <w:p w:rsidR="00371341" w:rsidRPr="00941845" w:rsidRDefault="00371341" w:rsidP="00BB75EF">
      <w:pPr>
        <w:pStyle w:val="Footer"/>
        <w:numPr>
          <w:ilvl w:val="0"/>
          <w:numId w:val="2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Prepare purchase specifications and vendor quotation</w:t>
      </w:r>
    </w:p>
    <w:p w:rsidR="00371341" w:rsidRPr="00941845" w:rsidRDefault="00371341" w:rsidP="00BB75EF">
      <w:pPr>
        <w:pStyle w:val="Footer"/>
        <w:numPr>
          <w:ilvl w:val="0"/>
          <w:numId w:val="2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Liaise with customers, vendors and regulatory bodies on engineering design.</w:t>
      </w:r>
    </w:p>
    <w:p w:rsidR="00371341" w:rsidRPr="00941845" w:rsidRDefault="00371341" w:rsidP="00BB75EF">
      <w:pPr>
        <w:pStyle w:val="Footer"/>
        <w:numPr>
          <w:ilvl w:val="0"/>
          <w:numId w:val="2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Receiving offers for various supply materials.</w:t>
      </w:r>
    </w:p>
    <w:p w:rsidR="00371341" w:rsidRPr="00941845" w:rsidRDefault="00371341" w:rsidP="00BB75EF">
      <w:pPr>
        <w:pStyle w:val="Footer"/>
        <w:numPr>
          <w:ilvl w:val="0"/>
          <w:numId w:val="2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Preparation of cost sheet for the finalized BOM.</w:t>
      </w:r>
    </w:p>
    <w:p w:rsidR="00371341" w:rsidRPr="00941845" w:rsidRDefault="00371341" w:rsidP="00BB75EF">
      <w:pPr>
        <w:pStyle w:val="Footer"/>
        <w:numPr>
          <w:ilvl w:val="0"/>
          <w:numId w:val="2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Submission of offer along with terms and conditions to client after management approval.</w:t>
      </w:r>
    </w:p>
    <w:p w:rsidR="00371341" w:rsidRPr="00941845" w:rsidRDefault="00371341" w:rsidP="00BB75EF">
      <w:pPr>
        <w:pStyle w:val="Footer"/>
        <w:numPr>
          <w:ilvl w:val="0"/>
          <w:numId w:val="2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Preparing control budget for supply materials &amp; erection works getting approval.</w:t>
      </w:r>
    </w:p>
    <w:p w:rsidR="00371341" w:rsidRPr="00941845" w:rsidRDefault="00371341" w:rsidP="00BB75EF">
      <w:pPr>
        <w:pStyle w:val="Footer"/>
        <w:numPr>
          <w:ilvl w:val="0"/>
          <w:numId w:val="2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Preparation of project schedule and submitting to client for approval.</w:t>
      </w:r>
    </w:p>
    <w:p w:rsidR="00371341" w:rsidRPr="00941845" w:rsidRDefault="00371341" w:rsidP="00371341">
      <w:pPr>
        <w:pStyle w:val="Footer"/>
        <w:tabs>
          <w:tab w:val="clear" w:pos="6840"/>
        </w:tabs>
        <w:spacing w:line="240" w:lineRule="auto"/>
        <w:ind w:left="720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</w:p>
    <w:p w:rsidR="00371341" w:rsidRDefault="00371341" w:rsidP="00371341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color w:val="333333"/>
          <w:szCs w:val="18"/>
          <w:shd w:val="clear" w:color="auto" w:fill="F0F1F4"/>
        </w:rPr>
      </w:pPr>
      <w:r>
        <w:rPr>
          <w:rFonts w:ascii="Helvetica" w:hAnsi="Helvetica" w:cs="Helvetica"/>
          <w:color w:val="333333"/>
          <w:szCs w:val="18"/>
          <w:shd w:val="clear" w:color="auto" w:fill="F0F1F4"/>
        </w:rPr>
        <w:t>PARTICIPATION IN MAJOR PROJECTS:</w:t>
      </w:r>
    </w:p>
    <w:p w:rsidR="00371341" w:rsidRDefault="00371341" w:rsidP="00371341">
      <w:pPr>
        <w:pStyle w:val="Footer"/>
        <w:tabs>
          <w:tab w:val="clear" w:pos="6840"/>
        </w:tabs>
        <w:spacing w:line="240" w:lineRule="auto"/>
        <w:ind w:left="0"/>
        <w:rPr>
          <w:rFonts w:ascii="Helvetica" w:hAnsi="Helvetica" w:cs="Helvetica"/>
          <w:color w:val="333333"/>
          <w:szCs w:val="18"/>
          <w:shd w:val="clear" w:color="auto" w:fill="F0F1F4"/>
        </w:rPr>
      </w:pPr>
    </w:p>
    <w:p w:rsidR="00371341" w:rsidRPr="00941845" w:rsidRDefault="00371341" w:rsidP="00BB75EF">
      <w:pPr>
        <w:pStyle w:val="Footer"/>
        <w:numPr>
          <w:ilvl w:val="0"/>
          <w:numId w:val="3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>MAHINDAR LIFE SPACE DEVELOPERS(Hyderabad) internal and external electrical works</w:t>
      </w:r>
    </w:p>
    <w:p w:rsidR="00371341" w:rsidRPr="00941845" w:rsidRDefault="00371341" w:rsidP="00BB75EF">
      <w:pPr>
        <w:pStyle w:val="Footer"/>
        <w:numPr>
          <w:ilvl w:val="0"/>
          <w:numId w:val="3"/>
        </w:numPr>
        <w:tabs>
          <w:tab w:val="clear" w:pos="6840"/>
        </w:tabs>
        <w:spacing w:line="240" w:lineRule="auto"/>
        <w:rPr>
          <w:rFonts w:ascii="Helvetica" w:hAnsi="Helvetica" w:cs="Helvetica"/>
          <w:b w:val="0"/>
          <w:color w:val="333333"/>
          <w:szCs w:val="18"/>
          <w:shd w:val="clear" w:color="auto" w:fill="F0F1F4"/>
        </w:rPr>
      </w:pPr>
      <w:r w:rsidRPr="00941845">
        <w:rPr>
          <w:rFonts w:ascii="Helvetica" w:hAnsi="Helvetica" w:cs="Helvetica"/>
          <w:b w:val="0"/>
          <w:color w:val="333333"/>
          <w:szCs w:val="18"/>
          <w:shd w:val="clear" w:color="auto" w:fill="F0F1F4"/>
        </w:rPr>
        <w:t xml:space="preserve">TATA PROJECTS </w:t>
      </w:r>
    </w:p>
    <w:p w:rsidR="00371341" w:rsidRPr="00941845" w:rsidRDefault="00371341" w:rsidP="00BB75EF">
      <w:pPr>
        <w:pStyle w:val="Footer"/>
        <w:numPr>
          <w:ilvl w:val="0"/>
          <w:numId w:val="3"/>
        </w:numPr>
        <w:tabs>
          <w:tab w:val="clear" w:pos="6840"/>
        </w:tabs>
        <w:spacing w:line="240" w:lineRule="auto"/>
        <w:rPr>
          <w:rFonts w:ascii="Cambria" w:hAnsi="Cambria"/>
          <w:b w:val="0"/>
          <w:color w:val="0D0D0D"/>
          <w:sz w:val="20"/>
        </w:rPr>
      </w:pPr>
      <w:r w:rsidRPr="00941845">
        <w:rPr>
          <w:rFonts w:ascii="Cambria" w:hAnsi="Cambria"/>
          <w:b w:val="0"/>
          <w:color w:val="0D0D0D"/>
          <w:sz w:val="20"/>
        </w:rPr>
        <w:t>INDIABULLS(Mumbai)</w:t>
      </w:r>
    </w:p>
    <w:p w:rsidR="004112B2" w:rsidRPr="00941845" w:rsidRDefault="009A236B" w:rsidP="00BB75EF">
      <w:pPr>
        <w:pStyle w:val="Footer"/>
        <w:numPr>
          <w:ilvl w:val="0"/>
          <w:numId w:val="3"/>
        </w:numPr>
        <w:tabs>
          <w:tab w:val="clear" w:pos="6840"/>
        </w:tabs>
        <w:spacing w:line="240" w:lineRule="auto"/>
        <w:rPr>
          <w:rFonts w:ascii="Cambria" w:hAnsi="Cambria"/>
          <w:b w:val="0"/>
          <w:color w:val="0D0D0D"/>
          <w:sz w:val="20"/>
        </w:rPr>
      </w:pPr>
      <w:r w:rsidRPr="00941845">
        <w:rPr>
          <w:rFonts w:ascii="Cambria" w:hAnsi="Cambria"/>
          <w:b w:val="0"/>
          <w:color w:val="0D0D0D"/>
          <w:sz w:val="20"/>
        </w:rPr>
        <w:t>BRIGADE(Hyderabad</w:t>
      </w:r>
      <w:r w:rsidR="004112B2" w:rsidRPr="00941845">
        <w:rPr>
          <w:rFonts w:ascii="Cambria" w:hAnsi="Cambria"/>
          <w:b w:val="0"/>
          <w:color w:val="0D0D0D"/>
          <w:sz w:val="20"/>
        </w:rPr>
        <w:t>)</w:t>
      </w:r>
    </w:p>
    <w:p w:rsidR="009A236B" w:rsidRPr="004112B2" w:rsidRDefault="005C0D8A" w:rsidP="00BB75EF">
      <w:pPr>
        <w:pStyle w:val="Footer"/>
        <w:numPr>
          <w:ilvl w:val="0"/>
          <w:numId w:val="3"/>
        </w:numPr>
        <w:tabs>
          <w:tab w:val="clear" w:pos="6840"/>
        </w:tabs>
        <w:spacing w:line="240" w:lineRule="auto"/>
        <w:rPr>
          <w:rFonts w:ascii="Cambria" w:hAnsi="Cambria"/>
          <w:color w:val="0D0D0D"/>
          <w:sz w:val="20"/>
        </w:rPr>
      </w:pPr>
      <w:r>
        <w:rPr>
          <w:rFonts w:ascii="Cambria" w:hAnsi="Cambria"/>
          <w:b w:val="0"/>
          <w:color w:val="0D0D0D"/>
          <w:sz w:val="20"/>
        </w:rPr>
        <w:t>PALLADIUM CONSTRUCTIONS(</w:t>
      </w:r>
      <w:proofErr w:type="spellStart"/>
      <w:r>
        <w:rPr>
          <w:rFonts w:ascii="Cambria" w:hAnsi="Cambria"/>
          <w:b w:val="0"/>
          <w:color w:val="0D0D0D"/>
          <w:sz w:val="20"/>
        </w:rPr>
        <w:t>Ba</w:t>
      </w:r>
      <w:r w:rsidR="009A236B" w:rsidRPr="00941845">
        <w:rPr>
          <w:rFonts w:ascii="Cambria" w:hAnsi="Cambria"/>
          <w:b w:val="0"/>
          <w:color w:val="0D0D0D"/>
          <w:sz w:val="20"/>
        </w:rPr>
        <w:t>nglore</w:t>
      </w:r>
      <w:proofErr w:type="spellEnd"/>
      <w:r w:rsidR="009A236B">
        <w:rPr>
          <w:rFonts w:ascii="Cambria" w:hAnsi="Cambria"/>
          <w:color w:val="0D0D0D"/>
          <w:sz w:val="20"/>
        </w:rPr>
        <w:t>)</w:t>
      </w:r>
    </w:p>
    <w:p w:rsidR="009F702A" w:rsidRDefault="009F702A" w:rsidP="00E07094">
      <w:pPr>
        <w:pStyle w:val="Footer"/>
        <w:tabs>
          <w:tab w:val="clear" w:pos="6840"/>
        </w:tabs>
        <w:spacing w:line="240" w:lineRule="auto"/>
        <w:ind w:left="0"/>
        <w:rPr>
          <w:rFonts w:ascii="Cambria" w:hAnsi="Cambria"/>
          <w:b w:val="0"/>
          <w:color w:val="0D0D0D"/>
          <w:sz w:val="20"/>
        </w:rPr>
      </w:pPr>
    </w:p>
    <w:p w:rsidR="009A236B" w:rsidRPr="00DB40FB" w:rsidRDefault="00DB40FB" w:rsidP="00DB40FB">
      <w:pPr>
        <w:pStyle w:val="Footer"/>
        <w:tabs>
          <w:tab w:val="clear" w:pos="6840"/>
        </w:tabs>
        <w:spacing w:line="240" w:lineRule="auto"/>
        <w:ind w:left="0"/>
        <w:rPr>
          <w:rFonts w:ascii="Cambria" w:hAnsi="Cambria"/>
          <w:b w:val="0"/>
          <w:color w:val="0D0D0D"/>
          <w:sz w:val="20"/>
        </w:rPr>
      </w:pPr>
      <w:r>
        <w:rPr>
          <w:rFonts w:ascii="Cambria" w:hAnsi="Cambria"/>
          <w:b w:val="0"/>
          <w:color w:val="0D0D0D"/>
          <w:sz w:val="20"/>
        </w:rPr>
        <w:t xml:space="preserve">     </w:t>
      </w:r>
    </w:p>
    <w:p w:rsidR="009A236B" w:rsidRDefault="009A236B" w:rsidP="00110CFF">
      <w:pPr>
        <w:pStyle w:val="BodyText"/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TECHNICAL SKILLS:</w:t>
      </w:r>
    </w:p>
    <w:p w:rsidR="009A236B" w:rsidRDefault="009A236B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D32464" w:rsidRDefault="009A236B" w:rsidP="00DB40FB">
      <w:pPr>
        <w:pStyle w:val="BodyText"/>
        <w:spacing w:after="0" w:line="240" w:lineRule="auto"/>
        <w:jc w:val="lef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SOFTWARE KNOWLEDGE: </w:t>
      </w:r>
      <w:r w:rsidR="00D32464"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>MS Office</w:t>
      </w:r>
    </w:p>
    <w:p w:rsidR="00D32464" w:rsidRDefault="00D32464" w:rsidP="00DB40FB">
      <w:pPr>
        <w:pStyle w:val="BodyText"/>
        <w:spacing w:after="0" w:line="240" w:lineRule="auto"/>
        <w:jc w:val="left"/>
        <w:rPr>
          <w:rFonts w:ascii="Cambria" w:hAnsi="Cambria"/>
          <w:b/>
        </w:rPr>
      </w:pPr>
    </w:p>
    <w:p w:rsidR="00D32464" w:rsidRDefault="00D32464" w:rsidP="00DB40FB">
      <w:pPr>
        <w:pStyle w:val="BodyText"/>
        <w:spacing w:after="0" w:line="240" w:lineRule="auto"/>
        <w:jc w:val="left"/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</w:pPr>
      <w:r>
        <w:rPr>
          <w:rFonts w:ascii="Cambria" w:hAnsi="Cambria"/>
          <w:b/>
        </w:rPr>
        <w:t xml:space="preserve">   </w:t>
      </w:r>
      <w:r w:rsidRPr="00BE2C22">
        <w:rPr>
          <w:rFonts w:ascii="Helvetica" w:hAnsi="Helvetica" w:cs="Helvetica"/>
          <w:b/>
          <w:color w:val="333333"/>
          <w:sz w:val="18"/>
          <w:szCs w:val="18"/>
          <w:shd w:val="clear" w:color="auto" w:fill="F0F1F4"/>
        </w:rPr>
        <w:t xml:space="preserve">Operating </w:t>
      </w:r>
      <w:proofErr w:type="gramStart"/>
      <w:r w:rsidRPr="00BE2C22">
        <w:rPr>
          <w:rFonts w:ascii="Helvetica" w:hAnsi="Helvetica" w:cs="Helvetica"/>
          <w:b/>
          <w:color w:val="333333"/>
          <w:sz w:val="18"/>
          <w:szCs w:val="18"/>
          <w:shd w:val="clear" w:color="auto" w:fill="F0F1F4"/>
        </w:rPr>
        <w:t>systems</w:t>
      </w:r>
      <w:r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Windows 98, 2000/ XP</w:t>
      </w:r>
    </w:p>
    <w:p w:rsidR="00D32464" w:rsidRDefault="00D32464" w:rsidP="00DB40FB">
      <w:pPr>
        <w:pStyle w:val="BodyText"/>
        <w:spacing w:after="0" w:line="240" w:lineRule="auto"/>
        <w:jc w:val="left"/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 </w:t>
      </w:r>
    </w:p>
    <w:p w:rsidR="009A236B" w:rsidRDefault="00D32464" w:rsidP="00DB40FB">
      <w:pPr>
        <w:pStyle w:val="BodyText"/>
        <w:spacing w:after="0" w:line="240" w:lineRule="auto"/>
        <w:jc w:val="left"/>
        <w:rPr>
          <w:rFonts w:ascii="Cambria" w:hAnsi="Cambria"/>
          <w:b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 </w:t>
      </w:r>
      <w:r w:rsidRPr="00BE2C22">
        <w:rPr>
          <w:rFonts w:ascii="Helvetica" w:hAnsi="Helvetica" w:cs="Helvetica"/>
          <w:b/>
          <w:color w:val="333333"/>
          <w:sz w:val="18"/>
          <w:szCs w:val="18"/>
          <w:shd w:val="clear" w:color="auto" w:fill="F0F1F4"/>
        </w:rPr>
        <w:t xml:space="preserve">Design </w:t>
      </w:r>
      <w:proofErr w:type="gramStart"/>
      <w:r w:rsidRPr="00BE2C22">
        <w:rPr>
          <w:rFonts w:ascii="Helvetica" w:hAnsi="Helvetica" w:cs="Helvetica"/>
          <w:b/>
          <w:color w:val="333333"/>
          <w:sz w:val="18"/>
          <w:szCs w:val="18"/>
          <w:shd w:val="clear" w:color="auto" w:fill="F0F1F4"/>
        </w:rPr>
        <w:t>software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: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0F1F4"/>
        </w:rPr>
        <w:t xml:space="preserve"> AUTOCAD,</w:t>
      </w:r>
    </w:p>
    <w:p w:rsidR="009A236B" w:rsidRDefault="009A236B" w:rsidP="00DB40FB">
      <w:pPr>
        <w:pStyle w:val="BodyText"/>
        <w:spacing w:after="0" w:line="240" w:lineRule="auto"/>
        <w:jc w:val="left"/>
        <w:rPr>
          <w:rFonts w:ascii="Cambria" w:hAnsi="Cambria"/>
          <w:b/>
        </w:rPr>
      </w:pPr>
    </w:p>
    <w:p w:rsidR="009A236B" w:rsidRDefault="009A236B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BB75EF" w:rsidRDefault="00BB75EF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BB75EF" w:rsidRDefault="00BB75EF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BB75EF" w:rsidRDefault="00BB75EF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BB75EF" w:rsidRDefault="00BB75EF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BB75EF" w:rsidRDefault="00BB75EF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BB75EF" w:rsidRDefault="00BB75EF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9A236B" w:rsidRDefault="009A236B" w:rsidP="00110CFF">
      <w:pPr>
        <w:pStyle w:val="BodyText"/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PERSONAL DETAILS:</w:t>
      </w:r>
    </w:p>
    <w:p w:rsidR="009A236B" w:rsidRPr="00475F36" w:rsidRDefault="009A236B" w:rsidP="00110CFF">
      <w:pPr>
        <w:pStyle w:val="BodyText"/>
        <w:spacing w:after="0" w:line="240" w:lineRule="auto"/>
        <w:rPr>
          <w:rFonts w:ascii="Cambria" w:hAnsi="Cambria"/>
          <w:b/>
        </w:rPr>
      </w:pPr>
    </w:p>
    <w:p w:rsidR="00110CFF" w:rsidRDefault="00110CFF" w:rsidP="00712B3C">
      <w:pPr>
        <w:spacing w:after="60"/>
        <w:ind w:right="-71"/>
        <w:jc w:val="both"/>
        <w:rPr>
          <w:rFonts w:ascii="Cambria" w:hAnsi="Cambria"/>
        </w:rPr>
      </w:pPr>
      <w:r w:rsidRPr="00475F36">
        <w:rPr>
          <w:rFonts w:ascii="Cambria" w:hAnsi="Cambria"/>
        </w:rPr>
        <w:t>Father’s Name</w:t>
      </w:r>
      <w:r w:rsidR="003633F1" w:rsidRPr="00475F36">
        <w:rPr>
          <w:rFonts w:ascii="Cambria" w:hAnsi="Cambria"/>
        </w:rPr>
        <w:tab/>
      </w:r>
      <w:r w:rsidR="003633F1" w:rsidRPr="00475F36">
        <w:rPr>
          <w:rFonts w:ascii="Cambria" w:hAnsi="Cambria"/>
        </w:rPr>
        <w:tab/>
      </w:r>
      <w:r w:rsidRPr="00475F36">
        <w:rPr>
          <w:rFonts w:ascii="Cambria" w:hAnsi="Cambria"/>
        </w:rPr>
        <w:t>:</w:t>
      </w:r>
      <w:r w:rsidR="00036349">
        <w:rPr>
          <w:rFonts w:ascii="Cambria" w:hAnsi="Cambria"/>
        </w:rPr>
        <w:t xml:space="preserve"> </w:t>
      </w:r>
      <w:r w:rsidR="00036349">
        <w:rPr>
          <w:rFonts w:ascii="Cambria" w:hAnsi="Cambria"/>
        </w:rPr>
        <w:tab/>
      </w:r>
      <w:r w:rsidR="004642BB">
        <w:rPr>
          <w:rFonts w:ascii="Cambria" w:hAnsi="Cambria"/>
        </w:rPr>
        <w:t>M</w:t>
      </w:r>
      <w:r w:rsidR="00127782">
        <w:rPr>
          <w:rFonts w:ascii="Cambria" w:hAnsi="Cambria"/>
        </w:rPr>
        <w:t xml:space="preserve"> </w:t>
      </w:r>
      <w:r w:rsidR="004642BB">
        <w:rPr>
          <w:rFonts w:ascii="Cambria" w:hAnsi="Cambria"/>
        </w:rPr>
        <w:t>.</w:t>
      </w:r>
      <w:r w:rsidR="00127782">
        <w:rPr>
          <w:rFonts w:ascii="Cambria" w:hAnsi="Cambria"/>
        </w:rPr>
        <w:t xml:space="preserve"> </w:t>
      </w:r>
      <w:proofErr w:type="spellStart"/>
      <w:r w:rsidR="004642BB">
        <w:rPr>
          <w:rFonts w:ascii="Cambria" w:hAnsi="Cambria"/>
        </w:rPr>
        <w:t>P</w:t>
      </w:r>
      <w:r w:rsidR="00BB61A1">
        <w:rPr>
          <w:rFonts w:ascii="Cambria" w:hAnsi="Cambria"/>
        </w:rPr>
        <w:t>rabhakar</w:t>
      </w:r>
      <w:proofErr w:type="spellEnd"/>
      <w:r w:rsidR="00BB61A1">
        <w:rPr>
          <w:rFonts w:ascii="Cambria" w:hAnsi="Cambria"/>
        </w:rPr>
        <w:t xml:space="preserve"> </w:t>
      </w:r>
      <w:proofErr w:type="spellStart"/>
      <w:r w:rsidR="00510A9E">
        <w:rPr>
          <w:rFonts w:ascii="Cambria" w:hAnsi="Cambria"/>
        </w:rPr>
        <w:t>Rao</w:t>
      </w:r>
      <w:proofErr w:type="spellEnd"/>
    </w:p>
    <w:p w:rsidR="00CE266C" w:rsidRDefault="00CE266C" w:rsidP="00CE266C">
      <w:pPr>
        <w:spacing w:after="60"/>
        <w:jc w:val="both"/>
        <w:rPr>
          <w:rFonts w:ascii="Cambria" w:hAnsi="Cambria"/>
        </w:rPr>
      </w:pPr>
      <w:r w:rsidRPr="00475F36"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127782">
        <w:rPr>
          <w:rFonts w:ascii="Cambria" w:hAnsi="Cambria"/>
        </w:rPr>
        <w:t>10</w:t>
      </w:r>
      <w:r w:rsidR="00127782" w:rsidRPr="00127782">
        <w:rPr>
          <w:rFonts w:ascii="Cambria" w:hAnsi="Cambria"/>
          <w:vertAlign w:val="superscript"/>
        </w:rPr>
        <w:t>th</w:t>
      </w:r>
      <w:r w:rsidR="00127782">
        <w:rPr>
          <w:rFonts w:ascii="Cambria" w:hAnsi="Cambria"/>
        </w:rPr>
        <w:t xml:space="preserve"> </w:t>
      </w:r>
      <w:r w:rsidR="00F6267A">
        <w:rPr>
          <w:rFonts w:ascii="Cambria" w:hAnsi="Cambria"/>
        </w:rPr>
        <w:t xml:space="preserve">June </w:t>
      </w:r>
      <w:r w:rsidR="00BB61A1">
        <w:rPr>
          <w:rFonts w:ascii="Cambria" w:hAnsi="Cambria"/>
        </w:rPr>
        <w:t>, 1992</w:t>
      </w:r>
    </w:p>
    <w:p w:rsidR="00CE266C" w:rsidRDefault="00CE266C" w:rsidP="00712B3C">
      <w:pPr>
        <w:spacing w:after="60"/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>Sex</w:t>
      </w:r>
      <w:r w:rsidRPr="00475F36">
        <w:rPr>
          <w:rFonts w:ascii="Cambria" w:hAnsi="Cambria"/>
        </w:rPr>
        <w:tab/>
      </w:r>
      <w:r w:rsidRPr="00475F36">
        <w:rPr>
          <w:rFonts w:ascii="Cambria" w:hAnsi="Cambria"/>
        </w:rPr>
        <w:tab/>
      </w:r>
      <w:r w:rsidRPr="00475F36">
        <w:rPr>
          <w:rFonts w:ascii="Cambria" w:hAnsi="Cambria"/>
        </w:rPr>
        <w:tab/>
        <w:t xml:space="preserve">:           </w:t>
      </w:r>
      <w:r>
        <w:rPr>
          <w:rFonts w:ascii="Cambria" w:hAnsi="Cambria"/>
        </w:rPr>
        <w:tab/>
      </w:r>
      <w:r w:rsidR="00BB61A1">
        <w:rPr>
          <w:rFonts w:ascii="Cambria" w:hAnsi="Cambria"/>
        </w:rPr>
        <w:t>Female</w:t>
      </w:r>
      <w:r w:rsidRPr="00475F36">
        <w:rPr>
          <w:rFonts w:ascii="Cambria" w:hAnsi="Cambria"/>
        </w:rPr>
        <w:tab/>
      </w:r>
    </w:p>
    <w:p w:rsidR="00CE266C" w:rsidRPr="00475F36" w:rsidRDefault="00CE266C" w:rsidP="00712B3C">
      <w:pPr>
        <w:spacing w:after="60"/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 xml:space="preserve">Marital Status               </w:t>
      </w:r>
      <w:r w:rsidR="00127782">
        <w:rPr>
          <w:rFonts w:ascii="Cambria" w:hAnsi="Cambria"/>
        </w:rPr>
        <w:t xml:space="preserve">       :               </w:t>
      </w:r>
      <w:r w:rsidR="00783BCD">
        <w:rPr>
          <w:rFonts w:ascii="Cambria" w:hAnsi="Cambria"/>
        </w:rPr>
        <w:t>spinster</w:t>
      </w:r>
    </w:p>
    <w:p w:rsidR="00CE266C" w:rsidRDefault="00CE266C" w:rsidP="001D077C">
      <w:pPr>
        <w:spacing w:after="60"/>
        <w:ind w:right="-71"/>
        <w:jc w:val="both"/>
        <w:rPr>
          <w:rFonts w:ascii="Cambria" w:hAnsi="Cambria"/>
        </w:rPr>
      </w:pPr>
      <w:r w:rsidRPr="00475F36">
        <w:rPr>
          <w:rFonts w:ascii="Cambria" w:hAnsi="Cambria"/>
        </w:rPr>
        <w:t>Languages Known</w:t>
      </w:r>
      <w:r w:rsidRPr="00475F36">
        <w:rPr>
          <w:rFonts w:ascii="Cambria" w:hAnsi="Cambria"/>
        </w:rPr>
        <w:tab/>
        <w:t xml:space="preserve">:         </w:t>
      </w:r>
      <w:r w:rsidR="002153C2">
        <w:rPr>
          <w:rFonts w:ascii="Cambria" w:hAnsi="Cambria"/>
        </w:rPr>
        <w:t xml:space="preserve">      </w:t>
      </w:r>
      <w:r>
        <w:rPr>
          <w:rFonts w:ascii="Cambria" w:hAnsi="Cambria"/>
        </w:rPr>
        <w:t xml:space="preserve">Telugu, Hindi, </w:t>
      </w:r>
      <w:r w:rsidRPr="00475F36">
        <w:rPr>
          <w:rFonts w:ascii="Cambria" w:hAnsi="Cambria"/>
        </w:rPr>
        <w:t>and English</w:t>
      </w:r>
    </w:p>
    <w:p w:rsidR="00CE266C" w:rsidRPr="00475F36" w:rsidRDefault="00CE266C" w:rsidP="00BB61A1">
      <w:pPr>
        <w:spacing w:after="60"/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>Permanent Address          :</w:t>
      </w:r>
      <w:r w:rsidR="00F6267A">
        <w:rPr>
          <w:rFonts w:ascii="Cambria" w:hAnsi="Cambria"/>
        </w:rPr>
        <w:t xml:space="preserve">               </w:t>
      </w:r>
      <w:r w:rsidR="00803E79">
        <w:rPr>
          <w:rFonts w:ascii="Cambria" w:hAnsi="Cambria"/>
        </w:rPr>
        <w:t xml:space="preserve"> H.No: </w:t>
      </w:r>
      <w:r w:rsidR="000C6944">
        <w:rPr>
          <w:rFonts w:ascii="Cambria" w:hAnsi="Cambria"/>
        </w:rPr>
        <w:t>7-32 P</w:t>
      </w:r>
      <w:r w:rsidR="004642BB">
        <w:rPr>
          <w:rFonts w:ascii="Cambria" w:hAnsi="Cambria"/>
        </w:rPr>
        <w:t>olice colony, B.T</w:t>
      </w:r>
      <w:r w:rsidR="00127782">
        <w:rPr>
          <w:rFonts w:ascii="Cambria" w:hAnsi="Cambria"/>
        </w:rPr>
        <w:t>handrapadu, K</w:t>
      </w:r>
      <w:r w:rsidR="00BB61A1">
        <w:rPr>
          <w:rFonts w:ascii="Cambria" w:hAnsi="Cambria"/>
        </w:rPr>
        <w:t xml:space="preserve">urnool </w:t>
      </w:r>
      <w:r w:rsidR="00127782">
        <w:rPr>
          <w:rFonts w:ascii="Cambria" w:hAnsi="Cambria"/>
        </w:rPr>
        <w:t>Dist</w:t>
      </w:r>
    </w:p>
    <w:p w:rsidR="00506D87" w:rsidRDefault="00506D87" w:rsidP="001D077C">
      <w:pPr>
        <w:spacing w:after="60"/>
        <w:ind w:right="-71"/>
        <w:jc w:val="both"/>
        <w:rPr>
          <w:rFonts w:ascii="Cambria" w:hAnsi="Cambria"/>
        </w:rPr>
      </w:pPr>
      <w:r w:rsidRPr="00475F36">
        <w:rPr>
          <w:rFonts w:ascii="Cambria" w:hAnsi="Cambria"/>
        </w:rPr>
        <w:t>Nationality</w:t>
      </w:r>
      <w:r w:rsidR="003633F1" w:rsidRPr="00475F36">
        <w:rPr>
          <w:rFonts w:ascii="Cambria" w:hAnsi="Cambria"/>
        </w:rPr>
        <w:tab/>
      </w:r>
      <w:r w:rsidR="003633F1" w:rsidRPr="00475F36">
        <w:rPr>
          <w:rFonts w:ascii="Cambria" w:hAnsi="Cambria"/>
        </w:rPr>
        <w:tab/>
      </w:r>
      <w:r w:rsidRPr="00475F36">
        <w:rPr>
          <w:rFonts w:ascii="Cambria" w:hAnsi="Cambria"/>
        </w:rPr>
        <w:t>:</w:t>
      </w:r>
      <w:r w:rsidR="00FF46A2" w:rsidRPr="00475F36">
        <w:rPr>
          <w:rFonts w:ascii="Cambria" w:hAnsi="Cambria"/>
        </w:rPr>
        <w:t xml:space="preserve">         </w:t>
      </w:r>
      <w:r w:rsidR="00036349">
        <w:rPr>
          <w:rFonts w:ascii="Cambria" w:hAnsi="Cambria"/>
        </w:rPr>
        <w:tab/>
      </w:r>
      <w:r w:rsidR="00FF46A2" w:rsidRPr="00475F36">
        <w:rPr>
          <w:rFonts w:ascii="Cambria" w:hAnsi="Cambria"/>
        </w:rPr>
        <w:t>Indian</w:t>
      </w:r>
    </w:p>
    <w:p w:rsidR="00036349" w:rsidRDefault="00BA2820" w:rsidP="001D077C">
      <w:pPr>
        <w:spacing w:after="60"/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>Hobbies</w:t>
      </w:r>
      <w:r w:rsidR="00036349">
        <w:rPr>
          <w:rFonts w:ascii="Cambria" w:hAnsi="Cambria"/>
        </w:rPr>
        <w:tab/>
      </w:r>
      <w:r w:rsidR="00036349">
        <w:rPr>
          <w:rFonts w:ascii="Cambria" w:hAnsi="Cambria"/>
        </w:rPr>
        <w:tab/>
      </w:r>
      <w:r w:rsidR="00036349">
        <w:rPr>
          <w:rFonts w:ascii="Cambria" w:hAnsi="Cambria"/>
        </w:rPr>
        <w:tab/>
        <w:t xml:space="preserve">: </w:t>
      </w:r>
      <w:r w:rsidR="00036349">
        <w:rPr>
          <w:rFonts w:ascii="Cambria" w:hAnsi="Cambria"/>
        </w:rPr>
        <w:tab/>
      </w:r>
      <w:r w:rsidR="00BB61A1">
        <w:rPr>
          <w:rFonts w:ascii="Cambria" w:hAnsi="Cambria"/>
        </w:rPr>
        <w:t xml:space="preserve">Playing </w:t>
      </w:r>
      <w:r w:rsidR="00510A9E">
        <w:rPr>
          <w:rFonts w:ascii="Cambria" w:hAnsi="Cambria"/>
        </w:rPr>
        <w:t>caroms</w:t>
      </w:r>
      <w:proofErr w:type="gramStart"/>
      <w:r w:rsidR="004642BB">
        <w:rPr>
          <w:rFonts w:ascii="Cambria" w:hAnsi="Cambria"/>
        </w:rPr>
        <w:t xml:space="preserve">, </w:t>
      </w:r>
      <w:r>
        <w:rPr>
          <w:rFonts w:ascii="Cambria" w:hAnsi="Cambria"/>
        </w:rPr>
        <w:t>,</w:t>
      </w:r>
      <w:proofErr w:type="gramEnd"/>
      <w:r>
        <w:rPr>
          <w:rFonts w:ascii="Cambria" w:hAnsi="Cambria"/>
        </w:rPr>
        <w:t xml:space="preserve"> Listening Music.</w:t>
      </w:r>
    </w:p>
    <w:p w:rsidR="00517BCB" w:rsidRDefault="00517BCB" w:rsidP="001D077C">
      <w:pPr>
        <w:spacing w:after="60"/>
        <w:ind w:right="-71"/>
        <w:jc w:val="both"/>
        <w:rPr>
          <w:rFonts w:ascii="Cambria" w:hAnsi="Cambria"/>
        </w:rPr>
      </w:pPr>
    </w:p>
    <w:p w:rsidR="000A26FE" w:rsidRDefault="000A26FE" w:rsidP="00517BCB">
      <w:pPr>
        <w:spacing w:after="60"/>
        <w:ind w:right="-71"/>
        <w:jc w:val="both"/>
        <w:rPr>
          <w:rFonts w:ascii="Cambria" w:hAnsi="Cambria"/>
        </w:rPr>
      </w:pPr>
    </w:p>
    <w:p w:rsidR="000A26FE" w:rsidRDefault="000A26FE" w:rsidP="00517BCB">
      <w:pPr>
        <w:spacing w:after="60"/>
        <w:ind w:right="-71"/>
        <w:jc w:val="both"/>
        <w:rPr>
          <w:rFonts w:ascii="Cambria" w:hAnsi="Cambria"/>
        </w:rPr>
      </w:pPr>
    </w:p>
    <w:p w:rsidR="00517BCB" w:rsidRPr="00517BCB" w:rsidRDefault="00517BCB" w:rsidP="00517BCB">
      <w:pPr>
        <w:spacing w:after="60"/>
        <w:ind w:right="-71"/>
        <w:jc w:val="both"/>
        <w:rPr>
          <w:rFonts w:ascii="Cambria" w:hAnsi="Cambria"/>
        </w:rPr>
      </w:pPr>
      <w:r w:rsidRPr="00517BCB">
        <w:rPr>
          <w:rFonts w:ascii="Cambria" w:hAnsi="Cambria"/>
        </w:rPr>
        <w:t>I hereby declare that the information furnished above is true to the best of my knowledge.</w:t>
      </w:r>
      <w:r w:rsidRPr="00517BCB">
        <w:rPr>
          <w:rFonts w:ascii="Cambria" w:hAnsi="Cambria"/>
        </w:rPr>
        <w:tab/>
        <w:t xml:space="preserve"> </w:t>
      </w:r>
    </w:p>
    <w:p w:rsidR="00517BCB" w:rsidRPr="00517BCB" w:rsidRDefault="00517BCB" w:rsidP="00517BCB">
      <w:pPr>
        <w:spacing w:after="60"/>
        <w:ind w:right="-71"/>
        <w:jc w:val="both"/>
        <w:rPr>
          <w:rFonts w:ascii="Cambria" w:hAnsi="Cambria"/>
        </w:rPr>
      </w:pPr>
    </w:p>
    <w:p w:rsidR="00517BCB" w:rsidRPr="00517BCB" w:rsidRDefault="00517BCB" w:rsidP="00517BCB">
      <w:pPr>
        <w:spacing w:after="60"/>
        <w:ind w:right="-71"/>
        <w:jc w:val="both"/>
        <w:rPr>
          <w:rFonts w:ascii="Cambria" w:hAnsi="Cambria"/>
        </w:rPr>
      </w:pPr>
      <w:r w:rsidRPr="00517BCB">
        <w:rPr>
          <w:rFonts w:ascii="Cambria" w:hAnsi="Cambria"/>
        </w:rPr>
        <w:t>Place:</w:t>
      </w:r>
      <w:r w:rsidR="0081523B">
        <w:rPr>
          <w:rFonts w:ascii="Cambria" w:hAnsi="Cambria"/>
        </w:rPr>
        <w:t xml:space="preserve"> </w:t>
      </w:r>
      <w:r w:rsidRPr="00517BCB">
        <w:rPr>
          <w:rFonts w:ascii="Cambria" w:hAnsi="Cambria"/>
        </w:rPr>
        <w:t xml:space="preserve"> </w:t>
      </w:r>
      <w:r w:rsidR="0054092A">
        <w:rPr>
          <w:rFonts w:ascii="Cambria" w:hAnsi="Cambria"/>
        </w:rPr>
        <w:t>Hyderabad.</w:t>
      </w:r>
      <w:r w:rsidRPr="00517BCB">
        <w:rPr>
          <w:rFonts w:ascii="Cambria" w:hAnsi="Cambria"/>
        </w:rPr>
        <w:t xml:space="preserve">                                                                                                                </w:t>
      </w:r>
      <w:r w:rsidRPr="00517BCB">
        <w:rPr>
          <w:rFonts w:ascii="Cambria" w:hAnsi="Cambria"/>
        </w:rPr>
        <w:tab/>
        <w:t xml:space="preserve">  </w:t>
      </w:r>
      <w:r w:rsidRPr="00517BCB">
        <w:rPr>
          <w:rFonts w:ascii="Cambria" w:hAnsi="Cambria"/>
        </w:rPr>
        <w:tab/>
        <w:t xml:space="preserve">             </w:t>
      </w:r>
    </w:p>
    <w:p w:rsidR="00127782" w:rsidRDefault="00517BCB" w:rsidP="00517BCB">
      <w:pPr>
        <w:spacing w:after="60"/>
        <w:ind w:right="-71"/>
        <w:jc w:val="both"/>
        <w:rPr>
          <w:rFonts w:ascii="Cambria" w:hAnsi="Cambria"/>
        </w:rPr>
      </w:pPr>
      <w:r w:rsidRPr="00517BCB">
        <w:rPr>
          <w:rFonts w:ascii="Cambria" w:hAnsi="Cambria"/>
        </w:rPr>
        <w:t xml:space="preserve">Date: </w:t>
      </w:r>
      <w:r w:rsidR="00695980">
        <w:rPr>
          <w:rFonts w:ascii="Cambria" w:hAnsi="Cambria"/>
        </w:rPr>
        <w:t xml:space="preserve">    </w:t>
      </w:r>
      <w:r w:rsidRPr="00517BCB">
        <w:rPr>
          <w:rFonts w:ascii="Cambria" w:hAnsi="Cambria"/>
        </w:rPr>
        <w:t xml:space="preserve">             </w:t>
      </w:r>
      <w:r w:rsidRPr="00517BCB">
        <w:rPr>
          <w:rFonts w:ascii="Cambria" w:hAnsi="Cambria"/>
        </w:rPr>
        <w:tab/>
      </w:r>
      <w:r w:rsidRPr="00517BCB">
        <w:rPr>
          <w:rFonts w:ascii="Cambria" w:hAnsi="Cambria"/>
        </w:rPr>
        <w:tab/>
      </w:r>
      <w:r w:rsidRPr="00517BCB">
        <w:rPr>
          <w:rFonts w:ascii="Cambria" w:hAnsi="Cambria"/>
        </w:rPr>
        <w:tab/>
      </w:r>
      <w:r w:rsidRPr="00517BCB">
        <w:rPr>
          <w:rFonts w:ascii="Cambria" w:hAnsi="Cambria"/>
        </w:rPr>
        <w:tab/>
      </w:r>
      <w:r w:rsidRPr="00517BCB">
        <w:rPr>
          <w:rFonts w:ascii="Cambria" w:hAnsi="Cambria"/>
        </w:rPr>
        <w:tab/>
      </w:r>
      <w:r w:rsidR="003C52ED">
        <w:rPr>
          <w:rFonts w:ascii="Cambria" w:hAnsi="Cambria"/>
        </w:rPr>
        <w:t xml:space="preserve">                                           </w:t>
      </w:r>
      <w:r w:rsidR="00BB1B52">
        <w:rPr>
          <w:rFonts w:ascii="Cambria" w:hAnsi="Cambria"/>
        </w:rPr>
        <w:t xml:space="preserve">               </w:t>
      </w:r>
      <w:r w:rsidR="003C52ED">
        <w:rPr>
          <w:rFonts w:ascii="Cambria" w:hAnsi="Cambria"/>
        </w:rPr>
        <w:t xml:space="preserve">   </w:t>
      </w:r>
      <w:r w:rsidR="00BB61A1">
        <w:rPr>
          <w:rFonts w:ascii="Cambria" w:hAnsi="Cambria"/>
        </w:rPr>
        <w:t xml:space="preserve">              </w:t>
      </w:r>
    </w:p>
    <w:p w:rsidR="00517BCB" w:rsidRPr="00517BCB" w:rsidRDefault="00127782" w:rsidP="00517BCB">
      <w:pPr>
        <w:spacing w:after="60"/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                    </w:t>
      </w:r>
      <w:r w:rsidR="00BB61A1">
        <w:rPr>
          <w:rFonts w:ascii="Cambria" w:hAnsi="Cambria"/>
        </w:rPr>
        <w:t xml:space="preserve"> </w:t>
      </w:r>
      <w:r w:rsidR="00517BCB" w:rsidRPr="00517BCB">
        <w:rPr>
          <w:rFonts w:ascii="Cambria" w:hAnsi="Cambria"/>
        </w:rPr>
        <w:t xml:space="preserve">SIGNATURE                                                                                               </w:t>
      </w:r>
    </w:p>
    <w:p w:rsidR="00127782" w:rsidRDefault="00517BCB" w:rsidP="00517BCB">
      <w:pPr>
        <w:spacing w:after="60"/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</w:t>
      </w:r>
      <w:r w:rsidR="003C52ED">
        <w:rPr>
          <w:rFonts w:ascii="Cambria" w:hAnsi="Cambria"/>
        </w:rPr>
        <w:t xml:space="preserve">               </w:t>
      </w:r>
      <w:r w:rsidR="008632AF">
        <w:rPr>
          <w:rFonts w:ascii="Cambria" w:hAnsi="Cambria"/>
        </w:rPr>
        <w:t xml:space="preserve">                  </w:t>
      </w:r>
      <w:r w:rsidR="003C52ED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="00CB1962">
        <w:rPr>
          <w:rFonts w:ascii="Cambria" w:hAnsi="Cambria"/>
          <w:noProof/>
          <w:lang w:val="en-IN" w:eastAsia="en-IN"/>
        </w:rPr>
        <w:drawing>
          <wp:inline distT="0" distB="0" distL="0" distR="0">
            <wp:extent cx="1235680" cy="247135"/>
            <wp:effectExtent l="19050" t="0" r="2570" b="0"/>
            <wp:docPr id="3" name="Picture 3" descr="C:\Users\sudheer\Downloads\keerthan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dheer\Downloads\keerthana signa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900" cy="24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BCB" w:rsidRDefault="00127782" w:rsidP="00517BCB">
      <w:pPr>
        <w:spacing w:after="60"/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                   </w:t>
      </w:r>
      <w:r w:rsidR="00517BCB">
        <w:rPr>
          <w:rFonts w:ascii="Cambria" w:hAnsi="Cambria"/>
        </w:rPr>
        <w:t xml:space="preserve"> </w:t>
      </w:r>
      <w:r w:rsidR="00D1623D">
        <w:rPr>
          <w:rFonts w:ascii="Cambria" w:hAnsi="Cambria"/>
        </w:rPr>
        <w:t>(</w:t>
      </w:r>
      <w:r w:rsidR="00BB61A1">
        <w:rPr>
          <w:rFonts w:ascii="Cambria" w:hAnsi="Cambria"/>
        </w:rPr>
        <w:t>M</w:t>
      </w:r>
      <w:r w:rsidR="008632AF">
        <w:rPr>
          <w:rFonts w:ascii="Cambria" w:hAnsi="Cambria"/>
        </w:rPr>
        <w:t xml:space="preserve"> </w:t>
      </w:r>
      <w:r w:rsidR="00BB61A1">
        <w:rPr>
          <w:rFonts w:ascii="Cambria" w:hAnsi="Cambria"/>
        </w:rPr>
        <w:t>.</w:t>
      </w:r>
      <w:r w:rsidR="008632AF">
        <w:rPr>
          <w:rFonts w:ascii="Cambria" w:hAnsi="Cambria"/>
        </w:rPr>
        <w:t xml:space="preserve"> </w:t>
      </w:r>
      <w:proofErr w:type="spellStart"/>
      <w:r w:rsidR="00510A9E">
        <w:rPr>
          <w:rFonts w:ascii="Cambria" w:hAnsi="Cambria"/>
        </w:rPr>
        <w:t>Keerthana</w:t>
      </w:r>
      <w:proofErr w:type="spellEnd"/>
      <w:r w:rsidR="00517BCB" w:rsidRPr="00517BCB">
        <w:rPr>
          <w:rFonts w:ascii="Cambria" w:hAnsi="Cambria"/>
        </w:rPr>
        <w:t xml:space="preserve">)                                                          </w:t>
      </w:r>
    </w:p>
    <w:p w:rsidR="00036349" w:rsidRPr="00475F36" w:rsidRDefault="00036349" w:rsidP="001D077C">
      <w:pPr>
        <w:spacing w:after="60"/>
        <w:ind w:right="-71"/>
        <w:jc w:val="both"/>
        <w:rPr>
          <w:rFonts w:ascii="Cambria" w:hAnsi="Cambria"/>
        </w:rPr>
      </w:pPr>
    </w:p>
    <w:p w:rsidR="00506D87" w:rsidRPr="00475F36" w:rsidRDefault="00506D87" w:rsidP="001D077C">
      <w:pPr>
        <w:spacing w:after="60"/>
        <w:ind w:right="-71"/>
        <w:jc w:val="both"/>
        <w:rPr>
          <w:rFonts w:ascii="Cambria" w:hAnsi="Cambria"/>
        </w:rPr>
      </w:pPr>
    </w:p>
    <w:p w:rsidR="00110CFF" w:rsidRPr="00475F36" w:rsidRDefault="00110CFF" w:rsidP="001D077C">
      <w:pPr>
        <w:spacing w:after="60"/>
        <w:ind w:right="-71"/>
        <w:jc w:val="both"/>
        <w:rPr>
          <w:rFonts w:ascii="Cambria" w:hAnsi="Cambria"/>
        </w:rPr>
      </w:pPr>
    </w:p>
    <w:p w:rsidR="00712B3C" w:rsidRPr="00D53D5F" w:rsidRDefault="00712B3C" w:rsidP="006531C4">
      <w:pPr>
        <w:ind w:firstLine="720"/>
        <w:jc w:val="right"/>
        <w:rPr>
          <w:sz w:val="24"/>
          <w:szCs w:val="24"/>
        </w:rPr>
      </w:pPr>
    </w:p>
    <w:sectPr w:rsidR="00712B3C" w:rsidRPr="00D53D5F" w:rsidSect="006E1473">
      <w:pgSz w:w="11907" w:h="16840" w:code="9"/>
      <w:pgMar w:top="907" w:right="927" w:bottom="261" w:left="110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032"/>
    <w:multiLevelType w:val="hybridMultilevel"/>
    <w:tmpl w:val="3690A4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37C51"/>
    <w:multiLevelType w:val="hybridMultilevel"/>
    <w:tmpl w:val="03F2A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904CF"/>
    <w:multiLevelType w:val="hybridMultilevel"/>
    <w:tmpl w:val="76CE3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attachedTemplate r:id="rId1"/>
  <w:stylePaneFormatFilter w:val="3F01"/>
  <w:defaultTabStop w:val="720"/>
  <w:drawingGridHorizontalSpacing w:val="100"/>
  <w:drawingGridVerticalSpacing w:val="187"/>
  <w:displayHorizontalDrawingGridEvery w:val="2"/>
  <w:noPunctuationKerning/>
  <w:characterSpacingControl w:val="doNotCompress"/>
  <w:compat>
    <w:adjustLineHeightInTable/>
  </w:compat>
  <w:docVars>
    <w:docVar w:name="iResumeStyle" w:val="0"/>
    <w:docVar w:name="Resume Post Wizard Balloon" w:val="0"/>
  </w:docVars>
  <w:rsids>
    <w:rsidRoot w:val="00F90A15"/>
    <w:rsid w:val="000208BA"/>
    <w:rsid w:val="00020FE7"/>
    <w:rsid w:val="0003010F"/>
    <w:rsid w:val="00031151"/>
    <w:rsid w:val="00033858"/>
    <w:rsid w:val="00036349"/>
    <w:rsid w:val="000418B5"/>
    <w:rsid w:val="00051736"/>
    <w:rsid w:val="00052406"/>
    <w:rsid w:val="00052D62"/>
    <w:rsid w:val="00067F1E"/>
    <w:rsid w:val="000716E2"/>
    <w:rsid w:val="000755A2"/>
    <w:rsid w:val="00081885"/>
    <w:rsid w:val="00085658"/>
    <w:rsid w:val="000856DB"/>
    <w:rsid w:val="00090872"/>
    <w:rsid w:val="00093CC2"/>
    <w:rsid w:val="000A0698"/>
    <w:rsid w:val="000A2438"/>
    <w:rsid w:val="000A26FE"/>
    <w:rsid w:val="000A3799"/>
    <w:rsid w:val="000B3808"/>
    <w:rsid w:val="000B68F4"/>
    <w:rsid w:val="000C6944"/>
    <w:rsid w:val="000E61D1"/>
    <w:rsid w:val="000F0FCD"/>
    <w:rsid w:val="00107BDE"/>
    <w:rsid w:val="00110CFF"/>
    <w:rsid w:val="00116C3D"/>
    <w:rsid w:val="001201E7"/>
    <w:rsid w:val="001212DC"/>
    <w:rsid w:val="00121FB7"/>
    <w:rsid w:val="001240B7"/>
    <w:rsid w:val="00127782"/>
    <w:rsid w:val="00127DA0"/>
    <w:rsid w:val="00130CB3"/>
    <w:rsid w:val="0013562C"/>
    <w:rsid w:val="00135AA3"/>
    <w:rsid w:val="00141D8F"/>
    <w:rsid w:val="00141EF8"/>
    <w:rsid w:val="001644B1"/>
    <w:rsid w:val="00164B20"/>
    <w:rsid w:val="001660DC"/>
    <w:rsid w:val="001748CC"/>
    <w:rsid w:val="001829FC"/>
    <w:rsid w:val="00195AEA"/>
    <w:rsid w:val="001A0113"/>
    <w:rsid w:val="001A14B2"/>
    <w:rsid w:val="001B3638"/>
    <w:rsid w:val="001C1252"/>
    <w:rsid w:val="001C1C19"/>
    <w:rsid w:val="001D077C"/>
    <w:rsid w:val="001F1D11"/>
    <w:rsid w:val="001F460E"/>
    <w:rsid w:val="001F79ED"/>
    <w:rsid w:val="00213A0B"/>
    <w:rsid w:val="002153C2"/>
    <w:rsid w:val="00231158"/>
    <w:rsid w:val="0024150A"/>
    <w:rsid w:val="0025777F"/>
    <w:rsid w:val="002662B0"/>
    <w:rsid w:val="00267EBD"/>
    <w:rsid w:val="00270AF6"/>
    <w:rsid w:val="00280C3F"/>
    <w:rsid w:val="00281501"/>
    <w:rsid w:val="00281F09"/>
    <w:rsid w:val="00284B68"/>
    <w:rsid w:val="00286084"/>
    <w:rsid w:val="00290AC7"/>
    <w:rsid w:val="0029202B"/>
    <w:rsid w:val="00292A4C"/>
    <w:rsid w:val="002A26EC"/>
    <w:rsid w:val="002A3059"/>
    <w:rsid w:val="002B4AF1"/>
    <w:rsid w:val="002C041B"/>
    <w:rsid w:val="002C3475"/>
    <w:rsid w:val="002D3D60"/>
    <w:rsid w:val="002E6693"/>
    <w:rsid w:val="002F0EAB"/>
    <w:rsid w:val="002F3D8E"/>
    <w:rsid w:val="002F518D"/>
    <w:rsid w:val="002F7EF1"/>
    <w:rsid w:val="00300C6F"/>
    <w:rsid w:val="00303B7D"/>
    <w:rsid w:val="00307580"/>
    <w:rsid w:val="00315CCB"/>
    <w:rsid w:val="00324523"/>
    <w:rsid w:val="00324B75"/>
    <w:rsid w:val="00326742"/>
    <w:rsid w:val="0033211A"/>
    <w:rsid w:val="00341220"/>
    <w:rsid w:val="00351759"/>
    <w:rsid w:val="003633F1"/>
    <w:rsid w:val="00371341"/>
    <w:rsid w:val="00375938"/>
    <w:rsid w:val="003B0FF0"/>
    <w:rsid w:val="003C52ED"/>
    <w:rsid w:val="003C715C"/>
    <w:rsid w:val="003D140B"/>
    <w:rsid w:val="003E4439"/>
    <w:rsid w:val="003F2E93"/>
    <w:rsid w:val="003F6F1E"/>
    <w:rsid w:val="00406E43"/>
    <w:rsid w:val="004100DC"/>
    <w:rsid w:val="004112B2"/>
    <w:rsid w:val="00414C56"/>
    <w:rsid w:val="004162A7"/>
    <w:rsid w:val="0042743B"/>
    <w:rsid w:val="0043206A"/>
    <w:rsid w:val="00433ABE"/>
    <w:rsid w:val="004437C8"/>
    <w:rsid w:val="00443B8B"/>
    <w:rsid w:val="00453415"/>
    <w:rsid w:val="00460F03"/>
    <w:rsid w:val="004642BB"/>
    <w:rsid w:val="00475F36"/>
    <w:rsid w:val="0048718A"/>
    <w:rsid w:val="004A3059"/>
    <w:rsid w:val="004A7703"/>
    <w:rsid w:val="004B3B51"/>
    <w:rsid w:val="004C7118"/>
    <w:rsid w:val="004D1732"/>
    <w:rsid w:val="004D209B"/>
    <w:rsid w:val="004F490E"/>
    <w:rsid w:val="00503EB2"/>
    <w:rsid w:val="00505D34"/>
    <w:rsid w:val="00506D87"/>
    <w:rsid w:val="00510A9E"/>
    <w:rsid w:val="00512C3D"/>
    <w:rsid w:val="00517BCB"/>
    <w:rsid w:val="00520513"/>
    <w:rsid w:val="005205DE"/>
    <w:rsid w:val="00525A29"/>
    <w:rsid w:val="00535119"/>
    <w:rsid w:val="00536432"/>
    <w:rsid w:val="0054092A"/>
    <w:rsid w:val="00542599"/>
    <w:rsid w:val="005631A6"/>
    <w:rsid w:val="005651E6"/>
    <w:rsid w:val="005800D2"/>
    <w:rsid w:val="00583914"/>
    <w:rsid w:val="005916DE"/>
    <w:rsid w:val="005B185F"/>
    <w:rsid w:val="005B2E35"/>
    <w:rsid w:val="005B4A2F"/>
    <w:rsid w:val="005C0D8A"/>
    <w:rsid w:val="005D2E92"/>
    <w:rsid w:val="005D59E0"/>
    <w:rsid w:val="005D6C46"/>
    <w:rsid w:val="005F03D8"/>
    <w:rsid w:val="005F3359"/>
    <w:rsid w:val="005F7904"/>
    <w:rsid w:val="0061134E"/>
    <w:rsid w:val="00612D0D"/>
    <w:rsid w:val="00637276"/>
    <w:rsid w:val="00642F03"/>
    <w:rsid w:val="0065187F"/>
    <w:rsid w:val="006531C4"/>
    <w:rsid w:val="006575D2"/>
    <w:rsid w:val="00662027"/>
    <w:rsid w:val="0068338F"/>
    <w:rsid w:val="0069476D"/>
    <w:rsid w:val="00695980"/>
    <w:rsid w:val="006A0EB7"/>
    <w:rsid w:val="006A16E1"/>
    <w:rsid w:val="006B4459"/>
    <w:rsid w:val="006D11B9"/>
    <w:rsid w:val="006D1F54"/>
    <w:rsid w:val="006D606F"/>
    <w:rsid w:val="006D70DC"/>
    <w:rsid w:val="006E0237"/>
    <w:rsid w:val="006E1473"/>
    <w:rsid w:val="006E53BE"/>
    <w:rsid w:val="00712B3C"/>
    <w:rsid w:val="00727DF5"/>
    <w:rsid w:val="007425E6"/>
    <w:rsid w:val="00751079"/>
    <w:rsid w:val="007552C2"/>
    <w:rsid w:val="00766FAC"/>
    <w:rsid w:val="00767C0A"/>
    <w:rsid w:val="00783BCD"/>
    <w:rsid w:val="00787A4F"/>
    <w:rsid w:val="007954DD"/>
    <w:rsid w:val="007B6F3A"/>
    <w:rsid w:val="007B7032"/>
    <w:rsid w:val="007C4C60"/>
    <w:rsid w:val="007D02A7"/>
    <w:rsid w:val="007D0EB2"/>
    <w:rsid w:val="007E45E6"/>
    <w:rsid w:val="007F090C"/>
    <w:rsid w:val="00803E79"/>
    <w:rsid w:val="00807939"/>
    <w:rsid w:val="0081523B"/>
    <w:rsid w:val="00843E91"/>
    <w:rsid w:val="00860B1A"/>
    <w:rsid w:val="008632AF"/>
    <w:rsid w:val="00891120"/>
    <w:rsid w:val="008931C2"/>
    <w:rsid w:val="008E035C"/>
    <w:rsid w:val="008E7590"/>
    <w:rsid w:val="008F36A6"/>
    <w:rsid w:val="00900C2B"/>
    <w:rsid w:val="00914DDC"/>
    <w:rsid w:val="00941845"/>
    <w:rsid w:val="00946355"/>
    <w:rsid w:val="009511A6"/>
    <w:rsid w:val="00961198"/>
    <w:rsid w:val="0098017C"/>
    <w:rsid w:val="00983AA0"/>
    <w:rsid w:val="00992D16"/>
    <w:rsid w:val="00993185"/>
    <w:rsid w:val="00995DD5"/>
    <w:rsid w:val="009A0C14"/>
    <w:rsid w:val="009A236B"/>
    <w:rsid w:val="009C1734"/>
    <w:rsid w:val="009C4AFA"/>
    <w:rsid w:val="009D3B56"/>
    <w:rsid w:val="009D63CD"/>
    <w:rsid w:val="009E3692"/>
    <w:rsid w:val="009E57C4"/>
    <w:rsid w:val="009F0078"/>
    <w:rsid w:val="009F01C6"/>
    <w:rsid w:val="009F058E"/>
    <w:rsid w:val="009F05CB"/>
    <w:rsid w:val="009F13AC"/>
    <w:rsid w:val="009F4820"/>
    <w:rsid w:val="009F702A"/>
    <w:rsid w:val="00A01057"/>
    <w:rsid w:val="00A100B9"/>
    <w:rsid w:val="00A11341"/>
    <w:rsid w:val="00A1521F"/>
    <w:rsid w:val="00A46024"/>
    <w:rsid w:val="00A55FE6"/>
    <w:rsid w:val="00A81554"/>
    <w:rsid w:val="00A833C6"/>
    <w:rsid w:val="00A90603"/>
    <w:rsid w:val="00A93188"/>
    <w:rsid w:val="00A938F5"/>
    <w:rsid w:val="00AA39F7"/>
    <w:rsid w:val="00AA47EF"/>
    <w:rsid w:val="00AB0854"/>
    <w:rsid w:val="00AC6CA4"/>
    <w:rsid w:val="00AD6E7D"/>
    <w:rsid w:val="00AE0D5B"/>
    <w:rsid w:val="00AE7CC8"/>
    <w:rsid w:val="00B11BB3"/>
    <w:rsid w:val="00B12941"/>
    <w:rsid w:val="00B14ABE"/>
    <w:rsid w:val="00B14CF1"/>
    <w:rsid w:val="00B16100"/>
    <w:rsid w:val="00B257A1"/>
    <w:rsid w:val="00B37CE8"/>
    <w:rsid w:val="00B45A24"/>
    <w:rsid w:val="00B63B03"/>
    <w:rsid w:val="00B67C0A"/>
    <w:rsid w:val="00B706A7"/>
    <w:rsid w:val="00B851A9"/>
    <w:rsid w:val="00B9109D"/>
    <w:rsid w:val="00BA2820"/>
    <w:rsid w:val="00BB1B52"/>
    <w:rsid w:val="00BB3083"/>
    <w:rsid w:val="00BB61A1"/>
    <w:rsid w:val="00BB75EF"/>
    <w:rsid w:val="00BC6053"/>
    <w:rsid w:val="00BC7641"/>
    <w:rsid w:val="00BC7BB0"/>
    <w:rsid w:val="00BC7EB7"/>
    <w:rsid w:val="00BE109E"/>
    <w:rsid w:val="00BE2C22"/>
    <w:rsid w:val="00BE3854"/>
    <w:rsid w:val="00BF6081"/>
    <w:rsid w:val="00C018BC"/>
    <w:rsid w:val="00C1709D"/>
    <w:rsid w:val="00C32CC8"/>
    <w:rsid w:val="00C365D9"/>
    <w:rsid w:val="00C36C1B"/>
    <w:rsid w:val="00C424E9"/>
    <w:rsid w:val="00C44AA1"/>
    <w:rsid w:val="00C71D10"/>
    <w:rsid w:val="00C72EF2"/>
    <w:rsid w:val="00C77C5F"/>
    <w:rsid w:val="00C86EF7"/>
    <w:rsid w:val="00C91D8A"/>
    <w:rsid w:val="00CB0D75"/>
    <w:rsid w:val="00CB1962"/>
    <w:rsid w:val="00CB624F"/>
    <w:rsid w:val="00CC16CA"/>
    <w:rsid w:val="00CC25DE"/>
    <w:rsid w:val="00CC37C9"/>
    <w:rsid w:val="00CC5AB6"/>
    <w:rsid w:val="00CD79E0"/>
    <w:rsid w:val="00CE266C"/>
    <w:rsid w:val="00CE451A"/>
    <w:rsid w:val="00CE6E51"/>
    <w:rsid w:val="00CF39C5"/>
    <w:rsid w:val="00D032FF"/>
    <w:rsid w:val="00D043C3"/>
    <w:rsid w:val="00D065EA"/>
    <w:rsid w:val="00D144DF"/>
    <w:rsid w:val="00D1623D"/>
    <w:rsid w:val="00D226C0"/>
    <w:rsid w:val="00D24B79"/>
    <w:rsid w:val="00D32464"/>
    <w:rsid w:val="00D454AE"/>
    <w:rsid w:val="00D46362"/>
    <w:rsid w:val="00D53D5F"/>
    <w:rsid w:val="00D85BA2"/>
    <w:rsid w:val="00D871AE"/>
    <w:rsid w:val="00D97E0C"/>
    <w:rsid w:val="00DA557D"/>
    <w:rsid w:val="00DB0C73"/>
    <w:rsid w:val="00DB40FB"/>
    <w:rsid w:val="00DC63BE"/>
    <w:rsid w:val="00DE199A"/>
    <w:rsid w:val="00DE5853"/>
    <w:rsid w:val="00E013AE"/>
    <w:rsid w:val="00E0498E"/>
    <w:rsid w:val="00E07094"/>
    <w:rsid w:val="00E1524A"/>
    <w:rsid w:val="00E22F67"/>
    <w:rsid w:val="00E463B6"/>
    <w:rsid w:val="00E747A6"/>
    <w:rsid w:val="00E75866"/>
    <w:rsid w:val="00E77C4B"/>
    <w:rsid w:val="00E80CC3"/>
    <w:rsid w:val="00E86601"/>
    <w:rsid w:val="00E96E23"/>
    <w:rsid w:val="00EC78FD"/>
    <w:rsid w:val="00ED2E89"/>
    <w:rsid w:val="00ED6483"/>
    <w:rsid w:val="00ED72D1"/>
    <w:rsid w:val="00EE2B3A"/>
    <w:rsid w:val="00EE46CD"/>
    <w:rsid w:val="00F1101B"/>
    <w:rsid w:val="00F11A0D"/>
    <w:rsid w:val="00F142D9"/>
    <w:rsid w:val="00F15F42"/>
    <w:rsid w:val="00F21459"/>
    <w:rsid w:val="00F23537"/>
    <w:rsid w:val="00F306DB"/>
    <w:rsid w:val="00F548DB"/>
    <w:rsid w:val="00F6267A"/>
    <w:rsid w:val="00F651E1"/>
    <w:rsid w:val="00F72571"/>
    <w:rsid w:val="00F74F29"/>
    <w:rsid w:val="00F870D3"/>
    <w:rsid w:val="00F901B4"/>
    <w:rsid w:val="00F90A15"/>
    <w:rsid w:val="00FA13B8"/>
    <w:rsid w:val="00FB413F"/>
    <w:rsid w:val="00FB4DB6"/>
    <w:rsid w:val="00FD0A0C"/>
    <w:rsid w:val="00FD574B"/>
    <w:rsid w:val="00FD7A70"/>
    <w:rsid w:val="00FF2B72"/>
    <w:rsid w:val="00FF4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15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F90A15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90A15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90A15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90A15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90A15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90A15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F90A15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F90A15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F90A15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F90A15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F90A15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rsid w:val="00F90A15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F90A15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F90A1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F90A15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D53D5F"/>
    <w:pPr>
      <w:spacing w:before="220" w:line="220" w:lineRule="atLeast"/>
    </w:pPr>
    <w:rPr>
      <w:rFonts w:ascii="Arial Black" w:hAnsi="Arial Black"/>
      <w:spacing w:val="-10"/>
      <w:sz w:val="22"/>
      <w:szCs w:val="22"/>
    </w:rPr>
  </w:style>
  <w:style w:type="paragraph" w:customStyle="1" w:styleId="PersonalInfo">
    <w:name w:val="Personal Info"/>
    <w:basedOn w:val="Achievement"/>
    <w:next w:val="Achievement"/>
    <w:rsid w:val="00F90A15"/>
    <w:pPr>
      <w:numPr>
        <w:numId w:val="0"/>
      </w:numPr>
      <w:spacing w:before="240"/>
      <w:ind w:left="245" w:hanging="245"/>
    </w:pPr>
  </w:style>
  <w:style w:type="paragraph" w:styleId="BodyTextIndent">
    <w:name w:val="Body Text Indent"/>
    <w:basedOn w:val="BodyText"/>
    <w:rsid w:val="00F90A15"/>
    <w:pPr>
      <w:ind w:left="720"/>
    </w:pPr>
  </w:style>
  <w:style w:type="paragraph" w:customStyle="1" w:styleId="CityState">
    <w:name w:val="City/State"/>
    <w:basedOn w:val="BodyText"/>
    <w:next w:val="BodyText"/>
    <w:rsid w:val="00F90A15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F90A15"/>
  </w:style>
  <w:style w:type="paragraph" w:styleId="Date">
    <w:name w:val="Date"/>
    <w:basedOn w:val="BodyText"/>
    <w:rsid w:val="00F90A15"/>
    <w:pPr>
      <w:keepNext/>
    </w:pPr>
  </w:style>
  <w:style w:type="paragraph" w:customStyle="1" w:styleId="DocumentLabel">
    <w:name w:val="Document Label"/>
    <w:basedOn w:val="Normal"/>
    <w:next w:val="Normal"/>
    <w:rsid w:val="00F90A15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F90A15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90A15"/>
    <w:pPr>
      <w:jc w:val="both"/>
    </w:pPr>
  </w:style>
  <w:style w:type="paragraph" w:styleId="Footer">
    <w:name w:val="footer"/>
    <w:basedOn w:val="HeaderBase"/>
    <w:link w:val="FooterChar"/>
    <w:rsid w:val="00F90A15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90A15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F90A15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F90A15"/>
  </w:style>
  <w:style w:type="character" w:customStyle="1" w:styleId="Lead-inEmphasis">
    <w:name w:val="Lead-in Emphasis"/>
    <w:rsid w:val="00F90A15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F90A15"/>
  </w:style>
  <w:style w:type="character" w:styleId="PageNumber">
    <w:name w:val="page number"/>
    <w:rsid w:val="00F90A15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90A15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F90A15"/>
    <w:rPr>
      <w:b/>
      <w:spacing w:val="0"/>
    </w:rPr>
  </w:style>
  <w:style w:type="table" w:styleId="TableGrid">
    <w:name w:val="Table Grid"/>
    <w:basedOn w:val="TableNormal"/>
    <w:rsid w:val="006D1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F3D8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D6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483"/>
    <w:rPr>
      <w:rFonts w:ascii="Tahoma" w:eastAsia="Batang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CF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75F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5F36"/>
    <w:rPr>
      <w:rFonts w:ascii="Tahoma" w:eastAsia="Batang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F0EAB"/>
    <w:rPr>
      <w:rFonts w:ascii="Arial" w:eastAsia="Batang" w:hAnsi="Arial"/>
      <w:b/>
      <w:sz w:val="18"/>
      <w:lang w:eastAsia="en-US"/>
    </w:rPr>
  </w:style>
  <w:style w:type="character" w:customStyle="1" w:styleId="apple-converted-space">
    <w:name w:val="apple-converted-space"/>
    <w:basedOn w:val="DefaultParagraphFont"/>
    <w:rsid w:val="005B2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43647-9FB0-4B1E-8227-4D690E61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132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ibm</Company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>ibm</dc:creator>
  <cp:keywords/>
  <dc:description/>
  <cp:lastModifiedBy>USER</cp:lastModifiedBy>
  <cp:revision>92</cp:revision>
  <cp:lastPrinted>2014-01-03T05:04:00Z</cp:lastPrinted>
  <dcterms:created xsi:type="dcterms:W3CDTF">2013-10-18T13:14:00Z</dcterms:created>
  <dcterms:modified xsi:type="dcterms:W3CDTF">2016-02-15T12:44:00Z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