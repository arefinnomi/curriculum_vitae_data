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447E" w14:textId="7976BEF4" w:rsidR="00C20CA5" w:rsidRDefault="00C20CA5">
      <w:pPr>
        <w:pStyle w:val="Name"/>
      </w:pPr>
      <w:r>
        <w:t xml:space="preserve">      </w:t>
      </w:r>
      <w:bookmarkStart w:id="0" w:name="_GoBack"/>
      <w:bookmarkEnd w:id="0"/>
      <w:r>
        <w:t xml:space="preserve"> Resume</w:t>
      </w:r>
    </w:p>
    <w:p w14:paraId="6D196E79" w14:textId="77777777" w:rsidR="00C20CA5" w:rsidRDefault="00C20CA5">
      <w:pPr>
        <w:pStyle w:val="Name"/>
      </w:pPr>
    </w:p>
    <w:p w14:paraId="03B00189" w14:textId="77777777" w:rsidR="00C20CA5" w:rsidRDefault="00C20CA5">
      <w:pPr>
        <w:pStyle w:val="Name"/>
      </w:pPr>
    </w:p>
    <w:p w14:paraId="2B796FC3" w14:textId="0BCBEFA4" w:rsidR="001C0084" w:rsidRDefault="00136D6F">
      <w:pPr>
        <w:pStyle w:val="Name"/>
      </w:pPr>
      <w:r>
        <w:t>Manimegalai.G</w:t>
      </w:r>
      <w:r w:rsidR="009C10AA">
        <w:t xml:space="preserve">  D/o</w:t>
      </w:r>
      <w:r w:rsidR="00D41A5E">
        <w:t xml:space="preserve"> T.Govindaraj</w:t>
      </w:r>
    </w:p>
    <w:p w14:paraId="21E1F831" w14:textId="370957BB" w:rsidR="006C5B04" w:rsidRDefault="00136D6F">
      <w:pPr>
        <w:pStyle w:val="ContactInfo"/>
      </w:pPr>
      <w:r>
        <w:t xml:space="preserve">2/190 </w:t>
      </w:r>
      <w:r w:rsidR="00D41A5E">
        <w:t xml:space="preserve">k.k street </w:t>
      </w:r>
      <w:r w:rsidR="00DA74B8">
        <w:t>,</w:t>
      </w:r>
      <w:r w:rsidR="006C5B04">
        <w:t xml:space="preserve"> </w:t>
      </w:r>
      <w:r w:rsidR="00D41A5E">
        <w:t>veeramangudi</w:t>
      </w:r>
      <w:r w:rsidR="00DA74B8">
        <w:t xml:space="preserve">, </w:t>
      </w:r>
      <w:r w:rsidR="006C5B04">
        <w:t xml:space="preserve"> </w:t>
      </w:r>
      <w:r w:rsidR="00320E82">
        <w:t>613204</w:t>
      </w:r>
    </w:p>
    <w:p w14:paraId="2CDC9E54" w14:textId="7AD75449" w:rsidR="00320E82" w:rsidRDefault="006C5B04">
      <w:pPr>
        <w:pStyle w:val="ContactInfo"/>
      </w:pPr>
      <w:r>
        <w:t>Papanasam</w:t>
      </w:r>
      <w:r w:rsidR="00DA74B8">
        <w:t xml:space="preserve"> </w:t>
      </w:r>
      <w:r w:rsidR="009608E1">
        <w:t>(T.k)  thanjavur(D.T)</w:t>
      </w:r>
      <w:r w:rsidR="00DE0861">
        <w:t xml:space="preserve"> </w:t>
      </w:r>
      <w:sdt>
        <w:sdtPr>
          <w:alias w:val="Enter email:"/>
          <w:tag w:val="Enter email:"/>
          <w:id w:val="1913350914"/>
          <w:placeholder>
            <w:docPart w:val="0CC26A0E60F2704DBA934D730C710DA2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320E82">
            <w:t>Email</w:t>
          </w:r>
        </w:sdtContent>
      </w:sdt>
    </w:p>
    <w:p w14:paraId="6CC148D4" w14:textId="39AD037B" w:rsidR="001C0084" w:rsidRDefault="005C08DC">
      <w:pPr>
        <w:pStyle w:val="ContactInfo"/>
      </w:pPr>
      <w:hyperlink r:id="rId7" w:history="1">
        <w:r w:rsidR="00320E82" w:rsidRPr="00EF3E5D">
          <w:rPr>
            <w:rStyle w:val="Hyperlink"/>
          </w:rPr>
          <w:t>Www.manimegalai2404@gmail.com</w:t>
        </w:r>
      </w:hyperlink>
    </w:p>
    <w:p w14:paraId="4E13E7AC" w14:textId="7D18E3B7" w:rsidR="001C0084" w:rsidRDefault="00320E82" w:rsidP="00BE5690">
      <w:pPr>
        <w:pStyle w:val="ContactInfo"/>
      </w:pPr>
      <w:r>
        <w:t>8526809575</w:t>
      </w:r>
    </w:p>
    <w:p w14:paraId="6CAB98A9" w14:textId="2B30CA1F" w:rsidR="001C0084" w:rsidRDefault="001C0084">
      <w:pPr>
        <w:spacing w:after="180"/>
      </w:pPr>
    </w:p>
    <w:p w14:paraId="0E0C69CF" w14:textId="77777777" w:rsidR="001C0084" w:rsidRDefault="005C08DC">
      <w:pPr>
        <w:pStyle w:val="Heading1"/>
      </w:pPr>
      <w:sdt>
        <w:sdtPr>
          <w:alias w:val="Education:"/>
          <w:tag w:val="Education:"/>
          <w:id w:val="-1150367223"/>
          <w:placeholder>
            <w:docPart w:val="8AB53DF7903F624EBC2CF6F5639C8E66"/>
          </w:placeholder>
          <w:temporary/>
          <w:showingPlcHdr/>
          <w15:appearance w15:val="hidden"/>
        </w:sdtPr>
        <w:sdtEndPr/>
        <w:sdtContent>
          <w:r w:rsidR="007F7DCE" w:rsidRPr="009C10AA">
            <w:rPr>
              <w:color w:val="9E4733" w:themeColor="accent1"/>
            </w:rPr>
            <w:t>Education</w:t>
          </w:r>
        </w:sdtContent>
      </w:sdt>
    </w:p>
    <w:p w14:paraId="4002B2BE" w14:textId="2EA41B11" w:rsidR="00A35592" w:rsidRDefault="00AE2C89" w:rsidP="00E9127D">
      <w:pPr>
        <w:pStyle w:val="Heading2"/>
      </w:pPr>
      <w:r>
        <w:t xml:space="preserve">Studied  </w:t>
      </w:r>
      <w:r w:rsidR="000C4710">
        <w:t>name of</w:t>
      </w:r>
      <w:r w:rsidR="0094216B">
        <w:t xml:space="preserve">  year</w:t>
      </w:r>
    </w:p>
    <w:p w14:paraId="18C0ECD6" w14:textId="1FB9E9C7" w:rsidR="000C4710" w:rsidRPr="000C4710" w:rsidRDefault="000C4710" w:rsidP="000C4710">
      <w:r>
        <w:t xml:space="preserve">                    Institute </w:t>
      </w:r>
    </w:p>
    <w:p w14:paraId="0D43D895" w14:textId="2CD64FF9" w:rsidR="001C0084" w:rsidRPr="00A35592" w:rsidRDefault="001C0084" w:rsidP="00A35592"/>
    <w:p w14:paraId="7ED8904F" w14:textId="242292BD" w:rsidR="001C0084" w:rsidRDefault="00875CFE">
      <w:r>
        <w:t xml:space="preserve">B.B.A </w:t>
      </w:r>
      <w:r w:rsidR="00856012">
        <w:t xml:space="preserve"> bharathi</w:t>
      </w:r>
      <w:r w:rsidR="0051069F">
        <w:t xml:space="preserve">ar </w:t>
      </w:r>
      <w:r w:rsidR="00620E1B">
        <w:t>university</w:t>
      </w:r>
      <w:r w:rsidR="00D17546">
        <w:t xml:space="preserve">             </w:t>
      </w:r>
    </w:p>
    <w:p w14:paraId="394B1DD3" w14:textId="75A8B559" w:rsidR="00FE3DA5" w:rsidRDefault="00D17546">
      <w:r>
        <w:t xml:space="preserve">           </w:t>
      </w:r>
      <w:r w:rsidR="005A1BC7">
        <w:t xml:space="preserve">Covai            </w:t>
      </w:r>
      <w:r>
        <w:t xml:space="preserve">        </w:t>
      </w:r>
      <w:r w:rsidR="00113966">
        <w:t>2011</w:t>
      </w:r>
      <w:r w:rsidR="005A1BC7">
        <w:t>-</w:t>
      </w:r>
      <w:r>
        <w:t>14</w:t>
      </w:r>
    </w:p>
    <w:p w14:paraId="0B5FF733" w14:textId="77777777" w:rsidR="005A1BC7" w:rsidRDefault="005A1BC7"/>
    <w:p w14:paraId="7696F42D" w14:textId="77777777" w:rsidR="001109F8" w:rsidRDefault="005A1BC7">
      <w:r>
        <w:t xml:space="preserve">HSC  </w:t>
      </w:r>
      <w:r w:rsidR="001109F8">
        <w:t xml:space="preserve">government higher    </w:t>
      </w:r>
    </w:p>
    <w:p w14:paraId="6B0205A4" w14:textId="77777777" w:rsidR="001109F8" w:rsidRDefault="001109F8">
      <w:r>
        <w:t xml:space="preserve">          secondary school</w:t>
      </w:r>
    </w:p>
    <w:p w14:paraId="7B9B1EC3" w14:textId="21A01232" w:rsidR="005A1BC7" w:rsidRDefault="001109F8">
      <w:r>
        <w:t xml:space="preserve">           veeramangudi</w:t>
      </w:r>
      <w:r w:rsidR="00702715">
        <w:t xml:space="preserve">    </w:t>
      </w:r>
      <w:r w:rsidR="007F27FC">
        <w:t>2009</w:t>
      </w:r>
      <w:r w:rsidR="00A50170">
        <w:t>-11</w:t>
      </w:r>
    </w:p>
    <w:p w14:paraId="55B3BD87" w14:textId="77777777" w:rsidR="00702715" w:rsidRDefault="00702715"/>
    <w:p w14:paraId="6B7AD0B0" w14:textId="0A219A5A" w:rsidR="00702715" w:rsidRDefault="00702715">
      <w:r>
        <w:t>SSLC  govt.higher sec.school</w:t>
      </w:r>
    </w:p>
    <w:p w14:paraId="462B1BBA" w14:textId="72D9B19C" w:rsidR="00702715" w:rsidRDefault="00702715">
      <w:r>
        <w:t xml:space="preserve">           Veeramangudi    </w:t>
      </w:r>
      <w:r w:rsidR="007F27FC">
        <w:t>2008-09</w:t>
      </w:r>
    </w:p>
    <w:p w14:paraId="6D7D9C68" w14:textId="1B7CD40B" w:rsidR="0051069F" w:rsidRDefault="00620E1B">
      <w:r>
        <w:t xml:space="preserve">          </w:t>
      </w:r>
    </w:p>
    <w:p w14:paraId="5B7D57C3" w14:textId="77777777" w:rsidR="00883217" w:rsidRDefault="00883217"/>
    <w:p w14:paraId="729CC0A2" w14:textId="26F2A15A" w:rsidR="00883217" w:rsidRDefault="00954A35" w:rsidP="00954A35">
      <w:r>
        <w:t xml:space="preserve">         </w:t>
      </w:r>
      <w:r w:rsidR="00883217">
        <w:t xml:space="preserve">PERSONAL </w:t>
      </w:r>
      <w:r w:rsidR="00D34B3D">
        <w:t xml:space="preserve"> DETAILS</w:t>
      </w:r>
    </w:p>
    <w:p w14:paraId="79217CD5" w14:textId="77777777" w:rsidR="00D34B3D" w:rsidRDefault="00D34B3D"/>
    <w:p w14:paraId="14BEF4D0" w14:textId="049DC8AE" w:rsidR="00D34B3D" w:rsidRDefault="00D34B3D">
      <w:r>
        <w:t>Name: manimegalai.G</w:t>
      </w:r>
    </w:p>
    <w:p w14:paraId="342864CC" w14:textId="77777777" w:rsidR="00D34B3D" w:rsidRDefault="00D34B3D"/>
    <w:p w14:paraId="0CAFB8AF" w14:textId="42B73D45" w:rsidR="00D34B3D" w:rsidRDefault="004022A0">
      <w:r>
        <w:t>F.name:Govindaraj.T</w:t>
      </w:r>
    </w:p>
    <w:p w14:paraId="0AB64AB3" w14:textId="77777777" w:rsidR="004022A0" w:rsidRDefault="004022A0"/>
    <w:p w14:paraId="0E5C6536" w14:textId="57E1A1A4" w:rsidR="004022A0" w:rsidRDefault="004022A0">
      <w:r>
        <w:t>DOB:23.4.93</w:t>
      </w:r>
    </w:p>
    <w:p w14:paraId="0602F4B0" w14:textId="77777777" w:rsidR="004022A0" w:rsidRDefault="004022A0"/>
    <w:p w14:paraId="3A71AAD3" w14:textId="161AB829" w:rsidR="004022A0" w:rsidRDefault="00A278F4">
      <w:r>
        <w:t>Language known:English,tamil</w:t>
      </w:r>
    </w:p>
    <w:p w14:paraId="1A17C0A2" w14:textId="77777777" w:rsidR="00A278F4" w:rsidRDefault="00A278F4"/>
    <w:p w14:paraId="1C45C21F" w14:textId="3ED5A47D" w:rsidR="00A278F4" w:rsidRDefault="005A16A2">
      <w:r>
        <w:t>Hobbies: cricket,book reading</w:t>
      </w:r>
    </w:p>
    <w:p w14:paraId="25143803" w14:textId="77777777" w:rsidR="005A16A2" w:rsidRDefault="005A16A2"/>
    <w:p w14:paraId="13B59473" w14:textId="78426689" w:rsidR="005A16A2" w:rsidRDefault="005A16A2">
      <w:r>
        <w:t>Nationality: Indian</w:t>
      </w:r>
    </w:p>
    <w:p w14:paraId="26649107" w14:textId="77777777" w:rsidR="005A16A2" w:rsidRDefault="005A16A2"/>
    <w:p w14:paraId="7B1C8BBC" w14:textId="67C98F74" w:rsidR="005A16A2" w:rsidRDefault="00982D97">
      <w:r>
        <w:t xml:space="preserve">Permanent </w:t>
      </w:r>
      <w:r w:rsidR="003A0F02">
        <w:t xml:space="preserve">address: </w:t>
      </w:r>
    </w:p>
    <w:p w14:paraId="3A913F77" w14:textId="6B27674A" w:rsidR="003A0F02" w:rsidRDefault="00767A38">
      <w:r>
        <w:t xml:space="preserve">             </w:t>
      </w:r>
      <w:r w:rsidR="003A0F02">
        <w:t xml:space="preserve">    2/190 k.k street </w:t>
      </w:r>
    </w:p>
    <w:p w14:paraId="76181B46" w14:textId="5A6BA3D1" w:rsidR="003A0F02" w:rsidRDefault="00767A38">
      <w:r>
        <w:t xml:space="preserve">           Veeramangudi(613204)</w:t>
      </w:r>
    </w:p>
    <w:p w14:paraId="07951BE1" w14:textId="06872C4E" w:rsidR="00570283" w:rsidRDefault="00570283">
      <w:r>
        <w:t xml:space="preserve">           Papanasam(T.k)</w:t>
      </w:r>
    </w:p>
    <w:p w14:paraId="2123741E" w14:textId="6E8DF8A0" w:rsidR="00570283" w:rsidRDefault="00570283">
      <w:r>
        <w:t xml:space="preserve">           Thanjavur(D.T)</w:t>
      </w:r>
    </w:p>
    <w:p w14:paraId="23799C46" w14:textId="77777777" w:rsidR="00247A9A" w:rsidRDefault="00247A9A"/>
    <w:p w14:paraId="57881480" w14:textId="2932F8A5" w:rsidR="00570283" w:rsidRDefault="00247A9A">
      <w:r>
        <w:t>Temporary address:</w:t>
      </w:r>
    </w:p>
    <w:p w14:paraId="20A08B8C" w14:textId="216E771A" w:rsidR="001B334F" w:rsidRDefault="001B334F">
      <w:r>
        <w:t xml:space="preserve">                 </w:t>
      </w:r>
      <w:r w:rsidR="00401BB0">
        <w:t xml:space="preserve">K.Rajivgandhi </w:t>
      </w:r>
    </w:p>
    <w:p w14:paraId="25DBF03F" w14:textId="48EE7723" w:rsidR="00401BB0" w:rsidRDefault="00401BB0">
      <w:r>
        <w:t xml:space="preserve">               2-A,1</w:t>
      </w:r>
      <w:r w:rsidRPr="00401BB0">
        <w:rPr>
          <w:vertAlign w:val="superscript"/>
        </w:rPr>
        <w:t>st</w:t>
      </w:r>
      <w:r>
        <w:t xml:space="preserve"> </w:t>
      </w:r>
      <w:r w:rsidR="00E761D5">
        <w:t>street,</w:t>
      </w:r>
    </w:p>
    <w:p w14:paraId="7F5D465D" w14:textId="38AB12E9" w:rsidR="00E761D5" w:rsidRDefault="00E761D5">
      <w:r>
        <w:t xml:space="preserve">               Burma tamilar colony,</w:t>
      </w:r>
    </w:p>
    <w:p w14:paraId="16013FBA" w14:textId="33686CD2" w:rsidR="00E761D5" w:rsidRDefault="00E761D5">
      <w:r>
        <w:t xml:space="preserve">               Nanganallur,</w:t>
      </w:r>
    </w:p>
    <w:p w14:paraId="48239266" w14:textId="513BDF08" w:rsidR="00E761D5" w:rsidRDefault="00E761D5">
      <w:r>
        <w:t xml:space="preserve">                Chennai-114</w:t>
      </w:r>
    </w:p>
    <w:p w14:paraId="1AB572D6" w14:textId="0901A007" w:rsidR="00C7394E" w:rsidRDefault="00C7394E">
      <w:r>
        <w:t>Mobile:  8526809575</w:t>
      </w:r>
    </w:p>
    <w:p w14:paraId="1E64EA70" w14:textId="77777777" w:rsidR="00C7394E" w:rsidRDefault="00C7394E"/>
    <w:p w14:paraId="20827F84" w14:textId="13C4EBC6" w:rsidR="00C7394E" w:rsidRDefault="00C7394E">
      <w:r>
        <w:t xml:space="preserve">                     DECLARATION</w:t>
      </w:r>
    </w:p>
    <w:p w14:paraId="0495C1EE" w14:textId="77777777" w:rsidR="00C7394E" w:rsidRDefault="00C7394E"/>
    <w:p w14:paraId="003D8761" w14:textId="6A5EC630" w:rsidR="00C7394E" w:rsidRDefault="004D68F4">
      <w:r>
        <w:t xml:space="preserve">I HEREBY DECLARE THAT THE ABOVE </w:t>
      </w:r>
      <w:r w:rsidR="00315DA6">
        <w:t xml:space="preserve">FURNISHED DETAILS ARE TRUE TO THE BEST OF MY KNOWLEDGE </w:t>
      </w:r>
    </w:p>
    <w:p w14:paraId="50E607BD" w14:textId="77777777" w:rsidR="00315DA6" w:rsidRDefault="00315DA6"/>
    <w:p w14:paraId="23C3B182" w14:textId="78D11339" w:rsidR="00315DA6" w:rsidRDefault="00315DA6">
      <w:r>
        <w:t>Place:</w:t>
      </w:r>
      <w:r w:rsidR="00387C44">
        <w:t xml:space="preserve">Chennai </w:t>
      </w:r>
    </w:p>
    <w:p w14:paraId="29A33D08" w14:textId="208E9551" w:rsidR="00DF7718" w:rsidRDefault="00DF7718">
      <w:r>
        <w:t>Date:31.5.2018</w:t>
      </w:r>
    </w:p>
    <w:p w14:paraId="1902F7FB" w14:textId="5BB5CC57" w:rsidR="00DF7718" w:rsidRDefault="00DF7718">
      <w:r>
        <w:t xml:space="preserve">    </w:t>
      </w:r>
      <w:r w:rsidR="001D3677">
        <w:t xml:space="preserve">                       </w:t>
      </w:r>
      <w:r>
        <w:t xml:space="preserve">  Yours </w:t>
      </w:r>
      <w:r w:rsidR="001D3677">
        <w:t>sincerely</w:t>
      </w:r>
    </w:p>
    <w:p w14:paraId="686D1279" w14:textId="5498539A" w:rsidR="001D3677" w:rsidRDefault="001D3677">
      <w:r>
        <w:t xml:space="preserve">                           Manimegalai.G</w:t>
      </w:r>
    </w:p>
    <w:p w14:paraId="71D4BA6C" w14:textId="77777777" w:rsidR="003A0F02" w:rsidRDefault="003A0F02"/>
    <w:p w14:paraId="5CA15EF4" w14:textId="6A1D7C43" w:rsidR="001C0084" w:rsidRDefault="001C0084" w:rsidP="00CE4839">
      <w:pPr>
        <w:pStyle w:val="Heading1"/>
      </w:pPr>
    </w:p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8DE2E" w14:textId="77777777" w:rsidR="005C08DC" w:rsidRDefault="005C08DC">
      <w:pPr>
        <w:spacing w:after="0" w:line="240" w:lineRule="auto"/>
      </w:pPr>
      <w:r>
        <w:separator/>
      </w:r>
    </w:p>
  </w:endnote>
  <w:endnote w:type="continuationSeparator" w:id="0">
    <w:p w14:paraId="5DCCAAA6" w14:textId="77777777" w:rsidR="005C08DC" w:rsidRDefault="005C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D9315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27A0D" w14:textId="77777777" w:rsidR="005C08DC" w:rsidRDefault="005C08DC">
      <w:pPr>
        <w:spacing w:after="0" w:line="240" w:lineRule="auto"/>
      </w:pPr>
      <w:r>
        <w:separator/>
      </w:r>
    </w:p>
  </w:footnote>
  <w:footnote w:type="continuationSeparator" w:id="0">
    <w:p w14:paraId="6D821A35" w14:textId="77777777" w:rsidR="005C08DC" w:rsidRDefault="005C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C02A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C722FD" wp14:editId="0A962BC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498A0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B41EB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19A863" wp14:editId="795DC1E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247962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664CA"/>
    <w:multiLevelType w:val="hybridMultilevel"/>
    <w:tmpl w:val="D228CD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6F"/>
    <w:rsid w:val="0000092C"/>
    <w:rsid w:val="00044F3D"/>
    <w:rsid w:val="00047CB1"/>
    <w:rsid w:val="000C4710"/>
    <w:rsid w:val="001109F8"/>
    <w:rsid w:val="00113966"/>
    <w:rsid w:val="00136D6F"/>
    <w:rsid w:val="001B334F"/>
    <w:rsid w:val="001C0084"/>
    <w:rsid w:val="001D3677"/>
    <w:rsid w:val="001F0FE4"/>
    <w:rsid w:val="001F138E"/>
    <w:rsid w:val="00247A9A"/>
    <w:rsid w:val="00315DA6"/>
    <w:rsid w:val="00320E82"/>
    <w:rsid w:val="0037279D"/>
    <w:rsid w:val="00387C44"/>
    <w:rsid w:val="003A0F02"/>
    <w:rsid w:val="003C1C78"/>
    <w:rsid w:val="00401BB0"/>
    <w:rsid w:val="004022A0"/>
    <w:rsid w:val="004D68F4"/>
    <w:rsid w:val="0051069F"/>
    <w:rsid w:val="00570283"/>
    <w:rsid w:val="005A16A2"/>
    <w:rsid w:val="005A1BC7"/>
    <w:rsid w:val="005C08DC"/>
    <w:rsid w:val="00620E1B"/>
    <w:rsid w:val="00665FFD"/>
    <w:rsid w:val="006C5B04"/>
    <w:rsid w:val="00702715"/>
    <w:rsid w:val="00767A38"/>
    <w:rsid w:val="007F27FC"/>
    <w:rsid w:val="007F7DCE"/>
    <w:rsid w:val="00856012"/>
    <w:rsid w:val="00875CFE"/>
    <w:rsid w:val="00883217"/>
    <w:rsid w:val="0094216B"/>
    <w:rsid w:val="00954A35"/>
    <w:rsid w:val="009608E1"/>
    <w:rsid w:val="00982D97"/>
    <w:rsid w:val="009C10AA"/>
    <w:rsid w:val="00A278F4"/>
    <w:rsid w:val="00A35592"/>
    <w:rsid w:val="00A50170"/>
    <w:rsid w:val="00AE2C89"/>
    <w:rsid w:val="00BE5690"/>
    <w:rsid w:val="00C20CA5"/>
    <w:rsid w:val="00C7394E"/>
    <w:rsid w:val="00CE4839"/>
    <w:rsid w:val="00D17546"/>
    <w:rsid w:val="00D34B3D"/>
    <w:rsid w:val="00D41A5E"/>
    <w:rsid w:val="00DA74B8"/>
    <w:rsid w:val="00DE0861"/>
    <w:rsid w:val="00DF7718"/>
    <w:rsid w:val="00E23505"/>
    <w:rsid w:val="00E761D5"/>
    <w:rsid w:val="00E9127D"/>
    <w:rsid w:val="00EC0642"/>
    <w:rsid w:val="00F23AE9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0CAEF"/>
  <w15:chartTrackingRefBased/>
  <w15:docId w15:val="{76A1217E-DC02-2F44-9494-2D33DDF9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20E8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E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Www.manimegalai2404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C0F5764-C7A3-F74C-B9B8-E363F0ADB96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C26A0E60F2704DBA934D730C710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EC8BA-78D7-1B45-9EF8-1A8D78C7CA3F}"/>
      </w:docPartPr>
      <w:docPartBody>
        <w:p w:rsidR="0010538F" w:rsidRDefault="00E66FF6">
          <w:pPr>
            <w:pStyle w:val="0CC26A0E60F2704DBA934D730C710DA2"/>
          </w:pPr>
          <w:r>
            <w:t>Email</w:t>
          </w:r>
        </w:p>
      </w:docPartBody>
    </w:docPart>
    <w:docPart>
      <w:docPartPr>
        <w:name w:val="8AB53DF7903F624EBC2CF6F5639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E81BA-099B-984E-B699-0CC3AEF4BDAB}"/>
      </w:docPartPr>
      <w:docPartBody>
        <w:p w:rsidR="0010538F" w:rsidRDefault="00E66FF6">
          <w:pPr>
            <w:pStyle w:val="8AB53DF7903F624EBC2CF6F5639C8E6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F6"/>
    <w:rsid w:val="0010538F"/>
    <w:rsid w:val="00BB27A7"/>
    <w:rsid w:val="00E6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6D7BAE0F93C44FA35CEE42B071952F">
    <w:name w:val="3A6D7BAE0F93C44FA35CEE42B071952F"/>
  </w:style>
  <w:style w:type="paragraph" w:customStyle="1" w:styleId="8AAA02FDEE1AC042884B6FF1625257DC">
    <w:name w:val="8AAA02FDEE1AC042884B6FF1625257DC"/>
  </w:style>
  <w:style w:type="paragraph" w:customStyle="1" w:styleId="5DFEB9D04055C644A175EF3B2A91440F">
    <w:name w:val="5DFEB9D04055C644A175EF3B2A91440F"/>
  </w:style>
  <w:style w:type="paragraph" w:customStyle="1" w:styleId="0CC26A0E60F2704DBA934D730C710DA2">
    <w:name w:val="0CC26A0E60F2704DBA934D730C710DA2"/>
  </w:style>
  <w:style w:type="paragraph" w:customStyle="1" w:styleId="11414374D7804C47A2CFFBFD09BEBBB6">
    <w:name w:val="11414374D7804C47A2CFFBFD09BEBBB6"/>
  </w:style>
  <w:style w:type="paragraph" w:customStyle="1" w:styleId="4ED8AF35734E00428977B5D03A27F2BC">
    <w:name w:val="4ED8AF35734E00428977B5D03A27F2BC"/>
  </w:style>
  <w:style w:type="paragraph" w:customStyle="1" w:styleId="8AB53DF7903F624EBC2CF6F5639C8E66">
    <w:name w:val="8AB53DF7903F624EBC2CF6F5639C8E66"/>
  </w:style>
  <w:style w:type="paragraph" w:customStyle="1" w:styleId="60B77AF9EDF8E14E958700B0999FD354">
    <w:name w:val="60B77AF9EDF8E14E958700B0999FD354"/>
  </w:style>
  <w:style w:type="paragraph" w:customStyle="1" w:styleId="5F1B2EB46576344D8C25F1322E543BD0">
    <w:name w:val="5F1B2EB46576344D8C25F1322E543BD0"/>
  </w:style>
  <w:style w:type="paragraph" w:customStyle="1" w:styleId="709B72ADDA52874291143B580288BABD">
    <w:name w:val="709B72ADDA52874291143B580288BABD"/>
  </w:style>
  <w:style w:type="paragraph" w:customStyle="1" w:styleId="4B52F8747784174183784841D19DEA6A">
    <w:name w:val="4B52F8747784174183784841D19DEA6A"/>
  </w:style>
  <w:style w:type="paragraph" w:customStyle="1" w:styleId="671E39FA9478F640ACDB140BCE63BB8F">
    <w:name w:val="671E39FA9478F640ACDB140BCE63BB8F"/>
  </w:style>
  <w:style w:type="paragraph" w:customStyle="1" w:styleId="97262F30A6922342B12873B4F61C8A3F">
    <w:name w:val="97262F30A6922342B12873B4F61C8A3F"/>
  </w:style>
  <w:style w:type="paragraph" w:customStyle="1" w:styleId="2662CFB489BF51409361FB938EB76EDB">
    <w:name w:val="2662CFB489BF51409361FB938EB76EDB"/>
  </w:style>
  <w:style w:type="paragraph" w:customStyle="1" w:styleId="6D698D6CE828B443ADBCB3CEE143E3E0">
    <w:name w:val="6D698D6CE828B443ADBCB3CEE143E3E0"/>
  </w:style>
  <w:style w:type="paragraph" w:customStyle="1" w:styleId="5BDD49B223F68B4DACF2576EB81BC8CB">
    <w:name w:val="5BDD49B223F68B4DACF2576EB81BC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%7b0C0F5764-C7A3-F74C-B9B8-E363F0ADB967%7dtf50002038.dotx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rajivga85@gmail.com</dc:creator>
  <cp:keywords/>
  <cp:lastModifiedBy>rajivga85@gmail.com</cp:lastModifiedBy>
  <cp:revision>2</cp:revision>
  <dcterms:created xsi:type="dcterms:W3CDTF">2018-05-30T17:52:00Z</dcterms:created>
  <dcterms:modified xsi:type="dcterms:W3CDTF">2018-05-30T17:52:00Z</dcterms:modified>
</cp:coreProperties>
</file>