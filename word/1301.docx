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05"/>
        <w:tblW w:w="99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723"/>
        <w:gridCol w:w="6190"/>
      </w:tblGrid>
      <w:tr w:rsidR="00330B56">
        <w:tc>
          <w:tcPr>
            <w:tcW w:w="3023" w:type="dxa"/>
          </w:tcPr>
          <w:p w:rsidR="00330B56" w:rsidRDefault="00E63602">
            <w:pPr>
              <w:pStyle w:val="Heading1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n-IN"/>
              </w:rPr>
              <w:t>SAMIR RANJAN ROUT</w:t>
            </w:r>
          </w:p>
          <w:tbl>
            <w:tblPr>
              <w:tblW w:w="2835" w:type="dxa"/>
              <w:tblBorders>
                <w:top w:val="single" w:sz="8" w:space="0" w:color="0F6FC6" w:themeColor="accent1"/>
                <w:bottom w:val="single" w:sz="8" w:space="0" w:color="0F6FC6" w:themeColor="accent1"/>
                <w:insideH w:val="single" w:sz="8" w:space="0" w:color="0F6FC6" w:themeColor="accent1"/>
                <w:insideV w:val="single" w:sz="8" w:space="0" w:color="0F6FC6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</w:tblGrid>
            <w:tr w:rsidR="00330B56">
              <w:trPr>
                <w:trHeight w:val="534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19405"/>
                            <wp:effectExtent l="4445" t="4445" r="9525" b="19050"/>
                            <wp:docPr id="5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1940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>
                        <w:pict>
                          <v:group id="Group 43" o:spid="_x0000_s1026" o:spt="203" alt="Email icon" style="height:25.15pt;width:25.9pt;" coordsize="208,208" o:gfxdata="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">
                            <o:lock v:ext="edit" aspectratio="f"/>
                            <v:shape id="_x0000_s1026" o:spid="_x0000_s1026" o:spt="100" style="position:absolute;left:39;top:55;height:97;width:130;" fillcolor="#0F6FC6 [3204]" filled="t" stroked="t" coordsize="2082,1560" o:gfxdata="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vFrptwAAANoAAAAP&#10;AAAAAAAAAAEAIAAAACIAAABkcnMvZG93bnJldi54bWxQSwECFAAUAAAACACHTuJAMy8FnjsAAAA5&#10;AAAAEAAAAAAAAAABACAAAAAGAQAAZHJzL3NoYXBleG1sLnhtbFBLBQYAAAAABgAGAFsBAACwAwAA&#10;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0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0,1237,0,322,2,279,11,237,24,197,43,160,66,126,94,95,124,68,159,44,195,26,236,12,278,4,322,0xe">
                              <v:path o:connectlocs="3,76;4,81;6,85;9,89;13,91;17,93;109,93;114,92;118,90;122,87;125,83;126,79;126,29;64,62;20,3;15,4;10,6;7,9;5,13;3,17;3,27;126,27;126,17;125,13;122,9;118,6;114,4;109,3;20,0;112,0;117,1;122,4;125,7;128,12;129,17;130,76;129,81;128,85;125,89;122,92;118,95;114,96;109,97;17,96;12,95;7,92;4,89;1,84;0,79;0,20;0,14;2,9;5,5;9,2;14,0;20,0" o:connectangles="0,0,0,0,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0;top:0;height:208;width:208;" fillcolor="#0F6FC6 [3204]" filled="t" stroked="t" coordsize="3324,3324" o:gfxdata="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vBu7sAAADa&#10;AAAADwAAAAAAAAABACAAAAAiAAAAZHJzL2Rvd25yZXYueG1sUEsBAhQAFAAAAAgAh07iQDMvBZ47&#10;AAAAOQAAABAAAAAAAAAAAQAgAAAACgEAAGRycy9zaGFwZXhtbC54bWxQSwUGAAAAAAYABgBbAQAA&#10;tA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0,1662,3,1557,13,1453,29,1352,51,1252,78,1156,111,1062,150,969,194,880,243,795,298,713,356,633,419,558,486,487,559,420,633,356,712,297,795,244,881,194,969,150,1061,112,1155,78,1253,51,1352,29,1454,12,1557,3,1662,0xe">
                              <v:path o:connectlocs="85,5;62,12;41,24;24,41;12,62;5,85;3,110;8,134;18,156;32,175;51,189;73,199;97,204;122,202;145,195;166,183;183,166;195,145;202,122;204,97;199,73;189,51;175,32;156,18;134,8;110,3;117,0;141,7;163,18;181,34;195,55;204,78;208,104;204,129;195,152;181,173;163,189;141,201;117,207;90,207;66,201;44,189;26,173;12,152;3,129;0,104;3,78;12,55;26,34;44,18;66,7;90,0" o:connectangles="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330B56">
              <w:trPr>
                <w:trHeight w:val="245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t>SAMIR.SAMIR16@gmail.com</w:t>
                  </w:r>
                </w:p>
              </w:tc>
            </w:tr>
            <w:tr w:rsidR="00330B56">
              <w:trPr>
                <w:trHeight w:val="534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>
                        <w:pict>
                          <v:group id="Group 37" o:spid="_x0000_s1026" o:spt="203" alt="Telephone icon" style="height:25.9pt;width:25.9pt;" coordsize="208,208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">
                            <o:lock v:ext="edit" aspectratio="f"/>
                            <v:shape id="_x0000_s1026" o:spid="_x0000_s1026" o:spt="100" style="position:absolute;left:0;top:0;height:208;width:208;" fillcolor="#0F6FC6 [3204]" filled="t" stroked="t" coordsize="3324,3324" o:gfxdata="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RcnrsAAADb&#10;AAAADwAAAAAAAAABACAAAAAiAAAAZHJzL2Rvd25yZXYueG1sUEsBAhQAFAAAAAgAh07iQDMvBZ47&#10;AAAAOQAAABAAAAAAAAAAAQAgAAAACgEAAGRycy9zaGFwZXhtbC54bWxQSwUGAAAAAAYABgBbAQAA&#10;tAMAAAAA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0,1662,3,1557,13,1453,29,1352,51,1252,78,1156,111,1062,150,969,194,880,243,795,298,713,356,633,419,558,486,487,559,420,633,356,712,297,795,244,881,194,969,150,1061,112,1155,78,1253,51,1352,29,1454,12,1557,3,1662,0xe">
                              <v:path o:connectlocs="85,5;62,12;41,24;24,41;12,62;5,85;3,110;8,134;18,156;32,175;51,189;73,199;97,204;122,202;145,195;166,183;183,166;195,145;202,122;204,97;199,73;189,51;175,32;156,18;134,8;110,3;117,0;141,7;163,18;181,34;195,55;204,78;208,104;204,129;195,152;181,173;163,189;141,201;117,207;90,207;66,201;44,189;26,173;12,152;3,129;0,104;3,78;12,55;26,34;44,18;66,7;90,0" o:connectangles="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34;top:55;height:97;width:141;" fillcolor="#0F6FC6 [3204]" filled="t" stroked="t" coordsize="2265,1560" o:gfxdata="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/Vbi8AAAA&#10;2wAAAA8AAAAAAAAAAQAgAAAAIgAAAGRycy9kb3ducmV2LnhtbFBLAQIUABQAAAAIAIdO4kAzLwWe&#10;OwAAADkAAAAQAAAAAAAAAAEAIAAAAAsBAABkcnMvc2hhcGV4bWwueG1sUEsFBgAAAAAGAAYAWwEA&#10;ALUDAAAAAA=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0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0,606,0,549,1,526,2,498,5,464,12,427,20,385,32,342,47,297,67,252,92,207,117,171,146,139,176,108,210,82,245,59,288,38,334,22,384,10,436,3,490,0xe">
                              <v:path o:connectlocs="88,85;69,78;73,84;49,80;56,82;93,82;82,82;75,80;65,84;57,79;48,84;85,66;91,69;67,67;74,67;49,71;54,65;90,73;84,64;74,72;67,64;55,73;49,64;86,58;88,52;70,59;51,52;55,58;91,51;84,60;71,50;69,60;52,50;52,61;51,50;28,58;14,72;27,92;126,77;121,58;96,42;12,10;3,31;4,42;17,54;39,44;108,52;132,48;137,40;135,20;113,3;133,10;138,46;129,67;121,92;15,88;13,60;0,32;15,3" o:connectangles="0,0,0,0,0,0,0,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330B56">
              <w:trPr>
                <w:trHeight w:val="476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t>+91-7749889700</w:t>
                  </w:r>
                </w:p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t>+91-9090582862</w:t>
                  </w:r>
                </w:p>
              </w:tc>
            </w:tr>
            <w:tr w:rsidR="00330B56">
              <w:trPr>
                <w:trHeight w:val="534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</a:ln>
                                    </wps:spPr>
                                    <wps:bodyPr vert="horz" wrap="square" lIns="91440" tIns="45720" rIns="91440" bIns="45720" numCol="1" anchor="t" anchorCtr="0" compatLnSpc="1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>
                        <w:pict>
                          <v:group id="Group 31" o:spid="_x0000_s1026" o:spt="203" alt="LinkedIn icon" style="height:25.9pt;width:25.9pt;" coordsize="208,208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">
                            <o:lock v:ext="edit" aspectratio="f"/>
                            <v:shape id="_x0000_s1026" o:spid="_x0000_s1026" o:spt="100" style="position:absolute;left:0;top:0;height:208;width:208;" fillcolor="#0F6FC6 [3204]" filled="t" stroked="t" coordsize="3324,3324" o:gfxdata="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LhSS8AAAA&#10;2wAAAA8AAAAAAAAAAQAgAAAAIgAAAGRycy9kb3ducmV2LnhtbFBLAQIUABQAAAAIAIdO4kAzLwWe&#10;OwAAADkAAAAQAAAAAAAAAAEAIAAAAAsBAABkcnMvc2hhcGV4bWwueG1sUEsFBgAAAAAGAAYAWwEA&#10;AL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0,1662,3,1557,13,1453,29,1352,51,1252,78,1156,111,1062,150,969,194,880,243,795,298,713,356,633,419,558,486,487,559,420,633,356,712,297,795,244,881,194,969,150,1061,112,1155,78,1253,51,1352,29,1454,12,1557,3,1662,0xe">
                              <v:path o:connectlocs="85,5;62,12;41,24;24,41;12,62;5,85;3,110;8,134;18,156;32,175;51,189;73,199;97,204;122,202;145,195;166,183;183,166;195,145;202,122;204,97;199,73;189,51;175,32;156,18;134,8;110,3;117,0;141,7;163,18;181,34;195,55;204,78;208,104;204,129;195,152;181,173;163,189;141,201;117,207;90,207;66,201;44,189;26,173;12,152;3,129;0,104;3,78;12,55;26,34;44,18;66,7;90,0" o:connectangles="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50;top:50;height:98;width:109;" fillcolor="#0F6FC6 [3204]" filled="t" stroked="t" coordsize="1752,1560" o:gfxdata="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giwxb4A&#10;AADbAAAADwAAAAAAAAABACAAAAAiAAAAZHJzL2Rvd25yZXYueG1sUEsBAhQAFAAAAAgAh07iQDMv&#10;BZ47AAAAOQAAABAAAAAAAAAAAQAgAAAADQEAAGRycy9zaGFwZXhtbC54bWxQSwUGAAAAAAYABgBb&#10;AQAAt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0,203,3,168,11,136,24,106,43,80,66,55,94,35,124,19,158,8,196,2,236,0xe">
                              <v:path o:connectlocs="23,34;77,32;70,34;64,38;60,43;40,94;59,58;60,54;64,48;69,46;77,46;83,50;86,57;105,94;104,50;100,40;93,35;81,32;26,31;27,96;3,98;1,96;2,30;88,30;99,34;105,43;108,55;108,97;84,97;83,62;81,54;77,50;71,49;65,52;62,57;61,97;36,96;37,30;62,31;63,35;70,31;79,29;10,3;5,6;3,12;5,18;9,21;15,21;20,19;23,14;22,7;16,3;18,0;23,3;26,10;26,16;22,22;15,25;9,25;3,21;0,14;1,6;7,1" o:connectangles="0,0,0,0,0,0,0,0,0,0,0,0,0,0,0,0,0,0,0,0,0,0,0,0,0,0,0,0,0,0,0,0,0,0,0,0,0,0,0,0,0,0,0,0,0,0,0,0,0,0,0,0,0,0,0,0,0,0,0,0,0,0,0"/>
                              <v:fill on="t" focussize="0,0"/>
                              <v:stroke weight="0pt" color="#0F6FC6 [3204]" joinstyle="round"/>
                              <v:imagedata o:title=""/>
                              <o:lock v:ext="edit" aspectratio="f"/>
                            </v:shape>
                            <w10:wrap type="non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330B56">
              <w:trPr>
                <w:trHeight w:val="404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  <w:shd w:val="clear" w:color="auto" w:fill="F6F6F6"/>
                    </w:rPr>
                    <w:t>https://in.linkedin.com/in/samir-rout-b0604a5b</w:t>
                  </w:r>
                </w:p>
              </w:tc>
            </w:tr>
            <w:tr w:rsidR="00330B56">
              <w:trPr>
                <w:trHeight w:val="236"/>
              </w:trPr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</w:t>
                  </w:r>
                  <w:r>
                    <w:rPr>
                      <w:noProof/>
                    </w:rPr>
                    <w:drawing>
                      <wp:inline distT="0" distB="0" distL="114300" distR="114300">
                        <wp:extent cx="467360" cy="475615"/>
                        <wp:effectExtent l="0" t="0" r="8890" b="635"/>
                        <wp:docPr id="4" name="Picture 4" descr="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t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7360" cy="47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0B56" w:rsidRDefault="00A03D93">
                  <w:pPr>
                    <w:framePr w:hSpace="180" w:wrap="around" w:hAnchor="margin" w:y="705"/>
                    <w:rPr>
                      <w:lang w:val="en-GB"/>
                    </w:rPr>
                  </w:pPr>
                  <w:r>
                    <w:rPr>
                      <w:szCs w:val="18"/>
                      <w:lang w:val="en-GB"/>
                    </w:rPr>
                    <w:t>P0458823</w:t>
                  </w:r>
                </w:p>
              </w:tc>
            </w:tr>
            <w:tr w:rsidR="00330B56">
              <w:trPr>
                <w:trHeight w:val="3395"/>
              </w:trPr>
              <w:tc>
                <w:tcPr>
                  <w:tcW w:w="2835" w:type="dxa"/>
                  <w:tcMar>
                    <w:top w:w="374" w:type="dxa"/>
                    <w:bottom w:w="115" w:type="dxa"/>
                  </w:tcMar>
                </w:tcPr>
                <w:p w:rsidR="00330B56" w:rsidRDefault="00E63602">
                  <w:pPr>
                    <w:pStyle w:val="Heading3"/>
                    <w:framePr w:hSpace="180" w:wrap="around" w:hAnchor="margin" w:y="70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503555" cy="503555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Picture 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686" cy="503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0B56" w:rsidRDefault="00E63602">
                  <w:pPr>
                    <w:pStyle w:val="GraphicElement"/>
                    <w:framePr w:hSpace="180" w:wrap="around" w:hAnchor="margin" w:y="70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psCustomData="http://www.wps.cn/officeDocument/2013/wpsCustomData">
                        <w:pict>
                          <v:line id="_x0000_s1026" o:spid="_x0000_s1026" o:spt="20" alt="Line graphic" style="height:0pt;width:17.45pt;" filled="f" stroked="t" coordsize="21600,21600" o:gfxdata="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keJX0AAAAAEBAAAPAAAAAAAAAAEAIAAAACIAAABkcnMvZG93bnJldi54bWxQ&#10;SwECFAAUAAAACACHTuJAKotoucYBAAB9AwAADgAAAAAAAAABACAAAAAfAQAAZHJzL2Uyb0RvYy54&#10;bWxQSwUGAAAAAAYABgBZAQAAVwUAAAAA&#10;">
                            <v:fill on="f" focussize="0,0"/>
                            <v:stroke weight="1pt" color="#0F6FC6 [3204]" miterlimit="8" joinstyle="miter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330B56" w:rsidRDefault="00330B56">
                  <w:pPr>
                    <w:framePr w:hSpace="180" w:wrap="around" w:hAnchor="margin" w:y="705"/>
                  </w:pPr>
                </w:p>
                <w:p w:rsidR="00330B56" w:rsidRDefault="00E63602">
                  <w:pPr>
                    <w:framePr w:hSpace="180" w:wrap="around" w:hAnchor="margin" w:y="705"/>
                  </w:pPr>
                  <w:r>
                    <w:t>AT-BANADIHAPATANA</w:t>
                  </w:r>
                </w:p>
                <w:p w:rsidR="00330B56" w:rsidRDefault="00E63602">
                  <w:pPr>
                    <w:framePr w:hSpace="180" w:wrap="around" w:hAnchor="margin" w:y="705"/>
                  </w:pPr>
                  <w:r>
                    <w:t>PO-BARUNADIHA</w:t>
                  </w:r>
                </w:p>
                <w:p w:rsidR="00330B56" w:rsidRDefault="00E63602">
                  <w:pPr>
                    <w:framePr w:hSpace="180" w:wrap="around" w:hAnchor="margin" w:y="705"/>
                  </w:pPr>
                  <w:r>
                    <w:t>VIA- RAJKANIKA</w:t>
                  </w:r>
                </w:p>
                <w:p w:rsidR="00330B56" w:rsidRDefault="00E63602">
                  <w:pPr>
                    <w:framePr w:hSpace="180" w:wrap="around" w:hAnchor="margin" w:y="705"/>
                  </w:pPr>
                  <w:r>
                    <w:t>DIST-KENDRAPARA</w:t>
                  </w:r>
                </w:p>
                <w:p w:rsidR="00330B56" w:rsidRDefault="00E63602">
                  <w:pPr>
                    <w:framePr w:hSpace="180" w:wrap="around" w:hAnchor="margin" w:y="705"/>
                  </w:pPr>
                  <w:r>
                    <w:t>754220</w:t>
                  </w:r>
                </w:p>
                <w:p w:rsidR="00330B56" w:rsidRDefault="00330B56">
                  <w:pPr>
                    <w:framePr w:hSpace="180" w:wrap="around" w:hAnchor="margin" w:y="705"/>
                  </w:pPr>
                </w:p>
                <w:p w:rsidR="00330B56" w:rsidRDefault="00330B56">
                  <w:pPr>
                    <w:framePr w:hSpace="180" w:wrap="around" w:hAnchor="margin" w:y="705"/>
                    <w:jc w:val="both"/>
                  </w:pPr>
                </w:p>
              </w:tc>
            </w:tr>
            <w:tr w:rsidR="00330B56">
              <w:trPr>
                <w:trHeight w:val="303"/>
              </w:trPr>
              <w:tc>
                <w:tcPr>
                  <w:tcW w:w="2835" w:type="dxa"/>
                  <w:tcMar>
                    <w:top w:w="374" w:type="dxa"/>
                    <w:bottom w:w="115" w:type="dxa"/>
                  </w:tcMar>
                </w:tcPr>
                <w:p w:rsidR="00330B56" w:rsidRDefault="00330B56" w:rsidP="00A03D93">
                  <w:pPr>
                    <w:framePr w:hSpace="180" w:wrap="around" w:hAnchor="margin" w:y="705"/>
                    <w:jc w:val="both"/>
                    <w:rPr>
                      <w:sz w:val="28"/>
                    </w:rPr>
                  </w:pPr>
                </w:p>
                <w:p w:rsidR="00330B56" w:rsidRDefault="00E63602">
                  <w:pPr>
                    <w:framePr w:hSpace="180" w:wrap="around" w:hAnchor="margin" w:y="705"/>
                    <w:rPr>
                      <w:sz w:val="28"/>
                    </w:rPr>
                  </w:pPr>
                  <w:r>
                    <w:rPr>
                      <w:sz w:val="28"/>
                    </w:rPr>
                    <w:t>Personal Details</w:t>
                  </w:r>
                </w:p>
              </w:tc>
            </w:tr>
          </w:tbl>
          <w:p w:rsidR="00330B56" w:rsidRDefault="00330B56" w:rsidP="00A03D93">
            <w:pPr>
              <w:jc w:val="both"/>
              <w:rPr>
                <w:b/>
              </w:rPr>
            </w:pPr>
          </w:p>
          <w:p w:rsidR="00330B56" w:rsidRDefault="00E63602">
            <w:r>
              <w:rPr>
                <w:b/>
              </w:rPr>
              <w:t>BORN ON</w:t>
            </w:r>
            <w:r>
              <w:t xml:space="preserve"> – 9</w:t>
            </w:r>
            <w:r>
              <w:rPr>
                <w:vertAlign w:val="superscript"/>
              </w:rPr>
              <w:t>TH</w:t>
            </w:r>
            <w:r>
              <w:t xml:space="preserve"> OCT 1993.</w:t>
            </w:r>
          </w:p>
          <w:p w:rsidR="00330B56" w:rsidRDefault="00330B56"/>
          <w:p w:rsidR="00330B56" w:rsidRDefault="00E63602">
            <w:r>
              <w:rPr>
                <w:b/>
              </w:rPr>
              <w:t>GENDER</w:t>
            </w:r>
            <w:r>
              <w:t xml:space="preserve"> – MALE</w:t>
            </w:r>
          </w:p>
          <w:p w:rsidR="00330B56" w:rsidRDefault="00330B56"/>
          <w:p w:rsidR="00330B56" w:rsidRDefault="00E63602">
            <w:r>
              <w:rPr>
                <w:b/>
              </w:rPr>
              <w:t>MARITAL STATUS</w:t>
            </w:r>
            <w:r>
              <w:t xml:space="preserve"> – SINGLE</w:t>
            </w:r>
          </w:p>
          <w:p w:rsidR="00330B56" w:rsidRDefault="00330B56"/>
          <w:p w:rsidR="00330B56" w:rsidRDefault="00E63602">
            <w:r>
              <w:rPr>
                <w:b/>
              </w:rPr>
              <w:t>NATIONALITY</w:t>
            </w:r>
            <w:r>
              <w:t xml:space="preserve"> – INDIAN</w:t>
            </w:r>
          </w:p>
          <w:p w:rsidR="00330B56" w:rsidRDefault="00330B56"/>
          <w:p w:rsidR="00330B56" w:rsidRDefault="00E63602">
            <w:r>
              <w:rPr>
                <w:b/>
              </w:rPr>
              <w:t>LANGUAGES KNOWN</w:t>
            </w:r>
            <w:r>
              <w:t>-</w:t>
            </w:r>
          </w:p>
          <w:p w:rsidR="00330B56" w:rsidRDefault="00E63602">
            <w:r>
              <w:t>ODIA</w:t>
            </w:r>
          </w:p>
          <w:p w:rsidR="00330B56" w:rsidRDefault="00E63602">
            <w:r>
              <w:t>ENGLISH</w:t>
            </w:r>
          </w:p>
          <w:p w:rsidR="00330B56" w:rsidRDefault="00E63602">
            <w:r>
              <w:t>HINDI</w:t>
            </w:r>
          </w:p>
          <w:p w:rsidR="00330B56" w:rsidRDefault="00E63602">
            <w:r>
              <w:rPr>
                <w:b/>
              </w:rPr>
              <w:t>MOTHER</w:t>
            </w:r>
            <w:r>
              <w:t xml:space="preserve"> – SEEMARANI ROUT</w:t>
            </w:r>
          </w:p>
          <w:p w:rsidR="00330B56" w:rsidRDefault="00330B56"/>
          <w:p w:rsidR="00330B56" w:rsidRDefault="00E63602">
            <w:r>
              <w:rPr>
                <w:b/>
              </w:rPr>
              <w:t>FATHER</w:t>
            </w:r>
            <w:r>
              <w:t xml:space="preserve"> - </w:t>
            </w:r>
            <w:r>
              <w:rPr>
                <w:lang w:val="en-GB"/>
              </w:rPr>
              <w:t>NIRANJAN</w:t>
            </w:r>
            <w:r>
              <w:t xml:space="preserve"> ROUT</w:t>
            </w:r>
          </w:p>
          <w:p w:rsidR="00330B56" w:rsidRDefault="00330B56"/>
        </w:tc>
        <w:tc>
          <w:tcPr>
            <w:tcW w:w="723" w:type="dxa"/>
          </w:tcPr>
          <w:p w:rsidR="00330B56" w:rsidRDefault="00330B56"/>
        </w:tc>
        <w:tc>
          <w:tcPr>
            <w:tcW w:w="6190" w:type="dxa"/>
          </w:tcPr>
          <w:tbl>
            <w:tblPr>
              <w:tblW w:w="6240" w:type="dxa"/>
              <w:tblLayout w:type="fixed"/>
              <w:tblLook w:val="04A0" w:firstRow="1" w:lastRow="0" w:firstColumn="1" w:lastColumn="0" w:noHBand="0" w:noVBand="1"/>
            </w:tblPr>
            <w:tblGrid>
              <w:gridCol w:w="6240"/>
            </w:tblGrid>
            <w:tr w:rsidR="00330B56">
              <w:trPr>
                <w:trHeight w:val="9792"/>
              </w:trPr>
              <w:tc>
                <w:tcPr>
                  <w:tcW w:w="624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330B56" w:rsidRDefault="00E63602">
                  <w:pPr>
                    <w:pStyle w:val="Heading2"/>
                    <w:framePr w:hSpace="180" w:wrap="around" w:hAnchor="margin" w:y="705"/>
                  </w:pPr>
                  <w:r>
                    <w:t>objective</w:t>
                  </w:r>
                </w:p>
                <w:p w:rsidR="00330B56" w:rsidRDefault="00E63602">
                  <w:pPr>
                    <w:framePr w:hSpace="180" w:wrap="around" w:hAnchor="margin" w:y="705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b/>
                      <w:caps/>
                      <w:sz w:val="22"/>
                    </w:rPr>
                    <w:tab/>
                  </w:r>
                  <w:r>
                    <w:t xml:space="preserve"> Enhance the ability to analyze complex engineering problems, evaluate and recommend alternatives effectively and seeking a challenging full-time position as an Electrical Engineer in a organization with high repute. </w:t>
                  </w:r>
                </w:p>
                <w:p w:rsidR="00330B56" w:rsidRDefault="00330B56">
                  <w:pPr>
                    <w:framePr w:hSpace="180" w:wrap="around" w:hAnchor="margin" w:y="705"/>
                  </w:pPr>
                </w:p>
                <w:p w:rsidR="00330B56" w:rsidRDefault="00330B56">
                  <w:pPr>
                    <w:framePr w:hSpace="180" w:wrap="around" w:hAnchor="margin" w:y="705"/>
                  </w:pPr>
                </w:p>
                <w:p w:rsidR="00330B56" w:rsidRDefault="00E63602">
                  <w:pPr>
                    <w:pStyle w:val="Heading2"/>
                    <w:framePr w:hSpace="180" w:wrap="around" w:hAnchor="margin" w:y="705"/>
                  </w:pPr>
                  <w:r>
                    <w:t>CAREER SUMMERY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2"/>
                    </w:numPr>
                    <w:tabs>
                      <w:tab w:val="left" w:pos="3735"/>
                    </w:tabs>
                    <w:jc w:val="both"/>
                    <w:rPr>
                      <w:b w:val="0"/>
                      <w:caps w:val="0"/>
                      <w:sz w:val="22"/>
                    </w:rPr>
                  </w:pPr>
                  <w:r>
                    <w:rPr>
                      <w:b w:val="0"/>
                      <w:caps w:val="0"/>
                    </w:rPr>
                    <w:t>An electrical enginee</w:t>
                  </w:r>
                  <w:r>
                    <w:rPr>
                      <w:b w:val="0"/>
                      <w:caps w:val="0"/>
                    </w:rPr>
                    <w:t xml:space="preserve">r having  </w:t>
                  </w:r>
                  <w:r>
                    <w:rPr>
                      <w:b w:val="0"/>
                      <w:caps w:val="0"/>
                    </w:rPr>
                    <w:t>4.6 year</w:t>
                  </w:r>
                  <w:r>
                    <w:rPr>
                      <w:b w:val="0"/>
                      <w:caps w:val="0"/>
                    </w:rPr>
                    <w:t xml:space="preserve"> of experience in managing electrical construction projects encompassing designing, testing, Foundatin,erection,Stringing &amp; commissioning of electrical  projects 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2"/>
                    </w:numPr>
                    <w:tabs>
                      <w:tab w:val="left" w:pos="3735"/>
                    </w:tabs>
                    <w:jc w:val="both"/>
                    <w:rPr>
                      <w:b w:val="0"/>
                      <w:caps w:val="0"/>
                      <w:sz w:val="22"/>
                    </w:rPr>
                  </w:pPr>
                  <w:r>
                    <w:rPr>
                      <w:b w:val="0"/>
                      <w:caps w:val="0"/>
                    </w:rPr>
                    <w:t>Currently associated with Krishna Power Construction (P) LTD. as a Junior a</w:t>
                  </w:r>
                  <w:r>
                    <w:rPr>
                      <w:b w:val="0"/>
                      <w:caps w:val="0"/>
                    </w:rPr>
                    <w:t>ssistant manager electrical (project)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2"/>
                    </w:numPr>
                    <w:tabs>
                      <w:tab w:val="left" w:pos="3735"/>
                    </w:tabs>
                    <w:jc w:val="both"/>
                    <w:rPr>
                      <w:b w:val="0"/>
                      <w:caps w:val="0"/>
                      <w:sz w:val="22"/>
                    </w:rPr>
                  </w:pPr>
                  <w:r>
                    <w:rPr>
                      <w:b w:val="0"/>
                      <w:caps w:val="0"/>
                    </w:rPr>
                    <w:t xml:space="preserve"> An electrical sub-station switch yard &amp; transmission line project engineer expertise in planning and executing turnkey  projects in a professional manner using modern methodology.</w:t>
                  </w:r>
                </w:p>
                <w:p w:rsidR="00330B56" w:rsidRDefault="00330B56">
                  <w:pPr>
                    <w:pStyle w:val="Heading4"/>
                    <w:framePr w:hSpace="180" w:wrap="around" w:hAnchor="margin" w:y="705"/>
                    <w:tabs>
                      <w:tab w:val="left" w:pos="3735"/>
                    </w:tabs>
                    <w:ind w:left="780"/>
                    <w:jc w:val="both"/>
                    <w:rPr>
                      <w:b w:val="0"/>
                      <w:caps w:val="0"/>
                    </w:rPr>
                  </w:pPr>
                </w:p>
                <w:p w:rsidR="00330B56" w:rsidRDefault="00330B56">
                  <w:pPr>
                    <w:pStyle w:val="Heading4"/>
                    <w:framePr w:hSpace="180" w:wrap="around" w:hAnchor="margin" w:y="705"/>
                    <w:tabs>
                      <w:tab w:val="left" w:pos="3735"/>
                    </w:tabs>
                    <w:ind w:left="780"/>
                    <w:jc w:val="both"/>
                    <w:rPr>
                      <w:b w:val="0"/>
                      <w:caps w:val="0"/>
                    </w:rPr>
                  </w:pPr>
                </w:p>
                <w:p w:rsidR="00330B56" w:rsidRDefault="00E63602">
                  <w:pPr>
                    <w:pStyle w:val="Heading2"/>
                    <w:framePr w:hSpace="180" w:wrap="around" w:hAnchor="margin" w:y="705"/>
                  </w:pPr>
                  <w:r>
                    <w:t>KEY SKILLS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3"/>
                    </w:numPr>
                    <w:tabs>
                      <w:tab w:val="left" w:pos="3735"/>
                    </w:tabs>
                    <w:jc w:val="left"/>
                    <w:rPr>
                      <w:b w:val="0"/>
                      <w:caps w:val="0"/>
                      <w:sz w:val="22"/>
                    </w:rPr>
                  </w:pPr>
                  <w:r>
                    <w:rPr>
                      <w:b w:val="0"/>
                      <w:caps w:val="0"/>
                    </w:rPr>
                    <w:t xml:space="preserve">Electrical Design, </w:t>
                  </w:r>
                  <w:r>
                    <w:rPr>
                      <w:b w:val="0"/>
                      <w:caps w:val="0"/>
                    </w:rPr>
                    <w:t>Testing, Foundation, Erection ,Stringing and Commissioning Of Transmission Line &amp; Sub-Station (Up To 220kv Voltage Level)</w:t>
                  </w:r>
                  <w:r>
                    <w:rPr>
                      <w:b w:val="0"/>
                      <w:caps w:val="0"/>
                    </w:rPr>
                    <w:t xml:space="preserve"> and power plant substation mantainance work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</w:pPr>
                  <w:r>
                    <w:tab/>
                  </w:r>
                </w:p>
              </w:tc>
            </w:tr>
            <w:tr w:rsidR="00330B56">
              <w:trPr>
                <w:trHeight w:val="9387"/>
              </w:trPr>
              <w:tc>
                <w:tcPr>
                  <w:tcW w:w="624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330B56" w:rsidRDefault="00E63602">
                  <w:pPr>
                    <w:pStyle w:val="Heading2"/>
                    <w:framePr w:hSpace="180" w:wrap="around" w:hAnchor="margin" w:y="705"/>
                  </w:pPr>
                  <w:r>
                    <w:lastRenderedPageBreak/>
                    <w:t>experience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</w:pPr>
                  <w:r>
                    <w:t>junior assistant manager at krishna power construction (p) ltd.</w:t>
                  </w:r>
                </w:p>
                <w:p w:rsidR="00330B56" w:rsidRDefault="00E63602">
                  <w:pPr>
                    <w:pStyle w:val="Heading5"/>
                    <w:framePr w:hSpace="180" w:wrap="around" w:hAnchor="margin" w:y="705"/>
                  </w:pPr>
                  <w:r>
                    <w:t>(</w:t>
                  </w:r>
                  <w:r>
                    <w:t>10</w:t>
                  </w:r>
                  <w:r>
                    <w:t>/</w:t>
                  </w:r>
                  <w:r>
                    <w:t>10</w:t>
                  </w:r>
                  <w:r>
                    <w:t>/201</w:t>
                  </w:r>
                  <w:r>
                    <w:t>2</w:t>
                  </w:r>
                  <w:r>
                    <w:t xml:space="preserve"> </w:t>
                  </w:r>
                  <w:r>
                    <w:t>– Till now )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4"/>
                    </w:numPr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·</w:t>
                  </w:r>
                  <w:r>
                    <w:rPr>
                      <w:b w:val="0"/>
                      <w:caps w:val="0"/>
                      <w:sz w:val="22"/>
                    </w:rPr>
                    <w:t>Design &amp; estimating requirements for sub-station &amp; transmission line projects , preparation engineering drawings, switch yard designs, earthing layout calculation, cable schedule, line profiles, stringing charts etc.</w:t>
                  </w:r>
                </w:p>
                <w:p w:rsidR="00330B56" w:rsidRDefault="00330B56">
                  <w:pPr>
                    <w:pStyle w:val="Heading4"/>
                    <w:framePr w:hSpace="180" w:wrap="around" w:hAnchor="margin" w:y="705"/>
                    <w:ind w:left="360"/>
                    <w:jc w:val="both"/>
                    <w:rPr>
                      <w:b w:val="0"/>
                      <w:sz w:val="22"/>
                    </w:rPr>
                  </w:pP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5"/>
                    </w:numPr>
                    <w:jc w:val="both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caps w:val="0"/>
                      <w:sz w:val="22"/>
                    </w:rPr>
                    <w:t>·inspection &amp; testing of</w:t>
                  </w:r>
                  <w:r>
                    <w:rPr>
                      <w:b w:val="0"/>
                      <w:caps w:val="0"/>
                      <w:sz w:val="22"/>
                    </w:rPr>
                    <w:t xml:space="preserve"> electrical sub-station &amp; transmission line equipment’s such as – power transformers, circuit breakers, isolator, surge arresters, ht &amp; lt cables, ct, cvt, insulators, motors, conductors, gi structures etc.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5"/>
                    </w:numPr>
                    <w:jc w:val="both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·</w:t>
                  </w:r>
                  <w:r>
                    <w:rPr>
                      <w:b w:val="0"/>
                      <w:caps w:val="0"/>
                      <w:sz w:val="22"/>
                    </w:rPr>
                    <w:t>supervise the execution of site work. such as er</w:t>
                  </w:r>
                  <w:r>
                    <w:rPr>
                      <w:b w:val="0"/>
                      <w:caps w:val="0"/>
                      <w:sz w:val="22"/>
                    </w:rPr>
                    <w:t xml:space="preserve">ection, installation ,stringing &amp; commissioning of electrical equipment, </w:t>
                  </w:r>
                  <w:r>
                    <w:rPr>
                      <w:sz w:val="22"/>
                    </w:rPr>
                    <w:t xml:space="preserve"> , </w:t>
                  </w:r>
                  <w:r>
                    <w:rPr>
                      <w:b w:val="0"/>
                      <w:caps w:val="0"/>
                      <w:sz w:val="22"/>
                    </w:rPr>
                    <w:t>tower structures, cable termination , conductor stringing etc.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5"/>
                    </w:numPr>
                    <w:jc w:val="both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caps w:val="0"/>
                      <w:sz w:val="22"/>
                    </w:rPr>
                    <w:t>·monitoring projects, cost &amp; resource development by progress reports, bar charts and maintaining track for the timel</w:t>
                  </w:r>
                  <w:r>
                    <w:rPr>
                      <w:b w:val="0"/>
                      <w:caps w:val="0"/>
                      <w:sz w:val="22"/>
                    </w:rPr>
                    <w:t>y execution of project</w:t>
                  </w:r>
                </w:p>
                <w:p w:rsidR="00330B56" w:rsidRDefault="00E63602">
                  <w:pPr>
                    <w:pStyle w:val="Heading4"/>
                    <w:framePr w:hSpace="180" w:wrap="around" w:hAnchor="margin" w:y="705"/>
                    <w:numPr>
                      <w:ilvl w:val="0"/>
                      <w:numId w:val="5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aps w:val="0"/>
                      <w:sz w:val="22"/>
                    </w:rPr>
                    <w:t>·responsible for project co-ordination at  site, regular follow up with site &amp; client and address issues at site.</w:t>
                  </w:r>
                </w:p>
                <w:p w:rsidR="00330B56" w:rsidRDefault="00330B56">
                  <w:pPr>
                    <w:pStyle w:val="Heading4"/>
                    <w:framePr w:hSpace="180" w:wrap="around" w:hAnchor="margin" w:y="705"/>
                  </w:pPr>
                </w:p>
                <w:p w:rsidR="00330B56" w:rsidRDefault="00330B56">
                  <w:pPr>
                    <w:pStyle w:val="Heading5"/>
                    <w:framePr w:hSpace="180" w:wrap="around" w:hAnchor="margin" w:y="705"/>
                  </w:pPr>
                </w:p>
                <w:p w:rsidR="00330B56" w:rsidRDefault="00330B56">
                  <w:pPr>
                    <w:framePr w:hSpace="180" w:wrap="around" w:hAnchor="margin" w:y="705"/>
                  </w:pPr>
                </w:p>
              </w:tc>
            </w:tr>
            <w:tr w:rsidR="00330B56">
              <w:trPr>
                <w:trHeight w:val="671"/>
              </w:trPr>
              <w:tc>
                <w:tcPr>
                  <w:tcW w:w="6240" w:type="dxa"/>
                </w:tcPr>
                <w:p w:rsidR="00330B56" w:rsidRDefault="00330B56">
                  <w:pPr>
                    <w:framePr w:hSpace="180" w:wrap="around" w:hAnchor="margin" w:y="705"/>
                    <w:jc w:val="both"/>
                  </w:pPr>
                </w:p>
                <w:p w:rsidR="00330B56" w:rsidRDefault="00330B56">
                  <w:pPr>
                    <w:framePr w:hSpace="180" w:wrap="around" w:hAnchor="margin" w:y="705"/>
                  </w:pPr>
                </w:p>
              </w:tc>
            </w:tr>
          </w:tbl>
          <w:p w:rsidR="00330B56" w:rsidRDefault="00330B56"/>
        </w:tc>
      </w:tr>
    </w:tbl>
    <w:p w:rsidR="00330B56" w:rsidRDefault="00E63602">
      <w:pPr>
        <w:pStyle w:val="Heading2"/>
        <w:pBdr>
          <w:bottom w:val="single" w:sz="8" w:space="0" w:color="0F6FC6" w:themeColor="accent1"/>
        </w:pBdr>
      </w:pPr>
      <w:r>
        <w:lastRenderedPageBreak/>
        <w:t>project done</w:t>
      </w:r>
    </w:p>
    <w:p w:rsidR="00330B56" w:rsidRDefault="00E63602">
      <w:pPr>
        <w:pStyle w:val="ListParagraph1"/>
        <w:numPr>
          <w:ilvl w:val="0"/>
          <w:numId w:val="6"/>
        </w:numPr>
      </w:pPr>
      <w:r>
        <w:rPr>
          <w:b/>
        </w:rPr>
        <w:t xml:space="preserve">Project Namre </w:t>
      </w:r>
      <w:r>
        <w:t xml:space="preserve">&gt; Construction of 132 KV Single circuit line (two conductor) on double circuit </w:t>
      </w:r>
      <w:r>
        <w:t>towerfrom existing 132/33 KV Boinda grid substation to proposed RTSS at Boinda one n0. 132 Kv.</w:t>
      </w:r>
    </w:p>
    <w:p w:rsidR="00330B56" w:rsidRDefault="00330B56">
      <w:pPr>
        <w:pStyle w:val="ListParagraph1"/>
        <w:jc w:val="both"/>
      </w:pPr>
    </w:p>
    <w:p w:rsidR="00330B56" w:rsidRDefault="00E63602">
      <w:pPr>
        <w:pStyle w:val="ListParagraph1"/>
        <w:numPr>
          <w:ilvl w:val="0"/>
          <w:numId w:val="6"/>
        </w:numPr>
      </w:pPr>
      <w:r>
        <w:rPr>
          <w:b/>
        </w:rPr>
        <w:t xml:space="preserve">Project Namre </w:t>
      </w:r>
      <w:r>
        <w:t xml:space="preserve">&gt; Construction of 132 KV Single circuit line (two conductor) on double circuit towerfrom existing 132/33 KV </w:t>
      </w:r>
      <w:r>
        <w:t>Rairakhol</w:t>
      </w:r>
      <w:r>
        <w:t xml:space="preserve"> grid substation to proposed </w:t>
      </w:r>
      <w:r>
        <w:t>RTSS at Boinda one n0. 132 Kv.</w:t>
      </w:r>
    </w:p>
    <w:p w:rsidR="00330B56" w:rsidRDefault="00330B56">
      <w:pPr>
        <w:pStyle w:val="ListParagraph1"/>
        <w:ind w:left="0"/>
        <w:jc w:val="both"/>
      </w:pPr>
    </w:p>
    <w:p w:rsidR="00330B56" w:rsidRDefault="00E63602">
      <w:pPr>
        <w:pStyle w:val="ListParagraph1"/>
        <w:numPr>
          <w:ilvl w:val="0"/>
          <w:numId w:val="6"/>
        </w:numPr>
      </w:pPr>
      <w:r>
        <w:rPr>
          <w:b/>
        </w:rPr>
        <w:t xml:space="preserve">Project Namre </w:t>
      </w:r>
      <w:r>
        <w:t xml:space="preserve">&gt; Construction of 132 KV Single circuit line (two conductor) on double circuit towerfrom existing 132/33 KV </w:t>
      </w:r>
      <w:r>
        <w:t>Chainpal</w:t>
      </w:r>
      <w:r>
        <w:t xml:space="preserve"> grid substation to proposed RTSS at Boinda one n0. 132 Kv.</w:t>
      </w:r>
    </w:p>
    <w:p w:rsidR="00330B56" w:rsidRDefault="00330B56">
      <w:pPr>
        <w:jc w:val="both"/>
      </w:pPr>
    </w:p>
    <w:p w:rsidR="00330B56" w:rsidRDefault="00E63602">
      <w:pPr>
        <w:pStyle w:val="ListParagraph1"/>
        <w:numPr>
          <w:ilvl w:val="0"/>
          <w:numId w:val="6"/>
        </w:numPr>
        <w:spacing w:line="240" w:lineRule="auto"/>
        <w:jc w:val="both"/>
      </w:pPr>
      <w:r>
        <w:rPr>
          <w:b/>
        </w:rPr>
        <w:t xml:space="preserve">Project Namre </w:t>
      </w:r>
      <w:r>
        <w:t xml:space="preserve">&gt;Changeover the </w:t>
      </w:r>
      <w:r>
        <w:t>total conductor of Busbar at Sunabedha 132/33 kv substation , koraput</w:t>
      </w:r>
    </w:p>
    <w:p w:rsidR="00330B56" w:rsidRDefault="00330B56">
      <w:pPr>
        <w:pStyle w:val="ListParagraph1"/>
      </w:pPr>
    </w:p>
    <w:p w:rsidR="00330B56" w:rsidRPr="00EA2046" w:rsidRDefault="00E63602">
      <w:pPr>
        <w:pStyle w:val="ListParagraph1"/>
        <w:numPr>
          <w:ilvl w:val="0"/>
          <w:numId w:val="6"/>
        </w:numPr>
        <w:spacing w:line="240" w:lineRule="auto"/>
        <w:jc w:val="both"/>
      </w:pPr>
      <w:r>
        <w:rPr>
          <w:b/>
        </w:rPr>
        <w:t xml:space="preserve">Project Namre </w:t>
      </w:r>
      <w:r>
        <w:t>&gt;</w:t>
      </w:r>
      <w:r>
        <w:t xml:space="preserve">Construction work </w:t>
      </w:r>
      <w:r>
        <w:rPr>
          <w:lang w:val="en-GB"/>
        </w:rPr>
        <w:t>2</w:t>
      </w:r>
      <w:r>
        <w:rPr>
          <w:vertAlign w:val="superscript"/>
          <w:lang w:val="en-GB"/>
        </w:rPr>
        <w:t>nd</w:t>
      </w:r>
      <w:r>
        <w:rPr>
          <w:lang w:val="en-GB"/>
        </w:rPr>
        <w:t xml:space="preserve"> circuit line from</w:t>
      </w:r>
      <w:r>
        <w:t xml:space="preserve"> </w:t>
      </w:r>
      <w:r>
        <w:rPr>
          <w:lang w:val="en-GB"/>
        </w:rPr>
        <w:t>paralakhemundi to akhusing ,(</w:t>
      </w:r>
      <w:r>
        <w:t>Gajapati</w:t>
      </w:r>
      <w:r>
        <w:rPr>
          <w:lang w:val="en-GB"/>
        </w:rPr>
        <w:t>)</w:t>
      </w:r>
    </w:p>
    <w:p w:rsidR="00EA2046" w:rsidRDefault="00EA2046" w:rsidP="00EA2046">
      <w:pPr>
        <w:pStyle w:val="ListParagraph"/>
      </w:pPr>
    </w:p>
    <w:p w:rsidR="00EA2046" w:rsidRDefault="00EA2046">
      <w:pPr>
        <w:pStyle w:val="ListParagraph1"/>
        <w:numPr>
          <w:ilvl w:val="0"/>
          <w:numId w:val="6"/>
        </w:numPr>
        <w:spacing w:line="240" w:lineRule="auto"/>
        <w:jc w:val="both"/>
      </w:pPr>
      <w:r>
        <w:rPr>
          <w:b/>
        </w:rPr>
        <w:t xml:space="preserve">Project Namre </w:t>
      </w:r>
      <w:r>
        <w:t>&gt;</w:t>
      </w:r>
      <w:r>
        <w:t xml:space="preserve"> Mantainance work at hindalco power plant sub stations</w:t>
      </w:r>
    </w:p>
    <w:p w:rsidR="00330B56" w:rsidRDefault="00330B56"/>
    <w:p w:rsidR="00330B56" w:rsidRDefault="00E63602">
      <w:pPr>
        <w:pStyle w:val="Heading2"/>
      </w:pPr>
      <w:r>
        <w:tab/>
        <w:t>education</w:t>
      </w:r>
      <w:r>
        <w:tab/>
      </w:r>
    </w:p>
    <w:p w:rsidR="00330B56" w:rsidRDefault="00E63602">
      <w:pPr>
        <w:pStyle w:val="ListParagraph1"/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 xml:space="preserve">B – Tech in ELECTRICAL &amp; ELECTRONICS ENGINEERING (cont..)  </w:t>
      </w:r>
    </w:p>
    <w:p w:rsidR="00330B56" w:rsidRDefault="00E63602">
      <w:pPr>
        <w:pStyle w:val="ListParagraph1"/>
        <w:jc w:val="both"/>
        <w:rPr>
          <w:b/>
          <w:sz w:val="22"/>
        </w:rPr>
      </w:pPr>
      <w:r>
        <w:rPr>
          <w:b/>
          <w:sz w:val="22"/>
        </w:rPr>
        <w:t xml:space="preserve">                  </w:t>
      </w:r>
      <w:r>
        <w:rPr>
          <w:b/>
          <w:sz w:val="22"/>
        </w:rPr>
        <w:t xml:space="preserve">                               (Aug 2014 – April 2017 )</w:t>
      </w:r>
    </w:p>
    <w:p w:rsidR="00330B56" w:rsidRDefault="00E63602">
      <w:pPr>
        <w:pStyle w:val="ListParagraph1"/>
        <w:jc w:val="both"/>
        <w:rPr>
          <w:b/>
          <w:sz w:val="22"/>
        </w:rPr>
      </w:pPr>
      <w:r>
        <w:rPr>
          <w:b/>
          <w:sz w:val="22"/>
        </w:rPr>
        <w:t xml:space="preserve">                     Modern Institute of Technology and Management , BBSR</w:t>
      </w:r>
    </w:p>
    <w:p w:rsidR="00330B56" w:rsidRDefault="00E63602">
      <w:pPr>
        <w:rPr>
          <w:sz w:val="22"/>
        </w:rPr>
      </w:pPr>
      <w:r>
        <w:rPr>
          <w:sz w:val="22"/>
        </w:rPr>
        <w:t>BPUT,ODISHA</w:t>
      </w:r>
    </w:p>
    <w:p w:rsidR="00330B56" w:rsidRDefault="00E63602" w:rsidP="00A03D93">
      <w:pPr>
        <w:rPr>
          <w:sz w:val="22"/>
        </w:rPr>
      </w:pPr>
      <w:r>
        <w:rPr>
          <w:sz w:val="22"/>
        </w:rPr>
        <w:t xml:space="preserve">Obedient </w:t>
      </w:r>
      <w:r>
        <w:rPr>
          <w:b/>
          <w:sz w:val="22"/>
        </w:rPr>
        <w:t>7.</w:t>
      </w:r>
      <w:r>
        <w:rPr>
          <w:b/>
          <w:sz w:val="22"/>
          <w:lang w:val="en-GB"/>
        </w:rPr>
        <w:t>7</w:t>
      </w:r>
      <w:r>
        <w:rPr>
          <w:sz w:val="22"/>
        </w:rPr>
        <w:t xml:space="preserve"> SGPA Till </w:t>
      </w:r>
      <w:r>
        <w:rPr>
          <w:sz w:val="22"/>
          <w:lang w:val="en-GB"/>
        </w:rPr>
        <w:t>7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Sem</w:t>
      </w:r>
    </w:p>
    <w:p w:rsidR="00330B56" w:rsidRDefault="00E63602">
      <w:pPr>
        <w:pStyle w:val="ListParagraph1"/>
        <w:numPr>
          <w:ilvl w:val="0"/>
          <w:numId w:val="7"/>
        </w:numPr>
        <w:rPr>
          <w:sz w:val="22"/>
        </w:rPr>
      </w:pPr>
      <w:r>
        <w:rPr>
          <w:b/>
          <w:sz w:val="22"/>
        </w:rPr>
        <w:t>DIPLOMA in ELECTRICAL ENGINEERING   ( July 2009 – April 2012 )</w:t>
      </w:r>
    </w:p>
    <w:p w:rsidR="00330B56" w:rsidRDefault="00E63602">
      <w:pPr>
        <w:pStyle w:val="ListParagraph1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Rourkela Institute of Technology , Kalunga</w:t>
      </w:r>
    </w:p>
    <w:p w:rsidR="00330B56" w:rsidRDefault="00E63602">
      <w:pPr>
        <w:jc w:val="both"/>
        <w:rPr>
          <w:sz w:val="22"/>
        </w:rPr>
      </w:pPr>
      <w:r>
        <w:rPr>
          <w:b/>
          <w:sz w:val="22"/>
        </w:rPr>
        <w:t xml:space="preserve">                                                                   </w:t>
      </w:r>
      <w:r>
        <w:rPr>
          <w:sz w:val="22"/>
        </w:rPr>
        <w:t>SCTEVT , ODISHA</w:t>
      </w:r>
    </w:p>
    <w:p w:rsidR="00330B56" w:rsidRDefault="00E63602">
      <w:pPr>
        <w:pStyle w:val="ListParagraph1"/>
        <w:jc w:val="both"/>
        <w:rPr>
          <w:sz w:val="22"/>
        </w:rPr>
      </w:pPr>
      <w:r>
        <w:rPr>
          <w:sz w:val="22"/>
        </w:rPr>
        <w:t xml:space="preserve">                                                            Obident </w:t>
      </w:r>
      <w:r>
        <w:rPr>
          <w:b/>
          <w:sz w:val="22"/>
        </w:rPr>
        <w:t>69%</w:t>
      </w:r>
      <w:r>
        <w:rPr>
          <w:sz w:val="22"/>
        </w:rPr>
        <w:t xml:space="preserve"> </w:t>
      </w:r>
    </w:p>
    <w:p w:rsidR="00330B56" w:rsidRDefault="00330B56">
      <w:pPr>
        <w:pStyle w:val="ListParagraph1"/>
        <w:jc w:val="both"/>
        <w:rPr>
          <w:sz w:val="22"/>
        </w:rPr>
      </w:pPr>
    </w:p>
    <w:p w:rsidR="00330B56" w:rsidRDefault="00E63602">
      <w:pPr>
        <w:pStyle w:val="ListParagraph1"/>
        <w:numPr>
          <w:ilvl w:val="0"/>
          <w:numId w:val="7"/>
        </w:numPr>
        <w:rPr>
          <w:sz w:val="22"/>
        </w:rPr>
      </w:pPr>
      <w:r>
        <w:rPr>
          <w:b/>
          <w:sz w:val="22"/>
        </w:rPr>
        <w:t>10th at L. B. A High Sch</w:t>
      </w:r>
      <w:r>
        <w:rPr>
          <w:b/>
          <w:sz w:val="22"/>
        </w:rPr>
        <w:t>ool                              (pass out on April 2008 )</w:t>
      </w:r>
    </w:p>
    <w:p w:rsidR="00330B56" w:rsidRDefault="00E63602">
      <w:pPr>
        <w:pStyle w:val="ListParagraph1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   </w:t>
      </w:r>
    </w:p>
    <w:p w:rsidR="00330B56" w:rsidRDefault="00E63602">
      <w:pPr>
        <w:pStyle w:val="ListParagraph1"/>
        <w:jc w:val="both"/>
        <w:rPr>
          <w:sz w:val="22"/>
        </w:rPr>
      </w:pPr>
      <w:r>
        <w:rPr>
          <w:b/>
          <w:sz w:val="22"/>
        </w:rPr>
        <w:t xml:space="preserve">                                                            </w:t>
      </w:r>
      <w:r>
        <w:rPr>
          <w:sz w:val="22"/>
        </w:rPr>
        <w:t>BSE , ODISHA</w:t>
      </w:r>
    </w:p>
    <w:p w:rsidR="00330B56" w:rsidRDefault="00E63602">
      <w:pPr>
        <w:pStyle w:val="ListParagraph1"/>
        <w:jc w:val="both"/>
        <w:rPr>
          <w:b/>
          <w:sz w:val="22"/>
        </w:rPr>
      </w:pPr>
      <w:r>
        <w:rPr>
          <w:sz w:val="22"/>
        </w:rPr>
        <w:t xml:space="preserve">                                                              Obi</w:t>
      </w:r>
      <w:r>
        <w:rPr>
          <w:sz w:val="22"/>
        </w:rPr>
        <w:t xml:space="preserve">dent </w:t>
      </w:r>
      <w:r>
        <w:rPr>
          <w:b/>
          <w:sz w:val="22"/>
        </w:rPr>
        <w:t>64%</w:t>
      </w:r>
    </w:p>
    <w:p w:rsidR="00330B56" w:rsidRDefault="00330B56">
      <w:pPr>
        <w:pStyle w:val="ListParagraph1"/>
        <w:ind w:left="0"/>
        <w:jc w:val="both"/>
        <w:rPr>
          <w:b/>
          <w:sz w:val="22"/>
        </w:rPr>
      </w:pPr>
    </w:p>
    <w:p w:rsidR="00330B56" w:rsidRDefault="00E63602">
      <w:pPr>
        <w:pStyle w:val="Heading2"/>
      </w:pPr>
      <w:r>
        <w:lastRenderedPageBreak/>
        <w:t>ACADEMIC PROJECT</w:t>
      </w:r>
    </w:p>
    <w:p w:rsidR="00330B56" w:rsidRPr="00A03D93" w:rsidRDefault="00E63602" w:rsidP="00A03D93">
      <w:pPr>
        <w:pStyle w:val="ListParagraph1"/>
        <w:numPr>
          <w:ilvl w:val="0"/>
          <w:numId w:val="8"/>
        </w:numPr>
        <w:spacing w:after="0" w:line="240" w:lineRule="auto"/>
        <w:contextualSpacing w:val="0"/>
        <w:jc w:val="left"/>
        <w:rPr>
          <w:sz w:val="22"/>
        </w:rPr>
      </w:pPr>
      <w:r>
        <w:rPr>
          <w:sz w:val="22"/>
        </w:rPr>
        <w:t>Design of single phase transformer  ( Duration – 2 month )</w:t>
      </w:r>
    </w:p>
    <w:p w:rsidR="00330B56" w:rsidRDefault="00330B56">
      <w:pPr>
        <w:pStyle w:val="ListParagraph1"/>
        <w:jc w:val="both"/>
        <w:rPr>
          <w:b/>
          <w:sz w:val="22"/>
        </w:rPr>
      </w:pPr>
    </w:p>
    <w:p w:rsidR="00330B56" w:rsidRDefault="00E63602">
      <w:pPr>
        <w:pStyle w:val="Heading2"/>
      </w:pPr>
      <w:r>
        <w:t>Computer</w:t>
      </w:r>
      <w:r>
        <w:rPr>
          <w:rFonts w:ascii="Arial" w:hAnsi="Arial"/>
        </w:rPr>
        <w:t xml:space="preserve">  Literacy</w:t>
      </w:r>
    </w:p>
    <w:p w:rsidR="00330B56" w:rsidRDefault="00E63602">
      <w:pPr>
        <w:pStyle w:val="BodyText3"/>
        <w:framePr w:wrap="around" w:vAnchor="text" w:hAnchor="page" w:x="1585" w:y="1"/>
        <w:numPr>
          <w:ilvl w:val="0"/>
          <w:numId w:val="7"/>
        </w:numPr>
        <w:tabs>
          <w:tab w:val="left" w:pos="1890"/>
          <w:tab w:val="left" w:pos="3420"/>
        </w:tabs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Computer basic operations.</w:t>
      </w:r>
    </w:p>
    <w:p w:rsidR="00330B56" w:rsidRDefault="00330B56">
      <w:pPr>
        <w:pStyle w:val="BodyText3"/>
        <w:framePr w:wrap="around" w:vAnchor="text" w:hAnchor="page" w:x="1585" w:y="1"/>
        <w:tabs>
          <w:tab w:val="left" w:pos="1890"/>
          <w:tab w:val="left" w:pos="3420"/>
        </w:tabs>
        <w:ind w:left="720"/>
        <w:jc w:val="left"/>
        <w:rPr>
          <w:rFonts w:asciiTheme="minorHAnsi" w:hAnsiTheme="minorHAnsi"/>
          <w:i/>
          <w:sz w:val="22"/>
          <w:szCs w:val="22"/>
        </w:rPr>
      </w:pPr>
    </w:p>
    <w:p w:rsidR="00330B56" w:rsidRDefault="00E63602">
      <w:pPr>
        <w:pStyle w:val="BodyText3"/>
        <w:framePr w:wrap="around" w:vAnchor="text" w:hAnchor="page" w:x="1585" w:y="1"/>
        <w:numPr>
          <w:ilvl w:val="0"/>
          <w:numId w:val="7"/>
        </w:numPr>
        <w:tabs>
          <w:tab w:val="left" w:pos="1890"/>
          <w:tab w:val="left" w:pos="3420"/>
        </w:tabs>
        <w:jc w:val="left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MS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OFFICE</w:t>
      </w:r>
      <w:r>
        <w:rPr>
          <w:rFonts w:asciiTheme="minorHAnsi" w:hAnsiTheme="minorHAnsi"/>
          <w:i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MS-Word, MS-Excel, MS-PowerPoint) etc.</w:t>
      </w:r>
    </w:p>
    <w:p w:rsidR="00330B56" w:rsidRDefault="00330B56">
      <w:pPr>
        <w:pStyle w:val="ListParagraph1"/>
        <w:jc w:val="left"/>
        <w:rPr>
          <w:i/>
          <w:sz w:val="22"/>
          <w:szCs w:val="22"/>
        </w:rPr>
      </w:pPr>
    </w:p>
    <w:p w:rsidR="00330B56" w:rsidRDefault="00E63602">
      <w:pPr>
        <w:pStyle w:val="BodyText3"/>
        <w:framePr w:wrap="around" w:vAnchor="text" w:hAnchor="page" w:x="1585" w:y="1"/>
        <w:numPr>
          <w:ilvl w:val="0"/>
          <w:numId w:val="7"/>
        </w:numPr>
        <w:tabs>
          <w:tab w:val="left" w:pos="1890"/>
          <w:tab w:val="left" w:pos="3420"/>
        </w:tabs>
        <w:jc w:val="left"/>
        <w:rPr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Internet</w:t>
      </w:r>
    </w:p>
    <w:p w:rsidR="00330B56" w:rsidRDefault="00330B56">
      <w:pPr>
        <w:jc w:val="both"/>
      </w:pPr>
    </w:p>
    <w:p w:rsidR="00330B56" w:rsidRDefault="00E63602">
      <w:pPr>
        <w:pStyle w:val="Heading2"/>
      </w:pPr>
      <w:r>
        <w:t>Extra Curriculum Activitie</w:t>
      </w:r>
    </w:p>
    <w:p w:rsidR="00330B56" w:rsidRDefault="00E63602">
      <w:pPr>
        <w:pStyle w:val="ListParagraph1"/>
        <w:numPr>
          <w:ilvl w:val="0"/>
          <w:numId w:val="9"/>
        </w:numPr>
        <w:spacing w:after="0" w:line="240" w:lineRule="auto"/>
        <w:contextualSpacing w:val="0"/>
        <w:jc w:val="left"/>
        <w:rPr>
          <w:i/>
          <w:sz w:val="22"/>
        </w:rPr>
      </w:pPr>
      <w:r>
        <w:rPr>
          <w:sz w:val="22"/>
        </w:rPr>
        <w:t>Making friends,</w:t>
      </w:r>
    </w:p>
    <w:p w:rsidR="00330B56" w:rsidRDefault="00E63602">
      <w:pPr>
        <w:pStyle w:val="ListParagraph1"/>
        <w:numPr>
          <w:ilvl w:val="0"/>
          <w:numId w:val="9"/>
        </w:numPr>
        <w:spacing w:after="0" w:line="240" w:lineRule="auto"/>
        <w:contextualSpacing w:val="0"/>
        <w:jc w:val="left"/>
        <w:rPr>
          <w:i/>
          <w:sz w:val="22"/>
        </w:rPr>
      </w:pPr>
      <w:r>
        <w:rPr>
          <w:sz w:val="22"/>
        </w:rPr>
        <w:t>Travelling</w:t>
      </w:r>
    </w:p>
    <w:p w:rsidR="00330B56" w:rsidRDefault="00E63602">
      <w:pPr>
        <w:pStyle w:val="ListParagraph1"/>
        <w:numPr>
          <w:ilvl w:val="0"/>
          <w:numId w:val="9"/>
        </w:numPr>
        <w:spacing w:after="0" w:line="240" w:lineRule="auto"/>
        <w:contextualSpacing w:val="0"/>
        <w:jc w:val="left"/>
        <w:rPr>
          <w:sz w:val="22"/>
        </w:rPr>
      </w:pPr>
      <w:r>
        <w:rPr>
          <w:sz w:val="22"/>
        </w:rPr>
        <w:t>Surf internet</w:t>
      </w:r>
    </w:p>
    <w:p w:rsidR="00330B56" w:rsidRDefault="00E63602">
      <w:pPr>
        <w:pStyle w:val="ListParagraph1"/>
        <w:numPr>
          <w:ilvl w:val="0"/>
          <w:numId w:val="9"/>
        </w:numPr>
        <w:spacing w:after="0" w:line="240" w:lineRule="auto"/>
        <w:contextualSpacing w:val="0"/>
        <w:jc w:val="left"/>
        <w:rPr>
          <w:sz w:val="22"/>
        </w:rPr>
      </w:pPr>
      <w:r>
        <w:rPr>
          <w:sz w:val="22"/>
        </w:rPr>
        <w:t>Bike rideing</w:t>
      </w:r>
    </w:p>
    <w:p w:rsidR="00330B56" w:rsidRPr="00A03D93" w:rsidRDefault="00E63602" w:rsidP="00A03D93">
      <w:pPr>
        <w:pStyle w:val="ListParagraph1"/>
        <w:numPr>
          <w:ilvl w:val="0"/>
          <w:numId w:val="9"/>
        </w:numPr>
        <w:spacing w:after="0" w:line="240" w:lineRule="auto"/>
        <w:contextualSpacing w:val="0"/>
        <w:jc w:val="left"/>
        <w:rPr>
          <w:sz w:val="22"/>
        </w:rPr>
      </w:pPr>
      <w:r>
        <w:rPr>
          <w:sz w:val="22"/>
        </w:rPr>
        <w:t>Hanging out with friendS</w:t>
      </w:r>
    </w:p>
    <w:p w:rsidR="00330B56" w:rsidRDefault="00E63602">
      <w:pPr>
        <w:pStyle w:val="Heading2"/>
      </w:pPr>
      <w:r>
        <w:t>PERMANENT ADDRESS</w:t>
      </w:r>
    </w:p>
    <w:p w:rsidR="00330B56" w:rsidRDefault="00E63602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AT      – Banadihapatana</w:t>
      </w:r>
    </w:p>
    <w:p w:rsidR="00330B56" w:rsidRDefault="00E63602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PO      – Barunadiha</w:t>
      </w:r>
    </w:p>
    <w:p w:rsidR="00330B56" w:rsidRDefault="00E63602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VIA     – Rajkanika</w:t>
      </w:r>
    </w:p>
    <w:p w:rsidR="00330B56" w:rsidRDefault="00E63602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DIST   – Kendrapada</w:t>
      </w:r>
    </w:p>
    <w:p w:rsidR="00330B56" w:rsidRDefault="00E63602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STATE – Odisha</w:t>
      </w:r>
    </w:p>
    <w:p w:rsidR="00330B56" w:rsidRPr="00A03D93" w:rsidRDefault="00E63602" w:rsidP="00A03D93">
      <w:pPr>
        <w:pStyle w:val="ListParagraph1"/>
        <w:numPr>
          <w:ilvl w:val="0"/>
          <w:numId w:val="10"/>
        </w:numPr>
        <w:tabs>
          <w:tab w:val="left" w:pos="3180"/>
        </w:tabs>
        <w:jc w:val="both"/>
        <w:rPr>
          <w:sz w:val="22"/>
        </w:rPr>
      </w:pPr>
      <w:r>
        <w:rPr>
          <w:sz w:val="22"/>
        </w:rPr>
        <w:t>PIN      - 754220</w:t>
      </w:r>
    </w:p>
    <w:p w:rsidR="00330B56" w:rsidRDefault="00E63602">
      <w:pPr>
        <w:pStyle w:val="Heading2"/>
      </w:pPr>
      <w:r>
        <w:t>D</w:t>
      </w:r>
      <w:r>
        <w:t>ECLARATION</w:t>
      </w:r>
    </w:p>
    <w:p w:rsidR="00330B56" w:rsidRDefault="00E63602">
      <w:pPr>
        <w:jc w:val="both"/>
        <w:rPr>
          <w:sz w:val="22"/>
        </w:rPr>
      </w:pPr>
      <w:r>
        <w:rPr>
          <w:rFonts w:asciiTheme="majorHAnsi" w:hAnsiTheme="majorHAnsi"/>
          <w:sz w:val="22"/>
        </w:rPr>
        <w:t xml:space="preserve">I here by declare that the above information </w:t>
      </w:r>
      <w:r>
        <w:rPr>
          <w:rFonts w:asciiTheme="majorHAnsi" w:hAnsiTheme="majorHAnsi"/>
          <w:sz w:val="22"/>
        </w:rPr>
        <w:t>mentioned by me is correct to the best of my knowledge and belief</w:t>
      </w:r>
      <w:r>
        <w:rPr>
          <w:sz w:val="22"/>
        </w:rPr>
        <w:t>.</w:t>
      </w:r>
    </w:p>
    <w:p w:rsidR="00330B56" w:rsidRDefault="00330B56">
      <w:pPr>
        <w:tabs>
          <w:tab w:val="left" w:pos="2625"/>
          <w:tab w:val="center" w:pos="4968"/>
        </w:tabs>
        <w:jc w:val="left"/>
        <w:rPr>
          <w:sz w:val="22"/>
        </w:rPr>
      </w:pPr>
    </w:p>
    <w:p w:rsidR="00330B56" w:rsidRDefault="00E63602">
      <w:pPr>
        <w:tabs>
          <w:tab w:val="left" w:pos="2625"/>
          <w:tab w:val="center" w:pos="4968"/>
        </w:tabs>
        <w:jc w:val="left"/>
        <w:rPr>
          <w:sz w:val="22"/>
        </w:rPr>
      </w:pPr>
      <w:r>
        <w:rPr>
          <w:sz w:val="22"/>
        </w:rPr>
        <w:t xml:space="preserve">Place - </w:t>
      </w:r>
      <w:r>
        <w:rPr>
          <w:sz w:val="22"/>
          <w:lang w:val="en-GB"/>
        </w:rPr>
        <w:t xml:space="preserve">            </w:t>
      </w:r>
      <w:r>
        <w:rPr>
          <w:sz w:val="22"/>
        </w:rPr>
        <w:t xml:space="preserve">                                                                                                  </w:t>
      </w:r>
      <w:r>
        <w:rPr>
          <w:sz w:val="22"/>
          <w:u w:val="single"/>
        </w:rPr>
        <w:t>Your Sincerely</w:t>
      </w:r>
      <w:r>
        <w:rPr>
          <w:sz w:val="22"/>
          <w:lang w:val="en-GB"/>
        </w:rPr>
        <w:t xml:space="preserve">                     </w:t>
      </w:r>
      <w:r>
        <w:rPr>
          <w:sz w:val="22"/>
        </w:rPr>
        <w:t xml:space="preserve">                          </w:t>
      </w:r>
      <w:r>
        <w:rPr>
          <w:sz w:val="22"/>
        </w:rPr>
        <w:t xml:space="preserve">                                                           </w:t>
      </w:r>
      <w:r w:rsidR="00A03D93">
        <w:rPr>
          <w:sz w:val="22"/>
        </w:rPr>
        <w:t xml:space="preserve">                           </w:t>
      </w:r>
      <w:r w:rsidR="00A03D93">
        <w:rPr>
          <w:sz w:val="22"/>
        </w:rPr>
        <w:t xml:space="preserve">Date  - </w:t>
      </w:r>
      <w:r w:rsidR="00A03D93">
        <w:rPr>
          <w:sz w:val="22"/>
        </w:rPr>
        <w:t xml:space="preserve">                                                                                                           </w:t>
      </w:r>
      <w:bookmarkStart w:id="0" w:name="_GoBack"/>
      <w:bookmarkEnd w:id="0"/>
      <w:r>
        <w:rPr>
          <w:rFonts w:ascii="Baskerville Old Face" w:hAnsi="Baskerville Old Face"/>
          <w:i/>
          <w:sz w:val="22"/>
        </w:rPr>
        <w:t>Samir Ranjan Rout</w:t>
      </w:r>
    </w:p>
    <w:sectPr w:rsidR="00330B5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602" w:rsidRDefault="00E63602">
      <w:pPr>
        <w:spacing w:after="0" w:line="240" w:lineRule="auto"/>
      </w:pPr>
      <w:r>
        <w:separator/>
      </w:r>
    </w:p>
  </w:endnote>
  <w:endnote w:type="continuationSeparator" w:id="0">
    <w:p w:rsidR="00E63602" w:rsidRDefault="00E6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imSu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B56" w:rsidRDefault="00E636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B56" w:rsidRDefault="00E63602"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 w:rsidR="00A03D93" w:rsidRPr="00A03D93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0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330B56" w:rsidRDefault="00E63602"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 w:rsidR="00A03D93" w:rsidRPr="00A03D93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785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0" name="Freeform 70"/>
                      <wps:cNvSpPr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2" name="Freeform 72"/>
                      <wps:cNvSpPr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4" name="Freeform 74"/>
                      <wps:cNvSpPr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sCustomData="http://www.wps.cn/officeDocument/2013/wpsCustomData">
          <w:pict>
            <v:group id="Group 4" o:spid="_x0000_s1026" o:spt="203" alt="Footer graphic design with grey rectangles in various angles" style="position:absolute;left:0pt;margin-left:37.65pt;margin-top:716.75pt;height:34.55pt;width:536.4pt;mso-position-horizontal-relative:page;mso-position-vertical-relative:page;z-index:251667456;mso-width-relative:page;mso-height-relative:page;mso-width-percent:877;mso-height-percent:45;" coordsize="4354,275" o:gfxdata="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">
              <o:lock v:ext="edit" aspectratio="t"/>
              <v:shape id="_x0000_s1026" o:spid="_x0000_s1026" o:spt="100" style="position:absolute;left:0;top:0;height:275;width:852;" fillcolor="#D9D9D9 [2732]" filled="t" stroked="t" coordsize="852,275" o:gfxdata="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v2cK5AAAA2wAA&#10;AA8AAAAAAAAAAQAgAAAAIgAAAGRycy9kb3ducmV2LnhtbFBLAQIUABQAAAAIAIdO4kAzLwWeOwAA&#10;ADkAAAAQAAAAAAAAAAEAIAAAAAgBAABkcnMvc2hhcGV4bWwueG1sUEsFBgAAAAAGAAYAWwEAALID&#10;AAAAAA==&#10;" path="m784,0l852,0,784,40,784,0xm627,0l705,0,705,85,627,132,627,0xm468,0l548,0,548,179,468,226,468,0xm311,0l390,0,390,271,385,275,311,275,311,0xm154,0l233,0,233,275,154,275,154,0xm0,0l76,0,76,275,0,275,0,0xe">
                <v:path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63;top:0;height:275;width:2061;" fillcolor="#D9D9D9 [2732]" filled="t" stroked="t" coordsize="2061,275" o:gfxdata="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4PGW8AAAA&#10;2wAAAA8AAAAAAAAAAQAgAAAAIgAAAGRycy9kb3ducmV2LnhtbFBLAQIUABQAAAAIAIdO4kAzLwWe&#10;OwAAADkAAAAQAAAAAAAAAAEAIAAAAAsBAABkcnMvc2hhcGV4bWwueG1sUEsFBgAAAAAGAAYAWwEA&#10;AL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0,724,275,639,275,517,0xm345,0l431,0,553,275,467,275,345,0xm172,0l259,0,379,275,294,275,172,0xm0,0l86,0,208,275,122,275,118,267,118,267,86,193,86,193,53,121,54,121,21,48,21,48,0,0xe">
                <v:path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59;top:183;height:92;width:75;" fillcolor="#D9D9D9 [2732]" filled="t" stroked="t" coordsize="75,92" o:gfxdata="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j0INugAAANsA&#10;AAAPAAAAAAAAAAEAIAAAACIAAABkcnMvZG93bnJldi54bWxQSwECFAAUAAAACACHTuJAMy8FnjsA&#10;AAA5AAAAEAAAAAAAAAABACAAAAAJAQAAZHJzL3NoYXBleG1sLnhtbFBLBQYAAAAABgAGAFsBAACz&#10;AwAAAAA=&#10;" path="m65,0l75,92,0,92,65,0xe">
                <v:path o:connectlocs="65,0;75,92;0,92;65,0" o:connectangles="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126;top:179;height:96;width:659;" fillcolor="#D9D9D9 [2732]" filled="t" stroked="t" coordsize="659,96" o:gfxdata="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aMKvQAA&#10;ANsAAAAPAAAAAAAAAAEAIAAAACIAAABkcnMvZG93bnJldi54bWxQSwECFAAUAAAACACHTuJAMy8F&#10;njsAAAA5AAAAEAAAAAAAAAABACAAAAAMAQAAZHJzL3NoYXBleG1sLnhtbFBLBQYAAAAABgAGAFsB&#10;AAC2AwAAAAA=&#10;" path="m643,84l659,87,659,87,657,96,644,96,643,84xm483,63l562,73,565,96,486,96,483,63xm322,43l385,51,386,52,402,53,406,96,328,96,322,43xm162,21l199,27,199,28,241,33,249,96,170,96,162,21xm0,0l11,1,12,4,81,12,90,96,11,96,0,0xe">
                <v:path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786;top:267;height:8;width:12;" fillcolor="#D9D9D9 [2732]" filled="t" stroked="t" coordsize="12,8" o:gfxdata="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5rqy/&#10;AAAA2wAAAA8AAAAAAAAAAQAgAAAAIgAAAGRycy9kb3ducmV2LnhtbFBLAQIUABQAAAAIAIdO4kAz&#10;LwWeOwAAADkAAAAQAAAAAAAAAAEAIAAAAA4BAABkcnMvc2hhcGV4bWwueG1sUEsFBgAAAAAGAAYA&#10;WwEAALgDAAAAAA==&#10;" path="m1,0l12,8,0,8,1,0xe">
                <v:path o:connectlocs="1,0;12,8;0,8;1,0" o:connectangles="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483;top:0;height:275;width:871;" fillcolor="#D9D9D9 [2732]" filled="t" stroked="t" coordsize="871,275" o:gfxdata="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hTttr4A&#10;AADbAAAADwAAAAAAAAABACAAAAAiAAAAZHJzL2Rvd25yZXYueG1sUEsBAhQAFAAAAAgAh07iQDMv&#10;BZ47AAAAOQAAABAAAAAAAAAAAQAgAAAADQEAAGRycy9zaGFwZXhtbC54bWxQSwUGAAAAAAYABgBb&#10;AQAAtwMAAAAA&#10;" path="m871,157l871,159,841,275,719,275,871,157xm816,0l871,0,871,57,590,275,460,275,816,0xm557,0l686,0,331,275,318,275,259,230,557,0xm298,0l427,0,195,180,130,129,298,0xm39,0l168,0,65,80,0,29,39,0xe">
                <v:path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750;top:0;height:111;width:827;" fillcolor="#D9D9D9 [2732]" filled="t" stroked="t" coordsize="827,111" o:gfxdata="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Pe+8AAAA&#10;2wAAAA8AAAAAAAAAAQAgAAAAIgAAAGRycy9kb3ducmV2LnhtbFBLAQIUABQAAAAIAIdO4kAzLwWe&#10;OwAAADkAAAAQAAAAAAAAAAEAIAAAAAsBAABkcnMvc2hhcGV4bWwueG1sUEsFBgAAAAAGAAYAWwEA&#10;ALUDAAAAAA==&#10;" path="m0,0l597,0,786,25,825,107,827,111,735,99,644,87,552,75,460,61,369,49,277,37,185,25,94,12,3,0,0,0xe">
                <v:path o:connectlocs="0,0;597,0;786,25;825,107;827,111;735,99;644,87;552,75;460,61;369,49;277,37;185,25;94,12;3,0;0,0" o:connectangles="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2524;top:0;height:266;width:1261;" fillcolor="#D9D9D9 [2732]" filled="t" stroked="t" coordsize="1261,266" o:gfxdata="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5V0vQAA&#10;ANsAAAAPAAAAAAAAAAEAIAAAACIAAABkcnMvZG93bnJldi54bWxQSwECFAAUAAAACACHTuJAMy8F&#10;njsAAAA5AAAAEAAAAAAAAAABACAAAAAMAQAAZHJzL3NoYXBleG1sLnhtbFBLBQYAAAAABgAGAFsB&#10;AAC2AwAAAAA=&#10;" path="m1131,164l1261,266,1261,266,1245,263,1175,254,1131,164xm876,0l920,0,990,54,1081,243,1004,232,988,231,987,230,876,0xm700,0l789,0,895,219,843,212,801,207,801,206,700,0xm526,0l613,0,708,195,683,191,614,183,613,180,526,0xm350,0l437,0,519,168,520,171,509,169,427,159,350,0xm174,0l263,0,333,144,334,147,326,145,240,135,174,0xm0,0l87,0,145,119,146,123,144,123,54,111,0,0xe">
                <v:path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88;top:0;height:275;width:793;" fillcolor="#D9D9D9 [2732]" filled="t" stroked="t" coordsize="793,275" o:gfxdata="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HlMN&#10;wAAAANsAAAAPAAAAAAAAAAEAIAAAACIAAABkcnMvZG93bnJldi54bWxQSwECFAAUAAAACACHTuJA&#10;My8FnjsAAAA5AAAAEAAAAAAAAAABACAAAAAPAQAAZHJzL3NoYXBleG1sLnhtbFBLBQYAAAAABgAG&#10;AFsBAAC5AwAAAAA=&#10;" path="m761,193l793,267,793,267,779,275,624,275,761,193,761,193xm696,48l729,121,728,121,468,275,312,275,696,48,696,48xm466,0l622,0,156,275,0,275,466,0xe">
                <v:path o:connectlocs="761,193;793,267;793,267;779,275;624,275;761,193;761,193;696,48;729,121;728,121;468,275;312,275;696,48;696,48;466,0;622,0;156,275;0,275;466,0" o:connectangles="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B56" w:rsidRDefault="00E636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B56" w:rsidRDefault="00E63602"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 w:rsidR="00A03D93" w:rsidRPr="00A03D9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Ptte5h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330B56" w:rsidRDefault="00E63602"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 w:rsidR="00A03D93" w:rsidRPr="00A03D9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785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37" name="Freeform 37"/>
                      <wps:cNvSpPr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39" name="Freeform 39"/>
                      <wps:cNvSpPr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1" name="Freeform 41"/>
                      <wps:cNvSpPr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sCustomData="http://www.wps.cn/officeDocument/2013/wpsCustomData">
          <w:pict>
            <v:group id="Group 4" o:spid="_x0000_s1026" o:spt="203" alt="Footer graphic design with grey rectangles in various angles" style="position:absolute;left:0pt;margin-left:37.65pt;margin-top:716.75pt;height:34.55pt;width:536.4pt;mso-position-horizontal-relative:page;mso-position-vertical-relative:page;z-index:251660288;mso-width-relative:page;mso-height-relative:page;mso-width-percent:877;mso-height-percent:45;" coordsize="4354,275" o:gfxdata="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">
              <o:lock v:ext="edit" aspectratio="t"/>
              <v:shape id="_x0000_s1026" o:spid="_x0000_s1026" o:spt="100" style="position:absolute;left:0;top:0;height:275;width:852;" fillcolor="#D9D9D9 [2732]" filled="t" stroked="t" coordsize="852,275" o:gfxdata="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dWUG8AAAA&#10;2wAAAA8AAAAAAAAAAQAgAAAAIgAAAGRycy9kb3ducmV2LnhtbFBLAQIUABQAAAAIAIdO4kAzLwWe&#10;OwAAADkAAAAQAAAAAAAAAAEAIAAAAAsBAABkcnMvc2hhcGV4bWwueG1sUEsFBgAAAAAGAAYAWwEA&#10;ALUDAAAAAA==&#10;" path="m784,0l852,0,784,40,784,0xm627,0l705,0,705,85,627,132,627,0xm468,0l548,0,548,179,468,226,468,0xm311,0l390,0,390,271,385,275,311,275,311,0xm154,0l233,0,233,275,154,275,154,0xm0,0l76,0,76,275,0,275,0,0xe">
                <v:path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63;top:0;height:275;width:2061;" fillcolor="#D9D9D9 [2732]" filled="t" stroked="t" coordsize="2061,275" o:gfxdata="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Uhwq8AAAA&#10;2wAAAA8AAAAAAAAAAQAgAAAAIgAAAGRycy9kb3ducmV2LnhtbFBLAQIUABQAAAAIAIdO4kAzLwWe&#10;OwAAADkAAAAQAAAAAAAAAAEAIAAAAAsBAABkcnMvc2hhcGV4bWwueG1sUEsFBgAAAAAGAAYAWwEA&#10;AL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0,724,275,639,275,517,0xm345,0l431,0,553,275,467,275,345,0xm172,0l259,0,379,275,294,275,172,0xm0,0l86,0,208,275,122,275,118,267,118,267,86,193,86,193,53,121,54,121,21,48,21,48,0,0xe">
                <v:path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59;top:183;height:92;width:75;" fillcolor="#D9D9D9 [2732]" filled="t" stroked="t" coordsize="75,92" o:gfxdata="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xjub4A&#10;AADbAAAADwAAAAAAAAABACAAAAAiAAAAZHJzL2Rvd25yZXYueG1sUEsBAhQAFAAAAAgAh07iQDMv&#10;BZ47AAAAOQAAABAAAAAAAAAAAQAgAAAADQEAAGRycy9zaGFwZXhtbC54bWxQSwUGAAAAAAYABgBb&#10;AQAAtwMAAAAA&#10;" path="m65,0l75,92,0,92,65,0xe">
                <v:path o:connectlocs="65,0;75,92;0,92;65,0" o:connectangles="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126;top:179;height:96;width:659;" fillcolor="#D9D9D9 [2732]" filled="t" stroked="t" coordsize="659,96" o:gfxdata="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HbNXugAAANsA&#10;AAAPAAAAAAAAAAEAIAAAACIAAABkcnMvZG93bnJldi54bWxQSwECFAAUAAAACACHTuJAMy8FnjsA&#10;AAA5AAAAEAAAAAAAAAABACAAAAAJAQAAZHJzL3NoYXBleG1sLnhtbFBLBQYAAAAABgAGAFsBAACz&#10;AwAAAAA=&#10;" path="m643,84l659,87,659,87,657,96,644,96,643,84xm483,63l562,73,565,96,486,96,483,63xm322,43l385,51,386,52,402,53,406,96,328,96,322,43xm162,21l199,27,199,28,241,33,249,96,170,96,162,21xm0,0l11,1,12,4,81,12,90,96,11,96,0,0xe">
                <v:path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786;top:267;height:8;width:12;" fillcolor="#D9D9D9 [2732]" filled="t" stroked="t" coordsize="12,8" o:gfxdata="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3hR2/&#10;AAAA2wAAAA8AAAAAAAAAAQAgAAAAIgAAAGRycy9kb3ducmV2LnhtbFBLAQIUABQAAAAIAIdO4kAz&#10;LwWeOwAAADkAAAAQAAAAAAAAAAEAIAAAAA4BAABkcnMvc2hhcGV4bWwueG1sUEsFBgAAAAAGAAYA&#10;WwEAALgDAAAAAA==&#10;" path="m1,0l12,8,0,8,1,0xe">
                <v:path o:connectlocs="1,0;12,8;0,8;1,0" o:connectangles="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483;top:0;height:275;width:871;" fillcolor="#D9D9D9 [2732]" filled="t" stroked="t" coordsize="871,275" o:gfxdata="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Kq5fLsAAADb&#10;AAAADwAAAAAAAAABACAAAAAiAAAAZHJzL2Rvd25yZXYueG1sUEsBAhQAFAAAAAgAh07iQDMvBZ47&#10;AAAAOQAAABAAAAAAAAAAAQAgAAAACgEAAGRycy9zaGFwZXhtbC54bWxQSwUGAAAAAAYABgBbAQAA&#10;tAMAAAAA&#10;" path="m871,157l871,159,841,275,719,275,871,157xm816,0l871,0,871,57,590,275,460,275,816,0xm557,0l686,0,331,275,318,275,259,230,557,0xm298,0l427,0,195,180,130,129,298,0xm39,0l168,0,65,80,0,29,39,0xe">
                <v:path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750;top:0;height:111;width:827;" fillcolor="#D9D9D9 [2732]" filled="t" stroked="t" coordsize="827,111" o:gfxdata="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MVMq8AAAA&#10;2wAAAA8AAAAAAAAAAQAgAAAAIgAAAGRycy9kb3ducmV2LnhtbFBLAQIUABQAAAAIAIdO4kAzLwWe&#10;OwAAADkAAAAQAAAAAAAAAAEAIAAAAAsBAABkcnMvc2hhcGV4bWwueG1sUEsFBgAAAAAGAAYAWwEA&#10;ALUDAAAAAA==&#10;" path="m0,0l597,0,786,25,825,107,827,111,735,99,644,87,552,75,460,61,369,49,277,37,185,25,94,12,3,0,0,0xe">
                <v:path o:connectlocs="0,0;597,0;786,25;825,107;827,111;735,99;644,87;552,75;460,61;369,49;277,37;185,25;94,12;3,0;0,0" o:connectangles="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2524;top:0;height:266;width:1261;" fillcolor="#D9D9D9 [2732]" filled="t" stroked="t" coordsize="1261,266" o:gfxdata="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mse9vQAA&#10;ANsAAAAPAAAAAAAAAAEAIAAAACIAAABkcnMvZG93bnJldi54bWxQSwECFAAUAAAACACHTuJAMy8F&#10;njsAAAA5AAAAEAAAAAAAAAABACAAAAAMAQAAZHJzL3NoYXBleG1sLnhtbFBLBQYAAAAABgAGAFsB&#10;AAC2AwAAAAA=&#10;" path="m1131,164l1261,266,1261,266,1245,263,1175,254,1131,164xm876,0l920,0,990,54,1081,243,1004,232,988,231,987,230,876,0xm700,0l789,0,895,219,843,212,801,207,801,206,700,0xm526,0l613,0,708,195,683,191,614,183,613,180,526,0xm350,0l437,0,519,168,520,171,509,169,427,159,350,0xm174,0l263,0,333,144,334,147,326,145,240,135,174,0xm0,0l87,0,145,119,146,123,144,123,54,111,0,0xe">
                <v:path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88;top:0;height:275;width:793;" fillcolor="#D9D9D9 [2732]" filled="t" stroked="t" coordsize="793,275" o:gfxdata="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BToo&#10;wAAAANsAAAAPAAAAAAAAAAEAIAAAACIAAABkcnMvZG93bnJldi54bWxQSwECFAAUAAAACACHTuJA&#10;My8FnjsAAAA5AAAAEAAAAAAAAAABACAAAAAPAQAAZHJzL3NoYXBleG1sLnhtbFBLBQYAAAAABgAG&#10;AFsBAAC5AwAAAAA=&#10;" path="m761,193l793,267,793,267,779,275,624,275,761,193,761,193xm696,48l729,121,728,121,468,275,312,275,696,48,696,48xm466,0l622,0,156,275,0,275,466,0xe">
                <v:path o:connectlocs="761,193;793,267;793,267;779,275;624,275;761,193;761,193;696,48;729,121;728,121;468,275;312,275;696,48;696,48;466,0;622,0;156,275;0,275;466,0" o:connectangles="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602" w:rsidRDefault="00E63602">
      <w:pPr>
        <w:spacing w:after="0" w:line="240" w:lineRule="auto"/>
      </w:pPr>
      <w:r>
        <w:separator/>
      </w:r>
    </w:p>
  </w:footnote>
  <w:footnote w:type="continuationSeparator" w:id="0">
    <w:p w:rsidR="00E63602" w:rsidRDefault="00E6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B56" w:rsidRDefault="00E6360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785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4" name="Freeform 64"/>
                      <wps:cNvSpPr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66" name="Freeform 66"/>
                      <wps:cNvSpPr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sCustomData="http://www.wps.cn/officeDocument/2013/wpsCustomData">
          <w:pict>
            <v:group id="Group 17" o:spid="_x0000_s1026" o:spt="203" alt="Header graphic design with grey rectangles in various angles" style="position:absolute;left:0pt;margin-left:37.65pt;margin-top:34.05pt;height:34.55pt;width:536.4pt;mso-position-horizontal-relative:page;mso-position-vertical-relative:page;z-index:251665408;mso-width-relative:page;mso-height-relative:page;mso-width-percent:877;mso-height-percent:45;" coordsize="4329,275" o:gfxdata="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">
              <o:lock v:ext="edit" aspectratio="t"/>
              <v:shape id="_x0000_s1026" o:spid="_x0000_s1026" o:spt="100" style="position:absolute;left:0;top:0;height:275;width:1024;" fillcolor="#D9D9D9 [2732]" filled="t" stroked="t" coordsize="1024,275" o:gfxdata="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/o6G8AAAA&#10;2wAAAA8AAAAAAAAAAQAgAAAAIgAAAGRycy9kb3ducmV2LnhtbFBLAQIUABQAAAAIAIdO4kAzLwWe&#10;OwAAADkAAAAQAAAAAAAAAAEAIAAAAAsBAABkcnMvc2hhcGV4bWwueG1sUEsFBgAAAAAGAAYAWwEA&#10;ALUDAAAAAA==&#10;" path="m944,191l1018,236,1022,239,1024,240,963,275,944,275,944,191xm787,93l866,143,866,275,787,275,787,93xm630,0l635,0,709,45,709,275,630,275,630,0xm472,0l550,0,550,275,472,275,472,0xm315,0l393,0,393,275,315,275,315,0xm158,0l236,0,236,275,158,275,158,0xm0,0l78,0,78,275,0,275,0,0xe">
                <v:path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24;top:240;height:35;width:252;" fillcolor="#D9D9D9 [2732]" filled="t" stroked="t" coordsize="252,35" o:gfxdata="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t268AAAA&#10;2wAAAA8AAAAAAAAAAQAgAAAAIgAAAGRycy9kb3ducmV2LnhtbFBLAQIUABQAAAAIAIdO4kAzLwWe&#10;OwAAADkAAAAQAAAAAAAAAAEAIAAAAAsBAABkcnMvc2hhcGV4bWwueG1sUEsFBgAAAAAGAAYAWwEA&#10;ALUDAAAAAA==&#10;" path="m182,26l252,35,186,35,182,26xm0,0l3,2,91,14,100,35,14,35,0,0xm0,0l0,0,0,2,0,0xe">
                <v:path o:connectlocs="182,26;252,35;186,35;182,26;0,0;3,2;91,14;100,35;14,35;0,0;0,0;0,0;0,2;0,0" o:connectangles="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88;top:0;height:69;width:81;" fillcolor="#D9D9D9 [2732]" filled="t" stroked="t" coordsize="81,69" o:gfxdata="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mFeb4A&#10;AADbAAAADwAAAAAAAAABACAAAAAiAAAAZHJzL2Rvd25yZXYueG1sUEsBAhQAFAAAAAgAh07iQDMv&#10;BZ47AAAAOQAAABAAAAAAAAAAAQAgAAAADQEAAGRycy9zaGFwZXhtbC54bWxQSwUGAAAAAAYABgBb&#10;AQAAtwMAAAAA&#10;" path="m8,69l8,69,8,69,8,69xm0,0l80,0,81,13,11,68,8,65,0,0xe">
                <v:path o:connectlocs="8,69;8,69;8,69;8,69;0,0;80,0;81,13;11,68;8,65;0,0" o:connectangles="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96;top:0;height:275;width:1233;" fillcolor="#D9D9D9 [2732]" filled="t" stroked="t" coordsize="1233,275" o:gfxdata="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4+jA65AAAA2wAA&#10;AA8AAAAAAAAAAQAgAAAAIgAAAGRycy9kb3ducmV2LnhtbFBLAQIUABQAAAAIAIdO4kAzLwWeOwAA&#10;ADkAAAAQAAAAAAAAAAEAIAAAAAgBAABkcnMvc2hhcGV4bWwueG1sUEsFBgAAAAAGAAYAWwEAALID&#10;AAAAAA==&#10;" path="m1233,119l1233,219,1161,275,1031,275,1233,119xm0,69l0,69,0,69,0,69xm1128,0l1233,0,1233,18,900,275,771,275,1128,0xm869,0l998,0,641,275,512,275,869,0xm609,0l739,0,382,275,268,275,261,270,609,0xm349,0l480,0,196,219,142,177,139,173,132,168,349,0xm90,0l220,0,68,117,3,68,73,13,90,0xe">
                <v:path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635;top:0;height:239;width:387;" fillcolor="#D9D9D9 [2732]" filled="t" stroked="t" coordsize="387,239" o:gfxdata="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b5HvQAA&#10;ANsAAAAPAAAAAAAAAAEAIAAAACIAAABkcnMvZG93bnJldi54bWxQSwECFAAUAAAACACHTuJAMy8F&#10;njsAAAA5AAAAEAAAAAAAAAABACAAAAAMAQAAZHJzL3NoYXBleG1sLnhtbFBLBQYAAAAABgAGAFsB&#10;AAC2AwAAAAA=&#10;" path="m301,0l328,0,332,18,301,0xm0,0l151,0,361,129,365,148,365,148,387,239,383,236,309,191,231,143,152,93,74,45,0,0xe">
                <v:path o:connectlocs="301,0;328,0;332,18;301,0;0,0;151,0;361,129;365,148;365,148;387,239;383,236;309,191;231,143;152,93;74,45;0,0" o:connectangles="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24;top:0;height:275;width:1471;" fillcolor="#D9D9D9 [2732]" filled="t" stroked="t" coordsize="1471,275" o:gfxdata="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3D12vQAA&#10;ANsAAAAPAAAAAAAAAAEAIAAAACIAAABkcnMvZG93bnJldi54bWxQSwECFAAUAAAACACHTuJAMy8F&#10;njsAAAA5AAAAEAAAAAAAAAABACAAAAAMAQAAZHJzL3NoYXBleG1sLnhtbFBLBQYAAAAABgAGAFsB&#10;AAC2AwAAAAA=&#10;" path="m63,169l848,275,252,275,182,266,91,254,3,242,0,240,0,240,0,240,0,240,63,169xm191,26l1431,192,1471,275,1444,275,128,97,191,26xm593,0l1189,0,1348,21,1389,107,593,0xe">
                <v:path o:connectlocs="63,169;848,275;252,275;182,266;91,254;3,242;0,240;0,240;0,240;0,240;63,169;191,26;1431,192;1471,275;1444,275;128,97;191,26;593,0;1189,0;1348,21;1389,107;593,0" o:connectangles="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2361;top:0;height:275;width:924;" fillcolor="#D9D9D9 [2732]" filled="t" stroked="t" coordsize="924,275" o:gfxdata="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35lvQAA&#10;ANsAAAAPAAAAAAAAAAEAIAAAACIAAABkcnMvZG93bnJldi54bWxQSwECFAAUAAAACACHTuJAMy8F&#10;njsAAAA5AAAAEAAAAAAAAAABACAAAAAMAQAAZHJzL3NoYXBleG1sLnhtbFBLBQYAAAAABgAGAFsB&#10;AAC2AwAAAAA=&#10;" path="m735,65l738,68,803,117,867,168,874,173,877,177,924,275,836,275,735,69,735,69,735,69,735,68,735,68,735,65xm735,65l735,65,735,65,735,65xm526,0l615,0,748,275,661,275,526,0xm352,0l439,0,573,275,485,275,352,0xm176,0l263,0,398,275,310,275,176,0xm0,0l89,0,222,275,135,275,0,0xe">
                <v:path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09;top:0;height:68;width:87;" fillcolor="#D9D9D9 [2732]" filled="t" stroked="t" coordsize="87,68" o:gfxdata="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i/WL4A&#10;AADbAAAADwAAAAAAAAABACAAAAAiAAAAZHJzL2Rvd25yZXYueG1sUEsBAhQAFAAAAAgAh07iQDMv&#10;BZ47AAAAOQAAABAAAAAAAAAAAQAgAAAADQEAAGRycy9zaGFwZXhtbC54bWxQSwUGAAAAAAYABgBb&#10;AQAAtwMAAAAA&#10;" path="m0,0l79,0,87,65,87,68,87,68,0,0xe">
                <v:path o:connectlocs="0,0;79,0;87,65;87,68;87,68;0,0" o:connectangles="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963;top:0;height:240;width:276;" fillcolor="#D9D9D9 [2732]" filled="t" stroked="t" coordsize="276,240" o:gfxdata="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vC3b4A&#10;AADbAAAADwAAAAAAAAABACAAAAAiAAAAZHJzL2Rvd25yZXYueG1sUEsBAhQAFAAAAAgAh07iQDMv&#10;BZ47AAAAOQAAABAAAAAAAAAAAQAgAAAADQEAAGRycy9zaGFwZXhtbC54bWxQSwUGAAAAAAYABgBb&#10;AQAAtwMAAAAA&#10;" path="m170,0l276,0,252,26,189,97,124,169,61,240,61,240,61,240,59,239,59,239,37,148,37,148,170,0xm0,0l63,0,13,56,4,18,0,0xe">
                <v:path o:connectlocs="170,0;276,0;252,26;189,97;124,169;61,240;61,240;61,240;59,239;59,239;37,148;37,148;170,0;0,0;63,0;13,56;4,18;0,0" o:connectangles="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965;top:240;height:35;width:73;" fillcolor="#D9D9D9 [2732]" filled="t" stroked="t" coordsize="73,35" o:gfxdata="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xPq68AAAA&#10;2wAAAA8AAAAAAAAAAQAgAAAAIgAAAGRycy9kb3ducmV2LnhtbFBLAQIUABQAAAAIAIdO4kAzLwWe&#10;OwAAADkAAAAQAAAAAAAAAAEAIAAAAAsBAABkcnMvc2hhcGV4bWwueG1sUEsFBgAAAAAGAAYAWwEA&#10;ALUDAAAAAA==&#10;" path="m59,0l59,0,59,0,73,35,0,35,57,2,59,2,59,0,59,0,59,0xe">
                <v:path o:connectlocs="59,0;59,0;59,0;73,35;0,35;57,2;59,2;59,0;59,0;59,0" o:connectangles="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B56" w:rsidRDefault="00E63602">
    <w:pPr>
      <w:pStyle w:val="Header"/>
      <w:rPr>
        <w:color w:val="0F6FC6" w:themeColor="accent1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props3d w14:extrusionH="0" w14:contourW="0" w14:prstMaterial="clear"/>
      </w:rPr>
    </w:pPr>
    <w:r>
      <w:rPr>
        <w:noProof/>
        <w:color w:val="0F6FC6" w:themeColor="accent1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props3d w14:extrusionH="0" w14:contourW="0" w14:prstMaterial="clear"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785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3" name="Freeform 53"/>
                      <wps:cNvSpPr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  <wps:wsp>
                      <wps:cNvPr id="55" name="Freeform 55"/>
                      <wps:cNvSpPr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psCustomData="http://www.wps.cn/officeDocument/2013/wpsCustomData">
          <w:pict>
            <v:group id="Group 17" o:spid="_x0000_s1026" o:spt="203" alt="Header graphic design with grey rectangles in various angles" style="position:absolute;left:0pt;margin-left:37.65pt;margin-top:34.05pt;height:34.55pt;width:536.4pt;mso-position-horizontal-relative:page;mso-position-vertical-relative:page;z-index:251663360;mso-width-relative:page;mso-height-relative:page;mso-width-percent:877;mso-height-percent:45;" coordsize="4329,275" o:gfxdata="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zuij59QAAAAFAQAADwAA&#10;AAAAAAABACAAAAAiAAAAZHJzL2Rvd25yZXYueG1sUEsBAhQAFAAAAAgAh07iQNkajMNdFgAArKgA&#10;AA4AAAAAAAAAAQAgAAAAIwEAAGRycy9lMm9Eb2MueG1sUEsFBgAAAAAGAAYAWQEAAPIZAAAAAA==&#10;">
              <o:lock v:ext="edit" aspectratio="t"/>
              <v:shape id="_x0000_s1026" o:spid="_x0000_s1026" o:spt="100" style="position:absolute;left:0;top:0;height:275;width:1024;" fillcolor="#D9D9D9 [2732]" filled="t" stroked="t" coordsize="1024,275" o:gfxdata="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qQ574A&#10;AADbAAAADwAAAAAAAAABACAAAAAiAAAAZHJzL2Rvd25yZXYueG1sUEsBAhQAFAAAAAgAh07iQDMv&#10;BZ47AAAAOQAAABAAAAAAAAAAAQAgAAAADQEAAGRycy9zaGFwZXhtbC54bWxQSwUGAAAAAAYABgBb&#10;AQAAtwMAAAAA&#10;" path="m944,191l1018,236,1022,239,1024,240,963,275,944,275,944,191xm787,93l866,143,866,275,787,275,787,93xm630,0l635,0,709,45,709,275,630,275,630,0xm472,0l550,0,550,275,472,275,472,0xm315,0l393,0,393,275,315,275,315,0xm158,0l236,0,236,275,158,275,158,0xm0,0l78,0,78,275,0,275,0,0xe">
                <v:path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24;top:240;height:35;width:252;" fillcolor="#D9D9D9 [2732]" filled="t" stroked="t" coordsize="252,35" o:gfxdata="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ZLXB&#10;wAAAANsAAAAPAAAAAAAAAAEAIAAAACIAAABkcnMvZG93bnJldi54bWxQSwECFAAUAAAACACHTuJA&#10;My8FnjsAAAA5AAAAEAAAAAAAAAABACAAAAAPAQAAZHJzL3NoYXBleG1sLnhtbFBLBQYAAAAABgAG&#10;AFsBAAC5AwAAAAA=&#10;" path="m182,26l252,35,186,35,182,26xm0,0l3,2,91,14,100,35,14,35,0,0xm0,0l0,0,0,2,0,0xe">
                <v:path o:connectlocs="182,26;252,35;186,35;182,26;0,0;3,2;91,14;100,35;14,35;0,0;0,0;0,0;0,2;0,0" o:connectangles="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88;top:0;height:69;width:81;" fillcolor="#D9D9D9 [2732]" filled="t" stroked="t" coordsize="81,69" o:gfxdata="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y2P7sAAADb&#10;AAAADwAAAAAAAAABACAAAAAiAAAAZHJzL2Rvd25yZXYueG1sUEsBAhQAFAAAAAgAh07iQDMvBZ47&#10;AAAAOQAAABAAAAAAAAAAAQAgAAAACgEAAGRycy9zaGFwZXhtbC54bWxQSwUGAAAAAAYABgBbAQAA&#10;tAMAAAAA&#10;" path="m8,69l8,69,8,69,8,69xm0,0l80,0,81,13,11,68,8,65,0,0xe">
                <v:path o:connectlocs="8,69;8,69;8,69;8,69;0,0;80,0;81,13;11,68;8,65;0,0" o:connectangles="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Freeform 49" o:spid="_x0000_s1026" o:spt="100" style="position:absolute;left:3096;top:0;height:275;width:1233;" fillcolor="#D9D9D9 [2732]" filled="t" stroked="t" coordsize="1233,275" o:gfxdata="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EHQhC2AAAA2gAAAA8A&#10;AAAAAAAAAQAgAAAAIgAAAGRycy9kb3ducmV2LnhtbFBLAQIUABQAAAAIAIdO4kAzLwWeOwAAADkA&#10;AAAQAAAAAAAAAAEAIAAAAAUBAABkcnMvc2hhcGV4bWwueG1sUEsFBgAAAAAGAAYAWwEAAK8DAAAA&#10;AA==&#10;" path="m1233,119l1233,219,1161,275,1031,275,1233,119xm0,69l0,69,0,69,0,69xm1128,0l1233,0,1233,18,900,275,771,275,1128,0xm869,0l998,0,641,275,512,275,869,0xm609,0l739,0,382,275,268,275,261,270,609,0xm349,0l480,0,196,219,142,177,139,173,132,168,349,0xm90,0l220,0,68,117,3,68,73,13,90,0xe">
                <v:path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635;top:0;height:239;width:387;" fillcolor="#D9D9D9 [2732]" filled="t" stroked="t" coordsize="387,239" o:gfxdata="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J0WG8AAAA&#10;2wAAAA8AAAAAAAAAAQAgAAAAIgAAAGRycy9kb3ducmV2LnhtbFBLAQIUABQAAAAIAIdO4kAzLwWe&#10;OwAAADkAAAAQAAAAAAAAAAEAIAAAAAsBAABkcnMvc2hhcGV4bWwueG1sUEsFBgAAAAAGAAYAWwEA&#10;ALUDAAAAAA==&#10;" path="m301,0l328,0,332,18,301,0xm0,0l151,0,361,129,365,148,365,148,387,239,383,236,309,191,231,143,152,93,74,45,0,0xe">
                <v:path o:connectlocs="301,0;328,0;332,18;301,0;0,0;151,0;361,129;365,148;365,148;387,239;383,236;309,191;231,143;152,93;74,45;0,0" o:connectangles="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1024;top:0;height:275;width:1471;" fillcolor="#D9D9D9 [2732]" filled="t" stroked="t" coordsize="1471,275" o:gfxdata="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JpvLsAAADb&#10;AAAADwAAAAAAAAABACAAAAAiAAAAZHJzL2Rvd25yZXYueG1sUEsBAhQAFAAAAAgAh07iQDMvBZ47&#10;AAAAOQAAABAAAAAAAAAAAQAgAAAACgEAAGRycy9zaGFwZXhtbC54bWxQSwUGAAAAAAYABgBbAQAA&#10;tAMAAAAA&#10;" path="m63,169l848,275,252,275,182,266,91,254,3,242,0,240,0,240,0,240,0,240,63,169xm191,26l1431,192,1471,275,1444,275,128,97,191,26xm593,0l1189,0,1348,21,1389,107,593,0xe">
                <v:path o:connectlocs="63,169;848,275;252,275;182,266;91,254;3,242;0,240;0,240;0,240;0,240;63,169;191,26;1431,192;1471,275;1444,275;128,97;191,26;593,0;1189,0;1348,21;1389,107;593,0" o:connectangles="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2361;top:0;height:275;width:924;" fillcolor="#D9D9D9 [2732]" filled="t" stroked="t" coordsize="924,275" o:gfxdata="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xFDvQAA&#10;ANsAAAAPAAAAAAAAAAEAIAAAACIAAABkcnMvZG93bnJldi54bWxQSwECFAAUAAAACACHTuJAMy8F&#10;njsAAAA5AAAAEAAAAAAAAAABACAAAAAMAQAAZHJzL3NoYXBleG1sLnhtbFBLBQYAAAAABgAGAFsB&#10;AAC2AwAAAAA=&#10;" path="m735,65l738,68,803,117,867,168,874,173,877,177,924,275,836,275,735,69,735,69,735,69,735,68,735,68,735,65xm735,65l735,65,735,65,735,65xm526,0l615,0,748,275,661,275,526,0xm352,0l439,0,573,275,485,275,352,0xm176,0l263,0,398,275,310,275,176,0xm0,0l89,0,222,275,135,275,0,0xe">
                <v:path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3009;top:0;height:68;width:87;" fillcolor="#D9D9D9 [2732]" filled="t" stroked="t" coordsize="87,68" o:gfxdata="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3tkb4A&#10;AADbAAAADwAAAAAAAAABACAAAAAiAAAAZHJzL2Rvd25yZXYueG1sUEsBAhQAFAAAAAgAh07iQDMv&#10;BZ47AAAAOQAAABAAAAAAAAAAAQAgAAAADQEAAGRycy9zaGFwZXhtbC54bWxQSwUGAAAAAAYABgBb&#10;AQAAtwMAAAAA&#10;" path="m0,0l79,0,87,65,87,68,87,68,0,0xe">
                <v:path o:connectlocs="0,0;79,0;87,65;87,68;87,68;0,0" o:connectangles="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963;top:0;height:240;width:276;" fillcolor="#D9D9D9 [2732]" filled="t" stroked="t" coordsize="276,240" o:gfxdata="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W637vQAA&#10;ANsAAAAPAAAAAAAAAAEAIAAAACIAAABkcnMvZG93bnJldi54bWxQSwECFAAUAAAACACHTuJAMy8F&#10;njsAAAA5AAAAEAAAAAAAAAABACAAAAAMAQAAZHJzL3NoYXBleG1sLnhtbFBLBQYAAAAABgAGAFsB&#10;AAC2AwAAAAA=&#10;" path="m170,0l276,0,252,26,189,97,124,169,61,240,61,240,61,240,59,239,59,239,37,148,37,148,170,0xm0,0l63,0,13,56,4,18,0,0xe">
                <v:path o:connectlocs="170,0;276,0;252,26;189,97;124,169;61,240;61,240;61,240;59,239;59,239;37,148;37,148;170,0;0,0;63,0;13,56;4,18;0,0" o:connectangles="0,0,0,0,0,0,0,0,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v:shape id="_x0000_s1026" o:spid="_x0000_s1026" o:spt="100" style="position:absolute;left:965;top:240;height:35;width:73;" fillcolor="#D9D9D9 [2732]" filled="t" stroked="t" coordsize="73,35" o:gfxdata="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2pkvQAA&#10;ANsAAAAPAAAAAAAAAAEAIAAAACIAAABkcnMvZG93bnJldi54bWxQSwECFAAUAAAACACHTuJAMy8F&#10;njsAAAA5AAAAEAAAAAAAAAABACAAAAAMAQAAZHJzL3NoYXBleG1sLnhtbFBLBQYAAAAABgAGAFsB&#10;AAC2AwAAAAA=&#10;" path="m59,0l59,0,59,0,73,35,0,35,57,2,59,2,59,0,59,0,59,0xe">
                <v:path o:connectlocs="59,0;59,0;59,0;73,35;0,35;57,2;59,2;59,0;59,0;59,0" o:connectangles="0,0,0,0,0,0,0,0,0,0"/>
                <v:fill on="t" focussize="0,0"/>
                <v:stroke weight="0pt" color="#D9D9D9 [2732]" joinstyle="round"/>
                <v:imagedata o:title=""/>
                <o:lock v:ext="edit" aspectratio="f"/>
              </v:shape>
              <w10:anchorlock/>
            </v:group>
          </w:pict>
        </mc:Fallback>
      </mc:AlternateContent>
    </w:r>
    <w:r>
      <w:rPr>
        <w:b/>
        <w:bCs/>
        <w:color w:val="0F6FC6" w:themeColor="accent1"/>
        <w:sz w:val="40"/>
        <w:szCs w:val="40"/>
        <w:u w:val="single"/>
        <w:lang w:eastAsia="en-GB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props3d w14:extrusionH="0" w14:contourW="0" w14:prstMaterial="clear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"/>
      </v:shape>
    </w:pict>
  </w:numPicBullet>
  <w:abstractNum w:abstractNumId="0" w15:restartNumberingAfterBreak="0">
    <w:nsid w:val="317754B9"/>
    <w:multiLevelType w:val="multilevel"/>
    <w:tmpl w:val="317754B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7E9E"/>
    <w:multiLevelType w:val="multilevel"/>
    <w:tmpl w:val="31F77E9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1C237E"/>
    <w:multiLevelType w:val="multilevel"/>
    <w:tmpl w:val="321C237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FA5982"/>
    <w:multiLevelType w:val="multilevel"/>
    <w:tmpl w:val="36FA59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7419"/>
    <w:multiLevelType w:val="multilevel"/>
    <w:tmpl w:val="432E7419"/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02396A"/>
    <w:multiLevelType w:val="multilevel"/>
    <w:tmpl w:val="4C02396A"/>
    <w:lvl w:ilvl="0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96692D"/>
    <w:multiLevelType w:val="multilevel"/>
    <w:tmpl w:val="4F96692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2DF7"/>
    <w:multiLevelType w:val="singleLevel"/>
    <w:tmpl w:val="58B02DF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B02E6B"/>
    <w:multiLevelType w:val="singleLevel"/>
    <w:tmpl w:val="58B02E6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3493246"/>
    <w:multiLevelType w:val="multilevel"/>
    <w:tmpl w:val="63493246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C1"/>
    <w:rsid w:val="000342A0"/>
    <w:rsid w:val="00052BE1"/>
    <w:rsid w:val="0007412A"/>
    <w:rsid w:val="0008472B"/>
    <w:rsid w:val="000E29D2"/>
    <w:rsid w:val="0010199E"/>
    <w:rsid w:val="001765FE"/>
    <w:rsid w:val="0019561F"/>
    <w:rsid w:val="001B32D2"/>
    <w:rsid w:val="001B48DE"/>
    <w:rsid w:val="00293B83"/>
    <w:rsid w:val="002A3621"/>
    <w:rsid w:val="002B3890"/>
    <w:rsid w:val="002B7747"/>
    <w:rsid w:val="002C77B9"/>
    <w:rsid w:val="002F35B4"/>
    <w:rsid w:val="002F485A"/>
    <w:rsid w:val="003053D9"/>
    <w:rsid w:val="00330B56"/>
    <w:rsid w:val="00346AD4"/>
    <w:rsid w:val="003856C9"/>
    <w:rsid w:val="00396369"/>
    <w:rsid w:val="003F4D31"/>
    <w:rsid w:val="0043426C"/>
    <w:rsid w:val="00441EB9"/>
    <w:rsid w:val="00463463"/>
    <w:rsid w:val="00473EF8"/>
    <w:rsid w:val="004760E5"/>
    <w:rsid w:val="004B115E"/>
    <w:rsid w:val="004D22BB"/>
    <w:rsid w:val="004E1FEF"/>
    <w:rsid w:val="005152F2"/>
    <w:rsid w:val="00523900"/>
    <w:rsid w:val="00534E4E"/>
    <w:rsid w:val="00547384"/>
    <w:rsid w:val="00551D35"/>
    <w:rsid w:val="00557019"/>
    <w:rsid w:val="005674AC"/>
    <w:rsid w:val="00570792"/>
    <w:rsid w:val="005A1E51"/>
    <w:rsid w:val="005A7E57"/>
    <w:rsid w:val="005F4441"/>
    <w:rsid w:val="00603149"/>
    <w:rsid w:val="00616FF4"/>
    <w:rsid w:val="006A3CE7"/>
    <w:rsid w:val="0071754F"/>
    <w:rsid w:val="00743379"/>
    <w:rsid w:val="007803B7"/>
    <w:rsid w:val="007B2F5C"/>
    <w:rsid w:val="007C5F05"/>
    <w:rsid w:val="007E4DFA"/>
    <w:rsid w:val="007F0CA7"/>
    <w:rsid w:val="00832043"/>
    <w:rsid w:val="00832F81"/>
    <w:rsid w:val="008708C1"/>
    <w:rsid w:val="00871523"/>
    <w:rsid w:val="008C7CA2"/>
    <w:rsid w:val="008D49F8"/>
    <w:rsid w:val="008F6337"/>
    <w:rsid w:val="009959E2"/>
    <w:rsid w:val="00A03D93"/>
    <w:rsid w:val="00A42F91"/>
    <w:rsid w:val="00A61D5F"/>
    <w:rsid w:val="00AE1241"/>
    <w:rsid w:val="00AF1258"/>
    <w:rsid w:val="00B01E52"/>
    <w:rsid w:val="00B42846"/>
    <w:rsid w:val="00B550FC"/>
    <w:rsid w:val="00B8141D"/>
    <w:rsid w:val="00B85871"/>
    <w:rsid w:val="00B93310"/>
    <w:rsid w:val="00BC1F18"/>
    <w:rsid w:val="00BD2E58"/>
    <w:rsid w:val="00BF5B80"/>
    <w:rsid w:val="00BF6BAB"/>
    <w:rsid w:val="00C007A5"/>
    <w:rsid w:val="00C33022"/>
    <w:rsid w:val="00C4403A"/>
    <w:rsid w:val="00C67B2E"/>
    <w:rsid w:val="00CE6306"/>
    <w:rsid w:val="00D11C4D"/>
    <w:rsid w:val="00D14E2A"/>
    <w:rsid w:val="00D3440F"/>
    <w:rsid w:val="00D5067A"/>
    <w:rsid w:val="00DC79BB"/>
    <w:rsid w:val="00E34D58"/>
    <w:rsid w:val="00E63602"/>
    <w:rsid w:val="00E941EF"/>
    <w:rsid w:val="00EA2046"/>
    <w:rsid w:val="00EB1C1B"/>
    <w:rsid w:val="00ED75CA"/>
    <w:rsid w:val="00F56435"/>
    <w:rsid w:val="00FA07AA"/>
    <w:rsid w:val="00FB0A17"/>
    <w:rsid w:val="00FB6A8F"/>
    <w:rsid w:val="00FE20E6"/>
    <w:rsid w:val="00FE7FC3"/>
    <w:rsid w:val="02AA71EF"/>
    <w:rsid w:val="1361770D"/>
    <w:rsid w:val="1E9E6D61"/>
    <w:rsid w:val="3609061B"/>
    <w:rsid w:val="3B9D2D50"/>
    <w:rsid w:val="3C2201F0"/>
    <w:rsid w:val="4ADB029C"/>
    <w:rsid w:val="50951F86"/>
    <w:rsid w:val="5A564F69"/>
    <w:rsid w:val="5AF70D8E"/>
    <w:rsid w:val="5B18000C"/>
    <w:rsid w:val="6935447B"/>
    <w:rsid w:val="6F937CED"/>
    <w:rsid w:val="778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4F53507-C806-4974-B279-B0966867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8" w:space="15" w:color="0F6FC6" w:themeColor="accent1"/>
        <w:bottom w:val="single" w:sz="8" w:space="22" w:color="0F6FC6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7" w:color="0F6FC6" w:themeColor="accent1"/>
        <w:bottom w:val="single" w:sz="8" w:space="7" w:color="0F6FC6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qFormat/>
    <w:pPr>
      <w:spacing w:after="0" w:line="240" w:lineRule="auto"/>
      <w:jc w:val="both"/>
    </w:pPr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right="-331"/>
      <w:jc w:val="right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after="160"/>
    </w:pPr>
    <w:rPr>
      <w:rFonts w:eastAsiaTheme="minorEastAsia"/>
      <w:color w:val="595959" w:themeColor="text1" w:themeTint="A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</w:rPr>
  </w:style>
  <w:style w:type="paragraph" w:customStyle="1" w:styleId="NoSpacing1">
    <w:name w:val="No Spacing1"/>
    <w:uiPriority w:val="10"/>
    <w:qFormat/>
    <w:pPr>
      <w:spacing w:after="0" w:line="240" w:lineRule="auto"/>
      <w:jc w:val="center"/>
    </w:pPr>
  </w:style>
  <w:style w:type="paragraph" w:customStyle="1" w:styleId="GraphicElement">
    <w:name w:val="Graphic Element"/>
    <w:basedOn w:val="Normal"/>
    <w:next w:val="Normal"/>
    <w:uiPriority w:val="11"/>
    <w:qFormat/>
    <w:pPr>
      <w:spacing w:after="0" w:line="240" w:lineRule="auto"/>
    </w:pPr>
    <w:rPr>
      <w:position w:val="6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sz w:val="22"/>
      <w:szCs w:val="22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semiHidden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EA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UN%20PC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6</TotalTime>
  <Pages>4</Pages>
  <Words>750</Words>
  <Characters>4278</Characters>
  <Application>Microsoft Office Word</Application>
  <DocSecurity>0</DocSecurity>
  <Lines>35</Lines>
  <Paragraphs>10</Paragraphs>
  <ScaleCrop>false</ScaleCrop>
  <Company>Hewlett-Packard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LIKUN PC</dc:creator>
  <cp:lastModifiedBy>user</cp:lastModifiedBy>
  <cp:revision>4</cp:revision>
  <dcterms:created xsi:type="dcterms:W3CDTF">2016-11-16T02:13:00Z</dcterms:created>
  <dcterms:modified xsi:type="dcterms:W3CDTF">2017-04-30T10:32:00Z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