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327" w:rsidRPr="00097153" w:rsidRDefault="00111376" w:rsidP="005C2754">
      <w:pPr>
        <w:pStyle w:val="Title"/>
        <w:rPr>
          <w:color w:val="auto"/>
        </w:rPr>
      </w:pPr>
      <w:r>
        <w:t>‍</w:t>
      </w:r>
      <w:sdt>
        <w:sdtPr>
          <w:rPr>
            <w:b/>
            <w:color w:val="auto"/>
          </w:rPr>
          <w:alias w:val="Your Name"/>
          <w:tag w:val=""/>
          <w:id w:val="1246310863"/>
          <w:placeholder>
            <w:docPart w:val="94F838CEE7D9439E84F21831605FD66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6D676F">
            <w:rPr>
              <w:b/>
              <w:color w:val="auto"/>
            </w:rPr>
            <w:t xml:space="preserve">Irfan  </w:t>
          </w:r>
          <w:r w:rsidR="005C2754" w:rsidRPr="00097153">
            <w:rPr>
              <w:b/>
              <w:color w:val="auto"/>
            </w:rPr>
            <w:t>Rehman</w:t>
          </w:r>
        </w:sdtContent>
      </w:sdt>
    </w:p>
    <w:p w:rsidR="00033327" w:rsidRPr="00097153" w:rsidRDefault="00105FC4">
      <w:pPr>
        <w:rPr>
          <w:b/>
          <w:color w:val="auto"/>
          <w:sz w:val="22"/>
        </w:rPr>
      </w:pPr>
      <w:sdt>
        <w:sdtPr>
          <w:rPr>
            <w:b/>
            <w:color w:val="auto"/>
            <w:sz w:val="22"/>
          </w:rPr>
          <w:alias w:val="Address"/>
          <w:tag w:val=""/>
          <w:id w:val="-593780209"/>
          <w:placeholder>
            <w:docPart w:val="90B398D2FFE34460B14F21C80DCD9BCC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Content>
          <w:r w:rsidR="005C2754" w:rsidRPr="00097153">
            <w:rPr>
              <w:b/>
              <w:color w:val="auto"/>
              <w:sz w:val="22"/>
            </w:rPr>
            <w:t>R-31, 13-D/1 Gulshan-e-Iqbal, Karachi</w:t>
          </w:r>
        </w:sdtContent>
      </w:sdt>
      <w:r w:rsidR="00111376" w:rsidRPr="00097153">
        <w:rPr>
          <w:b/>
          <w:color w:val="auto"/>
          <w:sz w:val="22"/>
        </w:rPr>
        <w:t> | </w:t>
      </w:r>
      <w:sdt>
        <w:sdtPr>
          <w:rPr>
            <w:b/>
            <w:color w:val="auto"/>
            <w:sz w:val="22"/>
          </w:rPr>
          <w:alias w:val="Telephone"/>
          <w:tag w:val=""/>
          <w:id w:val="-1416317146"/>
          <w:placeholder>
            <w:docPart w:val="0235B3E7CF4346FD9CF3B6B71B27291E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5C2754" w:rsidRPr="00097153">
            <w:rPr>
              <w:b/>
              <w:color w:val="auto"/>
              <w:sz w:val="22"/>
            </w:rPr>
            <w:t>0300-2512398</w:t>
          </w:r>
        </w:sdtContent>
      </w:sdt>
      <w:r w:rsidR="006D676F">
        <w:rPr>
          <w:b/>
          <w:color w:val="auto"/>
          <w:sz w:val="22"/>
        </w:rPr>
        <w:t> | 03082600267</w:t>
      </w:r>
    </w:p>
    <w:p w:rsidR="00033327" w:rsidRPr="00097153" w:rsidRDefault="00111376">
      <w:pPr>
        <w:pStyle w:val="SectionHeading"/>
        <w:spacing w:before="720"/>
        <w:rPr>
          <w:color w:val="auto"/>
          <w:sz w:val="28"/>
        </w:rPr>
      </w:pPr>
      <w:r w:rsidRPr="00097153">
        <w:rPr>
          <w:color w:val="auto"/>
          <w:sz w:val="28"/>
        </w:rPr>
        <w:t>Objective</w:t>
      </w:r>
    </w:p>
    <w:p w:rsidR="00033327" w:rsidRPr="0043039B" w:rsidRDefault="005C2754">
      <w:pPr>
        <w:pStyle w:val="ListBullet"/>
        <w:rPr>
          <w:color w:val="auto"/>
          <w:sz w:val="24"/>
        </w:rPr>
      </w:pPr>
      <w:r w:rsidRPr="0043039B">
        <w:rPr>
          <w:color w:val="auto"/>
          <w:sz w:val="24"/>
        </w:rPr>
        <w:t xml:space="preserve">Seeking a reputable position in an established organization that will effectively utilize my experience, knowledge, and vast skill set and allow me to grow with the organization while producing top-quality results. </w:t>
      </w:r>
    </w:p>
    <w:p w:rsidR="00033327" w:rsidRPr="0043039B" w:rsidRDefault="00111376">
      <w:pPr>
        <w:pStyle w:val="SectionHeading"/>
        <w:rPr>
          <w:color w:val="auto"/>
          <w:sz w:val="28"/>
        </w:rPr>
      </w:pPr>
      <w:r w:rsidRPr="0043039B">
        <w:rPr>
          <w:color w:val="auto"/>
          <w:sz w:val="28"/>
        </w:rPr>
        <w:t>Skills &amp; Abilities</w:t>
      </w:r>
    </w:p>
    <w:p w:rsidR="008D7CC2" w:rsidRPr="008D7CC2" w:rsidRDefault="008D7CC2" w:rsidP="008D7CC2">
      <w:pPr>
        <w:pStyle w:val="ListBullet"/>
        <w:rPr>
          <w:rFonts w:cs="Arial"/>
          <w:color w:val="auto"/>
          <w:sz w:val="24"/>
          <w:shd w:val="clear" w:color="auto" w:fill="FFFFFF"/>
        </w:rPr>
      </w:pPr>
      <w:r w:rsidRPr="008D7CC2">
        <w:rPr>
          <w:rFonts w:cs="Arial"/>
          <w:color w:val="auto"/>
          <w:sz w:val="24"/>
          <w:shd w:val="clear" w:color="auto" w:fill="FFFFFF"/>
        </w:rPr>
        <w:t>Sufficient clerical, bookkeeping, and administrative cash handling experience</w:t>
      </w:r>
    </w:p>
    <w:p w:rsidR="008D7CC2" w:rsidRPr="008D7CC2" w:rsidRDefault="008D7CC2" w:rsidP="008D7CC2">
      <w:pPr>
        <w:pStyle w:val="ListBullet"/>
        <w:rPr>
          <w:rFonts w:cs="Arial"/>
          <w:color w:val="auto"/>
          <w:sz w:val="24"/>
          <w:shd w:val="clear" w:color="auto" w:fill="FFFFFF"/>
        </w:rPr>
      </w:pPr>
      <w:r w:rsidRPr="008D7CC2">
        <w:rPr>
          <w:rFonts w:cs="Arial"/>
          <w:color w:val="auto"/>
          <w:sz w:val="24"/>
          <w:shd w:val="clear" w:color="auto" w:fill="FFFFFF"/>
        </w:rPr>
        <w:t>Ability to maintain a balance of large bulk of currency constantly</w:t>
      </w:r>
    </w:p>
    <w:p w:rsidR="008D7CC2" w:rsidRPr="008D7CC2" w:rsidRDefault="008D7CC2" w:rsidP="008D7CC2">
      <w:pPr>
        <w:pStyle w:val="ListBullet"/>
        <w:rPr>
          <w:rFonts w:cs="Arial"/>
          <w:color w:val="auto"/>
          <w:sz w:val="24"/>
          <w:shd w:val="clear" w:color="auto" w:fill="FFFFFF"/>
        </w:rPr>
      </w:pPr>
      <w:r w:rsidRPr="008D7CC2">
        <w:rPr>
          <w:rFonts w:cs="Arial"/>
          <w:color w:val="auto"/>
          <w:sz w:val="24"/>
          <w:shd w:val="clear" w:color="auto" w:fill="FFFFFF"/>
        </w:rPr>
        <w:t>Ability to maintain confidential information, thereby safeguarding the bank’s integrity</w:t>
      </w:r>
    </w:p>
    <w:p w:rsidR="008D7CC2" w:rsidRPr="008D7CC2" w:rsidRDefault="008D7CC2" w:rsidP="008D7CC2">
      <w:pPr>
        <w:pStyle w:val="ListBullet"/>
        <w:rPr>
          <w:rFonts w:cs="Arial"/>
          <w:color w:val="auto"/>
          <w:sz w:val="24"/>
          <w:shd w:val="clear" w:color="auto" w:fill="FFFFFF"/>
        </w:rPr>
      </w:pPr>
      <w:r w:rsidRPr="008D7CC2">
        <w:rPr>
          <w:rFonts w:cs="Arial"/>
          <w:color w:val="auto"/>
          <w:sz w:val="24"/>
          <w:shd w:val="clear" w:color="auto" w:fill="FFFFFF"/>
        </w:rPr>
        <w:t>Ability to execute assigned duties effectively by proper understanding of both verbal and written directives</w:t>
      </w:r>
    </w:p>
    <w:p w:rsidR="008D7CC2" w:rsidRPr="008D7CC2" w:rsidRDefault="008D7CC2" w:rsidP="008D7CC2">
      <w:pPr>
        <w:pStyle w:val="ListBullet"/>
        <w:rPr>
          <w:rFonts w:cs="Arial"/>
          <w:color w:val="auto"/>
          <w:sz w:val="24"/>
          <w:shd w:val="clear" w:color="auto" w:fill="FFFFFF"/>
        </w:rPr>
      </w:pPr>
      <w:r w:rsidRPr="008D7CC2">
        <w:rPr>
          <w:rFonts w:cs="Arial"/>
          <w:color w:val="auto"/>
          <w:sz w:val="24"/>
          <w:shd w:val="clear" w:color="auto" w:fill="FFFFFF"/>
        </w:rPr>
        <w:t>Ability to tolerate stress</w:t>
      </w:r>
    </w:p>
    <w:p w:rsidR="008D7CC2" w:rsidRPr="0043039B" w:rsidRDefault="008D7CC2" w:rsidP="008D7CC2">
      <w:pPr>
        <w:pStyle w:val="ListBullet"/>
        <w:rPr>
          <w:rFonts w:cs="Arial"/>
          <w:color w:val="auto"/>
          <w:sz w:val="24"/>
          <w:shd w:val="clear" w:color="auto" w:fill="FFFFFF"/>
        </w:rPr>
      </w:pPr>
      <w:r w:rsidRPr="008D7CC2">
        <w:rPr>
          <w:rFonts w:cs="Arial"/>
          <w:color w:val="auto"/>
          <w:sz w:val="24"/>
          <w:shd w:val="clear" w:color="auto" w:fill="FFFFFF"/>
        </w:rPr>
        <w:t>Adequate customer ser</w:t>
      </w:r>
      <w:r w:rsidR="00097153" w:rsidRPr="0043039B">
        <w:rPr>
          <w:rFonts w:cs="Arial"/>
          <w:color w:val="auto"/>
          <w:sz w:val="24"/>
          <w:shd w:val="clear" w:color="auto" w:fill="FFFFFF"/>
        </w:rPr>
        <w:t>vice orientation and experience</w:t>
      </w:r>
    </w:p>
    <w:p w:rsidR="00033327" w:rsidRDefault="00111376">
      <w:pPr>
        <w:pStyle w:val="SectionHeading"/>
        <w:rPr>
          <w:color w:val="auto"/>
          <w:sz w:val="28"/>
        </w:rPr>
      </w:pPr>
      <w:r w:rsidRPr="00097153">
        <w:rPr>
          <w:color w:val="auto"/>
          <w:sz w:val="28"/>
        </w:rPr>
        <w:t>Experience</w:t>
      </w:r>
    </w:p>
    <w:p w:rsidR="00DF72E2" w:rsidRPr="00DF72E2" w:rsidRDefault="00DF72E2" w:rsidP="00DF72E2">
      <w:pPr>
        <w:rPr>
          <w:sz w:val="28"/>
        </w:rPr>
      </w:pPr>
      <w:r w:rsidRPr="00DF72E2">
        <w:rPr>
          <w:sz w:val="28"/>
        </w:rPr>
        <w:t xml:space="preserve">Presently working in </w:t>
      </w:r>
      <w:r w:rsidRPr="00DF72E2">
        <w:rPr>
          <w:b/>
          <w:sz w:val="28"/>
        </w:rPr>
        <w:t xml:space="preserve">EFU Life Assurance </w:t>
      </w:r>
      <w:r w:rsidR="003E780C" w:rsidRPr="00DF72E2">
        <w:rPr>
          <w:b/>
          <w:sz w:val="28"/>
        </w:rPr>
        <w:t>Company</w:t>
      </w:r>
      <w:r w:rsidR="003E780C">
        <w:rPr>
          <w:b/>
          <w:sz w:val="28"/>
        </w:rPr>
        <w:t>.</w:t>
      </w:r>
    </w:p>
    <w:p w:rsidR="00033327" w:rsidRPr="00097153" w:rsidRDefault="0010691B">
      <w:pPr>
        <w:pStyle w:val="Subsection"/>
        <w:spacing w:before="100"/>
        <w:rPr>
          <w:color w:val="auto"/>
          <w:sz w:val="24"/>
        </w:rPr>
      </w:pPr>
      <w:r w:rsidRPr="00097153">
        <w:rPr>
          <w:color w:val="auto"/>
          <w:sz w:val="24"/>
        </w:rPr>
        <w:t>Cashier/teller</w:t>
      </w:r>
      <w:r w:rsidR="00111376" w:rsidRPr="00097153">
        <w:rPr>
          <w:color w:val="auto"/>
          <w:sz w:val="24"/>
        </w:rPr>
        <w:t> | </w:t>
      </w:r>
      <w:r w:rsidRPr="00097153">
        <w:rPr>
          <w:color w:val="auto"/>
          <w:sz w:val="24"/>
        </w:rPr>
        <w:t>Habib bank AG Zurich</w:t>
      </w:r>
      <w:r w:rsidR="008D7CC2" w:rsidRPr="00097153">
        <w:rPr>
          <w:color w:val="auto"/>
          <w:sz w:val="24"/>
        </w:rPr>
        <w:t>, muscat, oman</w:t>
      </w:r>
      <w:r w:rsidR="00111376" w:rsidRPr="00097153">
        <w:rPr>
          <w:color w:val="auto"/>
          <w:sz w:val="24"/>
        </w:rPr>
        <w:t> | </w:t>
      </w:r>
      <w:r w:rsidR="00097153">
        <w:rPr>
          <w:color w:val="auto"/>
          <w:sz w:val="24"/>
        </w:rPr>
        <w:t>Mar</w:t>
      </w:r>
      <w:r w:rsidR="008D7CC2" w:rsidRPr="00097153">
        <w:rPr>
          <w:color w:val="auto"/>
          <w:sz w:val="24"/>
        </w:rPr>
        <w:t xml:space="preserve"> 1985-Dec</w:t>
      </w:r>
      <w:r w:rsidRPr="00097153">
        <w:rPr>
          <w:color w:val="auto"/>
          <w:sz w:val="24"/>
        </w:rPr>
        <w:t xml:space="preserve"> 1997</w:t>
      </w:r>
    </w:p>
    <w:p w:rsidR="00033327" w:rsidRPr="00097153" w:rsidRDefault="0010691B">
      <w:pPr>
        <w:pStyle w:val="ListBullet"/>
        <w:rPr>
          <w:color w:val="auto"/>
          <w:sz w:val="24"/>
        </w:rPr>
      </w:pPr>
      <w:r w:rsidRPr="00097153">
        <w:rPr>
          <w:rFonts w:cs="Arial"/>
          <w:color w:val="auto"/>
          <w:sz w:val="24"/>
          <w:shd w:val="clear" w:color="auto" w:fill="FFFFFF"/>
        </w:rPr>
        <w:t>Provided accounting services to customers by receiving deposits and loan p</w:t>
      </w:r>
      <w:r w:rsidR="00A92015" w:rsidRPr="00097153">
        <w:rPr>
          <w:rFonts w:cs="Arial"/>
          <w:color w:val="auto"/>
          <w:sz w:val="24"/>
          <w:shd w:val="clear" w:color="auto" w:fill="FFFFFF"/>
        </w:rPr>
        <w:t>ayments; cashed checks; issued</w:t>
      </w:r>
      <w:r w:rsidRPr="00097153">
        <w:rPr>
          <w:rFonts w:cs="Arial"/>
          <w:color w:val="auto"/>
          <w:sz w:val="24"/>
          <w:shd w:val="clear" w:color="auto" w:fill="FFFFFF"/>
        </w:rPr>
        <w:t xml:space="preserve"> savings withdrawals; reco</w:t>
      </w:r>
      <w:r w:rsidR="00A92015" w:rsidRPr="00097153">
        <w:rPr>
          <w:rFonts w:cs="Arial"/>
          <w:color w:val="auto"/>
          <w:sz w:val="24"/>
          <w:shd w:val="clear" w:color="auto" w:fill="FFFFFF"/>
        </w:rPr>
        <w:t>rded</w:t>
      </w:r>
      <w:r w:rsidRPr="00097153">
        <w:rPr>
          <w:rFonts w:cs="Arial"/>
          <w:color w:val="auto"/>
          <w:sz w:val="24"/>
          <w:shd w:val="clear" w:color="auto" w:fill="FFFFFF"/>
        </w:rPr>
        <w:t xml:space="preserve"> night and mail deposits; </w:t>
      </w:r>
      <w:r w:rsidR="00A92015" w:rsidRPr="00097153">
        <w:rPr>
          <w:rFonts w:cs="Arial"/>
          <w:color w:val="auto"/>
          <w:sz w:val="24"/>
          <w:shd w:val="clear" w:color="auto" w:fill="FFFFFF"/>
        </w:rPr>
        <w:t>answered</w:t>
      </w:r>
      <w:r w:rsidRPr="00097153">
        <w:rPr>
          <w:rFonts w:cs="Arial"/>
          <w:color w:val="auto"/>
          <w:sz w:val="24"/>
          <w:shd w:val="clear" w:color="auto" w:fill="FFFFFF"/>
        </w:rPr>
        <w:t xml:space="preserve"> questions in person or on telephone; referring to other bank services</w:t>
      </w:r>
    </w:p>
    <w:p w:rsidR="0010691B" w:rsidRPr="00097153" w:rsidRDefault="0010691B" w:rsidP="0010691B">
      <w:pPr>
        <w:pStyle w:val="ListBullet"/>
        <w:rPr>
          <w:rFonts w:cs="Arial"/>
          <w:color w:val="auto"/>
          <w:sz w:val="24"/>
          <w:shd w:val="clear" w:color="auto" w:fill="FFFFFF"/>
        </w:rPr>
      </w:pPr>
      <w:r w:rsidRPr="00097153">
        <w:rPr>
          <w:rFonts w:cs="Arial"/>
          <w:color w:val="auto"/>
          <w:sz w:val="24"/>
          <w:shd w:val="clear" w:color="auto" w:fill="FFFFFF"/>
        </w:rPr>
        <w:t>Completed special requ</w:t>
      </w:r>
      <w:r w:rsidR="00A92015" w:rsidRPr="00097153">
        <w:rPr>
          <w:rFonts w:cs="Arial"/>
          <w:color w:val="auto"/>
          <w:sz w:val="24"/>
          <w:shd w:val="clear" w:color="auto" w:fill="FFFFFF"/>
        </w:rPr>
        <w:t>ests by closing accounts; took</w:t>
      </w:r>
      <w:r w:rsidRPr="00097153">
        <w:rPr>
          <w:rFonts w:cs="Arial"/>
          <w:color w:val="auto"/>
          <w:sz w:val="24"/>
          <w:shd w:val="clear" w:color="auto" w:fill="FFFFFF"/>
        </w:rPr>
        <w:t xml:space="preserve"> orders for checks; </w:t>
      </w:r>
      <w:r w:rsidR="00A92015" w:rsidRPr="00097153">
        <w:rPr>
          <w:rFonts w:cs="Arial"/>
          <w:color w:val="auto"/>
          <w:sz w:val="24"/>
          <w:shd w:val="clear" w:color="auto" w:fill="FFFFFF"/>
        </w:rPr>
        <w:t>exchanged foreign currencies; provided</w:t>
      </w:r>
      <w:r w:rsidRPr="00097153">
        <w:rPr>
          <w:rFonts w:cs="Arial"/>
          <w:color w:val="auto"/>
          <w:sz w:val="24"/>
          <w:shd w:val="clear" w:color="auto" w:fill="FFFFFF"/>
        </w:rPr>
        <w:t xml:space="preserve"> special statements, copies, and referral</w:t>
      </w:r>
      <w:r w:rsidR="00A92015" w:rsidRPr="00097153">
        <w:rPr>
          <w:rFonts w:cs="Arial"/>
          <w:color w:val="auto"/>
          <w:sz w:val="24"/>
          <w:shd w:val="clear" w:color="auto" w:fill="FFFFFF"/>
        </w:rPr>
        <w:t>s; completed</w:t>
      </w:r>
      <w:r w:rsidRPr="00097153">
        <w:rPr>
          <w:rFonts w:cs="Arial"/>
          <w:color w:val="auto"/>
          <w:sz w:val="24"/>
          <w:shd w:val="clear" w:color="auto" w:fill="FFFFFF"/>
        </w:rPr>
        <w:t xml:space="preserve"> safe-deposit box procedures.</w:t>
      </w:r>
    </w:p>
    <w:p w:rsidR="0010691B" w:rsidRPr="00097153" w:rsidRDefault="0010691B" w:rsidP="0010691B">
      <w:pPr>
        <w:pStyle w:val="ListBullet"/>
        <w:rPr>
          <w:rFonts w:cs="Arial"/>
          <w:color w:val="auto"/>
          <w:sz w:val="24"/>
          <w:shd w:val="clear" w:color="auto" w:fill="FFFFFF"/>
        </w:rPr>
      </w:pPr>
      <w:r w:rsidRPr="00097153">
        <w:rPr>
          <w:rFonts w:cs="Arial"/>
          <w:color w:val="auto"/>
          <w:sz w:val="24"/>
          <w:shd w:val="clear" w:color="auto" w:fill="FFFFFF"/>
        </w:rPr>
        <w:t>Reconciled cash drawer by proving cash transactions; counted and packaged currency and coins; reconciled loan coupons and other transactions; turned in excess cash and mutilated currency to head teller; maintained supply of cash and currency.</w:t>
      </w:r>
    </w:p>
    <w:p w:rsidR="0010691B" w:rsidRDefault="0010691B" w:rsidP="0010691B">
      <w:pPr>
        <w:pStyle w:val="ListBullet"/>
        <w:rPr>
          <w:rFonts w:cs="Arial"/>
          <w:color w:val="auto"/>
          <w:sz w:val="24"/>
          <w:shd w:val="clear" w:color="auto" w:fill="FFFFFF"/>
        </w:rPr>
      </w:pPr>
      <w:r w:rsidRPr="00097153">
        <w:rPr>
          <w:rFonts w:cs="Arial"/>
          <w:color w:val="auto"/>
          <w:sz w:val="24"/>
          <w:shd w:val="clear" w:color="auto" w:fill="FFFFFF"/>
        </w:rPr>
        <w:t>Complied with bank operations and security procedures by participating in all dual-control functions; maintained customer traffic surveys; auditing other tellers' currency; assisted in certification of proof</w:t>
      </w:r>
    </w:p>
    <w:p w:rsidR="0043039B" w:rsidRDefault="0043039B" w:rsidP="0043039B">
      <w:pPr>
        <w:pStyle w:val="ListBullet"/>
        <w:numPr>
          <w:ilvl w:val="0"/>
          <w:numId w:val="0"/>
        </w:numPr>
        <w:ind w:left="144"/>
        <w:rPr>
          <w:rFonts w:cs="Arial"/>
          <w:color w:val="auto"/>
          <w:sz w:val="24"/>
          <w:shd w:val="clear" w:color="auto" w:fill="FFFFFF"/>
        </w:rPr>
      </w:pPr>
    </w:p>
    <w:p w:rsidR="0043039B" w:rsidRDefault="0043039B" w:rsidP="0043039B">
      <w:pPr>
        <w:pStyle w:val="ListBullet"/>
        <w:numPr>
          <w:ilvl w:val="0"/>
          <w:numId w:val="0"/>
        </w:numPr>
        <w:ind w:left="144"/>
        <w:rPr>
          <w:rFonts w:cs="Arial"/>
          <w:color w:val="auto"/>
          <w:sz w:val="24"/>
          <w:shd w:val="clear" w:color="auto" w:fill="FFFFFF"/>
        </w:rPr>
      </w:pPr>
    </w:p>
    <w:p w:rsidR="0043039B" w:rsidRPr="00097153" w:rsidRDefault="0043039B" w:rsidP="0043039B">
      <w:pPr>
        <w:pStyle w:val="ListBullet"/>
        <w:numPr>
          <w:ilvl w:val="0"/>
          <w:numId w:val="0"/>
        </w:numPr>
        <w:ind w:left="144"/>
        <w:rPr>
          <w:rFonts w:cs="Arial"/>
          <w:color w:val="auto"/>
          <w:sz w:val="24"/>
          <w:shd w:val="clear" w:color="auto" w:fill="FFFFFF"/>
        </w:rPr>
      </w:pPr>
    </w:p>
    <w:sdt>
      <w:sdtPr>
        <w:rPr>
          <w:b w:val="0"/>
          <w:bCs w:val="0"/>
          <w:caps w:val="0"/>
          <w:color w:val="auto"/>
        </w:rPr>
        <w:id w:val="417760904"/>
      </w:sdtPr>
      <w:sdtContent>
        <w:sdt>
          <w:sdtPr>
            <w:rPr>
              <w:b w:val="0"/>
              <w:bCs w:val="0"/>
              <w:caps w:val="0"/>
              <w:color w:val="auto"/>
            </w:rPr>
            <w:id w:val="-1773932447"/>
          </w:sdtPr>
          <w:sdtContent>
            <w:p w:rsidR="00033327" w:rsidRPr="00097153" w:rsidRDefault="008D7CC2">
              <w:pPr>
                <w:pStyle w:val="Subsection"/>
                <w:rPr>
                  <w:color w:val="auto"/>
                  <w:sz w:val="24"/>
                </w:rPr>
              </w:pPr>
              <w:r w:rsidRPr="00097153">
                <w:rPr>
                  <w:color w:val="auto"/>
                  <w:sz w:val="24"/>
                </w:rPr>
                <w:t>Cashier/Teller/Telex Operator</w:t>
              </w:r>
              <w:r w:rsidR="00111376" w:rsidRPr="00097153">
                <w:rPr>
                  <w:color w:val="auto"/>
                  <w:sz w:val="24"/>
                </w:rPr>
                <w:t> | </w:t>
              </w:r>
              <w:r w:rsidRPr="00097153">
                <w:rPr>
                  <w:color w:val="auto"/>
                  <w:sz w:val="24"/>
                </w:rPr>
                <w:t>Majan international bank, muscat, oman</w:t>
              </w:r>
              <w:r w:rsidR="00111376" w:rsidRPr="00097153">
                <w:rPr>
                  <w:color w:val="auto"/>
                  <w:sz w:val="24"/>
                </w:rPr>
                <w:t> | </w:t>
              </w:r>
              <w:r w:rsidRPr="00097153">
                <w:rPr>
                  <w:color w:val="auto"/>
                  <w:sz w:val="24"/>
                </w:rPr>
                <w:t>jan 1998-nov-2000</w:t>
              </w:r>
            </w:p>
            <w:p w:rsidR="008D7CC2" w:rsidRPr="00097153" w:rsidRDefault="008D7CC2" w:rsidP="008D7CC2">
              <w:pPr>
                <w:pStyle w:val="ListBullet"/>
                <w:rPr>
                  <w:color w:val="auto"/>
                  <w:sz w:val="24"/>
                </w:rPr>
              </w:pPr>
              <w:r w:rsidRPr="00097153">
                <w:rPr>
                  <w:rFonts w:cs="Arial"/>
                  <w:color w:val="auto"/>
                  <w:sz w:val="24"/>
                  <w:shd w:val="clear" w:color="auto" w:fill="FFFFFF"/>
                </w:rPr>
                <w:t>Provided accounting services to customers by receiving deposits and loan payments; cashed checks; issued savings withdrawals; recorded night and mail deposits; answered questions in person or on telephone; referring to other bank services</w:t>
              </w:r>
            </w:p>
            <w:p w:rsidR="008D7CC2" w:rsidRPr="00097153" w:rsidRDefault="008D7CC2" w:rsidP="008D7CC2">
              <w:pPr>
                <w:pStyle w:val="ListBullet"/>
                <w:rPr>
                  <w:rFonts w:cs="Arial"/>
                  <w:color w:val="auto"/>
                  <w:sz w:val="24"/>
                  <w:shd w:val="clear" w:color="auto" w:fill="FFFFFF"/>
                </w:rPr>
              </w:pPr>
              <w:r w:rsidRPr="00097153">
                <w:rPr>
                  <w:rFonts w:cs="Arial"/>
                  <w:color w:val="auto"/>
                  <w:sz w:val="24"/>
                  <w:shd w:val="clear" w:color="auto" w:fill="FFFFFF"/>
                </w:rPr>
                <w:t>Completed special requests by closing accounts; took orders for checks; exchanged foreign currencies; provided special statements, copies, and referrals; completed safe-deposit box procedures.</w:t>
              </w:r>
            </w:p>
            <w:p w:rsidR="008D7CC2" w:rsidRPr="00097153" w:rsidRDefault="008D7CC2" w:rsidP="008D7CC2">
              <w:pPr>
                <w:pStyle w:val="ListBullet"/>
                <w:rPr>
                  <w:rFonts w:cs="Arial"/>
                  <w:color w:val="auto"/>
                  <w:sz w:val="24"/>
                  <w:shd w:val="clear" w:color="auto" w:fill="FFFFFF"/>
                </w:rPr>
              </w:pPr>
              <w:r w:rsidRPr="00097153">
                <w:rPr>
                  <w:rFonts w:cs="Arial"/>
                  <w:color w:val="auto"/>
                  <w:sz w:val="24"/>
                  <w:shd w:val="clear" w:color="auto" w:fill="FFFFFF"/>
                </w:rPr>
                <w:t>Reconciled cash drawer by proving cash transactions; counted and packaged currency and coins; reconciled loan coupons and other transactions; turned in excess cash and mutilated currency to head teller; maintained supply of cash and currency.</w:t>
              </w:r>
            </w:p>
            <w:p w:rsidR="008D7CC2" w:rsidRPr="00097153" w:rsidRDefault="008D7CC2" w:rsidP="008D7CC2">
              <w:pPr>
                <w:pStyle w:val="ListBullet"/>
                <w:rPr>
                  <w:rFonts w:cs="Arial"/>
                  <w:color w:val="auto"/>
                  <w:sz w:val="24"/>
                  <w:shd w:val="clear" w:color="auto" w:fill="FFFFFF"/>
                </w:rPr>
              </w:pPr>
              <w:r w:rsidRPr="00097153">
                <w:rPr>
                  <w:rFonts w:cs="Arial"/>
                  <w:color w:val="auto"/>
                  <w:sz w:val="24"/>
                  <w:shd w:val="clear" w:color="auto" w:fill="FFFFFF"/>
                </w:rPr>
                <w:t>Complied with bank operations and security procedures by participating in all dual-control functions; maintained customer traffic surveys; auditing other tellers' currency; assisted in certification of proof</w:t>
              </w:r>
            </w:p>
            <w:p w:rsidR="00033327" w:rsidRPr="00097153" w:rsidRDefault="00105FC4" w:rsidP="008D7CC2">
              <w:pPr>
                <w:pStyle w:val="ListBullet"/>
                <w:numPr>
                  <w:ilvl w:val="0"/>
                  <w:numId w:val="0"/>
                </w:numPr>
                <w:rPr>
                  <w:bCs/>
                  <w:color w:val="auto"/>
                </w:rPr>
              </w:pPr>
            </w:p>
          </w:sdtContent>
        </w:sdt>
      </w:sdtContent>
    </w:sdt>
    <w:p w:rsidR="008D7CC2" w:rsidRPr="00097153" w:rsidRDefault="008D7CC2" w:rsidP="008D7CC2">
      <w:pPr>
        <w:pStyle w:val="Subsection"/>
        <w:rPr>
          <w:color w:val="auto"/>
          <w:sz w:val="24"/>
        </w:rPr>
      </w:pPr>
      <w:r w:rsidRPr="00097153">
        <w:rPr>
          <w:color w:val="auto"/>
          <w:sz w:val="24"/>
        </w:rPr>
        <w:t>chief cashier | habib metropolitan bank ltd., karachi | dec 2001-present</w:t>
      </w:r>
    </w:p>
    <w:p w:rsidR="008D7CC2" w:rsidRPr="008D7CC2" w:rsidRDefault="008D7CC2" w:rsidP="008D7CC2">
      <w:pPr>
        <w:pStyle w:val="ListBullet"/>
        <w:rPr>
          <w:rFonts w:cs="Arial"/>
          <w:color w:val="auto"/>
          <w:sz w:val="24"/>
          <w:shd w:val="clear" w:color="auto" w:fill="FFFFFF"/>
        </w:rPr>
      </w:pPr>
      <w:r w:rsidRPr="008D7CC2">
        <w:rPr>
          <w:rFonts w:cs="Arial"/>
          <w:color w:val="auto"/>
          <w:sz w:val="24"/>
          <w:shd w:val="clear" w:color="auto" w:fill="FFFFFF"/>
        </w:rPr>
        <w:t>Establish an exciting and welcoming affair for prospective clients on entering the bank</w:t>
      </w:r>
    </w:p>
    <w:p w:rsidR="008D7CC2" w:rsidRPr="008D7CC2" w:rsidRDefault="008D7CC2" w:rsidP="008D7CC2">
      <w:pPr>
        <w:pStyle w:val="ListBullet"/>
        <w:rPr>
          <w:rFonts w:cs="Arial"/>
          <w:color w:val="auto"/>
          <w:sz w:val="24"/>
          <w:shd w:val="clear" w:color="auto" w:fill="FFFFFF"/>
        </w:rPr>
      </w:pPr>
      <w:r w:rsidRPr="008D7CC2">
        <w:rPr>
          <w:rFonts w:cs="Arial"/>
          <w:color w:val="auto"/>
          <w:sz w:val="24"/>
          <w:shd w:val="clear" w:color="auto" w:fill="FFFFFF"/>
        </w:rPr>
        <w:t>Supervise debit, credit or cash transactions, as well as other forms of payments within the bank</w:t>
      </w:r>
    </w:p>
    <w:p w:rsidR="008D7CC2" w:rsidRPr="008D7CC2" w:rsidRDefault="008D7CC2" w:rsidP="008D7CC2">
      <w:pPr>
        <w:pStyle w:val="ListBullet"/>
        <w:rPr>
          <w:rFonts w:cs="Arial"/>
          <w:color w:val="auto"/>
          <w:sz w:val="24"/>
          <w:shd w:val="clear" w:color="auto" w:fill="FFFFFF"/>
        </w:rPr>
      </w:pPr>
      <w:r w:rsidRPr="008D7CC2">
        <w:rPr>
          <w:rFonts w:cs="Arial"/>
          <w:color w:val="auto"/>
          <w:sz w:val="24"/>
          <w:shd w:val="clear" w:color="auto" w:fill="FFFFFF"/>
        </w:rPr>
        <w:t>Review cash accounts on a daily basis</w:t>
      </w:r>
    </w:p>
    <w:p w:rsidR="008D7CC2" w:rsidRPr="008D7CC2" w:rsidRDefault="008D7CC2" w:rsidP="008D7CC2">
      <w:pPr>
        <w:pStyle w:val="ListBullet"/>
        <w:rPr>
          <w:rFonts w:cs="Arial"/>
          <w:color w:val="auto"/>
          <w:sz w:val="24"/>
          <w:shd w:val="clear" w:color="auto" w:fill="FFFFFF"/>
        </w:rPr>
      </w:pPr>
      <w:r w:rsidRPr="008D7CC2">
        <w:rPr>
          <w:rFonts w:cs="Arial"/>
          <w:color w:val="auto"/>
          <w:sz w:val="24"/>
          <w:shd w:val="clear" w:color="auto" w:fill="FFFFFF"/>
        </w:rPr>
        <w:t>Supply clients with relevant information on products and services available in the bank</w:t>
      </w:r>
    </w:p>
    <w:p w:rsidR="008D7CC2" w:rsidRPr="008D7CC2" w:rsidRDefault="008D7CC2" w:rsidP="008D7CC2">
      <w:pPr>
        <w:pStyle w:val="ListBullet"/>
        <w:rPr>
          <w:rFonts w:cs="Arial"/>
          <w:color w:val="auto"/>
          <w:sz w:val="24"/>
          <w:shd w:val="clear" w:color="auto" w:fill="FFFFFF"/>
        </w:rPr>
      </w:pPr>
      <w:r w:rsidRPr="008D7CC2">
        <w:rPr>
          <w:rFonts w:cs="Arial"/>
          <w:color w:val="auto"/>
          <w:sz w:val="24"/>
          <w:shd w:val="clear" w:color="auto" w:fill="FFFFFF"/>
        </w:rPr>
        <w:t>List all promotions and relay them to customers</w:t>
      </w:r>
    </w:p>
    <w:p w:rsidR="008D7CC2" w:rsidRPr="008D7CC2" w:rsidRDefault="008D7CC2" w:rsidP="008D7CC2">
      <w:pPr>
        <w:pStyle w:val="ListBullet"/>
        <w:rPr>
          <w:rFonts w:cs="Arial"/>
          <w:color w:val="auto"/>
          <w:sz w:val="24"/>
          <w:shd w:val="clear" w:color="auto" w:fill="FFFFFF"/>
        </w:rPr>
      </w:pPr>
      <w:r w:rsidRPr="008D7CC2">
        <w:rPr>
          <w:rFonts w:cs="Arial"/>
          <w:color w:val="auto"/>
          <w:sz w:val="24"/>
          <w:shd w:val="clear" w:color="auto" w:fill="FFFFFF"/>
        </w:rPr>
        <w:t>Resolve customer issues pertaining to products and services</w:t>
      </w:r>
    </w:p>
    <w:p w:rsidR="008D7CC2" w:rsidRPr="008D7CC2" w:rsidRDefault="008D7CC2" w:rsidP="008D7CC2">
      <w:pPr>
        <w:pStyle w:val="ListBullet"/>
        <w:rPr>
          <w:rFonts w:cs="Arial"/>
          <w:color w:val="auto"/>
          <w:sz w:val="24"/>
          <w:shd w:val="clear" w:color="auto" w:fill="FFFFFF"/>
        </w:rPr>
      </w:pPr>
      <w:r w:rsidRPr="008D7CC2">
        <w:rPr>
          <w:rFonts w:cs="Arial"/>
          <w:color w:val="auto"/>
          <w:sz w:val="24"/>
          <w:shd w:val="clear" w:color="auto" w:fill="FFFFFF"/>
        </w:rPr>
        <w:t>Manage exchanges and returns, taking into account the bank’s procedures on such matters</w:t>
      </w:r>
    </w:p>
    <w:p w:rsidR="008D7CC2" w:rsidRPr="008D7CC2" w:rsidRDefault="008D7CC2" w:rsidP="008D7CC2">
      <w:pPr>
        <w:pStyle w:val="ListBullet"/>
        <w:rPr>
          <w:rFonts w:cs="Arial"/>
          <w:color w:val="auto"/>
          <w:sz w:val="24"/>
          <w:shd w:val="clear" w:color="auto" w:fill="FFFFFF"/>
        </w:rPr>
      </w:pPr>
      <w:r w:rsidRPr="008D7CC2">
        <w:rPr>
          <w:rFonts w:cs="Arial"/>
          <w:color w:val="auto"/>
          <w:sz w:val="24"/>
          <w:shd w:val="clear" w:color="auto" w:fill="FFFFFF"/>
        </w:rPr>
        <w:t>Maintain an extensive report on daily, weekly, and monthly transactions</w:t>
      </w:r>
    </w:p>
    <w:p w:rsidR="008D7CC2" w:rsidRPr="008D7CC2" w:rsidRDefault="008D7CC2" w:rsidP="008D7CC2">
      <w:pPr>
        <w:pStyle w:val="ListBullet"/>
        <w:rPr>
          <w:rFonts w:cs="Arial"/>
          <w:color w:val="auto"/>
          <w:sz w:val="24"/>
          <w:shd w:val="clear" w:color="auto" w:fill="FFFFFF"/>
        </w:rPr>
      </w:pPr>
      <w:r w:rsidRPr="008D7CC2">
        <w:rPr>
          <w:rFonts w:cs="Arial"/>
          <w:color w:val="auto"/>
          <w:sz w:val="24"/>
          <w:shd w:val="clear" w:color="auto" w:fill="FFFFFF"/>
        </w:rPr>
        <w:t>Supply information that will enable the bank to know the products and services which are successful and those which should be discontinued</w:t>
      </w:r>
    </w:p>
    <w:p w:rsidR="008D7CC2" w:rsidRPr="008D7CC2" w:rsidRDefault="008D7CC2" w:rsidP="008D7CC2">
      <w:pPr>
        <w:pStyle w:val="ListBullet"/>
        <w:rPr>
          <w:rFonts w:cs="Arial"/>
          <w:color w:val="auto"/>
          <w:sz w:val="24"/>
          <w:shd w:val="clear" w:color="auto" w:fill="FFFFFF"/>
        </w:rPr>
      </w:pPr>
      <w:r w:rsidRPr="008D7CC2">
        <w:rPr>
          <w:rFonts w:cs="Arial"/>
          <w:color w:val="auto"/>
          <w:sz w:val="24"/>
          <w:shd w:val="clear" w:color="auto" w:fill="FFFFFF"/>
        </w:rPr>
        <w:t>Provide support for the bank in facilitating the training o</w:t>
      </w:r>
      <w:r w:rsidRPr="00097153">
        <w:rPr>
          <w:rFonts w:cs="Arial"/>
          <w:color w:val="auto"/>
          <w:sz w:val="24"/>
          <w:shd w:val="clear" w:color="auto" w:fill="FFFFFF"/>
        </w:rPr>
        <w:t>f newly hired cashiers</w:t>
      </w:r>
    </w:p>
    <w:p w:rsidR="0043039B" w:rsidRDefault="0043039B" w:rsidP="0043039B">
      <w:pPr>
        <w:pStyle w:val="SectionHeading"/>
        <w:rPr>
          <w:color w:val="auto"/>
          <w:sz w:val="28"/>
        </w:rPr>
      </w:pPr>
      <w:bookmarkStart w:id="0" w:name="_GoBack"/>
      <w:bookmarkEnd w:id="0"/>
      <w:r w:rsidRPr="00097153">
        <w:rPr>
          <w:color w:val="auto"/>
          <w:sz w:val="28"/>
        </w:rPr>
        <w:t>Education</w:t>
      </w:r>
    </w:p>
    <w:p w:rsidR="003E3351" w:rsidRPr="00DF72E2" w:rsidRDefault="003E3351" w:rsidP="003E3351">
      <w:pPr>
        <w:rPr>
          <w:b/>
          <w:sz w:val="28"/>
        </w:rPr>
      </w:pPr>
      <w:r w:rsidRPr="00DF72E2">
        <w:rPr>
          <w:b/>
          <w:sz w:val="28"/>
        </w:rPr>
        <w:t>B.A  (Private)</w:t>
      </w:r>
      <w:r w:rsidR="00DF72E2" w:rsidRPr="00DF72E2">
        <w:rPr>
          <w:b/>
          <w:sz w:val="28"/>
        </w:rPr>
        <w:tab/>
        <w:t xml:space="preserve"> </w:t>
      </w:r>
      <w:r w:rsidRPr="00DF72E2">
        <w:rPr>
          <w:b/>
          <w:sz w:val="28"/>
        </w:rPr>
        <w:t>University of Karachi</w:t>
      </w:r>
      <w:r w:rsidR="00DF72E2" w:rsidRPr="00DF72E2">
        <w:rPr>
          <w:b/>
          <w:sz w:val="28"/>
        </w:rPr>
        <w:t xml:space="preserve">    </w:t>
      </w:r>
      <w:r w:rsidR="006D676F">
        <w:rPr>
          <w:b/>
          <w:sz w:val="28"/>
        </w:rPr>
        <w:t>(ONGOING</w:t>
      </w:r>
      <w:r w:rsidRPr="00DF72E2">
        <w:rPr>
          <w:b/>
          <w:sz w:val="28"/>
        </w:rPr>
        <w:t>)</w:t>
      </w:r>
    </w:p>
    <w:p w:rsidR="0043039B" w:rsidRPr="0043039B" w:rsidRDefault="0043039B" w:rsidP="0043039B">
      <w:pPr>
        <w:pStyle w:val="Subsection"/>
        <w:spacing w:before="100"/>
        <w:rPr>
          <w:b w:val="0"/>
          <w:color w:val="auto"/>
          <w:sz w:val="24"/>
        </w:rPr>
      </w:pPr>
      <w:r w:rsidRPr="0043039B">
        <w:rPr>
          <w:b w:val="0"/>
          <w:color w:val="auto"/>
          <w:sz w:val="24"/>
        </w:rPr>
        <w:t>Matriculation with karachi board | allama iqbal college, karachi</w:t>
      </w:r>
    </w:p>
    <w:sdt>
      <w:sdtPr>
        <w:rPr>
          <w:b w:val="0"/>
          <w:caps w:val="0"/>
          <w:color w:val="auto"/>
          <w:sz w:val="24"/>
        </w:rPr>
        <w:id w:val="-1106653387"/>
      </w:sdtPr>
      <w:sdtEndPr>
        <w:rPr>
          <w:b/>
          <w:bCs w:val="0"/>
          <w:caps/>
          <w:sz w:val="18"/>
        </w:rPr>
      </w:sdtEndPr>
      <w:sdtContent>
        <w:sdt>
          <w:sdtPr>
            <w:rPr>
              <w:b w:val="0"/>
              <w:caps w:val="0"/>
              <w:color w:val="auto"/>
              <w:sz w:val="24"/>
            </w:rPr>
            <w:id w:val="-514004892"/>
          </w:sdtPr>
          <w:sdtEndPr>
            <w:rPr>
              <w:bCs w:val="0"/>
              <w:caps/>
            </w:rPr>
          </w:sdtEndPr>
          <w:sdtContent>
            <w:p w:rsidR="0043039B" w:rsidRPr="00097153" w:rsidRDefault="0043039B" w:rsidP="0043039B">
              <w:pPr>
                <w:pStyle w:val="Subsection"/>
                <w:rPr>
                  <w:color w:val="auto"/>
                </w:rPr>
              </w:pPr>
              <w:r w:rsidRPr="0043039B">
                <w:rPr>
                  <w:b w:val="0"/>
                  <w:color w:val="auto"/>
                  <w:sz w:val="24"/>
                </w:rPr>
                <w:t>Intermediate with karachi board | st. paul’</w:t>
              </w:r>
              <w:r>
                <w:rPr>
                  <w:b w:val="0"/>
                  <w:color w:val="auto"/>
                  <w:sz w:val="24"/>
                </w:rPr>
                <w:t>s school</w:t>
              </w:r>
              <w:r w:rsidRPr="0043039B">
                <w:rPr>
                  <w:b w:val="0"/>
                  <w:color w:val="auto"/>
                  <w:sz w:val="24"/>
                </w:rPr>
                <w:t>, karachi</w:t>
              </w:r>
            </w:p>
          </w:sdtContent>
        </w:sdt>
      </w:sdtContent>
    </w:sdt>
    <w:p w:rsidR="008D7CC2" w:rsidRPr="00097153" w:rsidRDefault="008D7CC2" w:rsidP="008D7CC2">
      <w:pPr>
        <w:pStyle w:val="ListBullet"/>
        <w:numPr>
          <w:ilvl w:val="0"/>
          <w:numId w:val="0"/>
        </w:numPr>
        <w:rPr>
          <w:color w:val="auto"/>
        </w:rPr>
      </w:pPr>
    </w:p>
    <w:sectPr w:rsidR="008D7CC2" w:rsidRPr="00097153" w:rsidSect="002D47DD">
      <w:footerReference w:type="default" r:id="rId9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58C" w:rsidRDefault="00BC158C">
      <w:pPr>
        <w:spacing w:after="0"/>
      </w:pPr>
      <w:r>
        <w:separator/>
      </w:r>
    </w:p>
  </w:endnote>
  <w:endnote w:type="continuationSeparator" w:id="1">
    <w:p w:rsidR="00BC158C" w:rsidRDefault="00BC158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327" w:rsidRDefault="00111376">
    <w:pPr>
      <w:pStyle w:val="Footer"/>
    </w:pPr>
    <w:r>
      <w:t xml:space="preserve">Page </w:t>
    </w:r>
    <w:r w:rsidR="00105FC4">
      <w:fldChar w:fldCharType="begin"/>
    </w:r>
    <w:r>
      <w:instrText xml:space="preserve"> PAGE   \* MERGEFORMAT </w:instrText>
    </w:r>
    <w:r w:rsidR="00105FC4">
      <w:fldChar w:fldCharType="separate"/>
    </w:r>
    <w:r w:rsidR="006D676F">
      <w:rPr>
        <w:noProof/>
      </w:rPr>
      <w:t>2</w:t>
    </w:r>
    <w:r w:rsidR="00105FC4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58C" w:rsidRDefault="00BC158C">
      <w:pPr>
        <w:spacing w:after="0"/>
      </w:pPr>
      <w:r>
        <w:separator/>
      </w:r>
    </w:p>
  </w:footnote>
  <w:footnote w:type="continuationSeparator" w:id="1">
    <w:p w:rsidR="00BC158C" w:rsidRDefault="00BC158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1493099E"/>
    <w:multiLevelType w:val="multilevel"/>
    <w:tmpl w:val="3DAA0C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F72F5C"/>
    <w:multiLevelType w:val="multilevel"/>
    <w:tmpl w:val="4128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2A1D59"/>
    <w:multiLevelType w:val="multilevel"/>
    <w:tmpl w:val="24AE9D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3"/>
  </w:num>
  <w:num w:numId="7">
    <w:abstractNumId w:val="0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2754"/>
    <w:rsid w:val="00033327"/>
    <w:rsid w:val="00097153"/>
    <w:rsid w:val="00105FC4"/>
    <w:rsid w:val="0010691B"/>
    <w:rsid w:val="00111376"/>
    <w:rsid w:val="001842F8"/>
    <w:rsid w:val="002D47DD"/>
    <w:rsid w:val="003E3351"/>
    <w:rsid w:val="003E780C"/>
    <w:rsid w:val="0043039B"/>
    <w:rsid w:val="005C2754"/>
    <w:rsid w:val="006D676F"/>
    <w:rsid w:val="008D7CC2"/>
    <w:rsid w:val="009A1D42"/>
    <w:rsid w:val="00A92015"/>
    <w:rsid w:val="00BC158C"/>
    <w:rsid w:val="00CF6394"/>
    <w:rsid w:val="00DE5963"/>
    <w:rsid w:val="00DF72E2"/>
    <w:rsid w:val="00FA74CC"/>
    <w:rsid w:val="00FE3E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2D47DD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sid w:val="002D47DD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2D47DD"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rsid w:val="002D47DD"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rsid w:val="002D47DD"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rsid w:val="002D47DD"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rsid w:val="002D47D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D47DD"/>
  </w:style>
  <w:style w:type="paragraph" w:styleId="Footer">
    <w:name w:val="footer"/>
    <w:basedOn w:val="Normal"/>
    <w:link w:val="FooterChar"/>
    <w:uiPriority w:val="99"/>
    <w:unhideWhenUsed/>
    <w:rsid w:val="002D47DD"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2D47DD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2D47DD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sid w:val="002D47DD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rsid w:val="002D47DD"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rsid w:val="002D47DD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sid w:val="002D47DD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rsid w:val="002D47DD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sid w:val="002D47DD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rsid w:val="002D47DD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sid w:val="002D47DD"/>
    <w:rPr>
      <w:b/>
      <w:bCs/>
      <w:color w:val="0D0D0D" w:themeColor="text1" w:themeTint="F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2F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2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sha.irfan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4F838CEE7D9439E84F21831605FD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3FF9B-E72C-4922-894D-D4B8BA3A08E8}"/>
      </w:docPartPr>
      <w:docPartBody>
        <w:p w:rsidR="00344D29" w:rsidRDefault="00AD55BB">
          <w:pPr>
            <w:pStyle w:val="94F838CEE7D9439E84F21831605FD66C"/>
          </w:pPr>
          <w:r>
            <w:t>[Your Name]</w:t>
          </w:r>
        </w:p>
      </w:docPartBody>
    </w:docPart>
    <w:docPart>
      <w:docPartPr>
        <w:name w:val="90B398D2FFE34460B14F21C80DCD9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CF291-EDB2-49B7-9198-3AFF2CC37EF8}"/>
      </w:docPartPr>
      <w:docPartBody>
        <w:p w:rsidR="00344D29" w:rsidRDefault="00AD55BB">
          <w:pPr>
            <w:pStyle w:val="90B398D2FFE34460B14F21C80DCD9BCC"/>
          </w:pPr>
          <w:r>
            <w:t>[Address, City, ST  ZIP Code]</w:t>
          </w:r>
        </w:p>
      </w:docPartBody>
    </w:docPart>
    <w:docPart>
      <w:docPartPr>
        <w:name w:val="0235B3E7CF4346FD9CF3B6B71B272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10F35-1D52-4458-9201-2947ECFA5E3B}"/>
      </w:docPartPr>
      <w:docPartBody>
        <w:p w:rsidR="00344D29" w:rsidRDefault="00AD55BB">
          <w:pPr>
            <w:pStyle w:val="0235B3E7CF4346FD9CF3B6B71B27291E"/>
          </w:pPr>
          <w:r>
            <w:t>[Telephone]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91589"/>
    <w:rsid w:val="0020549A"/>
    <w:rsid w:val="00303269"/>
    <w:rsid w:val="00344D29"/>
    <w:rsid w:val="00691589"/>
    <w:rsid w:val="00AD55BB"/>
    <w:rsid w:val="00C777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F838CEE7D9439E84F21831605FD66C">
    <w:name w:val="94F838CEE7D9439E84F21831605FD66C"/>
    <w:rsid w:val="00344D29"/>
  </w:style>
  <w:style w:type="paragraph" w:customStyle="1" w:styleId="90B398D2FFE34460B14F21C80DCD9BCC">
    <w:name w:val="90B398D2FFE34460B14F21C80DCD9BCC"/>
    <w:rsid w:val="00344D29"/>
  </w:style>
  <w:style w:type="paragraph" w:customStyle="1" w:styleId="0235B3E7CF4346FD9CF3B6B71B27291E">
    <w:name w:val="0235B3E7CF4346FD9CF3B6B71B27291E"/>
    <w:rsid w:val="00344D29"/>
  </w:style>
  <w:style w:type="paragraph" w:customStyle="1" w:styleId="E6C79A3067884C8A95945F9698212A03">
    <w:name w:val="E6C79A3067884C8A95945F9698212A03"/>
    <w:rsid w:val="00344D29"/>
  </w:style>
  <w:style w:type="paragraph" w:customStyle="1" w:styleId="3E1EF88557754DBBA7E2D5A10BE1DEB4">
    <w:name w:val="3E1EF88557754DBBA7E2D5A10BE1DEB4"/>
    <w:rsid w:val="00344D29"/>
  </w:style>
  <w:style w:type="paragraph" w:customStyle="1" w:styleId="E9AD3FDBB9774B02B02B30546412C7A6">
    <w:name w:val="E9AD3FDBB9774B02B02B30546412C7A6"/>
    <w:rsid w:val="00344D29"/>
  </w:style>
  <w:style w:type="paragraph" w:customStyle="1" w:styleId="8E1F81289B11487CAA8E733D1C1E9C1E">
    <w:name w:val="8E1F81289B11487CAA8E733D1C1E9C1E"/>
    <w:rsid w:val="00344D29"/>
  </w:style>
  <w:style w:type="paragraph" w:customStyle="1" w:styleId="CE4136B2E4F042EDA970591D97E9EC29">
    <w:name w:val="CE4136B2E4F042EDA970591D97E9EC29"/>
    <w:rsid w:val="00344D29"/>
  </w:style>
  <w:style w:type="paragraph" w:customStyle="1" w:styleId="39A7D74D317B4AC5A721F6E6D1DCF19A">
    <w:name w:val="39A7D74D317B4AC5A721F6E6D1DCF19A"/>
    <w:rsid w:val="00344D29"/>
  </w:style>
  <w:style w:type="character" w:styleId="PlaceholderText">
    <w:name w:val="Placeholder Text"/>
    <w:basedOn w:val="DefaultParagraphFont"/>
    <w:uiPriority w:val="99"/>
    <w:semiHidden/>
    <w:rsid w:val="00691589"/>
    <w:rPr>
      <w:color w:val="808080"/>
    </w:rPr>
  </w:style>
  <w:style w:type="paragraph" w:customStyle="1" w:styleId="2EEB937003C84016AF134C12FC2B20A8">
    <w:name w:val="2EEB937003C84016AF134C12FC2B20A8"/>
    <w:rsid w:val="00344D29"/>
  </w:style>
  <w:style w:type="paragraph" w:customStyle="1" w:styleId="C7F6D20FA8CF456DA483D40ACEDA8B82">
    <w:name w:val="C7F6D20FA8CF456DA483D40ACEDA8B82"/>
    <w:rsid w:val="00344D29"/>
  </w:style>
  <w:style w:type="paragraph" w:styleId="ListBullet">
    <w:name w:val="List Bullet"/>
    <w:basedOn w:val="Normal"/>
    <w:uiPriority w:val="1"/>
    <w:unhideWhenUsed/>
    <w:qFormat/>
    <w:rsid w:val="00344D29"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146E3DE68E7C41438438B54AD3756080">
    <w:name w:val="146E3DE68E7C41438438B54AD3756080"/>
    <w:rsid w:val="00344D29"/>
  </w:style>
  <w:style w:type="paragraph" w:customStyle="1" w:styleId="7F00E6094E8B4AB4BB99E4B4765C11E3">
    <w:name w:val="7F00E6094E8B4AB4BB99E4B4765C11E3"/>
    <w:rsid w:val="00344D29"/>
  </w:style>
  <w:style w:type="paragraph" w:customStyle="1" w:styleId="AC962613279048719005DEC18993DC7B">
    <w:name w:val="AC962613279048719005DEC18993DC7B"/>
    <w:rsid w:val="00344D29"/>
  </w:style>
  <w:style w:type="paragraph" w:customStyle="1" w:styleId="721BDC4F69AA4C8B915901B3BE83779C">
    <w:name w:val="721BDC4F69AA4C8B915901B3BE83779C"/>
    <w:rsid w:val="00344D29"/>
  </w:style>
  <w:style w:type="paragraph" w:customStyle="1" w:styleId="CF443C6292BB4A7F9949C7C760DF20C8">
    <w:name w:val="CF443C6292BB4A7F9949C7C760DF20C8"/>
    <w:rsid w:val="00344D29"/>
  </w:style>
  <w:style w:type="paragraph" w:customStyle="1" w:styleId="696F5E1766964B8AA38563E45B25C9E5">
    <w:name w:val="696F5E1766964B8AA38563E45B25C9E5"/>
    <w:rsid w:val="00344D29"/>
  </w:style>
  <w:style w:type="paragraph" w:customStyle="1" w:styleId="98163FA7DEB04C16BCC3B2393A26F348">
    <w:name w:val="98163FA7DEB04C16BCC3B2393A26F348"/>
    <w:rsid w:val="00344D29"/>
  </w:style>
  <w:style w:type="paragraph" w:customStyle="1" w:styleId="3A638388ABA1467BA957B63092099023">
    <w:name w:val="3A638388ABA1467BA957B63092099023"/>
    <w:rsid w:val="00691589"/>
  </w:style>
  <w:style w:type="paragraph" w:customStyle="1" w:styleId="9461DFB72EFD4DEAB303EFEE4ADF9532">
    <w:name w:val="9461DFB72EFD4DEAB303EFEE4ADF9532"/>
    <w:rsid w:val="0069158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R-31, 13-D/1 Gulshan-e-Iqbal, Karachi</CompanyAddress>
  <CompanyPhone>0300-2512398</CompanyPhone>
  <CompanyFax/>
  <CompanyEmail>Irfan.rehman@habibmetro.com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67</TotalTime>
  <Pages>1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Irfan  Rehman</dc:creator>
  <cp:keywords/>
  <cp:lastModifiedBy>User</cp:lastModifiedBy>
  <cp:revision>17</cp:revision>
  <cp:lastPrinted>2017-07-03T16:07:00Z</cp:lastPrinted>
  <dcterms:created xsi:type="dcterms:W3CDTF">2017-02-21T11:25:00Z</dcterms:created>
  <dcterms:modified xsi:type="dcterms:W3CDTF">2017-09-15T05:24:00Z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