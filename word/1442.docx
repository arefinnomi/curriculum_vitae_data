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F6A" w:rsidRPr="002242B7" w:rsidRDefault="00F07F6A" w:rsidP="001A4D4D">
      <w:pPr>
        <w:jc w:val="center"/>
        <w:rPr>
          <w:rFonts w:ascii="Calibri" w:hAnsi="Calibri" w:cs="Calibri"/>
          <w:b/>
          <w:sz w:val="22"/>
          <w:u w:val="single"/>
          <w:lang w:val="pt-BR"/>
        </w:rPr>
      </w:pPr>
      <w:r w:rsidRPr="002242B7">
        <w:rPr>
          <w:rFonts w:ascii="Calibri" w:hAnsi="Calibri" w:cs="Calibri"/>
          <w:b/>
          <w:bCs/>
          <w:sz w:val="32"/>
          <w:u w:val="single"/>
        </w:rPr>
        <w:t>Curriculum – Vitae</w:t>
      </w:r>
    </w:p>
    <w:p w:rsidR="00B20BD3" w:rsidRDefault="00884ECE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 xml:space="preserve">   </w:t>
      </w:r>
    </w:p>
    <w:p w:rsidR="00E2364F" w:rsidRPr="002242B7" w:rsidRDefault="008309B0" w:rsidP="00CB5AB3">
      <w:pPr>
        <w:pBdr>
          <w:bottom w:val="single" w:sz="24" w:space="1" w:color="auto"/>
        </w:pBdr>
        <w:rPr>
          <w:rFonts w:ascii="Calibri" w:hAnsi="Calibri" w:cs="Calibri"/>
          <w:sz w:val="28"/>
          <w:szCs w:val="36"/>
          <w:lang w:val="pt-BR"/>
        </w:rPr>
      </w:pPr>
      <w:r>
        <w:rPr>
          <w:rFonts w:ascii="Calibri" w:hAnsi="Calibri" w:cs="Calibri"/>
          <w:b/>
          <w:sz w:val="32"/>
          <w:szCs w:val="36"/>
          <w:lang w:val="pt-BR"/>
        </w:rPr>
        <w:t>FAIZAN HUSAIN</w:t>
      </w:r>
    </w:p>
    <w:p w:rsidR="00640395" w:rsidRPr="002242B7" w:rsidRDefault="00FB108C" w:rsidP="00FB108C">
      <w:pPr>
        <w:rPr>
          <w:rFonts w:ascii="Calibri" w:hAnsi="Calibri" w:cs="Calibri"/>
          <w:lang w:val="pt-BR"/>
        </w:rPr>
      </w:pPr>
      <w:r w:rsidRPr="002242B7">
        <w:rPr>
          <w:rFonts w:ascii="Calibri" w:hAnsi="Calibri" w:cs="Calibri"/>
          <w:lang w:val="pt-BR"/>
        </w:rPr>
        <w:t xml:space="preserve"> </w:t>
      </w:r>
      <w:r w:rsidR="001F25EB" w:rsidRPr="002242B7">
        <w:rPr>
          <w:rFonts w:ascii="Calibri" w:hAnsi="Calibri" w:cs="Calibri"/>
          <w:lang w:val="pt-BR"/>
        </w:rPr>
        <w:t>E-Mail</w:t>
      </w:r>
      <w:r w:rsidR="00CB5AB3" w:rsidRPr="002242B7">
        <w:rPr>
          <w:rFonts w:ascii="Calibri" w:hAnsi="Calibri" w:cs="Calibri"/>
          <w:lang w:val="pt-BR"/>
        </w:rPr>
        <w:t xml:space="preserve"> </w:t>
      </w:r>
      <w:r w:rsidR="000043C2" w:rsidRPr="002242B7">
        <w:rPr>
          <w:rFonts w:ascii="Calibri" w:hAnsi="Calibri" w:cs="Calibri"/>
          <w:lang w:val="pt-BR"/>
        </w:rPr>
        <w:t xml:space="preserve"> </w:t>
      </w:r>
      <w:r w:rsidR="005A106D" w:rsidRPr="002242B7">
        <w:rPr>
          <w:rFonts w:ascii="Calibri" w:hAnsi="Calibri" w:cs="Calibri"/>
          <w:lang w:val="pt-BR"/>
        </w:rPr>
        <w:t xml:space="preserve"> </w:t>
      </w:r>
      <w:r w:rsidR="00CB5AB3" w:rsidRPr="002242B7">
        <w:rPr>
          <w:rFonts w:ascii="Calibri" w:hAnsi="Calibri" w:cs="Calibri"/>
          <w:lang w:val="pt-BR"/>
        </w:rPr>
        <w:t xml:space="preserve"> </w:t>
      </w:r>
      <w:r w:rsidR="001F25EB" w:rsidRPr="002242B7">
        <w:rPr>
          <w:rFonts w:ascii="Calibri" w:hAnsi="Calibri" w:cs="Calibri"/>
          <w:lang w:val="pt-BR"/>
        </w:rPr>
        <w:t>:</w:t>
      </w:r>
      <w:r w:rsidR="00640395" w:rsidRPr="002242B7">
        <w:rPr>
          <w:rFonts w:ascii="Calibri" w:hAnsi="Calibri" w:cs="Calibri"/>
          <w:lang w:val="pt-BR"/>
        </w:rPr>
        <w:t xml:space="preserve">  </w:t>
      </w:r>
      <w:hyperlink r:id="rId5" w:history="1">
        <w:r w:rsidR="008309B0" w:rsidRPr="00C80AB9">
          <w:rPr>
            <w:rStyle w:val="Hyperlink"/>
            <w:rFonts w:ascii="Calibri" w:hAnsi="Calibri" w:cs="Calibri"/>
            <w:lang w:val="pt-BR"/>
          </w:rPr>
          <w:t>faizanhusain89@gmail.com</w:t>
        </w:r>
      </w:hyperlink>
    </w:p>
    <w:p w:rsidR="00CB5AB3" w:rsidRPr="002242B7" w:rsidRDefault="005A106D" w:rsidP="00FB108C">
      <w:pPr>
        <w:rPr>
          <w:rFonts w:ascii="Calibri" w:hAnsi="Calibri" w:cs="Calibri"/>
          <w:lang w:val="pt-BR"/>
        </w:rPr>
      </w:pPr>
      <w:r w:rsidRPr="002242B7">
        <w:rPr>
          <w:rFonts w:ascii="Calibri" w:hAnsi="Calibri" w:cs="Calibri"/>
          <w:lang w:val="pt-BR"/>
        </w:rPr>
        <w:t xml:space="preserve"> </w:t>
      </w:r>
      <w:r w:rsidR="00862C52" w:rsidRPr="002242B7">
        <w:rPr>
          <w:rFonts w:ascii="Calibri" w:hAnsi="Calibri" w:cs="Calibri"/>
          <w:lang w:val="pt-BR"/>
        </w:rPr>
        <w:t>Mob.</w:t>
      </w:r>
      <w:r w:rsidR="00CB5AB3" w:rsidRPr="002242B7">
        <w:rPr>
          <w:rFonts w:ascii="Calibri" w:hAnsi="Calibri" w:cs="Calibri"/>
          <w:lang w:val="pt-BR"/>
        </w:rPr>
        <w:t>no</w:t>
      </w:r>
      <w:r w:rsidRPr="002242B7">
        <w:rPr>
          <w:rFonts w:ascii="Calibri" w:hAnsi="Calibri" w:cs="Calibri"/>
          <w:lang w:val="pt-BR"/>
        </w:rPr>
        <w:t xml:space="preserve"> </w:t>
      </w:r>
      <w:r w:rsidR="00862C52" w:rsidRPr="002242B7">
        <w:rPr>
          <w:rFonts w:ascii="Calibri" w:hAnsi="Calibri" w:cs="Calibri"/>
          <w:lang w:val="pt-BR"/>
        </w:rPr>
        <w:t xml:space="preserve"> </w:t>
      </w:r>
      <w:r w:rsidR="00CB5AB3" w:rsidRPr="002242B7">
        <w:rPr>
          <w:rFonts w:ascii="Calibri" w:hAnsi="Calibri" w:cs="Calibri"/>
          <w:lang w:val="pt-BR"/>
        </w:rPr>
        <w:t xml:space="preserve"> </w:t>
      </w:r>
      <w:r w:rsidR="00640395" w:rsidRPr="002242B7">
        <w:rPr>
          <w:rFonts w:ascii="Calibri" w:hAnsi="Calibri" w:cs="Calibri"/>
          <w:lang w:val="pt-BR"/>
        </w:rPr>
        <w:t xml:space="preserve">:  </w:t>
      </w:r>
      <w:r w:rsidR="008309B0">
        <w:rPr>
          <w:rFonts w:ascii="Calibri" w:hAnsi="Calibri" w:cs="Calibri"/>
          <w:lang w:val="pt-BR"/>
        </w:rPr>
        <w:t>+91-9540249242,9696749262</w:t>
      </w:r>
    </w:p>
    <w:p w:rsidR="00CB5AB3" w:rsidRDefault="00CB5AB3" w:rsidP="001A4D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88"/>
      </w:tblGrid>
      <w:tr w:rsidR="008C054C">
        <w:tc>
          <w:tcPr>
            <w:tcW w:w="10188" w:type="dxa"/>
          </w:tcPr>
          <w:p w:rsidR="008C054C" w:rsidRDefault="003D71F1">
            <w:pPr>
              <w:pStyle w:val="Heading1"/>
            </w:pPr>
            <w:r>
              <w:t>PROFILE</w:t>
            </w:r>
          </w:p>
        </w:tc>
      </w:tr>
    </w:tbl>
    <w:p w:rsidR="00B868C1" w:rsidRPr="00AD555E" w:rsidRDefault="00B868C1" w:rsidP="00025C2B">
      <w:pPr>
        <w:rPr>
          <w:rFonts w:ascii="Calibri" w:hAnsi="Calibri" w:cs="Calibri"/>
          <w:sz w:val="22"/>
          <w:szCs w:val="22"/>
        </w:rPr>
      </w:pPr>
    </w:p>
    <w:p w:rsidR="002750BB" w:rsidRPr="00A32B89" w:rsidRDefault="00B244A1" w:rsidP="00F04FDB">
      <w:pPr>
        <w:numPr>
          <w:ilvl w:val="0"/>
          <w:numId w:val="1"/>
        </w:numPr>
        <w:rPr>
          <w:rFonts w:ascii="Calibri" w:hAnsi="Calibri" w:cs="Calibri"/>
          <w:b/>
          <w:szCs w:val="22"/>
        </w:rPr>
      </w:pPr>
      <w:r>
        <w:rPr>
          <w:rFonts w:ascii="Calibri" w:hAnsi="Calibri" w:cs="Calibri"/>
          <w:b/>
          <w:szCs w:val="22"/>
        </w:rPr>
        <w:t>Diligent Professional</w:t>
      </w:r>
      <w:r w:rsidR="00C342BB" w:rsidRPr="00A32B89">
        <w:rPr>
          <w:rFonts w:ascii="Calibri" w:hAnsi="Calibri" w:cs="Calibri"/>
          <w:b/>
          <w:szCs w:val="22"/>
        </w:rPr>
        <w:t xml:space="preserve"> having </w:t>
      </w:r>
      <w:r w:rsidR="008C054C" w:rsidRPr="00A32B89">
        <w:rPr>
          <w:rFonts w:ascii="Calibri" w:hAnsi="Calibri" w:cs="Calibri"/>
          <w:b/>
          <w:szCs w:val="22"/>
        </w:rPr>
        <w:t xml:space="preserve">with </w:t>
      </w:r>
      <w:r w:rsidR="008309B0">
        <w:rPr>
          <w:rFonts w:ascii="Calibri" w:hAnsi="Calibri" w:cs="Calibri"/>
          <w:b/>
          <w:szCs w:val="22"/>
        </w:rPr>
        <w:t>1</w:t>
      </w:r>
      <w:r w:rsidR="00691E8D" w:rsidRPr="00A32B89">
        <w:rPr>
          <w:rFonts w:ascii="Calibri" w:hAnsi="Calibri" w:cs="Calibri"/>
          <w:b/>
          <w:szCs w:val="22"/>
        </w:rPr>
        <w:t xml:space="preserve"> year</w:t>
      </w:r>
      <w:r w:rsidR="00FB108C">
        <w:rPr>
          <w:rFonts w:ascii="Calibri" w:hAnsi="Calibri" w:cs="Calibri"/>
          <w:b/>
          <w:szCs w:val="22"/>
        </w:rPr>
        <w:t xml:space="preserve"> of experience in Supplier Quality Assurance</w:t>
      </w:r>
      <w:r w:rsidR="00155C82" w:rsidRPr="00A32B89">
        <w:rPr>
          <w:rFonts w:ascii="Calibri" w:hAnsi="Calibri" w:cs="Calibri"/>
          <w:b/>
          <w:szCs w:val="22"/>
        </w:rPr>
        <w:t>/</w:t>
      </w:r>
      <w:r w:rsidR="00FB108C">
        <w:rPr>
          <w:rFonts w:ascii="Calibri" w:hAnsi="Calibri" w:cs="Calibri"/>
          <w:b/>
          <w:szCs w:val="22"/>
        </w:rPr>
        <w:t xml:space="preserve"> </w:t>
      </w:r>
      <w:r w:rsidR="00155C82" w:rsidRPr="00A32B89">
        <w:rPr>
          <w:rFonts w:ascii="Calibri" w:hAnsi="Calibri" w:cs="Calibri"/>
          <w:b/>
          <w:szCs w:val="22"/>
        </w:rPr>
        <w:t>In-Process</w:t>
      </w:r>
      <w:r w:rsidR="004C4F2A" w:rsidRPr="00A32B89">
        <w:rPr>
          <w:rFonts w:ascii="Calibri" w:hAnsi="Calibri" w:cs="Calibri"/>
          <w:b/>
          <w:szCs w:val="22"/>
        </w:rPr>
        <w:t>.</w:t>
      </w:r>
    </w:p>
    <w:p w:rsidR="00B868C1" w:rsidRPr="00A32B89" w:rsidRDefault="00B868C1" w:rsidP="00F04FDB">
      <w:pPr>
        <w:numPr>
          <w:ilvl w:val="0"/>
          <w:numId w:val="1"/>
        </w:numPr>
        <w:rPr>
          <w:rFonts w:ascii="Calibri" w:hAnsi="Calibri" w:cs="Calibri"/>
          <w:b/>
          <w:szCs w:val="22"/>
        </w:rPr>
      </w:pPr>
      <w:r w:rsidRPr="00A32B89">
        <w:rPr>
          <w:rFonts w:ascii="Calibri" w:hAnsi="Calibri" w:cs="Calibri"/>
          <w:b/>
          <w:szCs w:val="22"/>
        </w:rPr>
        <w:t>Academically astute with B.T</w:t>
      </w:r>
      <w:r w:rsidR="007A5339">
        <w:rPr>
          <w:rFonts w:ascii="Calibri" w:hAnsi="Calibri" w:cs="Calibri"/>
          <w:b/>
          <w:szCs w:val="22"/>
        </w:rPr>
        <w:t>ech (Mec</w:t>
      </w:r>
      <w:r w:rsidR="004A27B8">
        <w:rPr>
          <w:rFonts w:ascii="Calibri" w:hAnsi="Calibri" w:cs="Calibri"/>
          <w:b/>
          <w:szCs w:val="22"/>
        </w:rPr>
        <w:t xml:space="preserve">hanical) from </w:t>
      </w:r>
      <w:r w:rsidR="008309B0">
        <w:rPr>
          <w:rFonts w:ascii="Calibri" w:hAnsi="Calibri" w:cs="Calibri"/>
          <w:b/>
          <w:szCs w:val="22"/>
        </w:rPr>
        <w:t>FGIET Raebareli affiliated to UPTU Lucknow.</w:t>
      </w:r>
    </w:p>
    <w:p w:rsidR="00243BB5" w:rsidRPr="00A32B89" w:rsidRDefault="00B868C1" w:rsidP="00F04FDB">
      <w:pPr>
        <w:numPr>
          <w:ilvl w:val="0"/>
          <w:numId w:val="1"/>
        </w:numPr>
        <w:rPr>
          <w:rFonts w:ascii="Calibri" w:hAnsi="Calibri" w:cs="Calibri"/>
          <w:b/>
          <w:szCs w:val="22"/>
        </w:rPr>
      </w:pPr>
      <w:r w:rsidRPr="00A32B89">
        <w:rPr>
          <w:rFonts w:ascii="Calibri" w:hAnsi="Calibri" w:cs="Calibri"/>
          <w:b/>
          <w:szCs w:val="22"/>
        </w:rPr>
        <w:t xml:space="preserve">Self-motivated, hardworking and goal oriented with a high degree of </w:t>
      </w:r>
      <w:r w:rsidR="00C118A8" w:rsidRPr="00A32B89">
        <w:rPr>
          <w:rFonts w:ascii="Calibri" w:hAnsi="Calibri" w:cs="Calibri"/>
          <w:b/>
          <w:szCs w:val="22"/>
        </w:rPr>
        <w:t>flexibility, creativity, resourcefulness, commitment</w:t>
      </w:r>
      <w:r w:rsidRPr="00A32B89">
        <w:rPr>
          <w:rFonts w:ascii="Calibri" w:hAnsi="Calibri" w:cs="Calibri"/>
          <w:b/>
          <w:szCs w:val="22"/>
        </w:rPr>
        <w:t xml:space="preserve"> and optimism</w:t>
      </w:r>
      <w:r w:rsidR="004C4F2A" w:rsidRPr="00A32B89">
        <w:rPr>
          <w:rFonts w:ascii="Calibri" w:hAnsi="Calibri" w:cs="Calibri"/>
          <w:b/>
          <w:szCs w:val="22"/>
        </w:rPr>
        <w:t>.</w:t>
      </w:r>
      <w:r w:rsidRPr="00A32B89">
        <w:rPr>
          <w:rFonts w:ascii="Calibri" w:hAnsi="Calibri" w:cs="Calibri"/>
          <w:b/>
          <w:szCs w:val="22"/>
        </w:rPr>
        <w:t xml:space="preserve"> </w:t>
      </w:r>
    </w:p>
    <w:p w:rsidR="007872A8" w:rsidRPr="00AD555E" w:rsidRDefault="008C054C" w:rsidP="005E4F8E">
      <w:pPr>
        <w:ind w:left="360"/>
        <w:rPr>
          <w:rFonts w:ascii="Calibri" w:hAnsi="Calibri" w:cs="Calibri"/>
          <w:sz w:val="22"/>
          <w:szCs w:val="22"/>
        </w:rPr>
      </w:pPr>
      <w:r w:rsidRPr="00AD555E">
        <w:rPr>
          <w:rFonts w:ascii="Calibri" w:hAnsi="Calibri" w:cs="Calibri"/>
          <w:sz w:val="22"/>
          <w:szCs w:val="22"/>
        </w:rPr>
        <w:t xml:space="preserve">. </w:t>
      </w:r>
    </w:p>
    <w:p w:rsidR="007872A8" w:rsidRDefault="007872A8" w:rsidP="00025C2B"/>
    <w:p w:rsidR="007872A8" w:rsidRPr="00F2265D" w:rsidRDefault="00F2265D" w:rsidP="00F2265D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</w:rPr>
      </w:pPr>
      <w:r>
        <w:rPr>
          <w:b/>
        </w:rPr>
        <w:t>PROFESSIONAL EXPERIENCE</w:t>
      </w:r>
    </w:p>
    <w:p w:rsidR="00C8514F" w:rsidRPr="00C675DD" w:rsidRDefault="00C8514F" w:rsidP="004877CF">
      <w:pPr>
        <w:pStyle w:val="BodyText"/>
        <w:tabs>
          <w:tab w:val="left" w:pos="720"/>
          <w:tab w:val="left" w:pos="2880"/>
        </w:tabs>
        <w:ind w:left="360"/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:rsidR="00E300A9" w:rsidRDefault="008309B0" w:rsidP="004877CF">
      <w:pPr>
        <w:pStyle w:val="BodyText"/>
        <w:tabs>
          <w:tab w:val="left" w:pos="720"/>
          <w:tab w:val="left" w:pos="2880"/>
        </w:tabs>
        <w:ind w:left="360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  <w:u w:val="single"/>
          <w:lang w:val="en-US"/>
        </w:rPr>
        <w:t>Jan 2016</w:t>
      </w:r>
      <w:r w:rsidR="00E300A9" w:rsidRPr="00C675DD">
        <w:rPr>
          <w:rFonts w:ascii="Arial" w:hAnsi="Arial" w:cs="Arial"/>
          <w:b/>
          <w:sz w:val="22"/>
          <w:szCs w:val="22"/>
          <w:u w:val="single"/>
        </w:rPr>
        <w:t>– Till date</w:t>
      </w:r>
      <w:r w:rsidR="00E300A9">
        <w:rPr>
          <w:rFonts w:ascii="Arial" w:hAnsi="Arial" w:cs="Arial"/>
          <w:b/>
          <w:sz w:val="22"/>
          <w:szCs w:val="22"/>
        </w:rPr>
        <w:tab/>
      </w:r>
      <w:r w:rsidR="00E300A9">
        <w:rPr>
          <w:rFonts w:ascii="Arial" w:hAnsi="Arial" w:cs="Arial"/>
          <w:b/>
          <w:sz w:val="22"/>
          <w:szCs w:val="22"/>
        </w:rPr>
        <w:tab/>
        <w:t xml:space="preserve">   </w:t>
      </w:r>
      <w:r w:rsidR="00DD5D29">
        <w:rPr>
          <w:rFonts w:ascii="Arial" w:hAnsi="Arial" w:cs="Arial"/>
          <w:b/>
          <w:sz w:val="22"/>
          <w:szCs w:val="22"/>
        </w:rPr>
        <w:tab/>
      </w:r>
      <w:r w:rsidR="00DD5D29">
        <w:rPr>
          <w:rFonts w:ascii="Arial" w:hAnsi="Arial" w:cs="Arial"/>
          <w:b/>
          <w:sz w:val="22"/>
          <w:szCs w:val="22"/>
        </w:rPr>
        <w:tab/>
      </w:r>
    </w:p>
    <w:p w:rsidR="00E300A9" w:rsidRPr="00C675DD" w:rsidRDefault="00FB108C" w:rsidP="004877CF">
      <w:pPr>
        <w:pStyle w:val="BodyText"/>
        <w:tabs>
          <w:tab w:val="left" w:pos="720"/>
          <w:tab w:val="left" w:pos="2880"/>
        </w:tabs>
        <w:ind w:left="360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  <w:lang w:val="en-US"/>
        </w:rPr>
        <w:t xml:space="preserve">Q.A </w:t>
      </w:r>
      <w:r w:rsidR="001C43DB" w:rsidRPr="00C675DD">
        <w:rPr>
          <w:rFonts w:ascii="Arial" w:hAnsi="Arial" w:cs="Arial"/>
          <w:b/>
          <w:sz w:val="22"/>
          <w:szCs w:val="20"/>
          <w:lang w:val="en-US"/>
        </w:rPr>
        <w:t>Engineer</w:t>
      </w:r>
      <w:r w:rsidR="004877CF" w:rsidRPr="00C675DD">
        <w:rPr>
          <w:rFonts w:ascii="Arial" w:hAnsi="Arial" w:cs="Arial"/>
          <w:b/>
          <w:sz w:val="22"/>
          <w:szCs w:val="20"/>
        </w:rPr>
        <w:t xml:space="preserve"> –</w:t>
      </w:r>
      <w:r w:rsidR="00BC6020">
        <w:rPr>
          <w:rFonts w:ascii="Arial" w:hAnsi="Arial" w:cs="Arial"/>
          <w:b/>
          <w:sz w:val="22"/>
          <w:szCs w:val="20"/>
        </w:rPr>
        <w:t xml:space="preserve"> Reporting to</w:t>
      </w:r>
      <w:r w:rsidR="00BC6020">
        <w:rPr>
          <w:rFonts w:ascii="Arial" w:hAnsi="Arial" w:cs="Arial"/>
          <w:b/>
          <w:sz w:val="22"/>
          <w:szCs w:val="20"/>
          <w:lang w:val="en-US"/>
        </w:rPr>
        <w:t xml:space="preserve"> </w:t>
      </w:r>
      <w:r w:rsidR="001C43DB" w:rsidRPr="00C675DD">
        <w:rPr>
          <w:rFonts w:ascii="Arial" w:hAnsi="Arial" w:cs="Arial"/>
          <w:b/>
          <w:sz w:val="22"/>
          <w:szCs w:val="20"/>
        </w:rPr>
        <w:t>Manager (</w:t>
      </w:r>
      <w:r w:rsidR="00E300A9" w:rsidRPr="00C675DD">
        <w:rPr>
          <w:rFonts w:ascii="Arial" w:hAnsi="Arial" w:cs="Arial"/>
          <w:b/>
          <w:sz w:val="22"/>
          <w:szCs w:val="20"/>
        </w:rPr>
        <w:t xml:space="preserve">Deptt.Head) </w:t>
      </w:r>
    </w:p>
    <w:p w:rsidR="00E300A9" w:rsidRPr="006F1A1E" w:rsidRDefault="008309B0" w:rsidP="004877CF">
      <w:pPr>
        <w:pStyle w:val="BodyText"/>
        <w:tabs>
          <w:tab w:val="left" w:pos="720"/>
          <w:tab w:val="left" w:pos="2880"/>
        </w:tabs>
        <w:ind w:left="360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  <w:lang w:val="en-US"/>
        </w:rPr>
        <w:t>M&amp;M Machine Craft</w:t>
      </w:r>
      <w:r w:rsidR="00BC6020">
        <w:rPr>
          <w:rFonts w:ascii="Arial" w:hAnsi="Arial" w:cs="Arial"/>
          <w:b/>
          <w:szCs w:val="20"/>
          <w:lang w:val="en-US"/>
        </w:rPr>
        <w:t xml:space="preserve"> Private</w:t>
      </w:r>
      <w:r w:rsidR="00BC6020">
        <w:rPr>
          <w:rFonts w:ascii="Arial" w:hAnsi="Arial" w:cs="Arial"/>
          <w:b/>
          <w:szCs w:val="20"/>
        </w:rPr>
        <w:t xml:space="preserve"> Limited,</w:t>
      </w:r>
      <w:r w:rsidR="00BC6020">
        <w:rPr>
          <w:rFonts w:ascii="Arial" w:hAnsi="Arial" w:cs="Arial"/>
          <w:b/>
          <w:szCs w:val="20"/>
          <w:lang w:val="en-US"/>
        </w:rPr>
        <w:t xml:space="preserve"> Gurgaon</w:t>
      </w:r>
      <w:r w:rsidR="00E300A9" w:rsidRPr="006F1A1E">
        <w:rPr>
          <w:rFonts w:ascii="Arial" w:hAnsi="Arial" w:cs="Arial"/>
          <w:b/>
          <w:szCs w:val="20"/>
        </w:rPr>
        <w:t xml:space="preserve"> – Haryana</w:t>
      </w:r>
    </w:p>
    <w:p w:rsidR="00BC6020" w:rsidRPr="00BC6020" w:rsidRDefault="007A6039" w:rsidP="008309B0">
      <w:pPr>
        <w:spacing w:line="26" w:lineRule="atLeast"/>
        <w:rPr>
          <w:b/>
        </w:rPr>
      </w:pPr>
      <w:r w:rsidRPr="00D32F3A">
        <w:rPr>
          <w:rFonts w:ascii="Calibri" w:hAnsi="Calibri" w:cs="Calibri"/>
          <w:b/>
        </w:rPr>
        <w:t xml:space="preserve">      </w:t>
      </w:r>
      <w:r w:rsidR="00BC6020" w:rsidRPr="00D32F3A">
        <w:rPr>
          <w:rFonts w:ascii="Calibri" w:hAnsi="Calibri" w:cs="Calibri"/>
          <w:b/>
        </w:rPr>
        <w:t>An ISO/TS 16949:2009 certified company. It manufacturers of</w:t>
      </w:r>
      <w:r w:rsidR="008309B0">
        <w:rPr>
          <w:rFonts w:ascii="Calibri" w:hAnsi="Calibri" w:cs="Calibri"/>
          <w:b/>
        </w:rPr>
        <w:t xml:space="preserve"> Pressure Die Casting</w:t>
      </w:r>
      <w:proofErr w:type="gramStart"/>
      <w:r w:rsidR="008309B0">
        <w:rPr>
          <w:rFonts w:ascii="Calibri" w:hAnsi="Calibri" w:cs="Calibri"/>
          <w:b/>
        </w:rPr>
        <w:t>,Tubular</w:t>
      </w:r>
      <w:proofErr w:type="gramEnd"/>
      <w:r w:rsidR="008309B0">
        <w:rPr>
          <w:rFonts w:ascii="Calibri" w:hAnsi="Calibri" w:cs="Calibri"/>
          <w:b/>
        </w:rPr>
        <w:t xml:space="preserve"> Components,CNC Machined Components,Alodine Components etc</w:t>
      </w:r>
      <w:r w:rsidRPr="00D32F3A">
        <w:rPr>
          <w:rFonts w:ascii="Calibri" w:hAnsi="Calibri" w:cs="Calibri"/>
          <w:b/>
        </w:rPr>
        <w:t xml:space="preserve">. </w:t>
      </w:r>
      <w:r w:rsidR="00BC6020" w:rsidRPr="00D32F3A">
        <w:rPr>
          <w:rFonts w:ascii="Calibri" w:hAnsi="Calibri" w:cs="Calibri"/>
          <w:b/>
        </w:rPr>
        <w:t xml:space="preserve">Its major customers </w:t>
      </w:r>
      <w:r w:rsidR="008309B0">
        <w:rPr>
          <w:rFonts w:ascii="Calibri" w:hAnsi="Calibri" w:cs="Calibri"/>
          <w:b/>
        </w:rPr>
        <w:t>Sunbeam Automobile Pvt. Ltd Gurgaon</w:t>
      </w:r>
      <w:proofErr w:type="gramStart"/>
      <w:r w:rsidR="008309B0">
        <w:rPr>
          <w:rFonts w:ascii="Calibri" w:hAnsi="Calibri" w:cs="Calibri"/>
          <w:b/>
        </w:rPr>
        <w:t>,Munjal</w:t>
      </w:r>
      <w:proofErr w:type="gramEnd"/>
      <w:r w:rsidR="008309B0">
        <w:rPr>
          <w:rFonts w:ascii="Calibri" w:hAnsi="Calibri" w:cs="Calibri"/>
          <w:b/>
        </w:rPr>
        <w:t xml:space="preserve"> Showa Automobile Ltd.Gurgaon,Sunbeam Automobile Pvt. Ltd.</w:t>
      </w:r>
      <w:r w:rsidR="00A33A96">
        <w:rPr>
          <w:rFonts w:ascii="Calibri" w:hAnsi="Calibri" w:cs="Calibri"/>
          <w:b/>
        </w:rPr>
        <w:t xml:space="preserve"> Alwar Rajasthan.</w:t>
      </w:r>
    </w:p>
    <w:p w:rsidR="006A63DE" w:rsidRPr="00FD6BA6" w:rsidRDefault="008309B0" w:rsidP="006A63DE">
      <w:pPr>
        <w:pStyle w:val="ListParagraph"/>
        <w:ind w:left="360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JOB RESPONSIBILITY</w:t>
      </w:r>
    </w:p>
    <w:p w:rsidR="007619CD" w:rsidRPr="00595D37" w:rsidRDefault="006A63DE" w:rsidP="006C7287">
      <w:pPr>
        <w:pStyle w:val="ListParagraph"/>
        <w:numPr>
          <w:ilvl w:val="0"/>
          <w:numId w:val="4"/>
        </w:numPr>
        <w:spacing w:after="0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In Process Inspection as </w:t>
      </w:r>
      <w:proofErr w:type="gramStart"/>
      <w:r>
        <w:rPr>
          <w:rFonts w:cs="Calibri"/>
          <w:b/>
          <w:sz w:val="24"/>
        </w:rPr>
        <w:t>Per</w:t>
      </w:r>
      <w:proofErr w:type="gramEnd"/>
      <w:r>
        <w:rPr>
          <w:rFonts w:cs="Calibri"/>
          <w:b/>
          <w:sz w:val="24"/>
        </w:rPr>
        <w:t xml:space="preserve"> work Standards &amp; under Deviation records.</w:t>
      </w:r>
      <w:r w:rsidR="00E300A9" w:rsidRPr="006F1A1E">
        <w:rPr>
          <w:rFonts w:cs="Calibri"/>
          <w:b/>
          <w:sz w:val="24"/>
        </w:rPr>
        <w:t xml:space="preserve">  </w:t>
      </w:r>
    </w:p>
    <w:p w:rsidR="00E300A9" w:rsidRPr="006F1A1E" w:rsidRDefault="000351FD" w:rsidP="006C7287">
      <w:pPr>
        <w:pStyle w:val="ListParagraph"/>
        <w:numPr>
          <w:ilvl w:val="0"/>
          <w:numId w:val="4"/>
        </w:numPr>
        <w:spacing w:after="0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SPC &amp; </w:t>
      </w:r>
      <w:r w:rsidR="00E300A9" w:rsidRPr="006F1A1E">
        <w:rPr>
          <w:rFonts w:cs="Calibri"/>
          <w:b/>
          <w:sz w:val="24"/>
        </w:rPr>
        <w:t xml:space="preserve">control </w:t>
      </w:r>
      <w:proofErr w:type="gramStart"/>
      <w:r w:rsidR="00E300A9" w:rsidRPr="006F1A1E">
        <w:rPr>
          <w:rFonts w:cs="Calibri"/>
          <w:b/>
          <w:sz w:val="24"/>
        </w:rPr>
        <w:t>chart  implementation</w:t>
      </w:r>
      <w:proofErr w:type="gramEnd"/>
      <w:r w:rsidR="00E300A9" w:rsidRPr="006F1A1E">
        <w:rPr>
          <w:rFonts w:cs="Calibri"/>
          <w:b/>
          <w:sz w:val="24"/>
        </w:rPr>
        <w:t xml:space="preserve"> &amp; monitoring</w:t>
      </w:r>
      <w:r>
        <w:rPr>
          <w:rFonts w:cs="Calibri"/>
          <w:b/>
          <w:sz w:val="24"/>
        </w:rPr>
        <w:t>.</w:t>
      </w:r>
      <w:r w:rsidR="00E300A9" w:rsidRPr="006F1A1E">
        <w:rPr>
          <w:rFonts w:cs="Calibri"/>
          <w:b/>
          <w:sz w:val="24"/>
        </w:rPr>
        <w:t xml:space="preserve">  </w:t>
      </w:r>
    </w:p>
    <w:p w:rsidR="00E300A9" w:rsidRPr="006F1A1E" w:rsidRDefault="00E300A9" w:rsidP="006C7287">
      <w:pPr>
        <w:pStyle w:val="ListParagraph"/>
        <w:numPr>
          <w:ilvl w:val="0"/>
          <w:numId w:val="4"/>
        </w:numPr>
        <w:spacing w:after="0"/>
        <w:rPr>
          <w:rFonts w:cs="Calibri"/>
          <w:b/>
          <w:sz w:val="24"/>
        </w:rPr>
      </w:pPr>
      <w:r w:rsidRPr="006F1A1E">
        <w:rPr>
          <w:rFonts w:cs="Calibri"/>
          <w:b/>
          <w:sz w:val="24"/>
        </w:rPr>
        <w:t xml:space="preserve">Daily </w:t>
      </w:r>
      <w:r w:rsidR="00155C82" w:rsidRPr="006F1A1E">
        <w:rPr>
          <w:rFonts w:cs="Calibri"/>
          <w:b/>
          <w:sz w:val="24"/>
        </w:rPr>
        <w:t>rejection verification</w:t>
      </w:r>
      <w:r w:rsidRPr="006F1A1E">
        <w:rPr>
          <w:rFonts w:cs="Calibri"/>
          <w:b/>
          <w:sz w:val="24"/>
        </w:rPr>
        <w:t xml:space="preserve"> &amp; root cause analysis of </w:t>
      </w:r>
      <w:r w:rsidR="00155C82" w:rsidRPr="006F1A1E">
        <w:rPr>
          <w:rFonts w:cs="Calibri"/>
          <w:b/>
          <w:sz w:val="24"/>
        </w:rPr>
        <w:t>defect &amp;</w:t>
      </w:r>
      <w:r w:rsidRPr="006F1A1E">
        <w:rPr>
          <w:rFonts w:cs="Calibri"/>
          <w:b/>
          <w:sz w:val="24"/>
        </w:rPr>
        <w:t xml:space="preserve"> CAPA tracking &amp; </w:t>
      </w:r>
      <w:r w:rsidR="00155C82" w:rsidRPr="006F1A1E">
        <w:rPr>
          <w:rFonts w:cs="Calibri"/>
          <w:b/>
          <w:sz w:val="24"/>
        </w:rPr>
        <w:t>closing.</w:t>
      </w:r>
    </w:p>
    <w:p w:rsidR="0097129A" w:rsidRPr="006F1A1E" w:rsidRDefault="00E300A9" w:rsidP="006C7287">
      <w:pPr>
        <w:pStyle w:val="ListParagraph"/>
        <w:numPr>
          <w:ilvl w:val="0"/>
          <w:numId w:val="4"/>
        </w:numPr>
        <w:spacing w:after="0"/>
        <w:rPr>
          <w:rFonts w:cs="Calibri"/>
          <w:b/>
          <w:sz w:val="24"/>
        </w:rPr>
      </w:pPr>
      <w:r w:rsidRPr="006F1A1E">
        <w:rPr>
          <w:rFonts w:cs="Calibri"/>
          <w:b/>
          <w:sz w:val="24"/>
        </w:rPr>
        <w:t>Co-ordination with Product</w:t>
      </w:r>
      <w:r w:rsidR="00595D37">
        <w:rPr>
          <w:rFonts w:cs="Calibri"/>
          <w:b/>
          <w:sz w:val="24"/>
        </w:rPr>
        <w:t xml:space="preserve">ion &amp; PPC </w:t>
      </w:r>
      <w:r w:rsidRPr="006F1A1E">
        <w:rPr>
          <w:rFonts w:cs="Calibri"/>
          <w:b/>
          <w:sz w:val="24"/>
        </w:rPr>
        <w:t xml:space="preserve">to meet </w:t>
      </w:r>
      <w:proofErr w:type="gramStart"/>
      <w:r w:rsidRPr="006F1A1E">
        <w:rPr>
          <w:rFonts w:cs="Calibri"/>
          <w:b/>
          <w:sz w:val="24"/>
        </w:rPr>
        <w:t>dispatched  plan</w:t>
      </w:r>
      <w:proofErr w:type="gramEnd"/>
      <w:r w:rsidRPr="006F1A1E">
        <w:rPr>
          <w:rFonts w:cs="Calibri"/>
          <w:b/>
          <w:sz w:val="24"/>
        </w:rPr>
        <w:t xml:space="preserve"> as per schedule</w:t>
      </w:r>
      <w:r w:rsidR="00D50F35">
        <w:rPr>
          <w:rFonts w:cs="Calibri"/>
          <w:b/>
          <w:sz w:val="24"/>
        </w:rPr>
        <w:t>.</w:t>
      </w:r>
      <w:r w:rsidRPr="006F1A1E">
        <w:rPr>
          <w:rFonts w:cs="Calibri"/>
          <w:b/>
          <w:sz w:val="24"/>
        </w:rPr>
        <w:t xml:space="preserve"> </w:t>
      </w:r>
    </w:p>
    <w:p w:rsidR="00DB09CD" w:rsidRPr="008309B0" w:rsidRDefault="00E300A9" w:rsidP="008309B0">
      <w:pPr>
        <w:pStyle w:val="ListParagraph"/>
        <w:numPr>
          <w:ilvl w:val="0"/>
          <w:numId w:val="4"/>
        </w:numPr>
        <w:spacing w:after="0"/>
        <w:rPr>
          <w:rFonts w:cs="Calibri"/>
          <w:b/>
          <w:sz w:val="24"/>
        </w:rPr>
      </w:pPr>
      <w:r w:rsidRPr="006F1A1E">
        <w:rPr>
          <w:rFonts w:cs="Calibri"/>
          <w:b/>
          <w:sz w:val="24"/>
        </w:rPr>
        <w:t>Present Monthly summary of defects during monthly Management review meetings.</w:t>
      </w:r>
    </w:p>
    <w:p w:rsidR="00DB09CD" w:rsidRDefault="00DB09CD" w:rsidP="006C7287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 w:rsidRPr="00DB09CD">
        <w:rPr>
          <w:b/>
          <w:sz w:val="24"/>
          <w:szCs w:val="24"/>
        </w:rPr>
        <w:t>In</w:t>
      </w:r>
      <w:r>
        <w:rPr>
          <w:b/>
          <w:sz w:val="24"/>
          <w:szCs w:val="24"/>
        </w:rPr>
        <w:t xml:space="preserve">coming Inspection of job work </w:t>
      </w:r>
      <w:r w:rsidRPr="00DB09CD">
        <w:rPr>
          <w:b/>
          <w:sz w:val="24"/>
          <w:szCs w:val="24"/>
        </w:rPr>
        <w:t>&amp; Plating Material</w:t>
      </w:r>
      <w:r>
        <w:rPr>
          <w:b/>
          <w:sz w:val="24"/>
          <w:szCs w:val="24"/>
        </w:rPr>
        <w:t xml:space="preserve"> as </w:t>
      </w:r>
      <w:proofErr w:type="gramStart"/>
      <w:r>
        <w:rPr>
          <w:b/>
          <w:sz w:val="24"/>
          <w:szCs w:val="24"/>
        </w:rPr>
        <w:t>Per</w:t>
      </w:r>
      <w:proofErr w:type="gramEnd"/>
      <w:r>
        <w:rPr>
          <w:b/>
          <w:sz w:val="24"/>
          <w:szCs w:val="24"/>
        </w:rPr>
        <w:t xml:space="preserve"> work Standards.</w:t>
      </w:r>
    </w:p>
    <w:p w:rsidR="009A4A79" w:rsidRDefault="009A4A79" w:rsidP="006C7287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Preparing Reports </w:t>
      </w:r>
      <w:r w:rsidR="006C7287">
        <w:rPr>
          <w:b/>
          <w:sz w:val="24"/>
          <w:szCs w:val="24"/>
        </w:rPr>
        <w:t>on a daily and weekly basis to report the quality improvements and initiatives taken.</w:t>
      </w:r>
    </w:p>
    <w:p w:rsidR="00DB09CD" w:rsidRDefault="00DB09CD" w:rsidP="006C7287">
      <w:pPr>
        <w:pStyle w:val="ListParagraph"/>
        <w:numPr>
          <w:ilvl w:val="0"/>
          <w:numId w:val="4"/>
        </w:numPr>
        <w:spacing w:after="0"/>
        <w:rPr>
          <w:rFonts w:cs="Calibri"/>
          <w:b/>
          <w:sz w:val="24"/>
        </w:rPr>
      </w:pPr>
      <w:r w:rsidRPr="00DB09CD">
        <w:rPr>
          <w:b/>
          <w:sz w:val="24"/>
          <w:szCs w:val="24"/>
        </w:rPr>
        <w:t>Recording of Rejection an</w:t>
      </w:r>
      <w:r>
        <w:rPr>
          <w:b/>
          <w:sz w:val="24"/>
          <w:szCs w:val="24"/>
        </w:rPr>
        <w:t>d Root cause analysis of Defect</w:t>
      </w:r>
      <w:r w:rsidR="00D50F35">
        <w:rPr>
          <w:b/>
          <w:sz w:val="24"/>
          <w:szCs w:val="24"/>
        </w:rPr>
        <w:t>.</w:t>
      </w:r>
    </w:p>
    <w:p w:rsidR="00DB09CD" w:rsidRPr="009A4A79" w:rsidRDefault="00DB09CD" w:rsidP="006C7287">
      <w:pPr>
        <w:pStyle w:val="ListParagraph"/>
        <w:numPr>
          <w:ilvl w:val="0"/>
          <w:numId w:val="4"/>
        </w:numPr>
        <w:spacing w:after="0"/>
        <w:rPr>
          <w:rFonts w:cs="Calibri"/>
          <w:b/>
          <w:sz w:val="24"/>
        </w:rPr>
      </w:pPr>
      <w:r w:rsidRPr="00DB09CD">
        <w:rPr>
          <w:b/>
          <w:sz w:val="24"/>
          <w:szCs w:val="24"/>
        </w:rPr>
        <w:t xml:space="preserve">Inspection </w:t>
      </w:r>
      <w:r w:rsidR="007A6039">
        <w:rPr>
          <w:b/>
          <w:sz w:val="24"/>
          <w:szCs w:val="24"/>
        </w:rPr>
        <w:t>o</w:t>
      </w:r>
      <w:r w:rsidRPr="00DB09CD">
        <w:rPr>
          <w:b/>
          <w:sz w:val="24"/>
          <w:szCs w:val="24"/>
        </w:rPr>
        <w:t xml:space="preserve">f Pre Dispatch Inspection Report </w:t>
      </w:r>
      <w:r>
        <w:rPr>
          <w:b/>
          <w:sz w:val="24"/>
          <w:szCs w:val="24"/>
        </w:rPr>
        <w:t>( P.D.I.R )</w:t>
      </w:r>
    </w:p>
    <w:p w:rsidR="009A4A79" w:rsidRPr="009A4A79" w:rsidRDefault="008309B0" w:rsidP="006C7287">
      <w:pPr>
        <w:pStyle w:val="ListParagraph"/>
        <w:numPr>
          <w:ilvl w:val="0"/>
          <w:numId w:val="4"/>
        </w:numPr>
        <w:spacing w:after="0"/>
        <w:rPr>
          <w:rFonts w:cs="Calibri"/>
          <w:b/>
          <w:sz w:val="24"/>
        </w:rPr>
      </w:pPr>
      <w:r>
        <w:rPr>
          <w:b/>
          <w:sz w:val="24"/>
          <w:szCs w:val="24"/>
        </w:rPr>
        <w:t>Daily morning meeting with line inspector regarding to reduces defects.</w:t>
      </w:r>
    </w:p>
    <w:p w:rsidR="002D4062" w:rsidRDefault="00CB5AB3" w:rsidP="009A4A79">
      <w:pPr>
        <w:pStyle w:val="ListParagraph"/>
        <w:ind w:left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r w:rsidR="00FD6BA6">
        <w:rPr>
          <w:b/>
          <w:sz w:val="28"/>
          <w:szCs w:val="28"/>
          <w:u w:val="single"/>
        </w:rPr>
        <w:t>Customer Complaint Handling</w:t>
      </w:r>
    </w:p>
    <w:p w:rsidR="00947840" w:rsidRPr="00947840" w:rsidRDefault="006C7287" w:rsidP="006C7287">
      <w:pPr>
        <w:pStyle w:val="ListParagraph"/>
        <w:numPr>
          <w:ilvl w:val="0"/>
          <w:numId w:val="4"/>
        </w:numPr>
        <w:spacing w:after="0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Handling customer complaints, doing root cause analysis through different quality tools like 5 </w:t>
      </w:r>
      <w:proofErr w:type="gramStart"/>
      <w:r>
        <w:rPr>
          <w:rFonts w:cs="Calibri"/>
          <w:b/>
          <w:sz w:val="24"/>
        </w:rPr>
        <w:t>Why</w:t>
      </w:r>
      <w:proofErr w:type="gramEnd"/>
      <w:r>
        <w:rPr>
          <w:rFonts w:cs="Calibri"/>
          <w:b/>
          <w:sz w:val="24"/>
        </w:rPr>
        <w:t xml:space="preserve"> and Fish-Bone Analysis.</w:t>
      </w:r>
    </w:p>
    <w:p w:rsidR="002D4062" w:rsidRPr="006F1A1E" w:rsidRDefault="002D4062" w:rsidP="006C7287">
      <w:pPr>
        <w:pStyle w:val="ListParagraph"/>
        <w:numPr>
          <w:ilvl w:val="0"/>
          <w:numId w:val="4"/>
        </w:numPr>
        <w:spacing w:after="0" w:line="240" w:lineRule="auto"/>
        <w:rPr>
          <w:rFonts w:cs="Calibri"/>
          <w:b/>
          <w:sz w:val="24"/>
        </w:rPr>
      </w:pPr>
      <w:r w:rsidRPr="006F1A1E">
        <w:rPr>
          <w:rFonts w:cs="Calibri"/>
          <w:b/>
          <w:sz w:val="24"/>
        </w:rPr>
        <w:t xml:space="preserve">Responsible for generating Quality Alert regarding customer complaints. </w:t>
      </w:r>
    </w:p>
    <w:p w:rsidR="002D4062" w:rsidRPr="001A4D4D" w:rsidRDefault="002D4062" w:rsidP="001A4D4D">
      <w:pPr>
        <w:pStyle w:val="ListParagraph"/>
        <w:numPr>
          <w:ilvl w:val="0"/>
          <w:numId w:val="4"/>
        </w:numPr>
        <w:spacing w:after="0"/>
        <w:rPr>
          <w:rFonts w:cs="Calibri"/>
          <w:b/>
          <w:sz w:val="24"/>
        </w:rPr>
      </w:pPr>
      <w:r w:rsidRPr="006F1A1E">
        <w:rPr>
          <w:rFonts w:cs="Calibri"/>
          <w:b/>
          <w:sz w:val="24"/>
        </w:rPr>
        <w:t>Take Corrective action on Customer Quality Problems.</w:t>
      </w:r>
    </w:p>
    <w:p w:rsidR="00CA27C0" w:rsidRDefault="002D4062" w:rsidP="006C7287">
      <w:pPr>
        <w:pStyle w:val="ListParagraph"/>
        <w:numPr>
          <w:ilvl w:val="0"/>
          <w:numId w:val="4"/>
        </w:numPr>
        <w:spacing w:after="0"/>
        <w:rPr>
          <w:rFonts w:cs="Calibri"/>
          <w:b/>
          <w:sz w:val="24"/>
        </w:rPr>
      </w:pPr>
      <w:r w:rsidRPr="006F1A1E">
        <w:rPr>
          <w:rFonts w:cs="Calibri"/>
          <w:b/>
          <w:sz w:val="24"/>
        </w:rPr>
        <w:t>Analysis on Customer returns Parts</w:t>
      </w:r>
      <w:r w:rsidR="00AA74BE">
        <w:rPr>
          <w:rFonts w:cs="Calibri"/>
          <w:b/>
          <w:sz w:val="24"/>
        </w:rPr>
        <w:t xml:space="preserve"> with help Quality Head</w:t>
      </w:r>
      <w:r w:rsidRPr="006F1A1E">
        <w:rPr>
          <w:rFonts w:cs="Calibri"/>
          <w:b/>
          <w:sz w:val="24"/>
        </w:rPr>
        <w:t>.</w:t>
      </w:r>
    </w:p>
    <w:p w:rsidR="00A33A96" w:rsidRDefault="00A33A96" w:rsidP="00A33A96">
      <w:pPr>
        <w:pStyle w:val="ListParagraph"/>
        <w:spacing w:after="0"/>
        <w:ind w:left="360"/>
        <w:rPr>
          <w:rFonts w:cs="Calibri"/>
          <w:b/>
          <w:sz w:val="24"/>
        </w:rPr>
      </w:pPr>
    </w:p>
    <w:p w:rsidR="006C7287" w:rsidRPr="006A0751" w:rsidRDefault="006C7287" w:rsidP="006C7287">
      <w:pPr>
        <w:pStyle w:val="ListParagraph"/>
        <w:spacing w:after="0"/>
        <w:ind w:left="360"/>
        <w:rPr>
          <w:rFonts w:cs="Calibri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96"/>
      </w:tblGrid>
      <w:tr w:rsidR="008C054C" w:rsidTr="003D2642">
        <w:trPr>
          <w:trHeight w:val="359"/>
        </w:trPr>
        <w:tc>
          <w:tcPr>
            <w:tcW w:w="10296" w:type="dxa"/>
          </w:tcPr>
          <w:p w:rsidR="008C054C" w:rsidRDefault="003D2642">
            <w:pPr>
              <w:pStyle w:val="Heading1"/>
            </w:pPr>
            <w:r>
              <w:lastRenderedPageBreak/>
              <w:t>SUMMER TRAINING</w:t>
            </w:r>
            <w:r w:rsidR="001D495D">
              <w:t xml:space="preserve"> / PROJECT</w:t>
            </w:r>
          </w:p>
        </w:tc>
      </w:tr>
    </w:tbl>
    <w:p w:rsidR="00067DBB" w:rsidRPr="00067DBB" w:rsidRDefault="00067DBB" w:rsidP="00067DBB"/>
    <w:p w:rsidR="00A33A96" w:rsidRDefault="00A33A96" w:rsidP="00A33A96">
      <w:pPr>
        <w:tabs>
          <w:tab w:val="left" w:pos="720"/>
        </w:tabs>
        <w:spacing w:line="276" w:lineRule="auto"/>
        <w:ind w:left="1080"/>
        <w:rPr>
          <w:rFonts w:ascii="Garamond" w:hAnsi="Garamond"/>
          <w:b/>
        </w:rPr>
      </w:pPr>
    </w:p>
    <w:p w:rsidR="003D2642" w:rsidRPr="00A33A96" w:rsidRDefault="00A33A96" w:rsidP="00A33A96">
      <w:pPr>
        <w:numPr>
          <w:ilvl w:val="0"/>
          <w:numId w:val="4"/>
        </w:numPr>
        <w:tabs>
          <w:tab w:val="left" w:pos="720"/>
        </w:tabs>
        <w:spacing w:line="276" w:lineRule="auto"/>
        <w:rPr>
          <w:rFonts w:ascii="Garamond" w:hAnsi="Garamond"/>
          <w:b/>
        </w:rPr>
      </w:pPr>
      <w:r>
        <w:rPr>
          <w:b/>
        </w:rPr>
        <w:t>Four</w:t>
      </w:r>
      <w:r w:rsidRPr="000E7F69">
        <w:rPr>
          <w:b/>
        </w:rPr>
        <w:t xml:space="preserve"> </w:t>
      </w:r>
      <w:r>
        <w:rPr>
          <w:b/>
        </w:rPr>
        <w:t xml:space="preserve">Weeks Industrial Training from </w:t>
      </w:r>
      <w:r>
        <w:rPr>
          <w:rFonts w:ascii="Garamond" w:hAnsi="Garamond"/>
          <w:b/>
        </w:rPr>
        <w:t>BHEL PSNR(2X500MW Project UPRVUNL ANPARA)</w:t>
      </w:r>
    </w:p>
    <w:p w:rsidR="00CA27C0" w:rsidRPr="00C71ABC" w:rsidRDefault="001D495D" w:rsidP="00C71ABC">
      <w:pPr>
        <w:pStyle w:val="ListParagraph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Project summits in final year</w:t>
      </w:r>
      <w:r w:rsidR="00845645">
        <w:rPr>
          <w:b/>
          <w:sz w:val="24"/>
          <w:szCs w:val="24"/>
        </w:rPr>
        <w:t xml:space="preserve"> on</w:t>
      </w:r>
      <w:r w:rsidR="00A33A96">
        <w:rPr>
          <w:b/>
          <w:sz w:val="24"/>
          <w:szCs w:val="24"/>
        </w:rPr>
        <w:t xml:space="preserve"> Hydraulic Arm using syringe</w:t>
      </w:r>
      <w:r>
        <w:rPr>
          <w:b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296"/>
      </w:tblGrid>
      <w:tr w:rsidR="008C054C" w:rsidTr="003D2642">
        <w:trPr>
          <w:trHeight w:val="341"/>
        </w:trPr>
        <w:tc>
          <w:tcPr>
            <w:tcW w:w="10296" w:type="dxa"/>
          </w:tcPr>
          <w:p w:rsidR="008C054C" w:rsidRPr="00B047F6" w:rsidRDefault="003D2642" w:rsidP="00CA27C0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EDUCATIONAL QUALIFICATION </w:t>
            </w:r>
          </w:p>
        </w:tc>
      </w:tr>
    </w:tbl>
    <w:p w:rsidR="003D2642" w:rsidRDefault="003D2642" w:rsidP="00F04FDB">
      <w:pPr>
        <w:pStyle w:val="ListParagraph"/>
        <w:ind w:left="0"/>
        <w:jc w:val="both"/>
        <w:rPr>
          <w:b/>
          <w:sz w:val="24"/>
          <w:szCs w:val="24"/>
        </w:rPr>
      </w:pPr>
    </w:p>
    <w:p w:rsidR="003D2642" w:rsidRDefault="00B85BFF" w:rsidP="003D2642">
      <w:pPr>
        <w:pStyle w:val="ListParagraph"/>
        <w:numPr>
          <w:ilvl w:val="0"/>
          <w:numId w:val="4"/>
        </w:numPr>
        <w:rPr>
          <w:rFonts w:cs="Calibri"/>
          <w:b/>
          <w:sz w:val="24"/>
        </w:rPr>
      </w:pPr>
      <w:r>
        <w:rPr>
          <w:rFonts w:cs="Calibri"/>
          <w:b/>
          <w:sz w:val="24"/>
        </w:rPr>
        <w:t>Passed B.Tech (Mech.</w:t>
      </w:r>
      <w:r w:rsidR="00A33A96">
        <w:rPr>
          <w:rFonts w:cs="Calibri"/>
          <w:b/>
          <w:sz w:val="24"/>
        </w:rPr>
        <w:t>) in 2014</w:t>
      </w:r>
      <w:r w:rsidR="003D2642" w:rsidRPr="00EB3A45">
        <w:rPr>
          <w:rFonts w:cs="Calibri"/>
          <w:b/>
          <w:sz w:val="24"/>
        </w:rPr>
        <w:t xml:space="preserve"> </w:t>
      </w:r>
      <w:r w:rsidR="001D495D">
        <w:rPr>
          <w:rFonts w:cs="Calibri"/>
          <w:b/>
          <w:sz w:val="24"/>
        </w:rPr>
        <w:t xml:space="preserve">from </w:t>
      </w:r>
      <w:r w:rsidR="00A33A96">
        <w:rPr>
          <w:rFonts w:cs="Calibri"/>
          <w:b/>
          <w:sz w:val="24"/>
        </w:rPr>
        <w:t>FGIET Raebareli</w:t>
      </w:r>
      <w:r w:rsidR="001D495D">
        <w:rPr>
          <w:rFonts w:cs="Calibri"/>
          <w:b/>
          <w:sz w:val="24"/>
        </w:rPr>
        <w:t>,</w:t>
      </w:r>
      <w:r>
        <w:rPr>
          <w:rFonts w:cs="Calibri"/>
          <w:b/>
          <w:sz w:val="24"/>
        </w:rPr>
        <w:t xml:space="preserve"> </w:t>
      </w:r>
      <w:r w:rsidR="001D495D">
        <w:rPr>
          <w:rFonts w:cs="Calibri"/>
          <w:b/>
          <w:sz w:val="24"/>
        </w:rPr>
        <w:t xml:space="preserve">Affiliated from UPTU, Lucknow with </w:t>
      </w:r>
      <w:r w:rsidR="00A33A96">
        <w:rPr>
          <w:rFonts w:cs="Calibri"/>
          <w:b/>
          <w:sz w:val="24"/>
        </w:rPr>
        <w:t>72</w:t>
      </w:r>
      <w:r w:rsidR="003D2642">
        <w:rPr>
          <w:rFonts w:cs="Calibri"/>
          <w:b/>
          <w:sz w:val="24"/>
        </w:rPr>
        <w:t>%.</w:t>
      </w:r>
    </w:p>
    <w:p w:rsidR="00A33A96" w:rsidRPr="0024770B" w:rsidRDefault="00A33A96" w:rsidP="003D2642">
      <w:pPr>
        <w:pStyle w:val="ListParagraph"/>
        <w:numPr>
          <w:ilvl w:val="0"/>
          <w:numId w:val="4"/>
        </w:numPr>
        <w:rPr>
          <w:rFonts w:cs="Calibri"/>
          <w:b/>
          <w:sz w:val="24"/>
        </w:rPr>
      </w:pPr>
      <w:r>
        <w:rPr>
          <w:rFonts w:cs="Calibri"/>
          <w:b/>
          <w:sz w:val="24"/>
        </w:rPr>
        <w:t>Passed Diploma (Elex.) in 2011 from FGP Raebareli, Affiliated from BTEUP Lucknow with 83%.</w:t>
      </w:r>
    </w:p>
    <w:p w:rsidR="003D2642" w:rsidRDefault="003D2642" w:rsidP="003D2642">
      <w:pPr>
        <w:pStyle w:val="ListParagraph"/>
        <w:numPr>
          <w:ilvl w:val="0"/>
          <w:numId w:val="4"/>
        </w:numPr>
        <w:rPr>
          <w:rFonts w:cs="Calibri"/>
          <w:b/>
          <w:sz w:val="24"/>
        </w:rPr>
      </w:pPr>
      <w:r w:rsidRPr="00EB3A45">
        <w:rPr>
          <w:rFonts w:cs="Calibri"/>
          <w:b/>
          <w:sz w:val="24"/>
        </w:rPr>
        <w:t>Passed 10+2 Examination in 2</w:t>
      </w:r>
      <w:r w:rsidR="00A33A96">
        <w:rPr>
          <w:rFonts w:cs="Calibri"/>
          <w:b/>
          <w:sz w:val="24"/>
        </w:rPr>
        <w:t>007</w:t>
      </w:r>
      <w:r w:rsidR="001D495D">
        <w:rPr>
          <w:rFonts w:cs="Calibri"/>
          <w:b/>
          <w:sz w:val="24"/>
        </w:rPr>
        <w:t xml:space="preserve"> from </w:t>
      </w:r>
      <w:r w:rsidR="00A33A96">
        <w:rPr>
          <w:rFonts w:cs="Calibri"/>
          <w:b/>
          <w:sz w:val="24"/>
        </w:rPr>
        <w:t>Dayanad</w:t>
      </w:r>
      <w:r w:rsidR="001D495D">
        <w:rPr>
          <w:rFonts w:cs="Calibri"/>
          <w:b/>
          <w:sz w:val="24"/>
        </w:rPr>
        <w:t xml:space="preserve"> Inter College</w:t>
      </w:r>
      <w:r w:rsidR="00007A31">
        <w:rPr>
          <w:rFonts w:cs="Calibri"/>
          <w:b/>
          <w:sz w:val="24"/>
        </w:rPr>
        <w:t xml:space="preserve">, </w:t>
      </w:r>
      <w:r w:rsidR="00A33A96">
        <w:rPr>
          <w:rFonts w:cs="Calibri"/>
          <w:b/>
          <w:sz w:val="24"/>
        </w:rPr>
        <w:t>Bindki With 63% marks in UP Board Allahabad.</w:t>
      </w:r>
    </w:p>
    <w:p w:rsidR="00A33A96" w:rsidRDefault="00A33A96" w:rsidP="00A33A96">
      <w:pPr>
        <w:pStyle w:val="ListParagraph"/>
        <w:numPr>
          <w:ilvl w:val="0"/>
          <w:numId w:val="4"/>
        </w:numPr>
        <w:rPr>
          <w:rFonts w:cs="Calibri"/>
          <w:b/>
          <w:sz w:val="24"/>
        </w:rPr>
      </w:pPr>
      <w:r>
        <w:rPr>
          <w:rFonts w:cs="Calibri"/>
          <w:b/>
          <w:sz w:val="24"/>
        </w:rPr>
        <w:t>Passed 10th Examination in 2005</w:t>
      </w:r>
      <w:r w:rsidR="00007A31" w:rsidRPr="00A33A96">
        <w:rPr>
          <w:rFonts w:cs="Calibri"/>
          <w:b/>
          <w:sz w:val="24"/>
        </w:rPr>
        <w:t xml:space="preserve"> </w:t>
      </w:r>
      <w:r w:rsidR="00C71ABC" w:rsidRPr="00A33A96">
        <w:rPr>
          <w:rFonts w:cs="Calibri"/>
          <w:b/>
          <w:sz w:val="24"/>
        </w:rPr>
        <w:t>fr</w:t>
      </w:r>
      <w:r w:rsidR="00007A31" w:rsidRPr="00A33A96">
        <w:rPr>
          <w:rFonts w:cs="Calibri"/>
          <w:b/>
          <w:sz w:val="24"/>
        </w:rPr>
        <w:t xml:space="preserve">om </w:t>
      </w:r>
      <w:r>
        <w:rPr>
          <w:rFonts w:cs="Calibri"/>
          <w:b/>
          <w:sz w:val="24"/>
        </w:rPr>
        <w:t>Dayanad Inter College, Bindki With 64% marks in UP Board Allahabad.</w:t>
      </w:r>
    </w:p>
    <w:p w:rsidR="00A33A96" w:rsidRDefault="00A33A96" w:rsidP="00A33A96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</w:p>
    <w:p w:rsidR="00C71ABC" w:rsidRPr="00C71ABC" w:rsidRDefault="00C71ABC" w:rsidP="00A33A96">
      <w:pPr>
        <w:pStyle w:val="ListParagraph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TECHNICAL SKILLS</w:t>
      </w:r>
    </w:p>
    <w:p w:rsidR="00A33A96" w:rsidRPr="00A33A96" w:rsidRDefault="00A33A96" w:rsidP="00A33A96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C71ABC" w:rsidRPr="00CB5AB3" w:rsidRDefault="00C71ABC" w:rsidP="00CB5AB3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C71ABC">
        <w:rPr>
          <w:b/>
          <w:sz w:val="24"/>
          <w:szCs w:val="24"/>
        </w:rPr>
        <w:t>BASIC KNOWLEDGE OF  MS-OFFICE 2010</w:t>
      </w:r>
    </w:p>
    <w:p w:rsidR="00C71ABC" w:rsidRDefault="00C71ABC" w:rsidP="00C71ABC">
      <w:pPr>
        <w:pStyle w:val="ListParagraph"/>
        <w:numPr>
          <w:ilvl w:val="0"/>
          <w:numId w:val="4"/>
        </w:numPr>
        <w:tabs>
          <w:tab w:val="left" w:pos="450"/>
        </w:tabs>
        <w:spacing w:after="0" w:line="240" w:lineRule="auto"/>
        <w:rPr>
          <w:b/>
          <w:sz w:val="24"/>
          <w:szCs w:val="24"/>
        </w:rPr>
      </w:pPr>
      <w:r w:rsidRPr="00C71ABC">
        <w:rPr>
          <w:b/>
          <w:sz w:val="24"/>
          <w:szCs w:val="24"/>
        </w:rPr>
        <w:t>Oper</w:t>
      </w:r>
      <w:r w:rsidR="004A6B4D">
        <w:rPr>
          <w:b/>
          <w:sz w:val="24"/>
          <w:szCs w:val="24"/>
        </w:rPr>
        <w:t>ating System</w:t>
      </w:r>
      <w:r w:rsidRPr="00C71ABC">
        <w:rPr>
          <w:b/>
          <w:sz w:val="24"/>
          <w:szCs w:val="24"/>
        </w:rPr>
        <w:t xml:space="preserve"> Microsoft Windows (2000, XP, Vista,win7)</w:t>
      </w:r>
    </w:p>
    <w:p w:rsidR="00A33A96" w:rsidRDefault="00A33A96" w:rsidP="00C71ABC">
      <w:pPr>
        <w:pStyle w:val="ListParagraph"/>
        <w:numPr>
          <w:ilvl w:val="0"/>
          <w:numId w:val="4"/>
        </w:numPr>
        <w:tabs>
          <w:tab w:val="left" w:pos="45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Basic knowledge of “C” Language.</w:t>
      </w:r>
    </w:p>
    <w:p w:rsidR="00C71ABC" w:rsidRDefault="00C71ABC" w:rsidP="00C71ABC">
      <w:pPr>
        <w:pStyle w:val="ListParagraph"/>
        <w:tabs>
          <w:tab w:val="left" w:pos="450"/>
        </w:tabs>
        <w:spacing w:after="0" w:line="240" w:lineRule="auto"/>
        <w:ind w:left="0"/>
        <w:rPr>
          <w:b/>
          <w:sz w:val="24"/>
          <w:szCs w:val="24"/>
        </w:rPr>
      </w:pPr>
    </w:p>
    <w:p w:rsidR="00C71ABC" w:rsidRPr="00C71ABC" w:rsidRDefault="00C71ABC" w:rsidP="00C71AB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450"/>
        </w:tabs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PROFILE</w:t>
      </w:r>
    </w:p>
    <w:p w:rsidR="00C71ABC" w:rsidRDefault="00C71ABC" w:rsidP="00C71ABC">
      <w:pPr>
        <w:rPr>
          <w:rFonts w:ascii="Calibri" w:eastAsia="Calibri" w:hAnsi="Calibri" w:cs="Calibri"/>
          <w:b/>
          <w:szCs w:val="22"/>
          <w:lang w:val="en-IN"/>
        </w:rPr>
      </w:pPr>
    </w:p>
    <w:p w:rsidR="00C71ABC" w:rsidRPr="00C71ABC" w:rsidRDefault="00C71ABC" w:rsidP="00C71ABC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</w:t>
      </w:r>
      <w:r w:rsidRPr="00C71ABC">
        <w:rPr>
          <w:rFonts w:ascii="Calibri" w:hAnsi="Calibri"/>
          <w:b/>
        </w:rPr>
        <w:t xml:space="preserve">Father’s Name </w:t>
      </w:r>
      <w:r>
        <w:rPr>
          <w:rFonts w:ascii="Calibri" w:hAnsi="Calibri"/>
          <w:b/>
        </w:rPr>
        <w:t xml:space="preserve">            </w:t>
      </w:r>
      <w:r w:rsidRPr="00C71ABC">
        <w:rPr>
          <w:rFonts w:ascii="Calibri" w:hAnsi="Calibri"/>
          <w:b/>
          <w:bCs/>
        </w:rPr>
        <w:t>:</w:t>
      </w:r>
      <w:r w:rsidRPr="00C71ABC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       </w:t>
      </w:r>
      <w:r w:rsidR="00007A31">
        <w:rPr>
          <w:rFonts w:ascii="Calibri" w:hAnsi="Calibri"/>
          <w:b/>
        </w:rPr>
        <w:t xml:space="preserve">Mr. </w:t>
      </w:r>
      <w:r w:rsidR="00A33A96">
        <w:rPr>
          <w:rFonts w:ascii="Calibri" w:hAnsi="Calibri"/>
          <w:b/>
        </w:rPr>
        <w:t>Niyaz Husain</w:t>
      </w:r>
      <w:r w:rsidRPr="00C71ABC">
        <w:rPr>
          <w:rFonts w:ascii="Calibri" w:hAnsi="Calibri"/>
          <w:b/>
        </w:rPr>
        <w:t xml:space="preserve">                        </w:t>
      </w:r>
    </w:p>
    <w:p w:rsidR="00C71ABC" w:rsidRPr="00C71ABC" w:rsidRDefault="00C71ABC" w:rsidP="00C71ABC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</w:t>
      </w:r>
      <w:r w:rsidRPr="00C71ABC">
        <w:rPr>
          <w:rFonts w:ascii="Calibri" w:hAnsi="Calibri"/>
          <w:b/>
        </w:rPr>
        <w:t xml:space="preserve">Date of Birth    </w:t>
      </w:r>
      <w:r>
        <w:rPr>
          <w:rFonts w:ascii="Calibri" w:hAnsi="Calibri"/>
          <w:b/>
        </w:rPr>
        <w:t xml:space="preserve">            </w:t>
      </w:r>
      <w:r w:rsidRPr="00C71ABC">
        <w:rPr>
          <w:rFonts w:ascii="Calibri" w:hAnsi="Calibri"/>
          <w:b/>
          <w:bCs/>
        </w:rPr>
        <w:t>:</w:t>
      </w:r>
      <w:r>
        <w:rPr>
          <w:rFonts w:ascii="Calibri" w:hAnsi="Calibri"/>
          <w:b/>
          <w:bCs/>
        </w:rPr>
        <w:t xml:space="preserve">        </w:t>
      </w:r>
      <w:r w:rsidR="00A33A96">
        <w:rPr>
          <w:rFonts w:ascii="Calibri" w:hAnsi="Calibri"/>
          <w:b/>
          <w:bCs/>
        </w:rPr>
        <w:t>25 Dec 1990</w:t>
      </w:r>
    </w:p>
    <w:p w:rsidR="00C71ABC" w:rsidRPr="00C71ABC" w:rsidRDefault="00C71ABC" w:rsidP="00C71ABC">
      <w:pPr>
        <w:tabs>
          <w:tab w:val="right" w:pos="2605"/>
        </w:tabs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</w:t>
      </w:r>
      <w:r w:rsidRPr="00C71ABC">
        <w:rPr>
          <w:rFonts w:ascii="Calibri" w:hAnsi="Calibri"/>
          <w:b/>
        </w:rPr>
        <w:t xml:space="preserve">Gender             </w:t>
      </w:r>
      <w:r w:rsidR="00B27B78">
        <w:rPr>
          <w:rFonts w:ascii="Calibri" w:hAnsi="Calibri"/>
          <w:b/>
        </w:rPr>
        <w:t xml:space="preserve">             </w:t>
      </w:r>
      <w:r w:rsidRPr="00C71ABC">
        <w:rPr>
          <w:rFonts w:ascii="Calibri" w:hAnsi="Calibri"/>
          <w:b/>
          <w:bCs/>
        </w:rPr>
        <w:t>:</w:t>
      </w:r>
      <w:r w:rsidRPr="00C71ABC">
        <w:rPr>
          <w:rFonts w:ascii="Calibri" w:hAnsi="Calibri"/>
          <w:b/>
        </w:rPr>
        <w:t xml:space="preserve"> </w:t>
      </w:r>
      <w:r w:rsidR="00B27B78">
        <w:rPr>
          <w:rFonts w:ascii="Calibri" w:hAnsi="Calibri"/>
          <w:b/>
        </w:rPr>
        <w:t xml:space="preserve">     </w:t>
      </w:r>
      <w:r>
        <w:rPr>
          <w:rFonts w:ascii="Calibri" w:hAnsi="Calibri"/>
          <w:b/>
        </w:rPr>
        <w:t xml:space="preserve">  </w:t>
      </w:r>
      <w:r w:rsidRPr="00C71ABC">
        <w:rPr>
          <w:rFonts w:ascii="Calibri" w:hAnsi="Calibri"/>
          <w:b/>
        </w:rPr>
        <w:t xml:space="preserve">Male </w:t>
      </w:r>
      <w:r w:rsidRPr="00C71ABC">
        <w:rPr>
          <w:rFonts w:ascii="Calibri" w:hAnsi="Calibri"/>
          <w:b/>
        </w:rPr>
        <w:tab/>
      </w:r>
    </w:p>
    <w:p w:rsidR="00C71ABC" w:rsidRPr="00C71ABC" w:rsidRDefault="00C71ABC" w:rsidP="00C71ABC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</w:t>
      </w:r>
      <w:r w:rsidRPr="00C71ABC">
        <w:rPr>
          <w:rFonts w:ascii="Calibri" w:hAnsi="Calibri"/>
          <w:b/>
        </w:rPr>
        <w:t xml:space="preserve">Nationality      </w:t>
      </w:r>
      <w:r w:rsidR="00B27B78">
        <w:rPr>
          <w:rFonts w:ascii="Calibri" w:hAnsi="Calibri"/>
          <w:b/>
        </w:rPr>
        <w:t xml:space="preserve">            </w:t>
      </w:r>
      <w:r w:rsidRPr="00C71ABC">
        <w:rPr>
          <w:rFonts w:ascii="Calibri" w:hAnsi="Calibri"/>
          <w:b/>
        </w:rPr>
        <w:t xml:space="preserve"> </w:t>
      </w:r>
      <w:r w:rsidRPr="00C71ABC">
        <w:rPr>
          <w:rFonts w:ascii="Calibri" w:hAnsi="Calibri"/>
          <w:b/>
          <w:bCs/>
        </w:rPr>
        <w:t>:</w:t>
      </w:r>
      <w:r w:rsidRPr="00C71ABC">
        <w:rPr>
          <w:rFonts w:ascii="Calibri" w:hAnsi="Calibri"/>
          <w:b/>
        </w:rPr>
        <w:t xml:space="preserve"> </w:t>
      </w:r>
      <w:r w:rsidR="00B27B78">
        <w:rPr>
          <w:rFonts w:ascii="Calibri" w:hAnsi="Calibri"/>
          <w:b/>
        </w:rPr>
        <w:t xml:space="preserve">  </w:t>
      </w:r>
      <w:r>
        <w:rPr>
          <w:rFonts w:ascii="Calibri" w:hAnsi="Calibri"/>
          <w:b/>
        </w:rPr>
        <w:t xml:space="preserve">     </w:t>
      </w:r>
      <w:r w:rsidRPr="00C71ABC">
        <w:rPr>
          <w:rFonts w:ascii="Calibri" w:hAnsi="Calibri"/>
          <w:b/>
        </w:rPr>
        <w:t>Indian</w:t>
      </w:r>
    </w:p>
    <w:p w:rsidR="00C71ABC" w:rsidRDefault="00C71ABC" w:rsidP="00C71ABC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</w:t>
      </w:r>
      <w:r w:rsidRPr="00C71ABC">
        <w:rPr>
          <w:rFonts w:ascii="Calibri" w:hAnsi="Calibri"/>
          <w:b/>
        </w:rPr>
        <w:t xml:space="preserve">Marital Status </w:t>
      </w:r>
      <w:r w:rsidRPr="00C71ABC">
        <w:rPr>
          <w:rFonts w:ascii="Calibri" w:hAnsi="Calibri"/>
          <w:b/>
          <w:cs/>
          <w:lang w:bidi="gu-IN"/>
        </w:rPr>
        <w:t xml:space="preserve"> </w:t>
      </w:r>
      <w:r w:rsidR="00B27B78">
        <w:rPr>
          <w:rFonts w:ascii="Calibri" w:hAnsi="Calibri"/>
          <w:b/>
          <w:cs/>
          <w:lang w:bidi="gu-IN"/>
        </w:rPr>
        <w:t xml:space="preserve">          </w:t>
      </w:r>
      <w:r w:rsidRPr="00C71ABC">
        <w:rPr>
          <w:rFonts w:ascii="Calibri" w:hAnsi="Calibri"/>
          <w:b/>
          <w:bCs/>
        </w:rPr>
        <w:t>:</w:t>
      </w:r>
      <w:r w:rsidRPr="00C71ABC">
        <w:rPr>
          <w:rFonts w:ascii="Calibri" w:hAnsi="Calibri"/>
          <w:b/>
        </w:rPr>
        <w:t xml:space="preserve"> </w:t>
      </w:r>
      <w:r w:rsidR="00B27B78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      </w:t>
      </w:r>
      <w:r w:rsidRPr="00C71ABC">
        <w:rPr>
          <w:rFonts w:ascii="Calibri" w:hAnsi="Calibri"/>
          <w:b/>
        </w:rPr>
        <w:t>Unmarried</w:t>
      </w:r>
    </w:p>
    <w:p w:rsidR="00CB5AB3" w:rsidRPr="00CB5AB3" w:rsidRDefault="006E7574" w:rsidP="00A33A96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        Permanent</w:t>
      </w:r>
      <w:r w:rsidR="00B85BFF">
        <w:rPr>
          <w:rFonts w:ascii="Calibri" w:hAnsi="Calibri"/>
          <w:b/>
        </w:rPr>
        <w:t xml:space="preserve"> Ad</w:t>
      </w:r>
      <w:r>
        <w:rPr>
          <w:rFonts w:ascii="Calibri" w:hAnsi="Calibri"/>
          <w:b/>
        </w:rPr>
        <w:t xml:space="preserve">dress  </w:t>
      </w:r>
      <w:r w:rsidR="00007A31">
        <w:rPr>
          <w:rFonts w:ascii="Calibri" w:hAnsi="Calibri"/>
          <w:b/>
        </w:rPr>
        <w:t xml:space="preserve"> :       H.NO-</w:t>
      </w:r>
      <w:r w:rsidR="00A33A96">
        <w:rPr>
          <w:rFonts w:ascii="Calibri" w:hAnsi="Calibri"/>
          <w:b/>
        </w:rPr>
        <w:t>4 Kajiyana Bindki Distt-Fatehpur (212635)</w:t>
      </w:r>
    </w:p>
    <w:p w:rsidR="00A33A96" w:rsidRDefault="004A6B4D" w:rsidP="00D50F35">
      <w:pPr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 xml:space="preserve">      </w:t>
      </w:r>
    </w:p>
    <w:p w:rsidR="00D50F35" w:rsidRPr="00D50F35" w:rsidRDefault="004A6B4D" w:rsidP="00D50F35">
      <w:pPr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 xml:space="preserve"> </w:t>
      </w:r>
      <w:r w:rsidR="00D50F35" w:rsidRPr="00D50F35">
        <w:rPr>
          <w:rFonts w:ascii="Calibri" w:hAnsi="Calibri"/>
          <w:b/>
          <w:color w:val="000000"/>
        </w:rPr>
        <w:t>The information furnished above is true to the best of my knowledge and belief.</w:t>
      </w:r>
    </w:p>
    <w:p w:rsidR="00F814B2" w:rsidRDefault="00F814B2">
      <w:pPr>
        <w:rPr>
          <w:rFonts w:ascii="Calibri" w:eastAsia="Calibri" w:hAnsi="Calibri"/>
          <w:b/>
          <w:lang w:val="en-IN"/>
        </w:rPr>
      </w:pPr>
    </w:p>
    <w:p w:rsidR="008C054C" w:rsidRPr="00D32F3A" w:rsidRDefault="004A6B4D">
      <w:pPr>
        <w:rPr>
          <w:rFonts w:ascii="Calibri" w:hAnsi="Calibri" w:cs="Calibri"/>
          <w:b/>
        </w:rPr>
      </w:pPr>
      <w:r>
        <w:rPr>
          <w:b/>
        </w:rPr>
        <w:t xml:space="preserve">      </w:t>
      </w:r>
      <w:r w:rsidR="00F04FDB" w:rsidRPr="00D32F3A">
        <w:rPr>
          <w:rFonts w:ascii="Calibri" w:hAnsi="Calibri" w:cs="Calibri"/>
          <w:b/>
        </w:rPr>
        <w:t>D</w:t>
      </w:r>
      <w:r w:rsidR="008C054C" w:rsidRPr="00D32F3A">
        <w:rPr>
          <w:rFonts w:ascii="Calibri" w:hAnsi="Calibri" w:cs="Calibri"/>
          <w:b/>
        </w:rPr>
        <w:t>ate</w:t>
      </w:r>
    </w:p>
    <w:p w:rsidR="008C054C" w:rsidRPr="00D32F3A" w:rsidRDefault="004A6B4D">
      <w:pPr>
        <w:rPr>
          <w:rFonts w:ascii="Calibri" w:hAnsi="Calibri" w:cs="Calibri"/>
        </w:rPr>
      </w:pPr>
      <w:r w:rsidRPr="00D32F3A">
        <w:rPr>
          <w:rFonts w:ascii="Calibri" w:hAnsi="Calibri" w:cs="Calibri"/>
          <w:b/>
        </w:rPr>
        <w:t xml:space="preserve">     </w:t>
      </w:r>
      <w:r w:rsidR="00D32F3A">
        <w:rPr>
          <w:rFonts w:ascii="Calibri" w:hAnsi="Calibri" w:cs="Calibri"/>
          <w:b/>
        </w:rPr>
        <w:t xml:space="preserve"> </w:t>
      </w:r>
      <w:r w:rsidRPr="00D32F3A">
        <w:rPr>
          <w:rFonts w:ascii="Calibri" w:hAnsi="Calibri" w:cs="Calibri"/>
          <w:b/>
        </w:rPr>
        <w:t xml:space="preserve"> </w:t>
      </w:r>
      <w:r w:rsidR="008C054C" w:rsidRPr="00D32F3A">
        <w:rPr>
          <w:rFonts w:ascii="Calibri" w:hAnsi="Calibri" w:cs="Calibri"/>
          <w:b/>
        </w:rPr>
        <w:t>Place</w:t>
      </w:r>
      <w:r w:rsidR="006E7574">
        <w:rPr>
          <w:rFonts w:ascii="Calibri" w:hAnsi="Calibri" w:cs="Calibri"/>
          <w:b/>
        </w:rPr>
        <w:t>: GURGAON</w:t>
      </w:r>
      <w:r w:rsidRPr="00D32F3A">
        <w:rPr>
          <w:rFonts w:ascii="Calibri" w:hAnsi="Calibri" w:cs="Calibri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3A96">
        <w:rPr>
          <w:rFonts w:ascii="Calibri" w:hAnsi="Calibri" w:cs="Calibri"/>
        </w:rPr>
        <w:t xml:space="preserve">       </w:t>
      </w:r>
      <w:r w:rsidRPr="00D32F3A">
        <w:rPr>
          <w:rFonts w:ascii="Calibri" w:hAnsi="Calibri" w:cs="Calibri"/>
        </w:rPr>
        <w:t xml:space="preserve">  </w:t>
      </w:r>
      <w:r w:rsidR="008C054C" w:rsidRPr="00D32F3A">
        <w:rPr>
          <w:rFonts w:ascii="Calibri" w:hAnsi="Calibri" w:cs="Calibri"/>
          <w:b/>
          <w:sz w:val="28"/>
        </w:rPr>
        <w:t>(</w:t>
      </w:r>
      <w:r w:rsidR="00A33A96">
        <w:rPr>
          <w:rFonts w:ascii="Calibri" w:hAnsi="Calibri" w:cs="Calibri"/>
          <w:b/>
          <w:sz w:val="32"/>
        </w:rPr>
        <w:t>FAIZAN HUSAIN</w:t>
      </w:r>
      <w:r w:rsidR="00DF0C9E" w:rsidRPr="00D32F3A">
        <w:rPr>
          <w:rFonts w:ascii="Calibri" w:hAnsi="Calibri" w:cs="Calibri"/>
          <w:b/>
          <w:sz w:val="32"/>
        </w:rPr>
        <w:t>)</w:t>
      </w:r>
    </w:p>
    <w:sectPr w:rsidR="008C054C" w:rsidRPr="00D32F3A">
      <w:pgSz w:w="12240" w:h="15840"/>
      <w:pgMar w:top="720" w:right="1080" w:bottom="5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2pt;height:9.2pt;mso-position-horizontal-relative:page;mso-position-vertical-relative:page" o:bullet="t">
        <v:imagedata r:id="rId1" o:title="BD14514_"/>
      </v:shape>
    </w:pict>
  </w:numPicBullet>
  <w:abstractNum w:abstractNumId="0">
    <w:nsid w:val="00000001"/>
    <w:multiLevelType w:val="hybridMultilevel"/>
    <w:tmpl w:val="DD40A19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146EC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2067780"/>
    <w:lvl w:ilvl="0" w:tplc="A6FEE0D0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44C45F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attachedTemplate r:id="rId1"/>
  <w:defaultTabStop w:val="720"/>
  <w:doNotShadeFormData/>
  <w:noPunctuationKerning/>
  <w:characterSpacingControl w:val="doNotCompress"/>
  <w:doNotValidateAgainstSchema/>
  <w:doNotDemarcateInvalidXml/>
  <w:compat/>
  <w:rsids>
    <w:rsidRoot w:val="00172A27"/>
    <w:rsid w:val="000043C2"/>
    <w:rsid w:val="00007A31"/>
    <w:rsid w:val="00023106"/>
    <w:rsid w:val="00023E5F"/>
    <w:rsid w:val="00025C2B"/>
    <w:rsid w:val="000351FD"/>
    <w:rsid w:val="00035252"/>
    <w:rsid w:val="000470C5"/>
    <w:rsid w:val="00053CA9"/>
    <w:rsid w:val="00067DBB"/>
    <w:rsid w:val="00085BD2"/>
    <w:rsid w:val="00093DAF"/>
    <w:rsid w:val="000D371E"/>
    <w:rsid w:val="000E7F69"/>
    <w:rsid w:val="000F6B95"/>
    <w:rsid w:val="000F7312"/>
    <w:rsid w:val="00107F2A"/>
    <w:rsid w:val="00126531"/>
    <w:rsid w:val="001426E8"/>
    <w:rsid w:val="0014677B"/>
    <w:rsid w:val="001475C9"/>
    <w:rsid w:val="00155C82"/>
    <w:rsid w:val="001571B9"/>
    <w:rsid w:val="00157BA1"/>
    <w:rsid w:val="00162CE0"/>
    <w:rsid w:val="001A4D4D"/>
    <w:rsid w:val="001C1DBE"/>
    <w:rsid w:val="001C43DB"/>
    <w:rsid w:val="001D495D"/>
    <w:rsid w:val="001E4CBF"/>
    <w:rsid w:val="001F25EB"/>
    <w:rsid w:val="001F3C69"/>
    <w:rsid w:val="001F76D4"/>
    <w:rsid w:val="00210FF6"/>
    <w:rsid w:val="00220C21"/>
    <w:rsid w:val="002242B7"/>
    <w:rsid w:val="002362EB"/>
    <w:rsid w:val="00243BB5"/>
    <w:rsid w:val="0024770B"/>
    <w:rsid w:val="002750BB"/>
    <w:rsid w:val="002D4062"/>
    <w:rsid w:val="002E1CFA"/>
    <w:rsid w:val="002E3BFE"/>
    <w:rsid w:val="002F100C"/>
    <w:rsid w:val="002F5978"/>
    <w:rsid w:val="00344CC0"/>
    <w:rsid w:val="0035048A"/>
    <w:rsid w:val="00360CFA"/>
    <w:rsid w:val="003839B1"/>
    <w:rsid w:val="00390F27"/>
    <w:rsid w:val="003A24DE"/>
    <w:rsid w:val="003C7AAB"/>
    <w:rsid w:val="003D2642"/>
    <w:rsid w:val="003D71F1"/>
    <w:rsid w:val="003D7671"/>
    <w:rsid w:val="004211D4"/>
    <w:rsid w:val="00427463"/>
    <w:rsid w:val="00456BB0"/>
    <w:rsid w:val="004639B1"/>
    <w:rsid w:val="004720D0"/>
    <w:rsid w:val="00487258"/>
    <w:rsid w:val="004877CF"/>
    <w:rsid w:val="004A27B8"/>
    <w:rsid w:val="004A6B4D"/>
    <w:rsid w:val="004B187A"/>
    <w:rsid w:val="004B2B56"/>
    <w:rsid w:val="004C4F2A"/>
    <w:rsid w:val="004D02BB"/>
    <w:rsid w:val="004E5714"/>
    <w:rsid w:val="004E75E0"/>
    <w:rsid w:val="004F1015"/>
    <w:rsid w:val="004F410F"/>
    <w:rsid w:val="00505F17"/>
    <w:rsid w:val="00520FDE"/>
    <w:rsid w:val="00522CFF"/>
    <w:rsid w:val="0052438F"/>
    <w:rsid w:val="0054192A"/>
    <w:rsid w:val="0055294E"/>
    <w:rsid w:val="00595687"/>
    <w:rsid w:val="00595D37"/>
    <w:rsid w:val="005A106D"/>
    <w:rsid w:val="005B4B2F"/>
    <w:rsid w:val="005C2B80"/>
    <w:rsid w:val="005C778A"/>
    <w:rsid w:val="005E4F8E"/>
    <w:rsid w:val="006176DA"/>
    <w:rsid w:val="006209B4"/>
    <w:rsid w:val="0063774C"/>
    <w:rsid w:val="00640395"/>
    <w:rsid w:val="00646CE9"/>
    <w:rsid w:val="00671E7C"/>
    <w:rsid w:val="00691E8D"/>
    <w:rsid w:val="006A0751"/>
    <w:rsid w:val="006A63DE"/>
    <w:rsid w:val="006A6F2D"/>
    <w:rsid w:val="006C0176"/>
    <w:rsid w:val="006C34B8"/>
    <w:rsid w:val="006C7287"/>
    <w:rsid w:val="006D16C0"/>
    <w:rsid w:val="006E7574"/>
    <w:rsid w:val="006E7B30"/>
    <w:rsid w:val="006F1A1E"/>
    <w:rsid w:val="006F7588"/>
    <w:rsid w:val="00717EE2"/>
    <w:rsid w:val="00746F90"/>
    <w:rsid w:val="007619CD"/>
    <w:rsid w:val="00761A96"/>
    <w:rsid w:val="007772AC"/>
    <w:rsid w:val="007872A8"/>
    <w:rsid w:val="007A5339"/>
    <w:rsid w:val="007A6039"/>
    <w:rsid w:val="007F3F76"/>
    <w:rsid w:val="00801040"/>
    <w:rsid w:val="00821AF6"/>
    <w:rsid w:val="008309B0"/>
    <w:rsid w:val="00844F28"/>
    <w:rsid w:val="00845645"/>
    <w:rsid w:val="00862C52"/>
    <w:rsid w:val="00872E32"/>
    <w:rsid w:val="008839D6"/>
    <w:rsid w:val="00884ECE"/>
    <w:rsid w:val="0089422C"/>
    <w:rsid w:val="008C054C"/>
    <w:rsid w:val="008E2146"/>
    <w:rsid w:val="00901DAC"/>
    <w:rsid w:val="009144D6"/>
    <w:rsid w:val="00941960"/>
    <w:rsid w:val="00947840"/>
    <w:rsid w:val="0097129A"/>
    <w:rsid w:val="009A2813"/>
    <w:rsid w:val="009A4A79"/>
    <w:rsid w:val="009A4D6D"/>
    <w:rsid w:val="009B628F"/>
    <w:rsid w:val="009C05FE"/>
    <w:rsid w:val="009C5550"/>
    <w:rsid w:val="009E1B48"/>
    <w:rsid w:val="00A073B5"/>
    <w:rsid w:val="00A2623A"/>
    <w:rsid w:val="00A32423"/>
    <w:rsid w:val="00A32B89"/>
    <w:rsid w:val="00A33A96"/>
    <w:rsid w:val="00A45A93"/>
    <w:rsid w:val="00A46817"/>
    <w:rsid w:val="00AA0C95"/>
    <w:rsid w:val="00AA74BE"/>
    <w:rsid w:val="00AD1552"/>
    <w:rsid w:val="00AD555E"/>
    <w:rsid w:val="00AD75A8"/>
    <w:rsid w:val="00B047F6"/>
    <w:rsid w:val="00B06F57"/>
    <w:rsid w:val="00B10908"/>
    <w:rsid w:val="00B17264"/>
    <w:rsid w:val="00B20BD3"/>
    <w:rsid w:val="00B244A1"/>
    <w:rsid w:val="00B27B78"/>
    <w:rsid w:val="00B31ABD"/>
    <w:rsid w:val="00B35473"/>
    <w:rsid w:val="00B476AC"/>
    <w:rsid w:val="00B5053E"/>
    <w:rsid w:val="00B50A4E"/>
    <w:rsid w:val="00B557D2"/>
    <w:rsid w:val="00B60EBD"/>
    <w:rsid w:val="00B777EF"/>
    <w:rsid w:val="00B85BFF"/>
    <w:rsid w:val="00B868C1"/>
    <w:rsid w:val="00B97A37"/>
    <w:rsid w:val="00BB2E39"/>
    <w:rsid w:val="00BC09BF"/>
    <w:rsid w:val="00BC3249"/>
    <w:rsid w:val="00BC6020"/>
    <w:rsid w:val="00BD6AF1"/>
    <w:rsid w:val="00BE1CF3"/>
    <w:rsid w:val="00C055DE"/>
    <w:rsid w:val="00C06352"/>
    <w:rsid w:val="00C118A8"/>
    <w:rsid w:val="00C171DE"/>
    <w:rsid w:val="00C342BB"/>
    <w:rsid w:val="00C361A1"/>
    <w:rsid w:val="00C50048"/>
    <w:rsid w:val="00C646E9"/>
    <w:rsid w:val="00C675DD"/>
    <w:rsid w:val="00C71ABC"/>
    <w:rsid w:val="00C7398C"/>
    <w:rsid w:val="00C73C70"/>
    <w:rsid w:val="00C84001"/>
    <w:rsid w:val="00C8514F"/>
    <w:rsid w:val="00C91C05"/>
    <w:rsid w:val="00C92352"/>
    <w:rsid w:val="00CA27C0"/>
    <w:rsid w:val="00CB36C8"/>
    <w:rsid w:val="00CB5AB3"/>
    <w:rsid w:val="00CD5DF1"/>
    <w:rsid w:val="00CF3F1D"/>
    <w:rsid w:val="00CF4FB2"/>
    <w:rsid w:val="00D1067A"/>
    <w:rsid w:val="00D12A1B"/>
    <w:rsid w:val="00D142AB"/>
    <w:rsid w:val="00D32F3A"/>
    <w:rsid w:val="00D35590"/>
    <w:rsid w:val="00D41755"/>
    <w:rsid w:val="00D50F35"/>
    <w:rsid w:val="00D600ED"/>
    <w:rsid w:val="00D908A3"/>
    <w:rsid w:val="00DB09CD"/>
    <w:rsid w:val="00DD5D29"/>
    <w:rsid w:val="00DF0C9E"/>
    <w:rsid w:val="00DF5C24"/>
    <w:rsid w:val="00E00323"/>
    <w:rsid w:val="00E00604"/>
    <w:rsid w:val="00E10895"/>
    <w:rsid w:val="00E2364F"/>
    <w:rsid w:val="00E300A9"/>
    <w:rsid w:val="00E57594"/>
    <w:rsid w:val="00E63207"/>
    <w:rsid w:val="00E63BD6"/>
    <w:rsid w:val="00E8103A"/>
    <w:rsid w:val="00E87D50"/>
    <w:rsid w:val="00EA1E8E"/>
    <w:rsid w:val="00EB3A45"/>
    <w:rsid w:val="00EB55C6"/>
    <w:rsid w:val="00EB796F"/>
    <w:rsid w:val="00EF7E94"/>
    <w:rsid w:val="00F04FDB"/>
    <w:rsid w:val="00F07F6A"/>
    <w:rsid w:val="00F2265D"/>
    <w:rsid w:val="00F24A80"/>
    <w:rsid w:val="00F46D0B"/>
    <w:rsid w:val="00F814B2"/>
    <w:rsid w:val="00F92EDD"/>
    <w:rsid w:val="00F97B90"/>
    <w:rsid w:val="00FA21D8"/>
    <w:rsid w:val="00FA4FA4"/>
    <w:rsid w:val="00FB108C"/>
    <w:rsid w:val="00FB788A"/>
    <w:rsid w:val="00FD6BA6"/>
    <w:rsid w:val="00FE1E3D"/>
    <w:rsid w:val="00FE3301"/>
    <w:rsid w:val="00FE5B7F"/>
    <w:rsid w:val="00FF7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styleId="Hyperlink">
    <w:name w:val="Hyperlink"/>
    <w:rPr>
      <w:color w:val="0000FF"/>
      <w:u w:val="single"/>
    </w:rPr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jc w:val="both"/>
    </w:pPr>
    <w:rPr>
      <w:rFonts w:ascii="Palatino"/>
      <w:i/>
      <w:color w:val="0000FF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BodyText">
    <w:name w:val="Body Text"/>
    <w:basedOn w:val="Normal"/>
    <w:link w:val="BodyTextChar"/>
    <w:pPr>
      <w:spacing w:after="120"/>
    </w:pPr>
    <w:rPr>
      <w:rFonts w:cs="Mangal"/>
      <w:lang w:bidi="hi-IN"/>
    </w:rPr>
  </w:style>
  <w:style w:type="character" w:customStyle="1" w:styleId="BodyTextChar">
    <w:name w:val="Body Text Char"/>
    <w:link w:val="BodyText"/>
    <w:rPr>
      <w:sz w:val="24"/>
      <w:szCs w:val="24"/>
      <w:lang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eastAsia="MS Mincho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izanhusain89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Atul Aggarwal</vt:lpstr>
    </vt:vector>
  </TitlesOfParts>
  <Company>Kavita Coomuncation</Company>
  <LinksUpToDate>false</LinksUpToDate>
  <CharactersWithSpaces>3337</CharactersWithSpaces>
  <SharedDoc>false</SharedDoc>
  <HLinks>
    <vt:vector size="6" baseType="variant">
      <vt:variant>
        <vt:i4>4391029</vt:i4>
      </vt:variant>
      <vt:variant>
        <vt:i4>0</vt:i4>
      </vt:variant>
      <vt:variant>
        <vt:i4>0</vt:i4>
      </vt:variant>
      <vt:variant>
        <vt:i4>5</vt:i4>
      </vt:variant>
      <vt:variant>
        <vt:lpwstr>mailto:faizanhusain89@gmail.com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Atul Aggarwal</dc:title>
  <dc:creator>atul</dc:creator>
  <cp:lastModifiedBy>MERAJ</cp:lastModifiedBy>
  <cp:revision>2</cp:revision>
  <cp:lastPrinted>2014-08-27T13:55:00Z</cp:lastPrinted>
  <dcterms:created xsi:type="dcterms:W3CDTF">2017-03-03T04:42:00Z</dcterms:created>
  <dcterms:modified xsi:type="dcterms:W3CDTF">2017-03-03T04:42:00Z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000800c000000000000001024120</vt:lpwstr>
  </property>
</Properties>
</file>