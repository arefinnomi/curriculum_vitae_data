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8D" w:rsidRPr="00843F94" w:rsidRDefault="00CF4296" w:rsidP="00843F94">
      <w:pPr>
        <w:pStyle w:val="Name"/>
      </w:pPr>
      <w:bookmarkStart w:id="0" w:name="_GoBack"/>
      <w:bookmarkEnd w:id="0"/>
      <w:r w:rsidRPr="00843F94">
        <w:t>Shivani</w:t>
      </w:r>
    </w:p>
    <w:p w:rsidR="00EA4DCC" w:rsidRPr="00CB71AD" w:rsidRDefault="00EA4DCC" w:rsidP="00EA4DCC">
      <w:pPr>
        <w:pStyle w:val="Address"/>
      </w:pPr>
    </w:p>
    <w:p w:rsidR="00EA4DCC" w:rsidRPr="00CB71AD" w:rsidRDefault="00EA4DCC" w:rsidP="00EA4DCC">
      <w:pPr>
        <w:pStyle w:val="Address"/>
        <w:jc w:val="left"/>
      </w:pPr>
      <w:r w:rsidRPr="00CB71AD">
        <w:rPr>
          <w:b/>
        </w:rPr>
        <w:t>E-Mail Address:</w:t>
      </w:r>
      <w:r w:rsidRPr="00CB71AD">
        <w:t xml:space="preserve"> shivanisodey@gmail.com</w:t>
      </w:r>
    </w:p>
    <w:p w:rsidR="00EA4DCC" w:rsidRPr="00CB71AD" w:rsidRDefault="00EA4DCC" w:rsidP="00EA4DCC">
      <w:pPr>
        <w:pStyle w:val="Address"/>
        <w:jc w:val="left"/>
      </w:pPr>
      <w:r w:rsidRPr="00CB71AD">
        <w:rPr>
          <w:b/>
        </w:rPr>
        <w:t>Address: House no</w:t>
      </w:r>
      <w:r w:rsidRPr="00CB71AD">
        <w:t>. T/31 Tis Hazari Delhi1100054</w:t>
      </w:r>
    </w:p>
    <w:p w:rsidR="00EA4DCC" w:rsidRPr="00CB71AD" w:rsidRDefault="00EA4DCC" w:rsidP="00EA4DCC">
      <w:pPr>
        <w:pStyle w:val="Address"/>
        <w:jc w:val="left"/>
      </w:pPr>
      <w:r w:rsidRPr="00CB71AD">
        <w:rPr>
          <w:b/>
        </w:rPr>
        <w:t>Mobile No :</w:t>
      </w:r>
      <w:r w:rsidR="00525577">
        <w:t xml:space="preserve"> 828</w:t>
      </w:r>
      <w:r w:rsidRPr="00CB71AD">
        <w:t>7004335</w:t>
      </w:r>
    </w:p>
    <w:p w:rsidR="00CF5208" w:rsidRDefault="00EA4DCC" w:rsidP="00EA4DCC">
      <w:pPr>
        <w:pStyle w:val="Address"/>
        <w:jc w:val="left"/>
      </w:pPr>
      <w:r w:rsidRPr="00CB71AD">
        <w:rPr>
          <w:b/>
        </w:rPr>
        <w:t>Date of Birth:</w:t>
      </w:r>
      <w:r w:rsidRPr="00CB71AD">
        <w:t xml:space="preserve"> 02/03/1995</w:t>
      </w:r>
    </w:p>
    <w:p w:rsidR="00525577" w:rsidRPr="00CB71AD" w:rsidRDefault="00525577" w:rsidP="00EA4DCC">
      <w:pPr>
        <w:pStyle w:val="Address"/>
        <w:jc w:val="left"/>
      </w:pPr>
    </w:p>
    <w:p w:rsidR="00405EFC" w:rsidRPr="00843F94" w:rsidRDefault="00405EFC" w:rsidP="00405EFC">
      <w:pPr>
        <w:pStyle w:val="ResumeHeadings"/>
        <w:rPr>
          <w:rFonts w:ascii="Cambria" w:hAnsi="Cambria"/>
          <w:szCs w:val="24"/>
        </w:rPr>
      </w:pPr>
      <w:r w:rsidRPr="00843F94">
        <w:rPr>
          <w:rFonts w:ascii="Cambria" w:hAnsi="Cambria"/>
          <w:szCs w:val="24"/>
        </w:rPr>
        <w:t>CAREER OBJECTIVE</w:t>
      </w:r>
    </w:p>
    <w:p w:rsidR="00CF5208" w:rsidRDefault="00405EFC" w:rsidP="00120497">
      <w:pPr>
        <w:pStyle w:val="Address"/>
        <w:jc w:val="left"/>
        <w:rPr>
          <w:sz w:val="20"/>
        </w:rPr>
      </w:pPr>
      <w:r w:rsidRPr="00CB71AD">
        <w:rPr>
          <w:rFonts w:cstheme="minorHAnsi"/>
          <w:sz w:val="20"/>
        </w:rPr>
        <w:t>I want to grow in an organized Sector, using my computer</w:t>
      </w:r>
      <w:r w:rsidRPr="00CB71AD">
        <w:rPr>
          <w:sz w:val="20"/>
        </w:rPr>
        <w:t xml:space="preserve"> Knowledge, responsible and pleasing personality</w:t>
      </w:r>
      <w:r w:rsidR="00F476F4" w:rsidRPr="00CB71AD">
        <w:rPr>
          <w:sz w:val="20"/>
        </w:rPr>
        <w:t xml:space="preserve"> t</w:t>
      </w:r>
      <w:r w:rsidRPr="00CB71AD">
        <w:rPr>
          <w:sz w:val="20"/>
        </w:rPr>
        <w:t>o</w:t>
      </w:r>
      <w:r w:rsidR="00CF5208" w:rsidRPr="00CB71AD">
        <w:rPr>
          <w:sz w:val="20"/>
        </w:rPr>
        <w:t xml:space="preserve"> work professionally as per the requirements of the organization and to follow the guidelines for the progressive</w:t>
      </w:r>
      <w:r w:rsidR="003A6B7C" w:rsidRPr="00CB71AD">
        <w:rPr>
          <w:sz w:val="20"/>
        </w:rPr>
        <w:t xml:space="preserve">  </w:t>
      </w:r>
      <w:r w:rsidR="00CF5208" w:rsidRPr="00CB71AD">
        <w:rPr>
          <w:sz w:val="20"/>
        </w:rPr>
        <w:t xml:space="preserve"> development of the organization/institution.</w:t>
      </w:r>
    </w:p>
    <w:p w:rsidR="00525577" w:rsidRPr="00CB71AD" w:rsidRDefault="00525577" w:rsidP="00120497">
      <w:pPr>
        <w:pStyle w:val="Address"/>
        <w:jc w:val="left"/>
        <w:rPr>
          <w:sz w:val="20"/>
        </w:rPr>
      </w:pPr>
    </w:p>
    <w:p w:rsidR="003A6B7C" w:rsidRPr="00843F94" w:rsidRDefault="003A6B7C" w:rsidP="003A6B7C">
      <w:pPr>
        <w:pStyle w:val="ResumeHeadings"/>
        <w:rPr>
          <w:rFonts w:ascii="Cambria" w:eastAsia="MS Mincho" w:hAnsi="Cambria"/>
        </w:rPr>
      </w:pPr>
      <w:r w:rsidRPr="00843F94">
        <w:rPr>
          <w:rFonts w:ascii="Cambria" w:eastAsia="MS Mincho" w:hAnsi="Cambria"/>
        </w:rPr>
        <w:t>WORK EXPERIENCE</w:t>
      </w:r>
    </w:p>
    <w:p w:rsidR="0030411E" w:rsidRPr="00525577" w:rsidRDefault="0030411E" w:rsidP="0030411E">
      <w:pPr>
        <w:pStyle w:val="BusinessNameDates"/>
        <w:rPr>
          <w:b/>
          <w:u w:val="single"/>
        </w:rPr>
      </w:pPr>
    </w:p>
    <w:p w:rsidR="0030411E" w:rsidRPr="00525577" w:rsidRDefault="00CB71AD" w:rsidP="0030411E">
      <w:pPr>
        <w:pStyle w:val="BusinessNameDates"/>
        <w:rPr>
          <w:u w:val="single"/>
        </w:rPr>
      </w:pPr>
      <w:r w:rsidRPr="00525577">
        <w:rPr>
          <w:b/>
          <w:sz w:val="20"/>
          <w:u w:val="single"/>
        </w:rPr>
        <w:t>Pro cleaning Co. Pvt. Ltd. (</w:t>
      </w:r>
      <w:r w:rsidR="0030411E" w:rsidRPr="00525577">
        <w:rPr>
          <w:b/>
          <w:sz w:val="20"/>
          <w:u w:val="single"/>
        </w:rPr>
        <w:t>Global Excellence Group</w:t>
      </w:r>
      <w:r w:rsidRPr="00525577">
        <w:rPr>
          <w:b/>
          <w:sz w:val="20"/>
          <w:u w:val="single"/>
        </w:rPr>
        <w:t>)</w:t>
      </w:r>
    </w:p>
    <w:p w:rsidR="00525577" w:rsidRDefault="00525577" w:rsidP="00DC6928">
      <w:pPr>
        <w:pStyle w:val="BusinessNameDates"/>
        <w:rPr>
          <w:b/>
        </w:rPr>
      </w:pPr>
    </w:p>
    <w:p w:rsidR="00DC6928" w:rsidRPr="00CB71AD" w:rsidRDefault="0030411E" w:rsidP="00DC6928">
      <w:pPr>
        <w:pStyle w:val="BusinessNameDates"/>
      </w:pPr>
      <w:r w:rsidRPr="00CB71AD">
        <w:rPr>
          <w:b/>
        </w:rPr>
        <w:t>Job title</w:t>
      </w:r>
      <w:r w:rsidRPr="00CB71AD">
        <w:t xml:space="preserve"> – Executive Business Support Group</w:t>
      </w:r>
      <w:r w:rsidR="00CB71AD" w:rsidRPr="00CB71AD">
        <w:t xml:space="preserve"> (</w:t>
      </w:r>
      <w:r w:rsidR="00CB71AD" w:rsidRPr="00CB71AD">
        <w:rPr>
          <w:u w:val="single"/>
        </w:rPr>
        <w:t>December 2014 till Now</w:t>
      </w:r>
      <w:r w:rsidR="00CB71AD" w:rsidRPr="00CB71AD">
        <w:t>)</w:t>
      </w:r>
    </w:p>
    <w:p w:rsidR="00CB71AD" w:rsidRPr="00CB71AD" w:rsidRDefault="00CB71AD" w:rsidP="00DC6928">
      <w:pPr>
        <w:pStyle w:val="BusinessNameDates"/>
        <w:rPr>
          <w:sz w:val="20"/>
        </w:rPr>
      </w:pPr>
    </w:p>
    <w:p w:rsidR="00DC6928" w:rsidRDefault="00CB71AD" w:rsidP="00DC6928">
      <w:pPr>
        <w:pStyle w:val="BusinessNameDates"/>
        <w:rPr>
          <w:sz w:val="20"/>
        </w:rPr>
      </w:pPr>
      <w:r w:rsidRPr="00CB71AD">
        <w:rPr>
          <w:sz w:val="20"/>
          <w:u w:val="single"/>
        </w:rPr>
        <w:t>Job Role Includes</w:t>
      </w:r>
      <w:r w:rsidRPr="00CB71AD">
        <w:rPr>
          <w:sz w:val="20"/>
        </w:rPr>
        <w:t>:</w:t>
      </w:r>
    </w:p>
    <w:p w:rsidR="00525577" w:rsidRPr="00CB71AD" w:rsidRDefault="00525577" w:rsidP="00DC6928">
      <w:pPr>
        <w:pStyle w:val="BusinessNameDates"/>
        <w:rPr>
          <w:sz w:val="20"/>
        </w:rPr>
      </w:pPr>
    </w:p>
    <w:p w:rsidR="00DC6928" w:rsidRPr="00AA7FD5" w:rsidRDefault="00DC6928" w:rsidP="00DC6928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>Maintained work Schedule in calendar.</w:t>
      </w:r>
    </w:p>
    <w:p w:rsidR="00DC6928" w:rsidRPr="00AA7FD5" w:rsidRDefault="00DC6928" w:rsidP="00DC6928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>Maintained Daily Crew Member’s Work Record in Excel sheet.</w:t>
      </w:r>
    </w:p>
    <w:p w:rsidR="00843F94" w:rsidRPr="00AA7FD5" w:rsidRDefault="00843F94" w:rsidP="00DC6928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>Made presentations for company.</w:t>
      </w:r>
    </w:p>
    <w:p w:rsidR="00AA7FD5" w:rsidRPr="00AA7FD5" w:rsidRDefault="00AA7FD5" w:rsidP="00AA7FD5">
      <w:pPr>
        <w:pStyle w:val="ListParagraph"/>
        <w:numPr>
          <w:ilvl w:val="0"/>
          <w:numId w:val="37"/>
        </w:numPr>
        <w:contextualSpacing w:val="0"/>
        <w:rPr>
          <w:rFonts w:ascii="Verdana" w:hAnsi="Verdana"/>
          <w:sz w:val="20"/>
        </w:rPr>
      </w:pPr>
      <w:r w:rsidRPr="00AA7FD5">
        <w:rPr>
          <w:rFonts w:ascii="Verdana" w:hAnsi="Verdana"/>
          <w:sz w:val="20"/>
        </w:rPr>
        <w:t>Filled the cost evaluation forms and maintained records.</w:t>
      </w:r>
    </w:p>
    <w:p w:rsidR="00AA7FD5" w:rsidRPr="00AA7FD5" w:rsidRDefault="00AA7FD5" w:rsidP="00AA7FD5">
      <w:pPr>
        <w:pStyle w:val="ListParagraph"/>
        <w:numPr>
          <w:ilvl w:val="0"/>
          <w:numId w:val="37"/>
        </w:numPr>
        <w:contextualSpacing w:val="0"/>
        <w:rPr>
          <w:rFonts w:ascii="Verdana" w:hAnsi="Verdana"/>
          <w:sz w:val="22"/>
        </w:rPr>
      </w:pPr>
      <w:r w:rsidRPr="00AA7FD5">
        <w:rPr>
          <w:rFonts w:ascii="Verdana" w:hAnsi="Verdana"/>
          <w:sz w:val="20"/>
        </w:rPr>
        <w:t>Coordinated with operation team for day to day activity</w:t>
      </w:r>
      <w:r w:rsidRPr="00AA7FD5">
        <w:rPr>
          <w:rFonts w:ascii="Verdana" w:hAnsi="Verdana"/>
          <w:sz w:val="22"/>
        </w:rPr>
        <w:t>.</w:t>
      </w:r>
    </w:p>
    <w:p w:rsidR="00DC6928" w:rsidRPr="00AA7FD5" w:rsidRDefault="00DC6928" w:rsidP="00DC6928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 xml:space="preserve">Made </w:t>
      </w:r>
      <w:r w:rsidR="00BD39BC" w:rsidRPr="00AA7FD5">
        <w:rPr>
          <w:sz w:val="20"/>
        </w:rPr>
        <w:t xml:space="preserve">promotional </w:t>
      </w:r>
      <w:r w:rsidRPr="00AA7FD5">
        <w:rPr>
          <w:sz w:val="20"/>
        </w:rPr>
        <w:t>Mailers for company services.</w:t>
      </w:r>
    </w:p>
    <w:p w:rsidR="00CF7982" w:rsidRPr="00AA7FD5" w:rsidRDefault="00CF7982" w:rsidP="00DC6928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>Maintained petro card details in excel sheet.</w:t>
      </w:r>
    </w:p>
    <w:p w:rsidR="00DC6928" w:rsidRPr="00AA7FD5" w:rsidRDefault="00DC6928" w:rsidP="00DC6928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 xml:space="preserve">Maintained </w:t>
      </w:r>
      <w:r w:rsidR="00BD39BC" w:rsidRPr="00AA7FD5">
        <w:rPr>
          <w:sz w:val="20"/>
        </w:rPr>
        <w:t xml:space="preserve">Customers </w:t>
      </w:r>
      <w:r w:rsidRPr="00AA7FD5">
        <w:rPr>
          <w:sz w:val="20"/>
        </w:rPr>
        <w:t>job card details in excel sheet.</w:t>
      </w:r>
    </w:p>
    <w:p w:rsidR="00DC6928" w:rsidRPr="00AA7FD5" w:rsidRDefault="00DC6928" w:rsidP="00DC6928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>Maintained order cum contract forms.</w:t>
      </w:r>
    </w:p>
    <w:p w:rsidR="00DC6928" w:rsidRPr="00AA7FD5" w:rsidRDefault="00DC6928" w:rsidP="00DC6928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>Maintained all crew attendance in excel sheet.</w:t>
      </w:r>
    </w:p>
    <w:p w:rsidR="00DC6928" w:rsidRPr="00AA7FD5" w:rsidRDefault="00BD39BC" w:rsidP="00DC6928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 xml:space="preserve">Sent invoices and </w:t>
      </w:r>
      <w:r w:rsidR="00DC6928" w:rsidRPr="00AA7FD5">
        <w:rPr>
          <w:sz w:val="20"/>
        </w:rPr>
        <w:t>documents to customers by couriers.</w:t>
      </w:r>
    </w:p>
    <w:p w:rsidR="00DC6928" w:rsidRPr="00AA7FD5" w:rsidRDefault="00DC6928" w:rsidP="00DC6928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 xml:space="preserve">Maintained </w:t>
      </w:r>
      <w:r w:rsidR="000D3635" w:rsidRPr="00AA7FD5">
        <w:rPr>
          <w:sz w:val="20"/>
        </w:rPr>
        <w:t>Just</w:t>
      </w:r>
      <w:r w:rsidRPr="00AA7FD5">
        <w:rPr>
          <w:sz w:val="20"/>
        </w:rPr>
        <w:t xml:space="preserve"> dial </w:t>
      </w:r>
      <w:r w:rsidR="00BD39BC" w:rsidRPr="00AA7FD5">
        <w:rPr>
          <w:sz w:val="20"/>
        </w:rPr>
        <w:t>enquiries record.</w:t>
      </w:r>
      <w:r w:rsidRPr="00AA7FD5">
        <w:rPr>
          <w:sz w:val="20"/>
        </w:rPr>
        <w:tab/>
      </w:r>
    </w:p>
    <w:p w:rsidR="00BD39BC" w:rsidRPr="00AA7FD5" w:rsidRDefault="00BD39BC" w:rsidP="00DC6928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>Take customers phone calls and give information about company services.</w:t>
      </w:r>
    </w:p>
    <w:p w:rsidR="00BD39BC" w:rsidRPr="00AA7FD5" w:rsidRDefault="00BD39BC" w:rsidP="00DC6928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>Searching of data for prospects in the internet.</w:t>
      </w:r>
    </w:p>
    <w:p w:rsidR="00BD39BC" w:rsidRPr="00AA7FD5" w:rsidRDefault="00BD39BC" w:rsidP="00DC6928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>Follow the company vehicles GPS system and maintained records.</w:t>
      </w:r>
    </w:p>
    <w:p w:rsidR="000D3635" w:rsidRPr="00AA7FD5" w:rsidRDefault="00BD39BC" w:rsidP="000D3635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>Maintained conveyance record.</w:t>
      </w:r>
    </w:p>
    <w:p w:rsidR="00FA6135" w:rsidRPr="00AA7FD5" w:rsidRDefault="00FA6135" w:rsidP="000D3635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>Data entry work.</w:t>
      </w:r>
    </w:p>
    <w:p w:rsidR="00BD39BC" w:rsidRPr="00AA7FD5" w:rsidRDefault="00CF7982" w:rsidP="000D3635">
      <w:pPr>
        <w:pStyle w:val="BusinessNameDates"/>
        <w:numPr>
          <w:ilvl w:val="0"/>
          <w:numId w:val="37"/>
        </w:numPr>
        <w:rPr>
          <w:sz w:val="20"/>
        </w:rPr>
      </w:pPr>
      <w:r w:rsidRPr="00AA7FD5">
        <w:rPr>
          <w:sz w:val="20"/>
        </w:rPr>
        <w:t>Maintained all files and record.</w:t>
      </w:r>
      <w:r w:rsidR="00CB71AD" w:rsidRPr="00AA7FD5">
        <w:rPr>
          <w:sz w:val="20"/>
        </w:rPr>
        <w:br/>
      </w:r>
    </w:p>
    <w:p w:rsidR="00CB71AD" w:rsidRPr="00525577" w:rsidRDefault="00CB71AD" w:rsidP="00CB71AD">
      <w:pPr>
        <w:rPr>
          <w:u w:val="single"/>
        </w:rPr>
      </w:pPr>
    </w:p>
    <w:p w:rsidR="00525577" w:rsidRPr="00525577" w:rsidRDefault="00525577" w:rsidP="00CB71AD">
      <w:pPr>
        <w:rPr>
          <w:u w:val="single"/>
        </w:rPr>
      </w:pPr>
    </w:p>
    <w:p w:rsidR="00CB71AD" w:rsidRPr="00525577" w:rsidRDefault="00CB71AD" w:rsidP="00CB71AD">
      <w:pPr>
        <w:pStyle w:val="BusinessNameDates"/>
        <w:rPr>
          <w:rFonts w:eastAsia="MS Mincho"/>
          <w:b/>
          <w:sz w:val="20"/>
          <w:u w:val="single"/>
        </w:rPr>
      </w:pPr>
      <w:r w:rsidRPr="00525577">
        <w:rPr>
          <w:u w:val="single"/>
        </w:rPr>
        <w:t xml:space="preserve"> </w:t>
      </w:r>
      <w:r w:rsidRPr="00525577">
        <w:rPr>
          <w:rFonts w:eastAsia="MS Mincho"/>
          <w:b/>
          <w:sz w:val="20"/>
          <w:u w:val="single"/>
        </w:rPr>
        <w:t xml:space="preserve">Project Concern International/India </w:t>
      </w:r>
    </w:p>
    <w:p w:rsidR="00525577" w:rsidRDefault="00525577" w:rsidP="00CB71AD">
      <w:pPr>
        <w:pStyle w:val="BusinessNameDates"/>
        <w:rPr>
          <w:rFonts w:eastAsia="MS Mincho"/>
          <w:b/>
          <w:sz w:val="20"/>
        </w:rPr>
      </w:pPr>
    </w:p>
    <w:p w:rsidR="00CB71AD" w:rsidRPr="00CB71AD" w:rsidRDefault="00CB71AD" w:rsidP="00CB71AD">
      <w:pPr>
        <w:pStyle w:val="BusinessNameDates"/>
        <w:rPr>
          <w:rFonts w:eastAsia="MS Mincho"/>
          <w:sz w:val="20"/>
        </w:rPr>
      </w:pPr>
      <w:r w:rsidRPr="00CB71AD">
        <w:rPr>
          <w:rFonts w:eastAsia="MS Mincho"/>
          <w:b/>
          <w:sz w:val="20"/>
        </w:rPr>
        <w:t>Job title-</w:t>
      </w:r>
      <w:r w:rsidRPr="00CB71AD">
        <w:rPr>
          <w:rFonts w:eastAsia="MS Mincho"/>
          <w:sz w:val="20"/>
        </w:rPr>
        <w:t xml:space="preserve"> Peer Educator (</w:t>
      </w:r>
      <w:r w:rsidRPr="00CB71AD">
        <w:rPr>
          <w:rFonts w:eastAsia="MS Mincho"/>
          <w:sz w:val="20"/>
          <w:u w:val="single"/>
        </w:rPr>
        <w:t>1 June 2013 to 1 June 2014)</w:t>
      </w:r>
    </w:p>
    <w:p w:rsidR="00CB71AD" w:rsidRDefault="00CB71AD" w:rsidP="00CB71AD">
      <w:pPr>
        <w:pStyle w:val="BusinessNameDates"/>
        <w:rPr>
          <w:rFonts w:eastAsia="MS Mincho"/>
          <w:sz w:val="20"/>
        </w:rPr>
      </w:pPr>
    </w:p>
    <w:p w:rsidR="00525577" w:rsidRPr="00525577" w:rsidRDefault="00525577" w:rsidP="00CB71AD">
      <w:pPr>
        <w:pStyle w:val="BusinessNameDates"/>
        <w:rPr>
          <w:sz w:val="20"/>
        </w:rPr>
      </w:pPr>
      <w:r w:rsidRPr="00CB71AD">
        <w:rPr>
          <w:sz w:val="20"/>
          <w:u w:val="single"/>
        </w:rPr>
        <w:t>Job Role Includes</w:t>
      </w:r>
      <w:r w:rsidRPr="00CB71AD">
        <w:rPr>
          <w:sz w:val="20"/>
        </w:rPr>
        <w:t>:</w:t>
      </w:r>
    </w:p>
    <w:p w:rsidR="00CB71AD" w:rsidRPr="00CB71AD" w:rsidRDefault="00CB71AD" w:rsidP="00CB71AD">
      <w:pPr>
        <w:pStyle w:val="BusinessNameDates"/>
        <w:rPr>
          <w:rFonts w:eastAsia="MS Mincho"/>
          <w:sz w:val="20"/>
        </w:rPr>
      </w:pPr>
    </w:p>
    <w:p w:rsidR="00CB71AD" w:rsidRPr="00CB71AD" w:rsidRDefault="00CB71AD" w:rsidP="00CB71AD">
      <w:pPr>
        <w:pStyle w:val="BusinessNameDates"/>
        <w:numPr>
          <w:ilvl w:val="0"/>
          <w:numId w:val="31"/>
        </w:numPr>
        <w:rPr>
          <w:rFonts w:eastAsia="MS Mincho"/>
          <w:sz w:val="20"/>
        </w:rPr>
      </w:pPr>
      <w:r w:rsidRPr="00CB71AD">
        <w:rPr>
          <w:rFonts w:eastAsia="MS Mincho"/>
          <w:sz w:val="20"/>
        </w:rPr>
        <w:t>Teaching to children</w:t>
      </w:r>
    </w:p>
    <w:p w:rsidR="00CB71AD" w:rsidRPr="00CB71AD" w:rsidRDefault="00CB71AD" w:rsidP="00CB71AD">
      <w:pPr>
        <w:pStyle w:val="BusinessNameDates"/>
        <w:numPr>
          <w:ilvl w:val="0"/>
          <w:numId w:val="31"/>
        </w:numPr>
        <w:rPr>
          <w:rFonts w:eastAsia="MS Mincho"/>
          <w:sz w:val="20"/>
        </w:rPr>
      </w:pPr>
      <w:r w:rsidRPr="00CB71AD">
        <w:rPr>
          <w:rFonts w:eastAsia="MS Mincho"/>
          <w:sz w:val="20"/>
        </w:rPr>
        <w:t>Arranging life skill education classes</w:t>
      </w:r>
    </w:p>
    <w:p w:rsidR="00CB71AD" w:rsidRPr="00CB71AD" w:rsidRDefault="00CB71AD" w:rsidP="00CB71AD">
      <w:pPr>
        <w:pStyle w:val="BusinessNameDates"/>
        <w:numPr>
          <w:ilvl w:val="0"/>
          <w:numId w:val="31"/>
        </w:numPr>
        <w:rPr>
          <w:rFonts w:eastAsia="MS Mincho"/>
          <w:sz w:val="20"/>
        </w:rPr>
      </w:pPr>
      <w:r w:rsidRPr="00CB71AD">
        <w:rPr>
          <w:rFonts w:eastAsia="MS Mincho"/>
          <w:sz w:val="20"/>
        </w:rPr>
        <w:t>Maintained all documentation.</w:t>
      </w:r>
    </w:p>
    <w:p w:rsidR="00CB71AD" w:rsidRDefault="00CB71AD" w:rsidP="00CB71AD">
      <w:pPr>
        <w:pStyle w:val="BusinessNameDates"/>
        <w:numPr>
          <w:ilvl w:val="0"/>
          <w:numId w:val="31"/>
        </w:numPr>
        <w:rPr>
          <w:rFonts w:eastAsia="MS Mincho"/>
          <w:sz w:val="20"/>
        </w:rPr>
      </w:pPr>
      <w:r w:rsidRPr="00CB71AD">
        <w:rPr>
          <w:rFonts w:eastAsia="MS Mincho"/>
          <w:sz w:val="20"/>
        </w:rPr>
        <w:t>Take care of Children</w:t>
      </w:r>
    </w:p>
    <w:p w:rsidR="00525577" w:rsidRDefault="00525577" w:rsidP="00525577">
      <w:pPr>
        <w:pStyle w:val="BusinessNameDates"/>
        <w:rPr>
          <w:rFonts w:eastAsia="MS Mincho"/>
          <w:sz w:val="20"/>
        </w:rPr>
      </w:pPr>
    </w:p>
    <w:p w:rsidR="00525577" w:rsidRDefault="00525577" w:rsidP="00525577">
      <w:pPr>
        <w:pStyle w:val="BusinessNameDates"/>
        <w:rPr>
          <w:rFonts w:eastAsia="MS Mincho"/>
          <w:sz w:val="20"/>
        </w:rPr>
      </w:pPr>
    </w:p>
    <w:p w:rsidR="00525577" w:rsidRPr="00CB71AD" w:rsidRDefault="00525577" w:rsidP="00525577">
      <w:pPr>
        <w:pStyle w:val="BusinessNameDates"/>
        <w:rPr>
          <w:rFonts w:eastAsia="MS Mincho"/>
          <w:sz w:val="20"/>
        </w:rPr>
      </w:pPr>
    </w:p>
    <w:p w:rsidR="00CB71AD" w:rsidRPr="00CB71AD" w:rsidRDefault="00CB71AD" w:rsidP="00CB71AD">
      <w:pPr>
        <w:pStyle w:val="BusinessNameDates"/>
        <w:numPr>
          <w:ilvl w:val="0"/>
          <w:numId w:val="31"/>
        </w:numPr>
        <w:rPr>
          <w:rFonts w:eastAsia="MS Mincho"/>
          <w:sz w:val="20"/>
        </w:rPr>
      </w:pPr>
      <w:r w:rsidRPr="00CB71AD">
        <w:rPr>
          <w:rFonts w:eastAsia="MS Mincho"/>
          <w:sz w:val="20"/>
        </w:rPr>
        <w:t>Participating in street play</w:t>
      </w:r>
    </w:p>
    <w:p w:rsidR="00525577" w:rsidRPr="00525577" w:rsidRDefault="00CB71AD" w:rsidP="00525577">
      <w:pPr>
        <w:pStyle w:val="BusinessNameDates"/>
        <w:numPr>
          <w:ilvl w:val="0"/>
          <w:numId w:val="31"/>
        </w:numPr>
        <w:rPr>
          <w:rFonts w:eastAsia="MS Mincho"/>
          <w:sz w:val="20"/>
        </w:rPr>
      </w:pPr>
      <w:r w:rsidRPr="00CB71AD">
        <w:rPr>
          <w:rFonts w:eastAsia="MS Mincho"/>
          <w:sz w:val="20"/>
        </w:rPr>
        <w:t>Motivating Children</w:t>
      </w:r>
    </w:p>
    <w:p w:rsidR="00CB71AD" w:rsidRPr="00CB71AD" w:rsidRDefault="00CB71AD" w:rsidP="00CB71AD">
      <w:pPr>
        <w:pStyle w:val="BusinessNameDates"/>
        <w:numPr>
          <w:ilvl w:val="0"/>
          <w:numId w:val="31"/>
        </w:numPr>
        <w:rPr>
          <w:rFonts w:eastAsia="MS Mincho"/>
          <w:sz w:val="20"/>
        </w:rPr>
      </w:pPr>
      <w:r w:rsidRPr="00CB71AD">
        <w:rPr>
          <w:sz w:val="20"/>
        </w:rPr>
        <w:t xml:space="preserve">Assist with planning and presenting of sexual health education workshops and activities. </w:t>
      </w:r>
    </w:p>
    <w:p w:rsidR="00CB71AD" w:rsidRPr="00CB71AD" w:rsidRDefault="00CB71AD" w:rsidP="00CB71AD">
      <w:pPr>
        <w:pStyle w:val="BusinessNameDates"/>
        <w:numPr>
          <w:ilvl w:val="0"/>
          <w:numId w:val="31"/>
        </w:numPr>
        <w:rPr>
          <w:rFonts w:eastAsia="MS Mincho"/>
          <w:sz w:val="20"/>
        </w:rPr>
      </w:pPr>
      <w:r w:rsidRPr="00CB71AD">
        <w:rPr>
          <w:sz w:val="20"/>
        </w:rPr>
        <w:t xml:space="preserve">Assist with conducting outreach and promote clinic services. </w:t>
      </w:r>
    </w:p>
    <w:p w:rsidR="00CB71AD" w:rsidRPr="00CB71AD" w:rsidRDefault="00CB71AD" w:rsidP="00CB71AD">
      <w:pPr>
        <w:pStyle w:val="BusinessNameDates"/>
        <w:numPr>
          <w:ilvl w:val="0"/>
          <w:numId w:val="31"/>
        </w:numPr>
        <w:rPr>
          <w:rFonts w:eastAsia="MS Mincho"/>
          <w:sz w:val="20"/>
        </w:rPr>
      </w:pPr>
      <w:r w:rsidRPr="00CB71AD">
        <w:rPr>
          <w:sz w:val="20"/>
        </w:rPr>
        <w:t xml:space="preserve">Assist in designing various types of health education materials (flyers, pamphlets, posters, etc.) </w:t>
      </w:r>
    </w:p>
    <w:p w:rsidR="00CB71AD" w:rsidRPr="00CB71AD" w:rsidRDefault="00CB71AD" w:rsidP="00CB71AD">
      <w:pPr>
        <w:pStyle w:val="BusinessNameDates"/>
        <w:numPr>
          <w:ilvl w:val="0"/>
          <w:numId w:val="31"/>
        </w:numPr>
        <w:rPr>
          <w:rFonts w:eastAsia="MS Mincho"/>
          <w:sz w:val="20"/>
        </w:rPr>
      </w:pPr>
      <w:r w:rsidRPr="00CB71AD">
        <w:rPr>
          <w:sz w:val="20"/>
        </w:rPr>
        <w:t>Attend mandatory monthly meetings.</w:t>
      </w:r>
    </w:p>
    <w:p w:rsidR="00CB71AD" w:rsidRPr="00CB71AD" w:rsidRDefault="00CB71AD" w:rsidP="00CB71AD">
      <w:pPr>
        <w:pStyle w:val="BusinessNameDates"/>
        <w:numPr>
          <w:ilvl w:val="0"/>
          <w:numId w:val="31"/>
        </w:numPr>
        <w:rPr>
          <w:rFonts w:eastAsia="MS Mincho"/>
          <w:sz w:val="20"/>
        </w:rPr>
      </w:pPr>
      <w:r w:rsidRPr="00CB71AD">
        <w:rPr>
          <w:sz w:val="20"/>
        </w:rPr>
        <w:t>Maintained all files and record in excel.</w:t>
      </w:r>
    </w:p>
    <w:p w:rsidR="0030411E" w:rsidRDefault="0030411E" w:rsidP="0030411E">
      <w:pPr>
        <w:pStyle w:val="BusinessNameDates"/>
      </w:pPr>
    </w:p>
    <w:p w:rsidR="00525577" w:rsidRPr="00525577" w:rsidRDefault="00525577" w:rsidP="0030411E">
      <w:pPr>
        <w:pStyle w:val="BusinessNameDates"/>
      </w:pPr>
    </w:p>
    <w:p w:rsidR="00CB71AD" w:rsidRPr="00843F94" w:rsidRDefault="00CB71AD" w:rsidP="00CB71AD">
      <w:pPr>
        <w:pStyle w:val="ResumeHeadings"/>
        <w:rPr>
          <w:rFonts w:ascii="Cambria" w:hAnsi="Cambria"/>
        </w:rPr>
      </w:pPr>
      <w:r w:rsidRPr="00843F94">
        <w:rPr>
          <w:rFonts w:ascii="Cambria" w:hAnsi="Cambria"/>
        </w:rPr>
        <w:t>EDUCATION</w:t>
      </w:r>
    </w:p>
    <w:p w:rsidR="00CB71AD" w:rsidRPr="00CB71AD" w:rsidRDefault="00CB71AD" w:rsidP="00CB71AD">
      <w:pPr>
        <w:pStyle w:val="BusinessNameDates"/>
        <w:numPr>
          <w:ilvl w:val="0"/>
          <w:numId w:val="31"/>
        </w:numPr>
        <w:rPr>
          <w:sz w:val="20"/>
        </w:rPr>
      </w:pPr>
      <w:r w:rsidRPr="00CB71AD">
        <w:rPr>
          <w:sz w:val="20"/>
        </w:rPr>
        <w:t>B.A Pursuing, 1stYear SOL Delhi University (2014 - 2017)</w:t>
      </w:r>
    </w:p>
    <w:p w:rsidR="00CB71AD" w:rsidRPr="00CB71AD" w:rsidRDefault="00CB71AD" w:rsidP="00CB71AD">
      <w:pPr>
        <w:pStyle w:val="BusinessNameDates"/>
        <w:numPr>
          <w:ilvl w:val="0"/>
          <w:numId w:val="31"/>
        </w:numPr>
        <w:rPr>
          <w:sz w:val="20"/>
        </w:rPr>
      </w:pPr>
      <w:r w:rsidRPr="00CB71AD">
        <w:rPr>
          <w:sz w:val="20"/>
        </w:rPr>
        <w:t>12</w:t>
      </w:r>
      <w:r w:rsidRPr="00CB71AD">
        <w:rPr>
          <w:sz w:val="20"/>
          <w:vertAlign w:val="superscript"/>
        </w:rPr>
        <w:t>th</w:t>
      </w:r>
      <w:r w:rsidRPr="00CB71AD">
        <w:rPr>
          <w:sz w:val="20"/>
        </w:rPr>
        <w:t xml:space="preserve"> C.B.S.E board 2014</w:t>
      </w:r>
    </w:p>
    <w:p w:rsidR="00CB71AD" w:rsidRPr="00CB71AD" w:rsidRDefault="00CB71AD" w:rsidP="00CB71AD">
      <w:pPr>
        <w:pStyle w:val="BusinessNameDates"/>
        <w:numPr>
          <w:ilvl w:val="0"/>
          <w:numId w:val="31"/>
        </w:numPr>
      </w:pPr>
      <w:r w:rsidRPr="00CB71AD">
        <w:rPr>
          <w:sz w:val="20"/>
        </w:rPr>
        <w:t>10</w:t>
      </w:r>
      <w:r w:rsidRPr="00CB71AD">
        <w:rPr>
          <w:sz w:val="20"/>
          <w:vertAlign w:val="superscript"/>
        </w:rPr>
        <w:t>th</w:t>
      </w:r>
      <w:r w:rsidRPr="00CB71AD">
        <w:rPr>
          <w:sz w:val="20"/>
        </w:rPr>
        <w:t xml:space="preserve"> C.B.S.E board 2011</w:t>
      </w:r>
    </w:p>
    <w:p w:rsidR="00CB71AD" w:rsidRPr="00CB71AD" w:rsidRDefault="00CB71AD" w:rsidP="00CB71AD">
      <w:pPr>
        <w:pStyle w:val="Overviewbullets"/>
        <w:numPr>
          <w:ilvl w:val="0"/>
          <w:numId w:val="0"/>
        </w:numPr>
        <w:ind w:left="360" w:hanging="360"/>
      </w:pPr>
    </w:p>
    <w:p w:rsidR="0030411E" w:rsidRPr="00CB71AD" w:rsidRDefault="0030411E" w:rsidP="0030411E">
      <w:pPr>
        <w:pStyle w:val="BusinessNameDates"/>
        <w:ind w:left="720"/>
        <w:rPr>
          <w:rFonts w:eastAsia="MS Mincho"/>
        </w:rPr>
      </w:pPr>
    </w:p>
    <w:p w:rsidR="00D1598D" w:rsidRPr="00843F94" w:rsidRDefault="00AF3970">
      <w:pPr>
        <w:pStyle w:val="ResumeHeadings"/>
        <w:rPr>
          <w:rFonts w:ascii="Cambria" w:hAnsi="Cambria"/>
        </w:rPr>
      </w:pPr>
      <w:r w:rsidRPr="00843F94">
        <w:rPr>
          <w:rFonts w:ascii="Cambria" w:hAnsi="Cambria"/>
        </w:rPr>
        <w:t>T</w:t>
      </w:r>
      <w:r w:rsidR="003A6B7C" w:rsidRPr="00843F94">
        <w:rPr>
          <w:rFonts w:ascii="Cambria" w:hAnsi="Cambria"/>
        </w:rPr>
        <w:t>ECHNICAL SKILLS</w:t>
      </w:r>
    </w:p>
    <w:p w:rsidR="001E367D" w:rsidRPr="00CB71AD" w:rsidRDefault="001E367D" w:rsidP="001E367D">
      <w:pPr>
        <w:tabs>
          <w:tab w:val="left" w:pos="2880"/>
          <w:tab w:val="left" w:pos="6840"/>
        </w:tabs>
        <w:rPr>
          <w:rFonts w:cstheme="minorHAnsi"/>
          <w:b/>
          <w:lang w:val="en-IN" w:eastAsia="en-IN" w:bidi="hi-IN"/>
        </w:rPr>
      </w:pPr>
      <w:r w:rsidRPr="00CB71AD">
        <w:rPr>
          <w:rFonts w:cstheme="minorHAnsi"/>
          <w:b/>
          <w:lang w:val="en-IN" w:eastAsia="en-IN" w:bidi="hi-IN"/>
        </w:rPr>
        <w:t xml:space="preserve">Etasha Society </w:t>
      </w:r>
    </w:p>
    <w:p w:rsidR="001E367D" w:rsidRPr="00CB71AD" w:rsidRDefault="001E367D" w:rsidP="001E367D">
      <w:pPr>
        <w:tabs>
          <w:tab w:val="left" w:pos="2880"/>
          <w:tab w:val="left" w:pos="6840"/>
        </w:tabs>
        <w:rPr>
          <w:rFonts w:cstheme="minorHAnsi"/>
        </w:rPr>
      </w:pPr>
      <w:r w:rsidRPr="00CB71AD">
        <w:rPr>
          <w:rFonts w:cstheme="minorHAnsi"/>
          <w:lang w:val="en-IN" w:eastAsia="en-IN" w:bidi="hi-IN"/>
        </w:rPr>
        <w:t>Computerized office &amp; Data Entry course (</w:t>
      </w:r>
      <w:r w:rsidRPr="00CB71AD">
        <w:rPr>
          <w:rFonts w:cstheme="minorHAnsi"/>
        </w:rPr>
        <w:t>July 2014-Nov 2014)</w:t>
      </w:r>
    </w:p>
    <w:p w:rsidR="001E367D" w:rsidRPr="00CB71AD" w:rsidRDefault="001E367D" w:rsidP="001E367D">
      <w:pPr>
        <w:pStyle w:val="ListParagraph"/>
        <w:tabs>
          <w:tab w:val="left" w:pos="2880"/>
          <w:tab w:val="left" w:pos="6840"/>
        </w:tabs>
        <w:rPr>
          <w:rFonts w:asciiTheme="minorHAnsi" w:eastAsiaTheme="minorHAnsi" w:hAnsiTheme="minorHAnsi" w:cstheme="minorHAnsi"/>
          <w:sz w:val="22"/>
          <w:szCs w:val="22"/>
          <w:lang w:val="en-IN" w:eastAsia="en-IN" w:bidi="hi-IN"/>
        </w:rPr>
      </w:pPr>
    </w:p>
    <w:p w:rsidR="001E367D" w:rsidRPr="00CB71AD" w:rsidRDefault="001E367D" w:rsidP="001E367D">
      <w:pPr>
        <w:pStyle w:val="ListParagraph"/>
        <w:numPr>
          <w:ilvl w:val="0"/>
          <w:numId w:val="39"/>
        </w:numPr>
        <w:tabs>
          <w:tab w:val="left" w:pos="2880"/>
          <w:tab w:val="left" w:pos="6840"/>
        </w:tabs>
        <w:rPr>
          <w:rFonts w:ascii="Verdana" w:eastAsiaTheme="minorHAnsi" w:hAnsi="Verdana" w:cstheme="minorHAnsi"/>
          <w:sz w:val="18"/>
          <w:szCs w:val="22"/>
          <w:lang w:val="en-IN" w:eastAsia="en-IN" w:bidi="hi-IN"/>
        </w:rPr>
      </w:pPr>
      <w:r w:rsidRPr="00CB71AD">
        <w:rPr>
          <w:rFonts w:ascii="Verdana" w:hAnsi="Verdana" w:cstheme="minorHAnsi"/>
          <w:sz w:val="20"/>
        </w:rPr>
        <w:t xml:space="preserve">Typing Skills </w:t>
      </w:r>
    </w:p>
    <w:p w:rsidR="001E367D" w:rsidRPr="00FA6135" w:rsidRDefault="001E367D" w:rsidP="001E367D">
      <w:pPr>
        <w:pStyle w:val="ListParagraph"/>
        <w:numPr>
          <w:ilvl w:val="0"/>
          <w:numId w:val="39"/>
        </w:numPr>
        <w:tabs>
          <w:tab w:val="left" w:pos="2880"/>
          <w:tab w:val="left" w:pos="6840"/>
        </w:tabs>
        <w:rPr>
          <w:rFonts w:ascii="Verdana" w:eastAsiaTheme="minorHAnsi" w:hAnsi="Verdana" w:cstheme="minorHAnsi"/>
          <w:sz w:val="18"/>
          <w:szCs w:val="22"/>
          <w:lang w:val="en-IN" w:eastAsia="en-IN" w:bidi="hi-IN"/>
        </w:rPr>
      </w:pPr>
      <w:r w:rsidRPr="00CB71AD">
        <w:rPr>
          <w:rFonts w:ascii="Verdana" w:hAnsi="Verdana" w:cstheme="minorHAnsi"/>
          <w:sz w:val="20"/>
        </w:rPr>
        <w:t>Complete MS Office</w:t>
      </w:r>
    </w:p>
    <w:p w:rsidR="001E367D" w:rsidRPr="00CB71AD" w:rsidRDefault="001E367D" w:rsidP="001E367D">
      <w:pPr>
        <w:pStyle w:val="ListParagraph"/>
        <w:numPr>
          <w:ilvl w:val="0"/>
          <w:numId w:val="39"/>
        </w:numPr>
        <w:tabs>
          <w:tab w:val="left" w:pos="2880"/>
          <w:tab w:val="left" w:pos="6840"/>
        </w:tabs>
        <w:rPr>
          <w:rFonts w:ascii="Verdana" w:eastAsiaTheme="minorHAnsi" w:hAnsi="Verdana" w:cstheme="minorHAnsi"/>
          <w:sz w:val="18"/>
          <w:szCs w:val="22"/>
          <w:lang w:val="en-IN" w:eastAsia="en-IN" w:bidi="hi-IN"/>
        </w:rPr>
      </w:pPr>
      <w:r>
        <w:rPr>
          <w:rFonts w:ascii="Verdana" w:hAnsi="Verdana" w:cstheme="minorHAnsi"/>
          <w:sz w:val="20"/>
        </w:rPr>
        <w:t>Data Entry</w:t>
      </w:r>
    </w:p>
    <w:p w:rsidR="001E367D" w:rsidRPr="00CB71AD" w:rsidRDefault="001E367D" w:rsidP="001E367D">
      <w:pPr>
        <w:pStyle w:val="ListParagraph"/>
        <w:numPr>
          <w:ilvl w:val="0"/>
          <w:numId w:val="39"/>
        </w:numPr>
        <w:tabs>
          <w:tab w:val="left" w:pos="2880"/>
          <w:tab w:val="left" w:pos="6840"/>
        </w:tabs>
        <w:rPr>
          <w:rFonts w:ascii="Verdana" w:eastAsiaTheme="minorHAnsi" w:hAnsi="Verdana" w:cstheme="minorHAnsi"/>
          <w:sz w:val="18"/>
          <w:szCs w:val="22"/>
          <w:lang w:val="en-IN" w:eastAsia="en-IN" w:bidi="hi-IN"/>
        </w:rPr>
      </w:pPr>
      <w:r w:rsidRPr="00CB71AD">
        <w:rPr>
          <w:rFonts w:ascii="Verdana" w:hAnsi="Verdana" w:cstheme="minorHAnsi"/>
          <w:sz w:val="20"/>
        </w:rPr>
        <w:t xml:space="preserve">Basic Internet </w:t>
      </w:r>
    </w:p>
    <w:p w:rsidR="001E367D" w:rsidRPr="00CB71AD" w:rsidRDefault="001E367D" w:rsidP="001E367D">
      <w:pPr>
        <w:pStyle w:val="ListParagraph"/>
        <w:numPr>
          <w:ilvl w:val="0"/>
          <w:numId w:val="39"/>
        </w:numPr>
        <w:tabs>
          <w:tab w:val="left" w:pos="2880"/>
          <w:tab w:val="left" w:pos="6840"/>
        </w:tabs>
        <w:rPr>
          <w:rFonts w:ascii="Verdana" w:eastAsiaTheme="minorHAnsi" w:hAnsi="Verdana" w:cstheme="minorHAnsi"/>
          <w:sz w:val="18"/>
          <w:szCs w:val="22"/>
          <w:lang w:val="en-IN" w:eastAsia="en-IN" w:bidi="hi-IN"/>
        </w:rPr>
      </w:pPr>
      <w:r w:rsidRPr="00CB71AD">
        <w:rPr>
          <w:rFonts w:ascii="Verdana" w:hAnsi="Verdana" w:cstheme="minorHAnsi"/>
          <w:sz w:val="20"/>
        </w:rPr>
        <w:t xml:space="preserve">Communicative English </w:t>
      </w:r>
    </w:p>
    <w:p w:rsidR="001E367D" w:rsidRPr="00CB71AD" w:rsidRDefault="001E367D" w:rsidP="001E367D">
      <w:pPr>
        <w:pStyle w:val="ListParagraph"/>
        <w:numPr>
          <w:ilvl w:val="0"/>
          <w:numId w:val="39"/>
        </w:numPr>
        <w:tabs>
          <w:tab w:val="left" w:pos="2880"/>
          <w:tab w:val="left" w:pos="6840"/>
        </w:tabs>
        <w:rPr>
          <w:rFonts w:ascii="Verdana" w:eastAsiaTheme="minorHAnsi" w:hAnsi="Verdana" w:cstheme="minorHAnsi"/>
          <w:sz w:val="18"/>
          <w:szCs w:val="22"/>
          <w:lang w:val="en-IN" w:eastAsia="en-IN" w:bidi="hi-IN"/>
        </w:rPr>
      </w:pPr>
      <w:r w:rsidRPr="00CB71AD">
        <w:rPr>
          <w:rFonts w:ascii="Verdana" w:hAnsi="Verdana" w:cstheme="minorHAnsi"/>
          <w:sz w:val="20"/>
        </w:rPr>
        <w:t>Social Confidence</w:t>
      </w:r>
    </w:p>
    <w:p w:rsidR="001E367D" w:rsidRPr="00CB71AD" w:rsidRDefault="001E367D" w:rsidP="001E367D">
      <w:pPr>
        <w:pStyle w:val="ListParagraph"/>
        <w:numPr>
          <w:ilvl w:val="0"/>
          <w:numId w:val="39"/>
        </w:numPr>
        <w:tabs>
          <w:tab w:val="left" w:pos="2880"/>
          <w:tab w:val="left" w:pos="6840"/>
        </w:tabs>
        <w:rPr>
          <w:rFonts w:ascii="Verdana" w:eastAsiaTheme="minorHAnsi" w:hAnsi="Verdana" w:cstheme="minorHAnsi"/>
          <w:sz w:val="18"/>
          <w:szCs w:val="22"/>
          <w:lang w:val="en-IN" w:eastAsia="en-IN" w:bidi="hi-IN"/>
        </w:rPr>
      </w:pPr>
      <w:r w:rsidRPr="00CB71AD">
        <w:rPr>
          <w:rFonts w:ascii="Verdana" w:hAnsi="Verdana" w:cstheme="minorHAnsi"/>
          <w:sz w:val="20"/>
        </w:rPr>
        <w:t>Interpersonal Skills</w:t>
      </w:r>
    </w:p>
    <w:p w:rsidR="001E367D" w:rsidRPr="00CB71AD" w:rsidRDefault="001E367D" w:rsidP="001E367D">
      <w:pPr>
        <w:pStyle w:val="ListParagraph"/>
        <w:numPr>
          <w:ilvl w:val="0"/>
          <w:numId w:val="39"/>
        </w:numPr>
        <w:tabs>
          <w:tab w:val="left" w:pos="2880"/>
          <w:tab w:val="left" w:pos="6840"/>
        </w:tabs>
        <w:rPr>
          <w:rFonts w:ascii="Verdana" w:eastAsiaTheme="minorHAnsi" w:hAnsi="Verdana" w:cstheme="minorHAnsi"/>
          <w:sz w:val="18"/>
          <w:szCs w:val="22"/>
          <w:lang w:val="en-IN" w:eastAsia="en-IN" w:bidi="hi-IN"/>
        </w:rPr>
      </w:pPr>
      <w:r w:rsidRPr="00CB71AD">
        <w:rPr>
          <w:rFonts w:ascii="Verdana" w:hAnsi="Verdana" w:cstheme="minorHAnsi"/>
          <w:sz w:val="20"/>
        </w:rPr>
        <w:t>Team work skills</w:t>
      </w:r>
    </w:p>
    <w:p w:rsidR="001E367D" w:rsidRDefault="001E367D" w:rsidP="001E367D">
      <w:pPr>
        <w:tabs>
          <w:tab w:val="left" w:pos="2880"/>
          <w:tab w:val="left" w:pos="6840"/>
        </w:tabs>
        <w:rPr>
          <w:rFonts w:cstheme="minorHAnsi"/>
          <w:sz w:val="16"/>
          <w:lang w:val="en-IN" w:eastAsia="en-IN" w:bidi="hi-IN"/>
        </w:rPr>
      </w:pPr>
    </w:p>
    <w:p w:rsidR="001E367D" w:rsidRPr="00CB71AD" w:rsidRDefault="001E367D" w:rsidP="001E367D">
      <w:pPr>
        <w:tabs>
          <w:tab w:val="left" w:pos="2880"/>
          <w:tab w:val="left" w:pos="6840"/>
        </w:tabs>
        <w:rPr>
          <w:rFonts w:cstheme="minorHAnsi"/>
          <w:sz w:val="16"/>
          <w:lang w:val="en-IN" w:eastAsia="en-IN" w:bidi="hi-IN"/>
        </w:rPr>
      </w:pPr>
    </w:p>
    <w:p w:rsidR="000D3635" w:rsidRPr="00CB71AD" w:rsidRDefault="000D3635" w:rsidP="008E6D0E">
      <w:pPr>
        <w:pStyle w:val="Heading5"/>
        <w:rPr>
          <w:szCs w:val="19"/>
          <w:u w:val="none"/>
        </w:rPr>
      </w:pPr>
    </w:p>
    <w:p w:rsidR="00AF3970" w:rsidRPr="00CB71AD" w:rsidRDefault="00AF3970" w:rsidP="008E6D0E">
      <w:pPr>
        <w:pStyle w:val="Heading5"/>
        <w:rPr>
          <w:szCs w:val="19"/>
          <w:u w:val="none"/>
        </w:rPr>
      </w:pPr>
      <w:r w:rsidRPr="00CB71AD">
        <w:rPr>
          <w:szCs w:val="19"/>
          <w:u w:val="none"/>
        </w:rPr>
        <w:t xml:space="preserve">Project concern international/India </w:t>
      </w:r>
    </w:p>
    <w:p w:rsidR="00AF3970" w:rsidRPr="00CB71AD" w:rsidRDefault="00AF3970" w:rsidP="00AF3970">
      <w:pPr>
        <w:tabs>
          <w:tab w:val="left" w:pos="2880"/>
          <w:tab w:val="left" w:pos="6840"/>
        </w:tabs>
        <w:rPr>
          <w:rFonts w:asciiTheme="minorHAnsi" w:eastAsiaTheme="minorHAnsi" w:hAnsiTheme="minorHAnsi" w:cstheme="minorHAnsi"/>
          <w:sz w:val="19"/>
          <w:szCs w:val="19"/>
          <w:lang w:val="en-IN" w:eastAsia="en-IN" w:bidi="hi-IN"/>
        </w:rPr>
      </w:pPr>
      <w:r w:rsidRPr="00CB71AD">
        <w:rPr>
          <w:sz w:val="19"/>
          <w:szCs w:val="19"/>
        </w:rPr>
        <w:t>Basic computer course (</w:t>
      </w:r>
      <w:r w:rsidRPr="00CB71AD">
        <w:rPr>
          <w:rFonts w:cstheme="minorHAnsi"/>
          <w:sz w:val="19"/>
          <w:szCs w:val="19"/>
          <w:lang w:val="en-IN" w:eastAsia="en-IN" w:bidi="hi-IN"/>
        </w:rPr>
        <w:t>Sep 2011- Feb 2012</w:t>
      </w:r>
      <w:r w:rsidRPr="00CB71AD">
        <w:rPr>
          <w:rFonts w:asciiTheme="minorHAnsi" w:eastAsiaTheme="minorHAnsi" w:hAnsiTheme="minorHAnsi" w:cstheme="minorHAnsi"/>
          <w:sz w:val="19"/>
          <w:szCs w:val="19"/>
          <w:lang w:val="en-IN" w:eastAsia="en-IN" w:bidi="hi-IN"/>
        </w:rPr>
        <w:t>)</w:t>
      </w:r>
    </w:p>
    <w:p w:rsidR="00AF3970" w:rsidRPr="00CB71AD" w:rsidRDefault="00AF3970" w:rsidP="00AF3970">
      <w:pPr>
        <w:pStyle w:val="ListParagraph"/>
        <w:tabs>
          <w:tab w:val="left" w:pos="2880"/>
          <w:tab w:val="left" w:pos="6840"/>
        </w:tabs>
        <w:rPr>
          <w:rFonts w:cstheme="minorHAnsi"/>
          <w:lang w:val="en-IN" w:eastAsia="en-IN" w:bidi="hi-IN"/>
        </w:rPr>
      </w:pPr>
    </w:p>
    <w:p w:rsidR="00AF3970" w:rsidRDefault="00AF3970" w:rsidP="00AF3970">
      <w:pPr>
        <w:pStyle w:val="ListParagraph"/>
        <w:numPr>
          <w:ilvl w:val="0"/>
          <w:numId w:val="39"/>
        </w:numPr>
        <w:tabs>
          <w:tab w:val="left" w:pos="2880"/>
          <w:tab w:val="left" w:pos="6840"/>
        </w:tabs>
        <w:rPr>
          <w:rFonts w:ascii="Verdana" w:hAnsi="Verdana" w:cstheme="minorHAnsi"/>
          <w:sz w:val="20"/>
          <w:lang w:val="en-IN" w:eastAsia="en-IN" w:bidi="hi-IN"/>
        </w:rPr>
      </w:pPr>
      <w:r w:rsidRPr="00CB71AD">
        <w:rPr>
          <w:rFonts w:ascii="Verdana" w:hAnsi="Verdana" w:cstheme="minorHAnsi"/>
          <w:sz w:val="20"/>
          <w:lang w:val="en-IN" w:eastAsia="en-IN" w:bidi="hi-IN"/>
        </w:rPr>
        <w:t>Ms Word, Excel, Basic Eng</w:t>
      </w:r>
    </w:p>
    <w:p w:rsidR="00525577" w:rsidRPr="00CB71AD" w:rsidRDefault="00525577" w:rsidP="00525577">
      <w:pPr>
        <w:pStyle w:val="ListParagraph"/>
        <w:tabs>
          <w:tab w:val="left" w:pos="2880"/>
          <w:tab w:val="left" w:pos="6840"/>
        </w:tabs>
        <w:rPr>
          <w:rFonts w:ascii="Verdana" w:hAnsi="Verdana" w:cstheme="minorHAnsi"/>
          <w:sz w:val="20"/>
          <w:lang w:val="en-IN" w:eastAsia="en-IN" w:bidi="hi-IN"/>
        </w:rPr>
      </w:pPr>
    </w:p>
    <w:p w:rsidR="00AF3970" w:rsidRPr="00CB71AD" w:rsidRDefault="00AF3970" w:rsidP="00AF3970">
      <w:pPr>
        <w:tabs>
          <w:tab w:val="left" w:pos="2880"/>
          <w:tab w:val="left" w:pos="6840"/>
        </w:tabs>
        <w:rPr>
          <w:rFonts w:cstheme="minorHAnsi"/>
          <w:lang w:val="en-IN" w:eastAsia="en-IN" w:bidi="hi-IN"/>
        </w:rPr>
      </w:pPr>
    </w:p>
    <w:p w:rsidR="005741F1" w:rsidRPr="001E367D" w:rsidRDefault="005741F1" w:rsidP="005741F1">
      <w:pPr>
        <w:pStyle w:val="ResumeHeadings"/>
        <w:rPr>
          <w:rFonts w:asciiTheme="majorHAnsi" w:hAnsiTheme="majorHAnsi"/>
        </w:rPr>
      </w:pPr>
      <w:r w:rsidRPr="001E367D">
        <w:rPr>
          <w:rFonts w:asciiTheme="majorHAnsi" w:hAnsiTheme="majorHAnsi"/>
        </w:rPr>
        <w:t>Hobbies and interest</w:t>
      </w:r>
    </w:p>
    <w:p w:rsidR="00E70B7C" w:rsidRPr="00CB71AD" w:rsidRDefault="00DB4C68" w:rsidP="00E70B7C">
      <w:pPr>
        <w:pStyle w:val="ListParagraph"/>
        <w:numPr>
          <w:ilvl w:val="0"/>
          <w:numId w:val="40"/>
        </w:numPr>
        <w:tabs>
          <w:tab w:val="left" w:pos="2880"/>
          <w:tab w:val="left" w:pos="6840"/>
        </w:tabs>
        <w:rPr>
          <w:rFonts w:ascii="Verdana" w:eastAsiaTheme="minorHAnsi" w:hAnsi="Verdana" w:cstheme="minorHAnsi"/>
          <w:sz w:val="18"/>
          <w:szCs w:val="22"/>
          <w:lang w:val="en-IN" w:eastAsia="en-IN" w:bidi="hi-IN"/>
        </w:rPr>
      </w:pPr>
      <w:r w:rsidRPr="00CB71AD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Dancing </w:t>
      </w:r>
    </w:p>
    <w:p w:rsidR="00DB4C68" w:rsidRPr="00CB71AD" w:rsidRDefault="00DB4C68" w:rsidP="00E70B7C">
      <w:pPr>
        <w:pStyle w:val="ListParagraph"/>
        <w:numPr>
          <w:ilvl w:val="0"/>
          <w:numId w:val="40"/>
        </w:numPr>
        <w:tabs>
          <w:tab w:val="left" w:pos="2880"/>
          <w:tab w:val="left" w:pos="6840"/>
        </w:tabs>
        <w:rPr>
          <w:rFonts w:ascii="Verdana" w:eastAsiaTheme="minorHAnsi" w:hAnsi="Verdana" w:cstheme="minorHAnsi"/>
          <w:sz w:val="18"/>
          <w:szCs w:val="22"/>
          <w:lang w:val="en-IN" w:eastAsia="en-IN" w:bidi="hi-IN"/>
        </w:rPr>
      </w:pPr>
      <w:r w:rsidRPr="00CB71AD">
        <w:rPr>
          <w:rFonts w:ascii="Verdana" w:hAnsi="Verdana"/>
          <w:color w:val="000000"/>
          <w:sz w:val="20"/>
          <w:szCs w:val="23"/>
          <w:shd w:val="clear" w:color="auto" w:fill="FFFFFF"/>
        </w:rPr>
        <w:t>Listening music</w:t>
      </w:r>
    </w:p>
    <w:p w:rsidR="00DB4C68" w:rsidRPr="00CB71AD" w:rsidRDefault="00DB4C68" w:rsidP="00DB4C68">
      <w:pPr>
        <w:pStyle w:val="ListParagraph"/>
        <w:tabs>
          <w:tab w:val="left" w:pos="2880"/>
          <w:tab w:val="left" w:pos="6840"/>
        </w:tabs>
        <w:rPr>
          <w:rFonts w:ascii="Verdana" w:eastAsiaTheme="minorHAnsi" w:hAnsi="Verdana" w:cstheme="minorHAnsi"/>
          <w:sz w:val="18"/>
          <w:szCs w:val="22"/>
          <w:lang w:val="en-IN" w:eastAsia="en-IN" w:bidi="hi-IN"/>
        </w:rPr>
      </w:pPr>
    </w:p>
    <w:p w:rsidR="00AF3970" w:rsidRPr="00CB71AD" w:rsidRDefault="00AF3970" w:rsidP="00AF3970">
      <w:pPr>
        <w:tabs>
          <w:tab w:val="left" w:pos="2880"/>
          <w:tab w:val="left" w:pos="6840"/>
        </w:tabs>
        <w:rPr>
          <w:rFonts w:asciiTheme="minorHAnsi" w:eastAsiaTheme="minorHAnsi" w:hAnsiTheme="minorHAnsi" w:cstheme="minorHAnsi"/>
          <w:sz w:val="19"/>
          <w:szCs w:val="19"/>
          <w:lang w:val="en-IN" w:eastAsia="en-IN" w:bidi="hi-IN"/>
        </w:rPr>
      </w:pPr>
    </w:p>
    <w:p w:rsidR="00AF3970" w:rsidRPr="00CB71AD" w:rsidRDefault="00AF3970" w:rsidP="00AF3970">
      <w:pPr>
        <w:tabs>
          <w:tab w:val="left" w:pos="2880"/>
          <w:tab w:val="left" w:pos="6840"/>
        </w:tabs>
        <w:rPr>
          <w:rFonts w:asciiTheme="minorHAnsi" w:eastAsiaTheme="minorHAnsi" w:hAnsiTheme="minorHAnsi" w:cstheme="minorHAnsi"/>
          <w:sz w:val="19"/>
          <w:szCs w:val="19"/>
          <w:lang w:val="en-IN" w:eastAsia="en-IN" w:bidi="hi-IN"/>
        </w:rPr>
      </w:pPr>
    </w:p>
    <w:p w:rsidR="00AF3970" w:rsidRPr="00CB71AD" w:rsidRDefault="00AF3970" w:rsidP="00AF3970">
      <w:pPr>
        <w:tabs>
          <w:tab w:val="left" w:pos="2880"/>
          <w:tab w:val="left" w:pos="6840"/>
        </w:tabs>
        <w:rPr>
          <w:rFonts w:asciiTheme="minorHAnsi" w:eastAsiaTheme="minorHAnsi" w:hAnsiTheme="minorHAnsi" w:cstheme="minorHAnsi"/>
          <w:sz w:val="19"/>
          <w:szCs w:val="19"/>
          <w:lang w:val="en-IN" w:eastAsia="en-IN" w:bidi="hi-IN"/>
        </w:rPr>
      </w:pPr>
    </w:p>
    <w:p w:rsidR="00AF3970" w:rsidRPr="00CB71AD" w:rsidRDefault="00AF3970" w:rsidP="00AF3970">
      <w:pPr>
        <w:tabs>
          <w:tab w:val="left" w:pos="2880"/>
          <w:tab w:val="left" w:pos="6840"/>
        </w:tabs>
        <w:rPr>
          <w:rFonts w:asciiTheme="minorHAnsi" w:eastAsiaTheme="minorHAnsi" w:hAnsiTheme="minorHAnsi" w:cstheme="minorHAnsi"/>
          <w:sz w:val="19"/>
          <w:szCs w:val="19"/>
          <w:lang w:val="en-IN" w:eastAsia="en-IN" w:bidi="hi-IN"/>
        </w:rPr>
      </w:pPr>
    </w:p>
    <w:p w:rsidR="00AF3970" w:rsidRPr="00CB71AD" w:rsidRDefault="004218A6" w:rsidP="00AF3970">
      <w:pPr>
        <w:tabs>
          <w:tab w:val="left" w:pos="2880"/>
          <w:tab w:val="left" w:pos="6840"/>
        </w:tabs>
        <w:rPr>
          <w:rFonts w:asciiTheme="minorHAnsi" w:eastAsiaTheme="minorHAnsi" w:hAnsiTheme="minorHAnsi" w:cstheme="minorHAnsi"/>
          <w:sz w:val="19"/>
          <w:szCs w:val="19"/>
          <w:lang w:val="en-IN" w:eastAsia="en-IN" w:bidi="hi-IN"/>
        </w:rPr>
      </w:pPr>
      <w:r w:rsidRPr="00CB71AD">
        <w:rPr>
          <w:rFonts w:asciiTheme="minorHAnsi" w:eastAsiaTheme="minorHAnsi" w:hAnsiTheme="minorHAnsi" w:cstheme="minorHAnsi"/>
          <w:sz w:val="19"/>
          <w:szCs w:val="19"/>
          <w:lang w:val="en-IN" w:eastAsia="en-IN" w:bidi="hi-IN"/>
        </w:rPr>
        <w:t>__________________________                                                                                                             ____________________________</w:t>
      </w:r>
    </w:p>
    <w:p w:rsidR="004218A6" w:rsidRPr="00296270" w:rsidRDefault="004218A6" w:rsidP="004218A6">
      <w:pPr>
        <w:tabs>
          <w:tab w:val="left" w:pos="2880"/>
          <w:tab w:val="left" w:pos="6840"/>
        </w:tabs>
        <w:rPr>
          <w:rFonts w:asciiTheme="minorHAnsi" w:eastAsiaTheme="minorHAnsi" w:hAnsiTheme="minorHAnsi" w:cstheme="minorHAnsi"/>
          <w:b/>
          <w:sz w:val="24"/>
          <w:szCs w:val="19"/>
          <w:lang w:val="en-IN" w:eastAsia="en-IN" w:bidi="hi-IN"/>
        </w:rPr>
      </w:pPr>
      <w:r w:rsidRPr="00CB71AD">
        <w:rPr>
          <w:rFonts w:asciiTheme="minorHAnsi" w:eastAsiaTheme="minorHAnsi" w:hAnsiTheme="minorHAnsi" w:cstheme="minorHAnsi"/>
          <w:b/>
          <w:szCs w:val="19"/>
          <w:lang w:val="en-IN" w:eastAsia="en-IN" w:bidi="hi-IN"/>
        </w:rPr>
        <w:t xml:space="preserve">                </w:t>
      </w:r>
      <w:r w:rsidRPr="00CB71AD">
        <w:rPr>
          <w:rFonts w:asciiTheme="minorHAnsi" w:eastAsiaTheme="minorHAnsi" w:hAnsiTheme="minorHAnsi" w:cstheme="minorHAnsi"/>
          <w:b/>
          <w:sz w:val="24"/>
          <w:szCs w:val="19"/>
          <w:lang w:val="en-IN" w:eastAsia="en-IN" w:bidi="hi-IN"/>
        </w:rPr>
        <w:t>Signature                                                                                                                                   Date</w:t>
      </w:r>
    </w:p>
    <w:p w:rsidR="005E5BF6" w:rsidRPr="00296270" w:rsidRDefault="005E5BF6" w:rsidP="005741F1">
      <w:pPr>
        <w:pStyle w:val="Heading5"/>
        <w:rPr>
          <w:sz w:val="22"/>
        </w:rPr>
      </w:pPr>
    </w:p>
    <w:sectPr w:rsidR="005E5BF6" w:rsidRPr="00296270" w:rsidSect="000D36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50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80F" w:rsidRDefault="00A1680F">
      <w:r>
        <w:separator/>
      </w:r>
    </w:p>
  </w:endnote>
  <w:endnote w:type="continuationSeparator" w:id="1">
    <w:p w:rsidR="00A1680F" w:rsidRDefault="00A168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98D" w:rsidRDefault="00D159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98D" w:rsidRDefault="00D159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98D" w:rsidRDefault="00D159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80F" w:rsidRDefault="00A1680F">
      <w:r>
        <w:separator/>
      </w:r>
    </w:p>
  </w:footnote>
  <w:footnote w:type="continuationSeparator" w:id="1">
    <w:p w:rsidR="00A1680F" w:rsidRDefault="00A168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98D" w:rsidRDefault="00D159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98D" w:rsidRDefault="00D1598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98D" w:rsidRDefault="00D159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AA0ABE"/>
    <w:multiLevelType w:val="hybridMultilevel"/>
    <w:tmpl w:val="A8402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9E29FD"/>
    <w:multiLevelType w:val="hybridMultilevel"/>
    <w:tmpl w:val="02D89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D8705A9"/>
    <w:multiLevelType w:val="hybridMultilevel"/>
    <w:tmpl w:val="AAA8A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0C31391"/>
    <w:multiLevelType w:val="hybridMultilevel"/>
    <w:tmpl w:val="A1D4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6F0731E"/>
    <w:multiLevelType w:val="hybridMultilevel"/>
    <w:tmpl w:val="293AEB78"/>
    <w:lvl w:ilvl="0" w:tplc="7D545F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B341F9C"/>
    <w:multiLevelType w:val="hybridMultilevel"/>
    <w:tmpl w:val="A678C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452A69"/>
    <w:multiLevelType w:val="hybridMultilevel"/>
    <w:tmpl w:val="96A0F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0012ED"/>
    <w:multiLevelType w:val="hybridMultilevel"/>
    <w:tmpl w:val="81C85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DE708BE"/>
    <w:multiLevelType w:val="hybridMultilevel"/>
    <w:tmpl w:val="2D22D88E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6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40019F"/>
    <w:multiLevelType w:val="hybridMultilevel"/>
    <w:tmpl w:val="CB088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AF146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AF55A68"/>
    <w:multiLevelType w:val="hybridMultilevel"/>
    <w:tmpl w:val="3776F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20"/>
  </w:num>
  <w:num w:numId="4">
    <w:abstractNumId w:val="25"/>
  </w:num>
  <w:num w:numId="5">
    <w:abstractNumId w:val="33"/>
  </w:num>
  <w:num w:numId="6">
    <w:abstractNumId w:val="13"/>
  </w:num>
  <w:num w:numId="7">
    <w:abstractNumId w:val="22"/>
  </w:num>
  <w:num w:numId="8">
    <w:abstractNumId w:val="16"/>
  </w:num>
  <w:num w:numId="9">
    <w:abstractNumId w:val="17"/>
  </w:num>
  <w:num w:numId="10">
    <w:abstractNumId w:val="31"/>
  </w:num>
  <w:num w:numId="11">
    <w:abstractNumId w:val="28"/>
  </w:num>
  <w:num w:numId="12">
    <w:abstractNumId w:val="29"/>
  </w:num>
  <w:num w:numId="13">
    <w:abstractNumId w:val="27"/>
  </w:num>
  <w:num w:numId="14">
    <w:abstractNumId w:val="0"/>
  </w:num>
  <w:num w:numId="15">
    <w:abstractNumId w:val="38"/>
  </w:num>
  <w:num w:numId="16">
    <w:abstractNumId w:val="26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30"/>
  </w:num>
  <w:num w:numId="28">
    <w:abstractNumId w:val="12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10"/>
  </w:num>
  <w:num w:numId="32">
    <w:abstractNumId w:val="18"/>
  </w:num>
  <w:num w:numId="33">
    <w:abstractNumId w:val="34"/>
  </w:num>
  <w:num w:numId="34">
    <w:abstractNumId w:val="39"/>
  </w:num>
  <w:num w:numId="35">
    <w:abstractNumId w:val="35"/>
  </w:num>
  <w:num w:numId="36">
    <w:abstractNumId w:val="23"/>
  </w:num>
  <w:num w:numId="37">
    <w:abstractNumId w:val="37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40"/>
  </w:num>
  <w:num w:numId="4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attachedTemplate r:id="rId1"/>
  <w:stylePaneFormatFilter w:val="1F08"/>
  <w:defaultTabStop w:val="720"/>
  <w:characterSpacingControl w:val="doNotCompress"/>
  <w:hdrShapeDefaults>
    <o:shapedefaults v:ext="edit" spidmax="2662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606D9B"/>
    <w:rsid w:val="0000282B"/>
    <w:rsid w:val="00010AAF"/>
    <w:rsid w:val="00054053"/>
    <w:rsid w:val="000D3635"/>
    <w:rsid w:val="000D4E2D"/>
    <w:rsid w:val="000F0D49"/>
    <w:rsid w:val="00120497"/>
    <w:rsid w:val="001346A5"/>
    <w:rsid w:val="0019618A"/>
    <w:rsid w:val="001C5B83"/>
    <w:rsid w:val="001E367D"/>
    <w:rsid w:val="00273C6F"/>
    <w:rsid w:val="00296270"/>
    <w:rsid w:val="002C09B1"/>
    <w:rsid w:val="0030119C"/>
    <w:rsid w:val="0030411E"/>
    <w:rsid w:val="00305BBA"/>
    <w:rsid w:val="00323DB6"/>
    <w:rsid w:val="0035369A"/>
    <w:rsid w:val="0036476E"/>
    <w:rsid w:val="003A6B7C"/>
    <w:rsid w:val="003F2A34"/>
    <w:rsid w:val="003F32BB"/>
    <w:rsid w:val="00405EFC"/>
    <w:rsid w:val="004218A6"/>
    <w:rsid w:val="004468C8"/>
    <w:rsid w:val="00525577"/>
    <w:rsid w:val="005534ED"/>
    <w:rsid w:val="005741F1"/>
    <w:rsid w:val="005E5BF6"/>
    <w:rsid w:val="005F27B6"/>
    <w:rsid w:val="0060464A"/>
    <w:rsid w:val="00606D9B"/>
    <w:rsid w:val="00607053"/>
    <w:rsid w:val="00613723"/>
    <w:rsid w:val="00614A96"/>
    <w:rsid w:val="00624170"/>
    <w:rsid w:val="006A09E7"/>
    <w:rsid w:val="006B090A"/>
    <w:rsid w:val="007E58A3"/>
    <w:rsid w:val="0081683D"/>
    <w:rsid w:val="00843F94"/>
    <w:rsid w:val="008A14F7"/>
    <w:rsid w:val="008A7DA5"/>
    <w:rsid w:val="008E074C"/>
    <w:rsid w:val="008E6D0E"/>
    <w:rsid w:val="008F620B"/>
    <w:rsid w:val="00960295"/>
    <w:rsid w:val="00A1680F"/>
    <w:rsid w:val="00A47E57"/>
    <w:rsid w:val="00A60E57"/>
    <w:rsid w:val="00A61FDC"/>
    <w:rsid w:val="00A81BFD"/>
    <w:rsid w:val="00A8608D"/>
    <w:rsid w:val="00A92068"/>
    <w:rsid w:val="00AA71C0"/>
    <w:rsid w:val="00AA7FD5"/>
    <w:rsid w:val="00AB7FB1"/>
    <w:rsid w:val="00AC52F7"/>
    <w:rsid w:val="00AF3970"/>
    <w:rsid w:val="00B72A8A"/>
    <w:rsid w:val="00B77718"/>
    <w:rsid w:val="00B8715B"/>
    <w:rsid w:val="00B926DF"/>
    <w:rsid w:val="00BA2DBB"/>
    <w:rsid w:val="00BD39BC"/>
    <w:rsid w:val="00C80A74"/>
    <w:rsid w:val="00C94386"/>
    <w:rsid w:val="00CB71AD"/>
    <w:rsid w:val="00CC4DC5"/>
    <w:rsid w:val="00CE76F1"/>
    <w:rsid w:val="00CF4296"/>
    <w:rsid w:val="00CF5208"/>
    <w:rsid w:val="00CF7982"/>
    <w:rsid w:val="00D1598D"/>
    <w:rsid w:val="00D1638A"/>
    <w:rsid w:val="00D4319C"/>
    <w:rsid w:val="00D471E4"/>
    <w:rsid w:val="00DA096F"/>
    <w:rsid w:val="00DB0AFC"/>
    <w:rsid w:val="00DB4C68"/>
    <w:rsid w:val="00DC6928"/>
    <w:rsid w:val="00DD41CE"/>
    <w:rsid w:val="00DE1A8C"/>
    <w:rsid w:val="00DE7C41"/>
    <w:rsid w:val="00DF5120"/>
    <w:rsid w:val="00DF567A"/>
    <w:rsid w:val="00DF6BD8"/>
    <w:rsid w:val="00E37177"/>
    <w:rsid w:val="00E55725"/>
    <w:rsid w:val="00E70406"/>
    <w:rsid w:val="00E70B7C"/>
    <w:rsid w:val="00E7188F"/>
    <w:rsid w:val="00EA4DCC"/>
    <w:rsid w:val="00EF2404"/>
    <w:rsid w:val="00F1479E"/>
    <w:rsid w:val="00F148EC"/>
    <w:rsid w:val="00F30AA5"/>
    <w:rsid w:val="00F476F4"/>
    <w:rsid w:val="00F70A2C"/>
    <w:rsid w:val="00FA6135"/>
    <w:rsid w:val="00FE5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8D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D1598D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D1598D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D1598D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D1598D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D1598D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D1598D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1598D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D1598D"/>
    <w:rPr>
      <w:rFonts w:ascii="Courier New" w:hAnsi="Courier New" w:cs="Courier New"/>
    </w:rPr>
  </w:style>
  <w:style w:type="paragraph" w:styleId="Title">
    <w:name w:val="Title"/>
    <w:basedOn w:val="Normal"/>
    <w:qFormat/>
    <w:rsid w:val="00D1598D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D1598D"/>
    <w:rPr>
      <w:color w:val="0000FF"/>
      <w:u w:val="single"/>
    </w:rPr>
  </w:style>
  <w:style w:type="paragraph" w:styleId="BodyText">
    <w:name w:val="Body Text"/>
    <w:basedOn w:val="Normal"/>
    <w:semiHidden/>
    <w:rsid w:val="00D1598D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D1598D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159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98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159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98D"/>
    <w:rPr>
      <w:sz w:val="24"/>
      <w:szCs w:val="24"/>
    </w:rPr>
  </w:style>
  <w:style w:type="paragraph" w:customStyle="1" w:styleId="Name">
    <w:name w:val="Name"/>
    <w:basedOn w:val="PlainText"/>
    <w:autoRedefine/>
    <w:rsid w:val="00843F94"/>
    <w:pPr>
      <w:shd w:val="pct15" w:color="auto" w:fill="auto"/>
      <w:spacing w:before="360" w:after="80"/>
    </w:pPr>
    <w:rPr>
      <w:rFonts w:ascii="Cambria" w:hAnsi="Cambri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D1598D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D1598D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D1598D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D1598D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D1598D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D1598D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D1598D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D1598D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D1598D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D1598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D1598D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D1598D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98D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D1598D"/>
  </w:style>
  <w:style w:type="table" w:styleId="TableGrid">
    <w:name w:val="Table Grid"/>
    <w:basedOn w:val="TableNormal"/>
    <w:rsid w:val="00AF3970"/>
    <w:rPr>
      <w:lang w:val="en-IN"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8D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D1598D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D1598D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D1598D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D1598D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D1598D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D1598D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1598D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D1598D"/>
    <w:rPr>
      <w:rFonts w:ascii="Courier New" w:hAnsi="Courier New" w:cs="Courier New"/>
    </w:rPr>
  </w:style>
  <w:style w:type="paragraph" w:styleId="Title">
    <w:name w:val="Title"/>
    <w:basedOn w:val="Normal"/>
    <w:qFormat/>
    <w:rsid w:val="00D1598D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D1598D"/>
    <w:rPr>
      <w:color w:val="0000FF"/>
      <w:u w:val="single"/>
    </w:rPr>
  </w:style>
  <w:style w:type="paragraph" w:styleId="BodyText">
    <w:name w:val="Body Text"/>
    <w:basedOn w:val="Normal"/>
    <w:semiHidden/>
    <w:rsid w:val="00D1598D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D1598D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159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98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159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98D"/>
    <w:rPr>
      <w:sz w:val="24"/>
      <w:szCs w:val="24"/>
    </w:rPr>
  </w:style>
  <w:style w:type="paragraph" w:customStyle="1" w:styleId="Name">
    <w:name w:val="Name"/>
    <w:basedOn w:val="PlainText"/>
    <w:autoRedefine/>
    <w:rsid w:val="00D1598D"/>
    <w:pPr>
      <w:shd w:val="pct15" w:color="auto" w:fill="auto"/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D1598D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D1598D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D1598D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D1598D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D1598D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D1598D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D1598D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D1598D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D1598D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D1598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D1598D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D1598D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98D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D159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5FFC8-D2D3-4053-9276-212ECC40C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</Template>
  <TotalTime>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Recent College Graduate</vt:lpstr>
    </vt:vector>
  </TitlesOfParts>
  <LinksUpToDate>false</LinksUpToDate>
  <CharactersWithSpaces>2874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Recent College Graduate</dc:title>
  <dc:creator/>
  <dc:description>Monster.com Resume Sample</dc:description>
  <cp:lastModifiedBy/>
  <cp:revision>1</cp:revision>
  <cp:lastPrinted>2009-06-18T17:50:00Z</cp:lastPrinted>
  <dcterms:created xsi:type="dcterms:W3CDTF">2015-09-07T09:15:00Z</dcterms:created>
  <dcterms:modified xsi:type="dcterms:W3CDTF">2015-10-17T06:19:00Z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</Properties>
</file>