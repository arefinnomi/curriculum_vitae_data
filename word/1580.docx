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F3" w:rsidRPr="00D538ED" w:rsidRDefault="00AC2554" w:rsidP="005B308A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D538ED">
        <w:rPr>
          <w:rFonts w:ascii="Times New Roman" w:hAnsi="Times New Roman"/>
          <w:b/>
          <w:sz w:val="32"/>
          <w:szCs w:val="32"/>
          <w:u w:val="single"/>
        </w:rPr>
        <w:t>CURRICULAM VITAE</w:t>
      </w:r>
    </w:p>
    <w:p w:rsidR="00AC2554" w:rsidRPr="00D538ED" w:rsidRDefault="00AC2554" w:rsidP="005B308A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D538ED">
        <w:rPr>
          <w:rFonts w:ascii="Times New Roman" w:hAnsi="Times New Roman"/>
          <w:b/>
          <w:sz w:val="32"/>
          <w:szCs w:val="32"/>
          <w:u w:val="single"/>
        </w:rPr>
        <w:t>PLUMBING SIT ENGINEER &amp; FACILITY MANAGEMENT</w:t>
      </w:r>
    </w:p>
    <w:p w:rsidR="00AC2554" w:rsidRPr="00D538ED" w:rsidRDefault="00AC2554">
      <w:pPr>
        <w:rPr>
          <w:rFonts w:ascii="Times New Roman" w:hAnsi="Times New Roman"/>
          <w:b/>
          <w:sz w:val="28"/>
          <w:szCs w:val="28"/>
        </w:rPr>
      </w:pPr>
      <w:r w:rsidRPr="00D538ED">
        <w:rPr>
          <w:rFonts w:ascii="Times New Roman" w:hAnsi="Times New Roman"/>
          <w:b/>
          <w:sz w:val="28"/>
          <w:szCs w:val="28"/>
        </w:rPr>
        <w:t>JAMES PRAKASH.E</w:t>
      </w:r>
    </w:p>
    <w:p w:rsidR="00AC2554" w:rsidRPr="00D538ED" w:rsidRDefault="005B308A">
      <w:pPr>
        <w:rPr>
          <w:rFonts w:ascii="Times New Roman" w:hAnsi="Times New Roman"/>
          <w:b/>
          <w:i/>
          <w:sz w:val="28"/>
          <w:szCs w:val="28"/>
          <w:u w:val="single"/>
        </w:rPr>
      </w:pPr>
      <w:r w:rsidRPr="00D538ED">
        <w:rPr>
          <w:rFonts w:ascii="Times New Roman" w:hAnsi="Times New Roman"/>
          <w:b/>
          <w:i/>
          <w:sz w:val="28"/>
          <w:szCs w:val="28"/>
        </w:rPr>
        <w:t xml:space="preserve">Email </w:t>
      </w:r>
      <w:r w:rsidR="00D21610" w:rsidRPr="00D538ED">
        <w:rPr>
          <w:rFonts w:ascii="Times New Roman" w:hAnsi="Times New Roman"/>
          <w:b/>
          <w:i/>
          <w:sz w:val="28"/>
          <w:szCs w:val="28"/>
        </w:rPr>
        <w:t>ID:</w:t>
      </w:r>
      <w:r w:rsidRPr="00D538ED">
        <w:rPr>
          <w:rFonts w:ascii="Times New Roman" w:hAnsi="Times New Roman"/>
          <w:b/>
          <w:i/>
          <w:sz w:val="28"/>
          <w:szCs w:val="28"/>
        </w:rPr>
        <w:t xml:space="preserve"> jamesprakash062</w:t>
      </w:r>
      <w:r w:rsidR="00AC2554" w:rsidRPr="00D538ED">
        <w:rPr>
          <w:rFonts w:ascii="Times New Roman" w:hAnsi="Times New Roman"/>
          <w:b/>
          <w:i/>
          <w:sz w:val="28"/>
          <w:szCs w:val="28"/>
        </w:rPr>
        <w:t>@gmail.com</w:t>
      </w:r>
    </w:p>
    <w:p w:rsidR="00AC2554" w:rsidRPr="00D538ED" w:rsidRDefault="00902A96">
      <w:pPr>
        <w:rPr>
          <w:rFonts w:ascii="Times New Roman" w:hAnsi="Times New Roman"/>
          <w:sz w:val="28"/>
          <w:szCs w:val="28"/>
        </w:rPr>
      </w:pPr>
      <w:r w:rsidRPr="00902A96">
        <w:rPr>
          <w:rFonts w:ascii="Times New Roman" w:hAnsi="Times New Roman"/>
          <w:b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7pt;margin-top:39.25pt;width:521.8pt;height:0;z-index:1" o:connectortype="straight"/>
        </w:pict>
      </w:r>
      <w:r w:rsidR="00AC2554" w:rsidRPr="00D538ED">
        <w:rPr>
          <w:rFonts w:ascii="Times New Roman" w:hAnsi="Times New Roman"/>
          <w:b/>
          <w:sz w:val="28"/>
          <w:szCs w:val="28"/>
        </w:rPr>
        <w:t>Mobile No</w:t>
      </w:r>
      <w:r w:rsidR="00AC2554" w:rsidRPr="00D538ED">
        <w:rPr>
          <w:rFonts w:ascii="Times New Roman" w:hAnsi="Times New Roman"/>
          <w:sz w:val="28"/>
          <w:szCs w:val="28"/>
        </w:rPr>
        <w:t>: 00919786975213</w:t>
      </w:r>
    </w:p>
    <w:p w:rsidR="00AC2554" w:rsidRPr="00D538ED" w:rsidRDefault="00AC2554">
      <w:pPr>
        <w:rPr>
          <w:rFonts w:ascii="Times New Roman" w:hAnsi="Times New Roman"/>
          <w:sz w:val="32"/>
          <w:szCs w:val="32"/>
        </w:rPr>
      </w:pPr>
    </w:p>
    <w:p w:rsidR="00AC2554" w:rsidRPr="00565342" w:rsidRDefault="00AC2554">
      <w:p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565342">
        <w:rPr>
          <w:rFonts w:ascii="Times New Roman" w:hAnsi="Times New Roman"/>
          <w:b/>
          <w:sz w:val="32"/>
          <w:szCs w:val="32"/>
          <w:u w:val="single"/>
        </w:rPr>
        <w:t>Ojectives</w:t>
      </w:r>
      <w:proofErr w:type="spellEnd"/>
    </w:p>
    <w:p w:rsidR="00AC2554" w:rsidRPr="00D538ED" w:rsidRDefault="00AC2554">
      <w:p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To be a professional associated with a prog</w:t>
      </w:r>
      <w:r w:rsidR="00116C85" w:rsidRPr="00D538ED">
        <w:rPr>
          <w:rFonts w:ascii="Times New Roman" w:hAnsi="Times New Roman"/>
          <w:sz w:val="28"/>
          <w:szCs w:val="28"/>
        </w:rPr>
        <w:t xml:space="preserve">ressive organization that gives </w:t>
      </w:r>
      <w:r w:rsidRPr="00D538ED">
        <w:rPr>
          <w:rFonts w:ascii="Times New Roman" w:hAnsi="Times New Roman"/>
          <w:sz w:val="28"/>
          <w:szCs w:val="28"/>
        </w:rPr>
        <w:t xml:space="preserve">scope to update my </w:t>
      </w:r>
      <w:r w:rsidR="00D21610" w:rsidRPr="00D538ED">
        <w:rPr>
          <w:rFonts w:ascii="Times New Roman" w:hAnsi="Times New Roman"/>
          <w:sz w:val="28"/>
          <w:szCs w:val="28"/>
        </w:rPr>
        <w:t>knowledge and</w:t>
      </w:r>
      <w:r w:rsidRPr="00D538ED">
        <w:rPr>
          <w:rFonts w:ascii="Times New Roman" w:hAnsi="Times New Roman"/>
          <w:sz w:val="28"/>
          <w:szCs w:val="28"/>
        </w:rPr>
        <w:t xml:space="preserve"> skill in ac</w:t>
      </w:r>
      <w:r w:rsidR="00116C85" w:rsidRPr="00D538ED">
        <w:rPr>
          <w:rFonts w:ascii="Times New Roman" w:hAnsi="Times New Roman"/>
          <w:sz w:val="28"/>
          <w:szCs w:val="28"/>
        </w:rPr>
        <w:t xml:space="preserve">cordance with the latest trends </w:t>
      </w:r>
      <w:r w:rsidRPr="00D538ED">
        <w:rPr>
          <w:rFonts w:ascii="Times New Roman" w:hAnsi="Times New Roman"/>
          <w:sz w:val="28"/>
          <w:szCs w:val="28"/>
        </w:rPr>
        <w:t xml:space="preserve">and to be part of a team that dynamically </w:t>
      </w:r>
      <w:proofErr w:type="gramStart"/>
      <w:r w:rsidRPr="00D538ED">
        <w:rPr>
          <w:rFonts w:ascii="Times New Roman" w:hAnsi="Times New Roman"/>
          <w:sz w:val="28"/>
          <w:szCs w:val="28"/>
        </w:rPr>
        <w:t>works  towards</w:t>
      </w:r>
      <w:proofErr w:type="gramEnd"/>
      <w:r w:rsidRPr="00D538ED">
        <w:rPr>
          <w:rFonts w:ascii="Times New Roman" w:hAnsi="Times New Roman"/>
          <w:sz w:val="28"/>
          <w:szCs w:val="28"/>
        </w:rPr>
        <w:t xml:space="preserve">  the growth of an organization and to gain satisfaction from my work.</w:t>
      </w:r>
    </w:p>
    <w:p w:rsidR="00AC2554" w:rsidRPr="00D538ED" w:rsidRDefault="00116C85">
      <w:pPr>
        <w:rPr>
          <w:rFonts w:ascii="Times New Roman" w:hAnsi="Times New Roman"/>
          <w:b/>
          <w:sz w:val="32"/>
          <w:szCs w:val="32"/>
          <w:u w:val="single"/>
        </w:rPr>
      </w:pPr>
      <w:r w:rsidRPr="00D538ED">
        <w:rPr>
          <w:rFonts w:ascii="Times New Roman" w:hAnsi="Times New Roman"/>
          <w:b/>
          <w:sz w:val="32"/>
          <w:szCs w:val="32"/>
          <w:u w:val="single"/>
        </w:rPr>
        <w:t>Years o</w:t>
      </w:r>
      <w:r w:rsidR="00AC2554" w:rsidRPr="00D538ED">
        <w:rPr>
          <w:rFonts w:ascii="Times New Roman" w:hAnsi="Times New Roman"/>
          <w:b/>
          <w:sz w:val="32"/>
          <w:szCs w:val="32"/>
          <w:u w:val="single"/>
        </w:rPr>
        <w:t>f experience -18 Years</w:t>
      </w:r>
    </w:p>
    <w:p w:rsidR="00AC2554" w:rsidRPr="00D538ED" w:rsidRDefault="00AC2554" w:rsidP="00116C85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Chad Africa</w:t>
      </w:r>
      <w:r w:rsidR="00116C85" w:rsidRPr="00D538ED">
        <w:rPr>
          <w:rFonts w:ascii="Times New Roman" w:hAnsi="Times New Roman"/>
          <w:sz w:val="28"/>
          <w:szCs w:val="28"/>
        </w:rPr>
        <w:tab/>
      </w:r>
      <w:r w:rsidR="00D538ED">
        <w:rPr>
          <w:rFonts w:ascii="Times New Roman" w:hAnsi="Times New Roman"/>
          <w:sz w:val="28"/>
          <w:szCs w:val="28"/>
        </w:rPr>
        <w:t xml:space="preserve">  </w:t>
      </w:r>
      <w:r w:rsidRPr="00D538ED">
        <w:rPr>
          <w:rFonts w:ascii="Times New Roman" w:hAnsi="Times New Roman"/>
          <w:sz w:val="28"/>
          <w:szCs w:val="28"/>
        </w:rPr>
        <w:t xml:space="preserve">: </w:t>
      </w:r>
      <w:r w:rsidRPr="00D538ED">
        <w:rPr>
          <w:rFonts w:ascii="Times New Roman" w:hAnsi="Times New Roman"/>
          <w:sz w:val="28"/>
          <w:szCs w:val="28"/>
        </w:rPr>
        <w:tab/>
        <w:t>12 Years</w:t>
      </w:r>
    </w:p>
    <w:p w:rsidR="00AC2554" w:rsidRPr="00D538ED" w:rsidRDefault="00AC2554" w:rsidP="00116C85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 xml:space="preserve">Qatar </w:t>
      </w:r>
      <w:r w:rsidR="00116C85" w:rsidRPr="00D538ED">
        <w:rPr>
          <w:rFonts w:ascii="Times New Roman" w:hAnsi="Times New Roman"/>
          <w:sz w:val="28"/>
          <w:szCs w:val="28"/>
        </w:rPr>
        <w:tab/>
      </w:r>
      <w:r w:rsidR="00116C85" w:rsidRPr="00D538ED">
        <w:rPr>
          <w:rFonts w:ascii="Times New Roman" w:hAnsi="Times New Roman"/>
          <w:sz w:val="28"/>
          <w:szCs w:val="28"/>
        </w:rPr>
        <w:tab/>
      </w:r>
      <w:r w:rsidR="00D538ED">
        <w:rPr>
          <w:rFonts w:ascii="Times New Roman" w:hAnsi="Times New Roman"/>
          <w:sz w:val="28"/>
          <w:szCs w:val="28"/>
        </w:rPr>
        <w:t xml:space="preserve"> </w:t>
      </w:r>
      <w:r w:rsidRPr="00D538ED">
        <w:rPr>
          <w:rFonts w:ascii="Times New Roman" w:hAnsi="Times New Roman"/>
          <w:sz w:val="28"/>
          <w:szCs w:val="28"/>
        </w:rPr>
        <w:t xml:space="preserve"> :</w:t>
      </w:r>
      <w:r w:rsidRPr="00D538ED">
        <w:rPr>
          <w:rFonts w:ascii="Times New Roman" w:hAnsi="Times New Roman"/>
          <w:sz w:val="28"/>
          <w:szCs w:val="28"/>
        </w:rPr>
        <w:tab/>
        <w:t xml:space="preserve">2 Years </w:t>
      </w:r>
    </w:p>
    <w:p w:rsidR="00AC2554" w:rsidRPr="00D538ED" w:rsidRDefault="00AC2554" w:rsidP="00116C85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Saudi</w:t>
      </w:r>
      <w:r w:rsidRPr="00D538ED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ab/>
      </w:r>
      <w:r w:rsidR="00D538ED">
        <w:rPr>
          <w:rFonts w:ascii="Times New Roman" w:hAnsi="Times New Roman"/>
          <w:sz w:val="28"/>
          <w:szCs w:val="28"/>
        </w:rPr>
        <w:t xml:space="preserve">  </w:t>
      </w:r>
      <w:r w:rsidRPr="00D538ED">
        <w:rPr>
          <w:rFonts w:ascii="Times New Roman" w:hAnsi="Times New Roman"/>
          <w:sz w:val="28"/>
          <w:szCs w:val="28"/>
        </w:rPr>
        <w:t>:</w:t>
      </w:r>
      <w:r w:rsidRPr="00D538ED">
        <w:rPr>
          <w:rFonts w:ascii="Times New Roman" w:hAnsi="Times New Roman"/>
          <w:sz w:val="28"/>
          <w:szCs w:val="28"/>
        </w:rPr>
        <w:tab/>
        <w:t>2 Years</w:t>
      </w:r>
    </w:p>
    <w:p w:rsidR="00AC2554" w:rsidRPr="00D538ED" w:rsidRDefault="00AC2554" w:rsidP="00116C85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India</w:t>
      </w:r>
      <w:r w:rsidRPr="00D538ED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ab/>
      </w:r>
      <w:r w:rsidR="00D538ED">
        <w:rPr>
          <w:rFonts w:ascii="Times New Roman" w:hAnsi="Times New Roman"/>
          <w:sz w:val="28"/>
          <w:szCs w:val="28"/>
        </w:rPr>
        <w:t xml:space="preserve">  </w:t>
      </w:r>
      <w:r w:rsidRPr="00D538ED">
        <w:rPr>
          <w:rFonts w:ascii="Times New Roman" w:hAnsi="Times New Roman"/>
          <w:sz w:val="28"/>
          <w:szCs w:val="28"/>
        </w:rPr>
        <w:t>:</w:t>
      </w:r>
      <w:r w:rsidRPr="00D538ED">
        <w:rPr>
          <w:rFonts w:ascii="Times New Roman" w:hAnsi="Times New Roman"/>
          <w:sz w:val="28"/>
          <w:szCs w:val="28"/>
        </w:rPr>
        <w:tab/>
        <w:t>2 Years</w:t>
      </w:r>
    </w:p>
    <w:p w:rsidR="00AC2554" w:rsidRPr="00D538ED" w:rsidRDefault="00AC2554">
      <w:pPr>
        <w:rPr>
          <w:rFonts w:ascii="Times New Roman" w:hAnsi="Times New Roman"/>
          <w:b/>
          <w:sz w:val="32"/>
          <w:szCs w:val="32"/>
          <w:u w:val="single"/>
        </w:rPr>
      </w:pPr>
      <w:r w:rsidRPr="00D538ED">
        <w:rPr>
          <w:rFonts w:ascii="Times New Roman" w:hAnsi="Times New Roman"/>
          <w:b/>
          <w:sz w:val="32"/>
          <w:szCs w:val="32"/>
          <w:u w:val="single"/>
        </w:rPr>
        <w:t>Types of Projects Handled</w:t>
      </w:r>
    </w:p>
    <w:p w:rsidR="00AC2554" w:rsidRPr="00D538ED" w:rsidRDefault="00AC2554" w:rsidP="00116C85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Villa Projects</w:t>
      </w:r>
    </w:p>
    <w:p w:rsidR="00AC2554" w:rsidRPr="00D538ED" w:rsidRDefault="00AC2554" w:rsidP="00116C85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High- Rise Building</w:t>
      </w:r>
    </w:p>
    <w:p w:rsidR="00AC2554" w:rsidRPr="00D538ED" w:rsidRDefault="00AC2554" w:rsidP="00116C85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Water Treatment Plant</w:t>
      </w:r>
    </w:p>
    <w:p w:rsidR="00AC2554" w:rsidRPr="00D538ED" w:rsidRDefault="00AC2554" w:rsidP="00116C85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Shopping Complex</w:t>
      </w:r>
    </w:p>
    <w:p w:rsidR="00AC2554" w:rsidRPr="00D538ED" w:rsidRDefault="00AC2554" w:rsidP="00116C85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 xml:space="preserve">Rig Drilling </w:t>
      </w:r>
    </w:p>
    <w:p w:rsidR="00AC2554" w:rsidRPr="00D538ED" w:rsidRDefault="00370592" w:rsidP="00116C85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Drilling camp facility &amp; maintenance</w:t>
      </w:r>
    </w:p>
    <w:p w:rsidR="00370592" w:rsidRPr="00D538ED" w:rsidRDefault="00370592">
      <w:pPr>
        <w:rPr>
          <w:rFonts w:ascii="Times New Roman" w:hAnsi="Times New Roman"/>
          <w:b/>
          <w:sz w:val="32"/>
          <w:szCs w:val="32"/>
          <w:u w:val="single"/>
        </w:rPr>
      </w:pPr>
      <w:r w:rsidRPr="00D538ED">
        <w:rPr>
          <w:rFonts w:ascii="Times New Roman" w:hAnsi="Times New Roman"/>
          <w:b/>
          <w:sz w:val="32"/>
          <w:szCs w:val="32"/>
          <w:u w:val="single"/>
        </w:rPr>
        <w:t>Job Responsibilities</w:t>
      </w:r>
    </w:p>
    <w:p w:rsidR="00BC539C" w:rsidRPr="00D538ED" w:rsidRDefault="00370592" w:rsidP="00BC539C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D538ED">
        <w:rPr>
          <w:rFonts w:ascii="Times New Roman" w:hAnsi="Times New Roman"/>
          <w:sz w:val="28"/>
          <w:szCs w:val="28"/>
        </w:rPr>
        <w:t>Liaising   with design department for M</w:t>
      </w:r>
      <w:r w:rsidR="00D538ED">
        <w:rPr>
          <w:rFonts w:ascii="Times New Roman" w:hAnsi="Times New Roman"/>
          <w:sz w:val="28"/>
          <w:szCs w:val="28"/>
        </w:rPr>
        <w:t>EP insta</w:t>
      </w:r>
      <w:r w:rsidRPr="00D538ED">
        <w:rPr>
          <w:rFonts w:ascii="Times New Roman" w:hAnsi="Times New Roman"/>
          <w:sz w:val="28"/>
          <w:szCs w:val="28"/>
        </w:rPr>
        <w:t>llations to complete work in accordance with project specifications</w:t>
      </w:r>
      <w:r w:rsidRPr="00D538ED">
        <w:rPr>
          <w:rFonts w:ascii="Times New Roman" w:hAnsi="Times New Roman"/>
          <w:sz w:val="32"/>
          <w:szCs w:val="32"/>
        </w:rPr>
        <w:t>.</w:t>
      </w:r>
    </w:p>
    <w:p w:rsidR="00370592" w:rsidRPr="00D538ED" w:rsidRDefault="00370592" w:rsidP="00BC539C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D538ED">
        <w:rPr>
          <w:rFonts w:ascii="Times New Roman" w:hAnsi="Times New Roman"/>
          <w:sz w:val="28"/>
          <w:szCs w:val="28"/>
        </w:rPr>
        <w:t xml:space="preserve">Site co- ordination with time </w:t>
      </w:r>
      <w:proofErr w:type="gramStart"/>
      <w:r w:rsidRPr="00D538ED">
        <w:rPr>
          <w:rFonts w:ascii="Times New Roman" w:hAnsi="Times New Roman"/>
          <w:sz w:val="28"/>
          <w:szCs w:val="28"/>
        </w:rPr>
        <w:t>management ,</w:t>
      </w:r>
      <w:proofErr w:type="gramEnd"/>
      <w:r w:rsidRPr="00D538ED">
        <w:rPr>
          <w:rFonts w:ascii="Times New Roman" w:hAnsi="Times New Roman"/>
          <w:sz w:val="28"/>
          <w:szCs w:val="28"/>
        </w:rPr>
        <w:t xml:space="preserve"> planning weekly schedules &amp; billing schedules.</w:t>
      </w:r>
    </w:p>
    <w:p w:rsidR="00370592" w:rsidRPr="00D538ED" w:rsidRDefault="00370592" w:rsidP="00116C8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Conduct inspection for all MEP material deliveries.</w:t>
      </w:r>
    </w:p>
    <w:p w:rsidR="00370592" w:rsidRPr="00D538ED" w:rsidRDefault="00370592" w:rsidP="00116C8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lastRenderedPageBreak/>
        <w:t>Conduct inspection of all ongoing activities for MEP</w:t>
      </w:r>
      <w:r w:rsidR="00565342">
        <w:rPr>
          <w:rFonts w:ascii="Times New Roman" w:hAnsi="Times New Roman"/>
          <w:sz w:val="28"/>
          <w:szCs w:val="28"/>
        </w:rPr>
        <w:t xml:space="preserve"> insta</w:t>
      </w:r>
      <w:r w:rsidRPr="00D538ED">
        <w:rPr>
          <w:rFonts w:ascii="Times New Roman" w:hAnsi="Times New Roman"/>
          <w:sz w:val="28"/>
          <w:szCs w:val="28"/>
        </w:rPr>
        <w:t>llations.</w:t>
      </w:r>
    </w:p>
    <w:p w:rsidR="00370592" w:rsidRPr="00D538ED" w:rsidRDefault="00370592" w:rsidP="00116C8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Ensure th</w:t>
      </w:r>
      <w:r w:rsidR="00116C85" w:rsidRPr="00D538ED">
        <w:rPr>
          <w:rFonts w:ascii="Times New Roman" w:hAnsi="Times New Roman"/>
          <w:sz w:val="28"/>
          <w:szCs w:val="28"/>
        </w:rPr>
        <w:t>a</w:t>
      </w:r>
      <w:r w:rsidR="00565342">
        <w:rPr>
          <w:rFonts w:ascii="Times New Roman" w:hAnsi="Times New Roman"/>
          <w:sz w:val="28"/>
          <w:szCs w:val="28"/>
        </w:rPr>
        <w:t>t all works are</w:t>
      </w:r>
      <w:r w:rsidRPr="00D538ED">
        <w:rPr>
          <w:rFonts w:ascii="Times New Roman" w:hAnsi="Times New Roman"/>
          <w:sz w:val="28"/>
          <w:szCs w:val="28"/>
        </w:rPr>
        <w:t xml:space="preserve"> carried out as per the approved method statements and drawings</w:t>
      </w:r>
    </w:p>
    <w:p w:rsidR="00370592" w:rsidRPr="00D538ED" w:rsidRDefault="00370592" w:rsidP="00116C8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 xml:space="preserve">Ensure that all equipment’s used are calibrated and with valid certificates. </w:t>
      </w:r>
    </w:p>
    <w:p w:rsidR="00370592" w:rsidRPr="00D538ED" w:rsidRDefault="00116C85">
      <w:p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ab/>
      </w:r>
      <w:r w:rsidR="00565342">
        <w:rPr>
          <w:rFonts w:ascii="Times New Roman" w:hAnsi="Times New Roman"/>
          <w:sz w:val="28"/>
          <w:szCs w:val="28"/>
        </w:rPr>
        <w:t>Atten</w:t>
      </w:r>
      <w:r w:rsidR="00370592" w:rsidRPr="00D538ED">
        <w:rPr>
          <w:rFonts w:ascii="Times New Roman" w:hAnsi="Times New Roman"/>
          <w:sz w:val="28"/>
          <w:szCs w:val="28"/>
        </w:rPr>
        <w:t xml:space="preserve">d all MEP inspections with client representatives </w:t>
      </w:r>
    </w:p>
    <w:p w:rsidR="00370592" w:rsidRPr="00D538ED" w:rsidRDefault="00370592" w:rsidP="00116C85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Follow –up with the purchase department for the timely Delivery of Materials</w:t>
      </w:r>
    </w:p>
    <w:p w:rsidR="00370592" w:rsidRPr="00D538ED" w:rsidRDefault="00370592" w:rsidP="00116C85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 xml:space="preserve">Co- </w:t>
      </w:r>
      <w:proofErr w:type="gramStart"/>
      <w:r w:rsidRPr="00D538ED">
        <w:rPr>
          <w:rFonts w:ascii="Times New Roman" w:hAnsi="Times New Roman"/>
          <w:sz w:val="28"/>
          <w:szCs w:val="28"/>
        </w:rPr>
        <w:t>ordination  with</w:t>
      </w:r>
      <w:proofErr w:type="gramEnd"/>
      <w:r w:rsidRPr="00D538ED">
        <w:rPr>
          <w:rFonts w:ascii="Times New Roman" w:hAnsi="Times New Roman"/>
          <w:sz w:val="28"/>
          <w:szCs w:val="28"/>
        </w:rPr>
        <w:t xml:space="preserve">  Testing &amp; Commissioning  team .</w:t>
      </w:r>
    </w:p>
    <w:p w:rsidR="00370592" w:rsidRPr="00D538ED" w:rsidRDefault="000A6F42" w:rsidP="00116C85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Co-ordinate with design team to update the changes from client.</w:t>
      </w:r>
    </w:p>
    <w:p w:rsidR="000A6F42" w:rsidRPr="00D538ED" w:rsidRDefault="000A6F42" w:rsidP="00116C85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Ensure all Method statements followed &amp; Checklists done during the whole process of execution.</w:t>
      </w:r>
    </w:p>
    <w:p w:rsidR="000A6F42" w:rsidRPr="00D538ED" w:rsidRDefault="000A6F42" w:rsidP="00116C85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Making</w:t>
      </w:r>
      <w:r w:rsidR="00565342">
        <w:rPr>
          <w:rFonts w:ascii="Times New Roman" w:hAnsi="Times New Roman"/>
          <w:sz w:val="28"/>
          <w:szCs w:val="28"/>
        </w:rPr>
        <w:t xml:space="preserve"> </w:t>
      </w:r>
      <w:r w:rsidR="00281726" w:rsidRPr="00D538ED">
        <w:rPr>
          <w:rFonts w:ascii="Times New Roman" w:hAnsi="Times New Roman"/>
          <w:sz w:val="28"/>
          <w:szCs w:val="28"/>
        </w:rPr>
        <w:t>red line drawings and in</w:t>
      </w:r>
      <w:r w:rsidR="00565342">
        <w:rPr>
          <w:rFonts w:ascii="Times New Roman" w:hAnsi="Times New Roman"/>
          <w:sz w:val="28"/>
          <w:szCs w:val="28"/>
        </w:rPr>
        <w:t>p</w:t>
      </w:r>
      <w:r w:rsidR="00281726" w:rsidRPr="00D538ED">
        <w:rPr>
          <w:rFonts w:ascii="Times New Roman" w:hAnsi="Times New Roman"/>
          <w:sz w:val="28"/>
          <w:szCs w:val="28"/>
        </w:rPr>
        <w:t xml:space="preserve">uts to drafting </w:t>
      </w:r>
      <w:proofErr w:type="gramStart"/>
      <w:r w:rsidR="00281726" w:rsidRPr="00D538ED">
        <w:rPr>
          <w:rFonts w:ascii="Times New Roman" w:hAnsi="Times New Roman"/>
          <w:sz w:val="28"/>
          <w:szCs w:val="28"/>
        </w:rPr>
        <w:t xml:space="preserve">section  </w:t>
      </w:r>
      <w:r w:rsidRPr="00D538ED">
        <w:rPr>
          <w:rFonts w:ascii="Times New Roman" w:hAnsi="Times New Roman"/>
          <w:sz w:val="28"/>
          <w:szCs w:val="28"/>
        </w:rPr>
        <w:t>.</w:t>
      </w:r>
      <w:proofErr w:type="gramEnd"/>
      <w:r w:rsidRPr="00D538ED">
        <w:rPr>
          <w:rFonts w:ascii="Times New Roman" w:hAnsi="Times New Roman"/>
          <w:sz w:val="28"/>
          <w:szCs w:val="28"/>
        </w:rPr>
        <w:t xml:space="preserve"> </w:t>
      </w:r>
    </w:p>
    <w:p w:rsidR="00281726" w:rsidRPr="00D538ED" w:rsidRDefault="00281726" w:rsidP="00116C85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Ensure installed ser</w:t>
      </w:r>
      <w:r w:rsidR="00565342">
        <w:rPr>
          <w:rFonts w:ascii="Times New Roman" w:hAnsi="Times New Roman"/>
          <w:sz w:val="28"/>
          <w:szCs w:val="28"/>
        </w:rPr>
        <w:t>v</w:t>
      </w:r>
      <w:r w:rsidRPr="00D538ED">
        <w:rPr>
          <w:rFonts w:ascii="Times New Roman" w:hAnsi="Times New Roman"/>
          <w:sz w:val="28"/>
          <w:szCs w:val="28"/>
        </w:rPr>
        <w:t>ices are accepted and approved by the respective consultants</w:t>
      </w:r>
    </w:p>
    <w:p w:rsidR="000A6F42" w:rsidRPr="00D538ED" w:rsidRDefault="00565342" w:rsidP="00281726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Ensure works are carried out </w:t>
      </w:r>
      <w:proofErr w:type="gramStart"/>
      <w:r>
        <w:rPr>
          <w:rFonts w:ascii="Times New Roman" w:hAnsi="Times New Roman"/>
          <w:sz w:val="28"/>
          <w:szCs w:val="28"/>
        </w:rPr>
        <w:t>saf</w:t>
      </w:r>
      <w:r w:rsidR="000A6F42" w:rsidRPr="00D538ED">
        <w:rPr>
          <w:rFonts w:ascii="Times New Roman" w:hAnsi="Times New Roman"/>
          <w:sz w:val="28"/>
          <w:szCs w:val="28"/>
        </w:rPr>
        <w:t>ety  in</w:t>
      </w:r>
      <w:proofErr w:type="gramEnd"/>
      <w:r w:rsidR="000A6F42" w:rsidRPr="00D538ED">
        <w:rPr>
          <w:rFonts w:ascii="Times New Roman" w:hAnsi="Times New Roman"/>
          <w:sz w:val="28"/>
          <w:szCs w:val="28"/>
        </w:rPr>
        <w:t xml:space="preserve"> accordance with company safety policy.</w:t>
      </w:r>
    </w:p>
    <w:p w:rsidR="000A6F42" w:rsidRPr="00D538ED" w:rsidRDefault="000A6F42" w:rsidP="00281726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Top priority to safety and conducting Tool Box Talks.</w:t>
      </w:r>
    </w:p>
    <w:p w:rsidR="000A6F42" w:rsidRPr="00D538ED" w:rsidRDefault="000A6F42" w:rsidP="00281726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 xml:space="preserve">Updating progress on weekly basis and attending meetings. </w:t>
      </w:r>
    </w:p>
    <w:p w:rsidR="000A6F42" w:rsidRPr="00D538ED" w:rsidRDefault="000A6F42" w:rsidP="00281726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Making sure all installed items are ease accessible for maintenance.</w:t>
      </w:r>
    </w:p>
    <w:p w:rsidR="000A6F42" w:rsidRPr="00D538ED" w:rsidRDefault="000A6F42" w:rsidP="00281726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Ensure Installed services meets third party authorities requirements.</w:t>
      </w:r>
    </w:p>
    <w:p w:rsidR="000A6F42" w:rsidRPr="00D538ED" w:rsidRDefault="000A6F42" w:rsidP="00281726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Excellent in Trouble shooting.</w:t>
      </w:r>
    </w:p>
    <w:p w:rsidR="000A6F42" w:rsidRPr="00D538ED" w:rsidRDefault="000A6F42">
      <w:pPr>
        <w:rPr>
          <w:rFonts w:ascii="Times New Roman" w:hAnsi="Times New Roman"/>
          <w:b/>
          <w:sz w:val="32"/>
          <w:szCs w:val="32"/>
          <w:u w:val="single"/>
        </w:rPr>
      </w:pPr>
      <w:r w:rsidRPr="00D538ED">
        <w:rPr>
          <w:rFonts w:ascii="Times New Roman" w:hAnsi="Times New Roman"/>
          <w:b/>
          <w:sz w:val="32"/>
          <w:szCs w:val="32"/>
          <w:u w:val="single"/>
        </w:rPr>
        <w:t xml:space="preserve">Firms of My Experience Associations </w:t>
      </w:r>
    </w:p>
    <w:p w:rsidR="000A6F42" w:rsidRPr="00565342" w:rsidRDefault="000A6F42" w:rsidP="00281726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8"/>
          <w:szCs w:val="32"/>
        </w:rPr>
      </w:pPr>
      <w:r w:rsidRPr="00565342">
        <w:rPr>
          <w:rFonts w:ascii="Times New Roman" w:hAnsi="Times New Roman"/>
          <w:b/>
          <w:sz w:val="28"/>
          <w:szCs w:val="32"/>
        </w:rPr>
        <w:t>SENEV- SSI-CHAD-AFRICA.</w:t>
      </w:r>
    </w:p>
    <w:p w:rsidR="000A6F42" w:rsidRPr="00D538ED" w:rsidRDefault="003161C2" w:rsidP="00281726">
      <w:pPr>
        <w:pStyle w:val="ListParagraph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</w:t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Chad</w:t>
      </w:r>
      <w:r w:rsidR="00D21610">
        <w:rPr>
          <w:rFonts w:ascii="Times New Roman" w:hAnsi="Times New Roman"/>
          <w:sz w:val="28"/>
          <w:szCs w:val="28"/>
        </w:rPr>
        <w:t>( Africa) Development project</w:t>
      </w:r>
    </w:p>
    <w:p w:rsidR="00CD1191" w:rsidRPr="00D538ED" w:rsidRDefault="00CD1191" w:rsidP="00281726">
      <w:pPr>
        <w:pStyle w:val="ListParagraph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Position</w:t>
      </w:r>
      <w:r w:rsidRPr="00D538ED">
        <w:rPr>
          <w:rFonts w:ascii="Times New Roman" w:hAnsi="Times New Roman"/>
          <w:sz w:val="28"/>
          <w:szCs w:val="28"/>
        </w:rPr>
        <w:tab/>
        <w:t>:</w:t>
      </w:r>
      <w:r w:rsidRPr="00D538ED">
        <w:rPr>
          <w:rFonts w:ascii="Times New Roman" w:hAnsi="Times New Roman"/>
          <w:sz w:val="28"/>
          <w:szCs w:val="28"/>
        </w:rPr>
        <w:tab/>
        <w:t>Plumbing  sit engineer</w:t>
      </w:r>
    </w:p>
    <w:p w:rsidR="00CD1191" w:rsidRPr="00D538ED" w:rsidRDefault="00CD1191" w:rsidP="00281726">
      <w:pPr>
        <w:pStyle w:val="ListParagraph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Duration</w:t>
      </w:r>
      <w:r w:rsidRPr="00D538ED">
        <w:rPr>
          <w:rFonts w:ascii="Times New Roman" w:hAnsi="Times New Roman"/>
          <w:sz w:val="28"/>
          <w:szCs w:val="28"/>
        </w:rPr>
        <w:tab/>
        <w:t>:</w:t>
      </w:r>
      <w:r w:rsidRPr="00D538ED">
        <w:rPr>
          <w:rFonts w:ascii="Times New Roman" w:hAnsi="Times New Roman"/>
          <w:sz w:val="28"/>
          <w:szCs w:val="28"/>
        </w:rPr>
        <w:tab/>
        <w:t>Sep’2003-Aug;2015</w:t>
      </w:r>
    </w:p>
    <w:p w:rsidR="00CD1191" w:rsidRPr="00565342" w:rsidRDefault="00CD1191">
      <w:pPr>
        <w:rPr>
          <w:rFonts w:ascii="Times New Roman" w:hAnsi="Times New Roman"/>
          <w:b/>
          <w:sz w:val="28"/>
          <w:szCs w:val="32"/>
          <w:u w:val="single"/>
        </w:rPr>
      </w:pPr>
      <w:proofErr w:type="gramStart"/>
      <w:r w:rsidRPr="00565342">
        <w:rPr>
          <w:rFonts w:ascii="Times New Roman" w:hAnsi="Times New Roman"/>
          <w:b/>
          <w:sz w:val="28"/>
          <w:szCs w:val="32"/>
          <w:u w:val="single"/>
        </w:rPr>
        <w:t>TRSGS ELECTRICAL &amp; AC ENGINEERING COMPANY –QATAR.</w:t>
      </w:r>
      <w:proofErr w:type="gramEnd"/>
    </w:p>
    <w:p w:rsidR="00CD1191" w:rsidRPr="00D538ED" w:rsidRDefault="00CD1191" w:rsidP="00281726">
      <w:pPr>
        <w:pStyle w:val="ListParagraph"/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Project</w:t>
      </w:r>
      <w:r w:rsidRPr="00D538ED">
        <w:rPr>
          <w:rFonts w:ascii="Times New Roman" w:hAnsi="Times New Roman"/>
          <w:sz w:val="28"/>
          <w:szCs w:val="28"/>
        </w:rPr>
        <w:tab/>
        <w:t>:</w:t>
      </w:r>
      <w:r w:rsidRPr="00D538ED">
        <w:rPr>
          <w:rFonts w:ascii="Times New Roman" w:hAnsi="Times New Roman"/>
          <w:sz w:val="28"/>
          <w:szCs w:val="28"/>
        </w:rPr>
        <w:tab/>
        <w:t xml:space="preserve">City </w:t>
      </w:r>
      <w:r w:rsidR="00D21610" w:rsidRPr="00D538ED">
        <w:rPr>
          <w:rFonts w:ascii="Times New Roman" w:hAnsi="Times New Roman"/>
          <w:sz w:val="28"/>
          <w:szCs w:val="28"/>
        </w:rPr>
        <w:t>Canter</w:t>
      </w:r>
      <w:r w:rsidRPr="00D538ED">
        <w:rPr>
          <w:rFonts w:ascii="Times New Roman" w:hAnsi="Times New Roman"/>
          <w:sz w:val="28"/>
          <w:szCs w:val="28"/>
        </w:rPr>
        <w:t xml:space="preserve"> –Doha</w:t>
      </w:r>
    </w:p>
    <w:p w:rsidR="00CD1191" w:rsidRPr="00D538ED" w:rsidRDefault="00CD1191" w:rsidP="00281726">
      <w:pPr>
        <w:pStyle w:val="ListParagraph"/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Position</w:t>
      </w:r>
      <w:r w:rsidRPr="00D538ED">
        <w:rPr>
          <w:rFonts w:ascii="Times New Roman" w:hAnsi="Times New Roman"/>
          <w:sz w:val="28"/>
          <w:szCs w:val="28"/>
        </w:rPr>
        <w:tab/>
        <w:t>:</w:t>
      </w:r>
      <w:r w:rsidRPr="00D538ED">
        <w:rPr>
          <w:rFonts w:ascii="Times New Roman" w:hAnsi="Times New Roman"/>
          <w:sz w:val="28"/>
          <w:szCs w:val="28"/>
        </w:rPr>
        <w:tab/>
        <w:t>Plumbing Supervisor</w:t>
      </w:r>
    </w:p>
    <w:p w:rsidR="00CD1191" w:rsidRPr="00D538ED" w:rsidRDefault="00CD1191" w:rsidP="00281726">
      <w:pPr>
        <w:pStyle w:val="ListParagraph"/>
        <w:numPr>
          <w:ilvl w:val="1"/>
          <w:numId w:val="9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Duration</w:t>
      </w:r>
      <w:r w:rsidRPr="00D538ED">
        <w:rPr>
          <w:rFonts w:ascii="Times New Roman" w:hAnsi="Times New Roman"/>
          <w:sz w:val="28"/>
          <w:szCs w:val="28"/>
        </w:rPr>
        <w:tab/>
        <w:t>:</w:t>
      </w:r>
      <w:r w:rsidRPr="00D538ED">
        <w:rPr>
          <w:rFonts w:ascii="Times New Roman" w:hAnsi="Times New Roman"/>
          <w:sz w:val="28"/>
          <w:szCs w:val="28"/>
        </w:rPr>
        <w:tab/>
        <w:t>Oct’2000-Aug;2002</w:t>
      </w:r>
    </w:p>
    <w:p w:rsidR="00565342" w:rsidRDefault="0056534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565342" w:rsidRDefault="00565342">
      <w:pPr>
        <w:rPr>
          <w:rFonts w:ascii="Times New Roman" w:hAnsi="Times New Roman"/>
          <w:b/>
          <w:sz w:val="28"/>
          <w:szCs w:val="32"/>
          <w:u w:val="single"/>
        </w:rPr>
      </w:pPr>
    </w:p>
    <w:p w:rsidR="00CD1191" w:rsidRPr="00565342" w:rsidRDefault="00CD1191">
      <w:pPr>
        <w:rPr>
          <w:rFonts w:ascii="Times New Roman" w:hAnsi="Times New Roman"/>
          <w:b/>
          <w:sz w:val="28"/>
          <w:szCs w:val="32"/>
          <w:u w:val="single"/>
        </w:rPr>
      </w:pPr>
      <w:proofErr w:type="gramStart"/>
      <w:r w:rsidRPr="00565342">
        <w:rPr>
          <w:rFonts w:ascii="Times New Roman" w:hAnsi="Times New Roman"/>
          <w:b/>
          <w:sz w:val="28"/>
          <w:szCs w:val="32"/>
          <w:u w:val="single"/>
        </w:rPr>
        <w:t>E.T.A.LTD –YANBU –SAUDI ARABIA.</w:t>
      </w:r>
      <w:proofErr w:type="gramEnd"/>
    </w:p>
    <w:p w:rsidR="00CD1191" w:rsidRPr="00D538ED" w:rsidRDefault="00CD1191" w:rsidP="00281726">
      <w:pPr>
        <w:pStyle w:val="ListParagraph"/>
        <w:numPr>
          <w:ilvl w:val="1"/>
          <w:numId w:val="10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Project</w:t>
      </w:r>
      <w:r w:rsidRPr="00D538ED">
        <w:rPr>
          <w:rFonts w:ascii="Times New Roman" w:hAnsi="Times New Roman"/>
          <w:sz w:val="28"/>
          <w:szCs w:val="28"/>
        </w:rPr>
        <w:tab/>
        <w:t>:</w:t>
      </w:r>
      <w:r w:rsidRPr="00D538ED">
        <w:rPr>
          <w:rFonts w:ascii="Times New Roman" w:hAnsi="Times New Roman"/>
          <w:sz w:val="28"/>
          <w:szCs w:val="28"/>
        </w:rPr>
        <w:tab/>
        <w:t>B+G+20 Hotel Project-Jeddah</w:t>
      </w:r>
    </w:p>
    <w:p w:rsidR="00CD1191" w:rsidRPr="00D538ED" w:rsidRDefault="00D21610" w:rsidP="00281726">
      <w:pPr>
        <w:pStyle w:val="ListParagraph"/>
        <w:numPr>
          <w:ilvl w:val="1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Position</w:t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M.E.P Supervisor</w:t>
      </w:r>
    </w:p>
    <w:p w:rsidR="00CD1191" w:rsidRPr="00D538ED" w:rsidRDefault="00CD1191" w:rsidP="00281726">
      <w:pPr>
        <w:pStyle w:val="ListParagraph"/>
        <w:numPr>
          <w:ilvl w:val="1"/>
          <w:numId w:val="10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Duration</w:t>
      </w:r>
      <w:r w:rsidRPr="00D538ED">
        <w:rPr>
          <w:rFonts w:ascii="Times New Roman" w:hAnsi="Times New Roman"/>
          <w:sz w:val="28"/>
          <w:szCs w:val="28"/>
        </w:rPr>
        <w:tab/>
        <w:t>:</w:t>
      </w:r>
      <w:r w:rsidRPr="00D538ED">
        <w:rPr>
          <w:rFonts w:ascii="Times New Roman" w:hAnsi="Times New Roman"/>
          <w:sz w:val="28"/>
          <w:szCs w:val="28"/>
        </w:rPr>
        <w:tab/>
        <w:t>Mar’1995-Jan’1997</w:t>
      </w:r>
    </w:p>
    <w:p w:rsidR="00CD1191" w:rsidRPr="00565342" w:rsidRDefault="00CD1191">
      <w:pPr>
        <w:rPr>
          <w:rFonts w:ascii="Times New Roman" w:hAnsi="Times New Roman"/>
          <w:b/>
          <w:sz w:val="28"/>
          <w:szCs w:val="32"/>
          <w:u w:val="single"/>
        </w:rPr>
      </w:pPr>
      <w:proofErr w:type="gramStart"/>
      <w:r w:rsidRPr="00565342">
        <w:rPr>
          <w:rFonts w:ascii="Times New Roman" w:hAnsi="Times New Roman"/>
          <w:b/>
          <w:sz w:val="28"/>
          <w:szCs w:val="32"/>
          <w:u w:val="single"/>
        </w:rPr>
        <w:t>CARBORUNDUM UNIVERSAL LTD –CHENNAI – INDIA.</w:t>
      </w:r>
      <w:proofErr w:type="gramEnd"/>
    </w:p>
    <w:p w:rsidR="00CD1191" w:rsidRPr="00D538ED" w:rsidRDefault="00D21610" w:rsidP="00281726">
      <w:pPr>
        <w:pStyle w:val="ListParagraph"/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Position </w:t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SR –TEC M.E.P</w:t>
      </w:r>
    </w:p>
    <w:p w:rsidR="00CD1191" w:rsidRPr="00D538ED" w:rsidRDefault="00CD1191" w:rsidP="00281726">
      <w:pPr>
        <w:pStyle w:val="ListParagraph"/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Duration</w:t>
      </w:r>
      <w:r w:rsidRPr="00D538ED">
        <w:rPr>
          <w:rFonts w:ascii="Times New Roman" w:hAnsi="Times New Roman"/>
          <w:sz w:val="28"/>
          <w:szCs w:val="28"/>
        </w:rPr>
        <w:tab/>
        <w:t>:</w:t>
      </w:r>
      <w:r w:rsidRPr="00D538ED">
        <w:rPr>
          <w:rFonts w:ascii="Times New Roman" w:hAnsi="Times New Roman"/>
          <w:sz w:val="28"/>
          <w:szCs w:val="28"/>
        </w:rPr>
        <w:tab/>
        <w:t>Nov’1992-Dec’1994</w:t>
      </w:r>
    </w:p>
    <w:p w:rsidR="00CD1191" w:rsidRPr="00D538ED" w:rsidRDefault="00CD1191">
      <w:pPr>
        <w:rPr>
          <w:rFonts w:ascii="Times New Roman" w:hAnsi="Times New Roman"/>
          <w:b/>
          <w:sz w:val="32"/>
          <w:szCs w:val="32"/>
          <w:u w:val="single"/>
        </w:rPr>
      </w:pPr>
      <w:r w:rsidRPr="00D538ED">
        <w:rPr>
          <w:rFonts w:ascii="Times New Roman" w:hAnsi="Times New Roman"/>
          <w:b/>
          <w:sz w:val="32"/>
          <w:szCs w:val="32"/>
          <w:u w:val="single"/>
        </w:rPr>
        <w:t>Academic Qualification:-</w:t>
      </w:r>
    </w:p>
    <w:p w:rsidR="00CD1191" w:rsidRPr="00D538ED" w:rsidRDefault="00A4421E" w:rsidP="00281726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Higher Secondary School (HSE), Tamil Nadu- India (1991).</w:t>
      </w:r>
    </w:p>
    <w:p w:rsidR="00A4421E" w:rsidRPr="00D538ED" w:rsidRDefault="00A4421E">
      <w:pPr>
        <w:rPr>
          <w:rFonts w:ascii="Times New Roman" w:hAnsi="Times New Roman"/>
          <w:b/>
          <w:sz w:val="32"/>
          <w:szCs w:val="32"/>
          <w:u w:val="single"/>
        </w:rPr>
      </w:pPr>
      <w:r w:rsidRPr="00D538ED">
        <w:rPr>
          <w:rFonts w:ascii="Times New Roman" w:hAnsi="Times New Roman"/>
          <w:b/>
          <w:sz w:val="32"/>
          <w:szCs w:val="32"/>
          <w:u w:val="single"/>
        </w:rPr>
        <w:t>Technical Qualification:-</w:t>
      </w:r>
    </w:p>
    <w:p w:rsidR="00A4421E" w:rsidRPr="00D538ED" w:rsidRDefault="00A4421E" w:rsidP="00281726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PLUMBER-ITI – NCVT, Tamil Nadu- India (1992).</w:t>
      </w:r>
    </w:p>
    <w:p w:rsidR="00A4421E" w:rsidRPr="00D538ED" w:rsidRDefault="00A4421E">
      <w:pPr>
        <w:rPr>
          <w:rFonts w:ascii="Times New Roman" w:hAnsi="Times New Roman"/>
          <w:b/>
          <w:sz w:val="32"/>
          <w:szCs w:val="32"/>
          <w:u w:val="single"/>
        </w:rPr>
      </w:pPr>
      <w:r w:rsidRPr="00D538ED">
        <w:rPr>
          <w:rFonts w:ascii="Times New Roman" w:hAnsi="Times New Roman"/>
          <w:b/>
          <w:sz w:val="32"/>
          <w:szCs w:val="32"/>
          <w:u w:val="single"/>
        </w:rPr>
        <w:t>Technical Qualification:-</w:t>
      </w:r>
    </w:p>
    <w:p w:rsidR="00A4421E" w:rsidRPr="00D538ED" w:rsidRDefault="00A4421E" w:rsidP="00281726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 xml:space="preserve">Diplima Mechanical </w:t>
      </w:r>
      <w:proofErr w:type="gramStart"/>
      <w:r w:rsidRPr="00D538ED">
        <w:rPr>
          <w:rFonts w:ascii="Times New Roman" w:hAnsi="Times New Roman"/>
          <w:sz w:val="28"/>
          <w:szCs w:val="28"/>
        </w:rPr>
        <w:t>Engineering ,</w:t>
      </w:r>
      <w:proofErr w:type="gramEnd"/>
      <w:r w:rsidRPr="00D538ED">
        <w:rPr>
          <w:rFonts w:ascii="Times New Roman" w:hAnsi="Times New Roman"/>
          <w:sz w:val="28"/>
          <w:szCs w:val="28"/>
        </w:rPr>
        <w:t xml:space="preserve"> Tamil Nadu-India(1997-2000).</w:t>
      </w:r>
    </w:p>
    <w:p w:rsidR="00A4421E" w:rsidRPr="00D538ED" w:rsidRDefault="00A4421E">
      <w:pPr>
        <w:rPr>
          <w:rFonts w:ascii="Times New Roman" w:hAnsi="Times New Roman"/>
          <w:b/>
          <w:sz w:val="32"/>
          <w:szCs w:val="32"/>
          <w:u w:val="single"/>
        </w:rPr>
      </w:pPr>
      <w:r w:rsidRPr="00D538ED">
        <w:rPr>
          <w:rFonts w:ascii="Times New Roman" w:hAnsi="Times New Roman"/>
          <w:b/>
          <w:sz w:val="32"/>
          <w:szCs w:val="32"/>
          <w:u w:val="single"/>
        </w:rPr>
        <w:t>Extra Skilled Activity</w:t>
      </w:r>
    </w:p>
    <w:p w:rsidR="00A4421E" w:rsidRPr="00D538ED" w:rsidRDefault="00A4421E" w:rsidP="00281726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Good Experience in Plumbing related execution works.</w:t>
      </w:r>
    </w:p>
    <w:p w:rsidR="00A4421E" w:rsidRPr="00D538ED" w:rsidRDefault="00565342" w:rsidP="00281726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Good knowledge</w:t>
      </w:r>
      <w:r w:rsidR="00A4421E" w:rsidRPr="00D538ED">
        <w:rPr>
          <w:rFonts w:ascii="Times New Roman" w:hAnsi="Times New Roman"/>
          <w:sz w:val="28"/>
          <w:szCs w:val="28"/>
        </w:rPr>
        <w:t xml:space="preserve"> in Fire</w:t>
      </w:r>
      <w:r>
        <w:rPr>
          <w:rFonts w:ascii="Times New Roman" w:hAnsi="Times New Roman"/>
          <w:sz w:val="28"/>
          <w:szCs w:val="28"/>
        </w:rPr>
        <w:t xml:space="preserve"> </w:t>
      </w:r>
      <w:r w:rsidR="00D21610" w:rsidRPr="00D538ED">
        <w:rPr>
          <w:rFonts w:ascii="Times New Roman" w:hAnsi="Times New Roman"/>
          <w:sz w:val="28"/>
          <w:szCs w:val="28"/>
        </w:rPr>
        <w:t>fighting &amp;</w:t>
      </w:r>
      <w:r w:rsidR="00A4421E" w:rsidRPr="00D538ED">
        <w:rPr>
          <w:rFonts w:ascii="Times New Roman" w:hAnsi="Times New Roman"/>
          <w:sz w:val="28"/>
          <w:szCs w:val="28"/>
        </w:rPr>
        <w:t xml:space="preserve"> Water supply System.</w:t>
      </w:r>
    </w:p>
    <w:p w:rsidR="00A4421E" w:rsidRPr="00D538ED" w:rsidRDefault="00A4421E" w:rsidP="00BC539C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Excellent communication &amp; Interpersonal skills with strong  Analytical , Team</w:t>
      </w:r>
    </w:p>
    <w:p w:rsidR="00A4421E" w:rsidRPr="00D538ED" w:rsidRDefault="00A4421E" w:rsidP="00BC539C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Anchoring on site – erection &amp; Communicati</w:t>
      </w:r>
      <w:r w:rsidR="00565342">
        <w:rPr>
          <w:rFonts w:ascii="Times New Roman" w:hAnsi="Times New Roman"/>
          <w:sz w:val="28"/>
          <w:szCs w:val="28"/>
        </w:rPr>
        <w:t xml:space="preserve">on </w:t>
      </w:r>
      <w:r w:rsidR="00D21610">
        <w:rPr>
          <w:rFonts w:ascii="Times New Roman" w:hAnsi="Times New Roman"/>
          <w:sz w:val="28"/>
          <w:szCs w:val="28"/>
        </w:rPr>
        <w:t>activities and</w:t>
      </w:r>
      <w:r w:rsidR="00565342">
        <w:rPr>
          <w:rFonts w:ascii="Times New Roman" w:hAnsi="Times New Roman"/>
          <w:sz w:val="28"/>
          <w:szCs w:val="28"/>
        </w:rPr>
        <w:t xml:space="preserve"> ensuring Comp</w:t>
      </w:r>
      <w:r w:rsidRPr="00D538ED">
        <w:rPr>
          <w:rFonts w:ascii="Times New Roman" w:hAnsi="Times New Roman"/>
          <w:sz w:val="28"/>
          <w:szCs w:val="28"/>
        </w:rPr>
        <w:t>letion of pro</w:t>
      </w:r>
      <w:r w:rsidR="00565342">
        <w:rPr>
          <w:rFonts w:ascii="Times New Roman" w:hAnsi="Times New Roman"/>
          <w:sz w:val="28"/>
          <w:szCs w:val="28"/>
        </w:rPr>
        <w:t>ject within the time &amp; Cost para</w:t>
      </w:r>
      <w:r w:rsidRPr="00D538ED">
        <w:rPr>
          <w:rFonts w:ascii="Times New Roman" w:hAnsi="Times New Roman"/>
          <w:sz w:val="28"/>
          <w:szCs w:val="28"/>
        </w:rPr>
        <w:t>meters. (Effective Resource utilization to maximize the output.</w:t>
      </w:r>
    </w:p>
    <w:p w:rsidR="00A4421E" w:rsidRPr="00D538ED" w:rsidRDefault="00A4421E" w:rsidP="00BC539C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Excellent knowledge in plumbing &amp; Fire</w:t>
      </w:r>
      <w:r w:rsidR="00565342">
        <w:rPr>
          <w:rFonts w:ascii="Times New Roman" w:hAnsi="Times New Roman"/>
          <w:sz w:val="28"/>
          <w:szCs w:val="28"/>
        </w:rPr>
        <w:t xml:space="preserve"> </w:t>
      </w:r>
      <w:r w:rsidRPr="00D538ED">
        <w:rPr>
          <w:rFonts w:ascii="Times New Roman" w:hAnsi="Times New Roman"/>
          <w:sz w:val="28"/>
          <w:szCs w:val="28"/>
        </w:rPr>
        <w:t>fi</w:t>
      </w:r>
      <w:r w:rsidR="00565342">
        <w:rPr>
          <w:rFonts w:ascii="Times New Roman" w:hAnsi="Times New Roman"/>
          <w:sz w:val="28"/>
          <w:szCs w:val="28"/>
        </w:rPr>
        <w:t>ghting Schedule   preparation wo</w:t>
      </w:r>
      <w:r w:rsidRPr="00D538ED">
        <w:rPr>
          <w:rFonts w:ascii="Times New Roman" w:hAnsi="Times New Roman"/>
          <w:sz w:val="28"/>
          <w:szCs w:val="28"/>
        </w:rPr>
        <w:t>rks.</w:t>
      </w:r>
    </w:p>
    <w:p w:rsidR="00A4421E" w:rsidRPr="00D538ED" w:rsidRDefault="00A4421E" w:rsidP="00BC539C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Good knowledge in Material Take – Off, Material in</w:t>
      </w:r>
      <w:r w:rsidR="00565342">
        <w:rPr>
          <w:rFonts w:ascii="Times New Roman" w:hAnsi="Times New Roman"/>
          <w:sz w:val="28"/>
          <w:szCs w:val="28"/>
        </w:rPr>
        <w:t xml:space="preserve">denting &amp; Preparation </w:t>
      </w:r>
      <w:r w:rsidR="00D21610">
        <w:rPr>
          <w:rFonts w:ascii="Times New Roman" w:hAnsi="Times New Roman"/>
          <w:sz w:val="28"/>
          <w:szCs w:val="28"/>
        </w:rPr>
        <w:t>of Design</w:t>
      </w:r>
      <w:r w:rsidRPr="00D538ED">
        <w:rPr>
          <w:rFonts w:ascii="Times New Roman" w:hAnsi="Times New Roman"/>
          <w:sz w:val="28"/>
          <w:szCs w:val="28"/>
        </w:rPr>
        <w:t xml:space="preserve"> variations.</w:t>
      </w:r>
    </w:p>
    <w:p w:rsidR="00A4421E" w:rsidRPr="00D538ED" w:rsidRDefault="00BC539C">
      <w:p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ab/>
      </w:r>
      <w:r w:rsidR="00A4421E" w:rsidRPr="00D538ED">
        <w:rPr>
          <w:rFonts w:ascii="Times New Roman" w:hAnsi="Times New Roman"/>
          <w:sz w:val="28"/>
          <w:szCs w:val="28"/>
        </w:rPr>
        <w:t>Maintenance of well pumps &amp; multi stage booster pumps</w:t>
      </w:r>
    </w:p>
    <w:p w:rsidR="00565342" w:rsidRDefault="00565342">
      <w:pPr>
        <w:rPr>
          <w:rFonts w:ascii="Times New Roman" w:hAnsi="Times New Roman"/>
          <w:b/>
          <w:sz w:val="32"/>
          <w:szCs w:val="32"/>
        </w:rPr>
      </w:pPr>
    </w:p>
    <w:p w:rsidR="00565342" w:rsidRDefault="00565342">
      <w:pPr>
        <w:rPr>
          <w:rFonts w:ascii="Times New Roman" w:hAnsi="Times New Roman"/>
          <w:b/>
          <w:sz w:val="32"/>
          <w:szCs w:val="32"/>
        </w:rPr>
      </w:pPr>
    </w:p>
    <w:p w:rsidR="00A4421E" w:rsidRPr="00D538ED" w:rsidRDefault="00A4421E">
      <w:pPr>
        <w:rPr>
          <w:rFonts w:ascii="Times New Roman" w:hAnsi="Times New Roman"/>
          <w:b/>
          <w:sz w:val="32"/>
          <w:szCs w:val="32"/>
        </w:rPr>
      </w:pPr>
      <w:r w:rsidRPr="00D538ED">
        <w:rPr>
          <w:rFonts w:ascii="Times New Roman" w:hAnsi="Times New Roman"/>
          <w:b/>
          <w:sz w:val="32"/>
          <w:szCs w:val="32"/>
        </w:rPr>
        <w:t>Personal information</w:t>
      </w:r>
    </w:p>
    <w:p w:rsidR="00A4421E" w:rsidRPr="00D538ED" w:rsidRDefault="00A4421E">
      <w:p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Fathers Name</w:t>
      </w:r>
      <w:r w:rsidRPr="00D538ED">
        <w:rPr>
          <w:rFonts w:ascii="Times New Roman" w:hAnsi="Times New Roman"/>
          <w:sz w:val="28"/>
          <w:szCs w:val="28"/>
        </w:rPr>
        <w:tab/>
      </w:r>
      <w:r w:rsidR="00565342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>:</w:t>
      </w:r>
      <w:r w:rsidRPr="00D538ED">
        <w:rPr>
          <w:rFonts w:ascii="Times New Roman" w:hAnsi="Times New Roman"/>
          <w:sz w:val="28"/>
          <w:szCs w:val="28"/>
        </w:rPr>
        <w:tab/>
        <w:t>Edward.</w:t>
      </w:r>
    </w:p>
    <w:p w:rsidR="00A4421E" w:rsidRPr="00D538ED" w:rsidRDefault="00A4421E">
      <w:p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Gender</w:t>
      </w:r>
      <w:r w:rsidRPr="00D538ED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ab/>
      </w:r>
      <w:r w:rsidR="00565342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>:</w:t>
      </w:r>
      <w:r w:rsidRPr="00D538ED">
        <w:rPr>
          <w:rFonts w:ascii="Times New Roman" w:hAnsi="Times New Roman"/>
          <w:sz w:val="28"/>
          <w:szCs w:val="28"/>
        </w:rPr>
        <w:tab/>
        <w:t>Male</w:t>
      </w:r>
    </w:p>
    <w:p w:rsidR="00A4421E" w:rsidRPr="00D538ED" w:rsidRDefault="00A4421E">
      <w:p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Date of birth</w:t>
      </w:r>
      <w:r w:rsidR="00565342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ab/>
      </w:r>
      <w:r w:rsidR="00565342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>:</w:t>
      </w:r>
      <w:r w:rsidRPr="00D538ED">
        <w:rPr>
          <w:rFonts w:ascii="Times New Roman" w:hAnsi="Times New Roman"/>
          <w:sz w:val="28"/>
          <w:szCs w:val="28"/>
        </w:rPr>
        <w:tab/>
        <w:t>06-April-1973.</w:t>
      </w:r>
    </w:p>
    <w:p w:rsidR="00A4421E" w:rsidRPr="00D538ED" w:rsidRDefault="00A4421E">
      <w:p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Nationality</w:t>
      </w:r>
      <w:r w:rsidRPr="00D538ED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ab/>
      </w:r>
      <w:r w:rsidR="00565342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>:</w:t>
      </w:r>
      <w:r w:rsidRPr="00D538ED">
        <w:rPr>
          <w:rFonts w:ascii="Times New Roman" w:hAnsi="Times New Roman"/>
          <w:sz w:val="28"/>
          <w:szCs w:val="28"/>
        </w:rPr>
        <w:tab/>
        <w:t>Indian</w:t>
      </w:r>
    </w:p>
    <w:p w:rsidR="00A4421E" w:rsidRPr="00D538ED" w:rsidRDefault="005653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Marital </w:t>
      </w:r>
      <w:r w:rsidR="00A4421E" w:rsidRPr="00D538ED">
        <w:rPr>
          <w:rFonts w:ascii="Times New Roman" w:hAnsi="Times New Roman"/>
          <w:sz w:val="28"/>
          <w:szCs w:val="28"/>
        </w:rPr>
        <w:t xml:space="preserve">status </w:t>
      </w:r>
      <w:r w:rsidR="00A4421E" w:rsidRPr="00D538E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4421E" w:rsidRPr="00D538ED">
        <w:rPr>
          <w:rFonts w:ascii="Times New Roman" w:hAnsi="Times New Roman"/>
          <w:sz w:val="28"/>
          <w:szCs w:val="28"/>
        </w:rPr>
        <w:t>:</w:t>
      </w:r>
      <w:r w:rsidR="00A4421E" w:rsidRPr="00D538ED">
        <w:rPr>
          <w:rFonts w:ascii="Times New Roman" w:hAnsi="Times New Roman"/>
          <w:sz w:val="28"/>
          <w:szCs w:val="28"/>
        </w:rPr>
        <w:tab/>
        <w:t>Married</w:t>
      </w:r>
    </w:p>
    <w:p w:rsidR="00A4421E" w:rsidRPr="00D538ED" w:rsidRDefault="00A4421E">
      <w:p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Languages Known</w:t>
      </w:r>
      <w:r w:rsidRPr="00D538ED">
        <w:rPr>
          <w:rFonts w:ascii="Times New Roman" w:hAnsi="Times New Roman"/>
          <w:sz w:val="28"/>
          <w:szCs w:val="28"/>
        </w:rPr>
        <w:tab/>
      </w:r>
      <w:r w:rsidR="00565342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>:</w:t>
      </w:r>
      <w:r w:rsidRPr="00D538ED">
        <w:rPr>
          <w:rFonts w:ascii="Times New Roman" w:hAnsi="Times New Roman"/>
          <w:sz w:val="28"/>
          <w:szCs w:val="28"/>
        </w:rPr>
        <w:tab/>
        <w:t>English, Tamil,</w:t>
      </w:r>
      <w:r w:rsidR="00565342">
        <w:rPr>
          <w:rFonts w:ascii="Times New Roman" w:hAnsi="Times New Roman"/>
          <w:sz w:val="28"/>
          <w:szCs w:val="28"/>
        </w:rPr>
        <w:t xml:space="preserve"> </w:t>
      </w:r>
      <w:r w:rsidRPr="00D538ED">
        <w:rPr>
          <w:rFonts w:ascii="Times New Roman" w:hAnsi="Times New Roman"/>
          <w:sz w:val="28"/>
          <w:szCs w:val="28"/>
        </w:rPr>
        <w:t>Hindi,</w:t>
      </w:r>
      <w:r w:rsidR="00565342">
        <w:rPr>
          <w:rFonts w:ascii="Times New Roman" w:hAnsi="Times New Roman"/>
          <w:sz w:val="28"/>
          <w:szCs w:val="28"/>
        </w:rPr>
        <w:t xml:space="preserve"> </w:t>
      </w:r>
      <w:r w:rsidRPr="00D538ED">
        <w:rPr>
          <w:rFonts w:ascii="Times New Roman" w:hAnsi="Times New Roman"/>
          <w:sz w:val="28"/>
          <w:szCs w:val="28"/>
        </w:rPr>
        <w:t>Malayalam and Arabic</w:t>
      </w:r>
    </w:p>
    <w:p w:rsidR="00A4421E" w:rsidRPr="00D538ED" w:rsidRDefault="00A4421E">
      <w:p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Passport No</w:t>
      </w:r>
      <w:r w:rsidRPr="00D538ED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ab/>
      </w:r>
      <w:r w:rsidR="00565342">
        <w:rPr>
          <w:rFonts w:ascii="Times New Roman" w:hAnsi="Times New Roman"/>
          <w:sz w:val="28"/>
          <w:szCs w:val="28"/>
        </w:rPr>
        <w:tab/>
      </w:r>
      <w:r w:rsidRPr="00D538ED">
        <w:rPr>
          <w:rFonts w:ascii="Times New Roman" w:hAnsi="Times New Roman"/>
          <w:sz w:val="28"/>
          <w:szCs w:val="28"/>
        </w:rPr>
        <w:t>:</w:t>
      </w:r>
      <w:r w:rsidRPr="00D538ED">
        <w:rPr>
          <w:rFonts w:ascii="Times New Roman" w:hAnsi="Times New Roman"/>
          <w:sz w:val="28"/>
          <w:szCs w:val="28"/>
        </w:rPr>
        <w:tab/>
      </w:r>
      <w:r w:rsidR="0067266C" w:rsidRPr="00D538ED">
        <w:rPr>
          <w:rFonts w:ascii="Times New Roman" w:hAnsi="Times New Roman"/>
          <w:sz w:val="28"/>
          <w:szCs w:val="28"/>
        </w:rPr>
        <w:t>Z2134528.</w:t>
      </w:r>
    </w:p>
    <w:p w:rsidR="0067266C" w:rsidRPr="00D538ED" w:rsidRDefault="00D2161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Permanent Address</w:t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6/51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r w:rsidR="0067266C" w:rsidRPr="00D538ED">
        <w:rPr>
          <w:rFonts w:ascii="Times New Roman" w:hAnsi="Times New Roman"/>
          <w:sz w:val="28"/>
          <w:szCs w:val="28"/>
        </w:rPr>
        <w:t>Main</w:t>
      </w:r>
      <w:proofErr w:type="gramEnd"/>
      <w:r w:rsidR="0067266C" w:rsidRPr="00D538ED">
        <w:rPr>
          <w:rFonts w:ascii="Times New Roman" w:hAnsi="Times New Roman"/>
          <w:sz w:val="28"/>
          <w:szCs w:val="28"/>
        </w:rPr>
        <w:t xml:space="preserve"> road,  </w:t>
      </w:r>
      <w:proofErr w:type="spellStart"/>
      <w:r w:rsidR="0067266C" w:rsidRPr="00D538ED">
        <w:rPr>
          <w:rFonts w:ascii="Times New Roman" w:hAnsi="Times New Roman"/>
          <w:sz w:val="28"/>
          <w:szCs w:val="28"/>
        </w:rPr>
        <w:t>Arumanalloor</w:t>
      </w:r>
      <w:proofErr w:type="spellEnd"/>
      <w:r w:rsidR="0067266C" w:rsidRPr="00D538ED">
        <w:rPr>
          <w:rFonts w:ascii="Times New Roman" w:hAnsi="Times New Roman"/>
          <w:sz w:val="28"/>
          <w:szCs w:val="28"/>
        </w:rPr>
        <w:t>(P O)</w:t>
      </w:r>
    </w:p>
    <w:p w:rsidR="0067266C" w:rsidRPr="00D538ED" w:rsidRDefault="005653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="0067266C" w:rsidRPr="00D538ED">
        <w:rPr>
          <w:rFonts w:ascii="Times New Roman" w:hAnsi="Times New Roman"/>
          <w:sz w:val="28"/>
          <w:szCs w:val="28"/>
        </w:rPr>
        <w:t>Kanyakumari</w:t>
      </w:r>
      <w:proofErr w:type="spellEnd"/>
      <w:r w:rsidR="0067266C" w:rsidRPr="00D538ED">
        <w:rPr>
          <w:rFonts w:ascii="Times New Roman" w:hAnsi="Times New Roman"/>
          <w:sz w:val="28"/>
          <w:szCs w:val="28"/>
        </w:rPr>
        <w:t xml:space="preserve"> (Dist), Tamil Nadu, India.</w:t>
      </w:r>
    </w:p>
    <w:p w:rsidR="0067266C" w:rsidRPr="00D538ED" w:rsidRDefault="0067266C">
      <w:pPr>
        <w:rPr>
          <w:rFonts w:ascii="Times New Roman" w:hAnsi="Times New Roman"/>
          <w:b/>
          <w:sz w:val="28"/>
          <w:szCs w:val="28"/>
          <w:u w:val="single"/>
        </w:rPr>
      </w:pPr>
      <w:r w:rsidRPr="00D538ED">
        <w:rPr>
          <w:rFonts w:ascii="Times New Roman" w:hAnsi="Times New Roman"/>
          <w:b/>
          <w:sz w:val="28"/>
          <w:szCs w:val="28"/>
          <w:u w:val="single"/>
        </w:rPr>
        <w:t>Declaration</w:t>
      </w:r>
    </w:p>
    <w:p w:rsidR="0067266C" w:rsidRPr="00565342" w:rsidRDefault="00BC539C">
      <w:pPr>
        <w:rPr>
          <w:rFonts w:ascii="Times New Roman" w:hAnsi="Times New Roman"/>
          <w:sz w:val="28"/>
          <w:szCs w:val="28"/>
        </w:rPr>
      </w:pPr>
      <w:r w:rsidRPr="00565342">
        <w:rPr>
          <w:rFonts w:ascii="Times New Roman" w:hAnsi="Times New Roman"/>
          <w:sz w:val="28"/>
          <w:szCs w:val="28"/>
        </w:rPr>
        <w:t xml:space="preserve">            </w:t>
      </w:r>
      <w:r w:rsidR="00565342" w:rsidRPr="00565342">
        <w:rPr>
          <w:rFonts w:ascii="Times New Roman" w:hAnsi="Times New Roman"/>
          <w:sz w:val="28"/>
          <w:szCs w:val="28"/>
        </w:rPr>
        <w:t xml:space="preserve"> I here</w:t>
      </w:r>
      <w:r w:rsidR="0067266C" w:rsidRPr="00565342">
        <w:rPr>
          <w:rFonts w:ascii="Times New Roman" w:hAnsi="Times New Roman"/>
          <w:sz w:val="28"/>
          <w:szCs w:val="28"/>
        </w:rPr>
        <w:t>by assure you Sir that all the details furnished above are correct to the best of my knowledge.</w:t>
      </w:r>
    </w:p>
    <w:p w:rsidR="0067266C" w:rsidRPr="00D538ED" w:rsidRDefault="0067266C">
      <w:p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>Place:</w:t>
      </w:r>
      <w:r w:rsidR="00BC539C" w:rsidRPr="00D538ED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Pr="00D538ED">
        <w:rPr>
          <w:rFonts w:ascii="Times New Roman" w:hAnsi="Times New Roman"/>
          <w:sz w:val="28"/>
          <w:szCs w:val="28"/>
        </w:rPr>
        <w:t xml:space="preserve"> (</w:t>
      </w:r>
      <w:r w:rsidR="00BC539C" w:rsidRPr="00D538ED">
        <w:rPr>
          <w:rFonts w:ascii="Times New Roman" w:hAnsi="Times New Roman"/>
          <w:sz w:val="28"/>
          <w:szCs w:val="28"/>
        </w:rPr>
        <w:t xml:space="preserve">E. </w:t>
      </w:r>
      <w:r w:rsidRPr="00D538ED">
        <w:rPr>
          <w:rFonts w:ascii="Times New Roman" w:hAnsi="Times New Roman"/>
          <w:sz w:val="28"/>
          <w:szCs w:val="28"/>
        </w:rPr>
        <w:t>JAMES PRAKASH)</w:t>
      </w:r>
    </w:p>
    <w:p w:rsidR="0067266C" w:rsidRPr="00D538ED" w:rsidRDefault="0067266C">
      <w:pPr>
        <w:rPr>
          <w:rFonts w:ascii="Times New Roman" w:hAnsi="Times New Roman"/>
          <w:sz w:val="28"/>
          <w:szCs w:val="28"/>
        </w:rPr>
      </w:pPr>
    </w:p>
    <w:p w:rsidR="0067266C" w:rsidRPr="00D538ED" w:rsidRDefault="0067266C">
      <w:pPr>
        <w:rPr>
          <w:rFonts w:ascii="Times New Roman" w:hAnsi="Times New Roman"/>
          <w:sz w:val="28"/>
          <w:szCs w:val="28"/>
        </w:rPr>
      </w:pPr>
      <w:r w:rsidRPr="00D538ED">
        <w:rPr>
          <w:rFonts w:ascii="Times New Roman" w:hAnsi="Times New Roman"/>
          <w:sz w:val="28"/>
          <w:szCs w:val="28"/>
        </w:rPr>
        <w:t xml:space="preserve">Knowledge of </w:t>
      </w:r>
      <w:proofErr w:type="gramStart"/>
      <w:r w:rsidRPr="00D538ED">
        <w:rPr>
          <w:rFonts w:ascii="Times New Roman" w:hAnsi="Times New Roman"/>
          <w:sz w:val="28"/>
          <w:szCs w:val="28"/>
        </w:rPr>
        <w:t xml:space="preserve">Electrical </w:t>
      </w:r>
      <w:r w:rsidR="00D21610">
        <w:rPr>
          <w:rFonts w:ascii="Times New Roman" w:hAnsi="Times New Roman"/>
          <w:sz w:val="28"/>
          <w:szCs w:val="28"/>
        </w:rPr>
        <w:t xml:space="preserve"> </w:t>
      </w:r>
      <w:r w:rsidRPr="00D538ED">
        <w:rPr>
          <w:rFonts w:ascii="Times New Roman" w:hAnsi="Times New Roman"/>
          <w:sz w:val="28"/>
          <w:szCs w:val="28"/>
        </w:rPr>
        <w:t>–</w:t>
      </w:r>
      <w:proofErr w:type="gramEnd"/>
      <w:r w:rsidRPr="00D538ED">
        <w:rPr>
          <w:rFonts w:ascii="Times New Roman" w:hAnsi="Times New Roman"/>
          <w:sz w:val="28"/>
          <w:szCs w:val="28"/>
        </w:rPr>
        <w:t xml:space="preserve">HVAC-AHU, ACC, Split, Window &amp; Freezer &amp;chillers.  Installing fire fighting </w:t>
      </w:r>
      <w:r w:rsidR="00D21610">
        <w:rPr>
          <w:rFonts w:ascii="Times New Roman" w:hAnsi="Times New Roman"/>
          <w:sz w:val="28"/>
          <w:szCs w:val="28"/>
        </w:rPr>
        <w:t xml:space="preserve">  system pipe copper </w:t>
      </w:r>
      <w:proofErr w:type="spellStart"/>
      <w:r w:rsidR="00D21610">
        <w:rPr>
          <w:rFonts w:ascii="Times New Roman" w:hAnsi="Times New Roman"/>
          <w:sz w:val="28"/>
          <w:szCs w:val="28"/>
        </w:rPr>
        <w:t>p.v.c</w:t>
      </w:r>
      <w:proofErr w:type="spellEnd"/>
      <w:r w:rsidR="00D21610">
        <w:rPr>
          <w:rFonts w:ascii="Times New Roman" w:hAnsi="Times New Roman"/>
          <w:sz w:val="28"/>
          <w:szCs w:val="28"/>
        </w:rPr>
        <w:t>,</w:t>
      </w:r>
      <w:r w:rsidRPr="00D538ED">
        <w:rPr>
          <w:rFonts w:ascii="Times New Roman" w:hAnsi="Times New Roman"/>
          <w:sz w:val="28"/>
          <w:szCs w:val="28"/>
        </w:rPr>
        <w:t xml:space="preserve"> block iron, </w:t>
      </w:r>
      <w:proofErr w:type="spellStart"/>
      <w:r w:rsidRPr="00D538ED">
        <w:rPr>
          <w:rFonts w:ascii="Times New Roman" w:hAnsi="Times New Roman"/>
          <w:sz w:val="28"/>
          <w:szCs w:val="28"/>
        </w:rPr>
        <w:t>g.i</w:t>
      </w:r>
      <w:proofErr w:type="spellEnd"/>
      <w:r w:rsidRPr="00D538E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538ED">
        <w:rPr>
          <w:rFonts w:ascii="Times New Roman" w:hAnsi="Times New Roman"/>
          <w:sz w:val="28"/>
          <w:szCs w:val="28"/>
        </w:rPr>
        <w:t>m.s</w:t>
      </w:r>
      <w:proofErr w:type="spellEnd"/>
      <w:r w:rsidRPr="00D538ED">
        <w:rPr>
          <w:rFonts w:ascii="Times New Roman" w:hAnsi="Times New Roman"/>
          <w:sz w:val="28"/>
          <w:szCs w:val="28"/>
        </w:rPr>
        <w:t>,</w:t>
      </w:r>
      <w:proofErr w:type="gramStart"/>
      <w:r w:rsidRPr="00D538ED">
        <w:rPr>
          <w:rFonts w:ascii="Times New Roman" w:hAnsi="Times New Roman"/>
          <w:sz w:val="28"/>
          <w:szCs w:val="28"/>
        </w:rPr>
        <w:t>,&amp;</w:t>
      </w:r>
      <w:proofErr w:type="gramEnd"/>
      <w:r w:rsidRPr="00D538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538ED">
        <w:rPr>
          <w:rFonts w:ascii="Times New Roman" w:hAnsi="Times New Roman"/>
          <w:sz w:val="28"/>
          <w:szCs w:val="28"/>
        </w:rPr>
        <w:t>c.p.v</w:t>
      </w:r>
      <w:r w:rsidR="00E2397D">
        <w:rPr>
          <w:rFonts w:ascii="Times New Roman" w:hAnsi="Times New Roman"/>
          <w:sz w:val="28"/>
          <w:szCs w:val="28"/>
        </w:rPr>
        <w:t>.c</w:t>
      </w:r>
      <w:proofErr w:type="spellEnd"/>
      <w:r w:rsidR="00E2397D">
        <w:rPr>
          <w:rFonts w:ascii="Times New Roman" w:hAnsi="Times New Roman"/>
          <w:sz w:val="28"/>
          <w:szCs w:val="28"/>
        </w:rPr>
        <w:t xml:space="preserve"> . Supervision&amp; labour </w:t>
      </w:r>
      <w:r w:rsidR="00D21610">
        <w:rPr>
          <w:rFonts w:ascii="Times New Roman" w:hAnsi="Times New Roman"/>
          <w:sz w:val="28"/>
          <w:szCs w:val="28"/>
        </w:rPr>
        <w:t>manage</w:t>
      </w:r>
      <w:r w:rsidR="00D21610" w:rsidRPr="00D538ED">
        <w:rPr>
          <w:rFonts w:ascii="Times New Roman" w:hAnsi="Times New Roman"/>
          <w:sz w:val="28"/>
          <w:szCs w:val="28"/>
        </w:rPr>
        <w:t>ment,</w:t>
      </w:r>
      <w:r w:rsidRPr="00D538ED">
        <w:rPr>
          <w:rFonts w:ascii="Times New Roman" w:hAnsi="Times New Roman"/>
          <w:sz w:val="28"/>
          <w:szCs w:val="28"/>
        </w:rPr>
        <w:t xml:space="preserve"> permit to work, safety lock out, maintenance programs and labo</w:t>
      </w:r>
      <w:r w:rsidR="00E2397D">
        <w:rPr>
          <w:rFonts w:ascii="Times New Roman" w:hAnsi="Times New Roman"/>
          <w:sz w:val="28"/>
          <w:szCs w:val="28"/>
        </w:rPr>
        <w:t>u</w:t>
      </w:r>
      <w:r w:rsidRPr="00D538ED">
        <w:rPr>
          <w:rFonts w:ascii="Times New Roman" w:hAnsi="Times New Roman"/>
          <w:sz w:val="28"/>
          <w:szCs w:val="28"/>
        </w:rPr>
        <w:t>r allocation</w:t>
      </w:r>
    </w:p>
    <w:p w:rsidR="00370592" w:rsidRPr="00D538ED" w:rsidRDefault="00370592">
      <w:pPr>
        <w:rPr>
          <w:rFonts w:ascii="Times New Roman" w:hAnsi="Times New Roman"/>
          <w:sz w:val="28"/>
          <w:szCs w:val="28"/>
        </w:rPr>
      </w:pPr>
    </w:p>
    <w:p w:rsidR="00370592" w:rsidRDefault="00370592">
      <w:pPr>
        <w:rPr>
          <w:sz w:val="32"/>
          <w:szCs w:val="32"/>
        </w:rPr>
      </w:pPr>
    </w:p>
    <w:p w:rsidR="00AC2554" w:rsidRPr="00AC2554" w:rsidRDefault="00AC2554">
      <w:pPr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ab/>
      </w:r>
    </w:p>
    <w:sectPr w:rsidR="00AC2554" w:rsidRPr="00AC2554" w:rsidSect="006B78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65147"/>
    <w:multiLevelType w:val="hybridMultilevel"/>
    <w:tmpl w:val="1BAAC6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9420C"/>
    <w:multiLevelType w:val="hybridMultilevel"/>
    <w:tmpl w:val="1AF8F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845CD"/>
    <w:multiLevelType w:val="hybridMultilevel"/>
    <w:tmpl w:val="17F8EE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263EE"/>
    <w:multiLevelType w:val="hybridMultilevel"/>
    <w:tmpl w:val="DE10B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4711E"/>
    <w:multiLevelType w:val="hybridMultilevel"/>
    <w:tmpl w:val="593017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95891"/>
    <w:multiLevelType w:val="hybridMultilevel"/>
    <w:tmpl w:val="1862DE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1009A"/>
    <w:multiLevelType w:val="hybridMultilevel"/>
    <w:tmpl w:val="88941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63234"/>
    <w:multiLevelType w:val="hybridMultilevel"/>
    <w:tmpl w:val="7E3897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70BF9"/>
    <w:multiLevelType w:val="hybridMultilevel"/>
    <w:tmpl w:val="024A26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AE6929"/>
    <w:multiLevelType w:val="hybridMultilevel"/>
    <w:tmpl w:val="179046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63B98"/>
    <w:multiLevelType w:val="hybridMultilevel"/>
    <w:tmpl w:val="FE4EA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12A62"/>
    <w:multiLevelType w:val="hybridMultilevel"/>
    <w:tmpl w:val="7DE05B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attachedTemplate r:id="rId1"/>
  <w:doNotTrackMoves/>
  <w:defaultTabStop w:val="72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1610"/>
    <w:rsid w:val="000A6F42"/>
    <w:rsid w:val="000B6793"/>
    <w:rsid w:val="00116C85"/>
    <w:rsid w:val="00182AF7"/>
    <w:rsid w:val="00281726"/>
    <w:rsid w:val="003161C2"/>
    <w:rsid w:val="00370592"/>
    <w:rsid w:val="004E266D"/>
    <w:rsid w:val="00565342"/>
    <w:rsid w:val="005B308A"/>
    <w:rsid w:val="0067266C"/>
    <w:rsid w:val="00686958"/>
    <w:rsid w:val="006B7865"/>
    <w:rsid w:val="00854FAB"/>
    <w:rsid w:val="00902A96"/>
    <w:rsid w:val="009B29F3"/>
    <w:rsid w:val="00A4421E"/>
    <w:rsid w:val="00AC2554"/>
    <w:rsid w:val="00AF5376"/>
    <w:rsid w:val="00BC539C"/>
    <w:rsid w:val="00CD1191"/>
    <w:rsid w:val="00D21610"/>
    <w:rsid w:val="00D538ED"/>
    <w:rsid w:val="00E2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65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C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PLUMBING%20SITE%20ENGINNER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PLUMBING SITE ENGINNER new</Template>
  <TotalTime>7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2017-03-16T17:50:00Z</dcterms:created>
  <dcterms:modified xsi:type="dcterms:W3CDTF">2017-03-16T17:57:00Z</dcterms:modified>
</cp:coreProperties>
</file>