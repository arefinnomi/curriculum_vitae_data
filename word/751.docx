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sz w:val="24"/>
          <w:szCs w:val="24"/>
          <w:lang w:val="en-US" w:eastAsia="en-US"/>
        </w:rPr>
        <mc:AlternateContent>
          <mc:Choice Requires="wps">
            <w:drawing>
              <wp:anchor behindDoc="1" distT="0" distB="0" distL="114935" distR="114935" simplePos="0" locked="0" layoutInCell="1" allowOverlap="1" relativeHeight="23">
                <wp:simplePos x="0" y="0"/>
                <wp:positionH relativeFrom="column">
                  <wp:posOffset>-651510</wp:posOffset>
                </wp:positionH>
                <wp:positionV relativeFrom="paragraph">
                  <wp:posOffset>-649605</wp:posOffset>
                </wp:positionV>
                <wp:extent cx="1044575" cy="82232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82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60" h="1960">
                              <a:moveTo>
                                <a:pt x="0" y="0"/>
                              </a:moveTo>
                              <a:lnTo>
                                <a:pt x="0" y="1960"/>
                              </a:lnTo>
                              <a:lnTo>
                                <a:pt x="196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b4e5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ab4e5c" stroked="f" style="position:absolute;margin-left:-51.3pt;margin-top:-51.15pt;width:82.15pt;height:64.65pt">
                <w10:wrap type="none"/>
                <v:fill o:detectmouseclick="t" type="solid" color2="#54b1a3"/>
                <v:stroke color="#3465a4" joinstyle="round" endcap="flat"/>
              </v:shape>
            </w:pict>
          </mc:Fallback>
        </mc:AlternateContent>
        <w:drawing>
          <wp:anchor behindDoc="1" distT="0" distB="0" distL="114935" distR="114935" simplePos="0" locked="0" layoutInCell="1" allowOverlap="1" relativeHeight="26">
            <wp:simplePos x="0" y="0"/>
            <wp:positionH relativeFrom="column">
              <wp:posOffset>5494020</wp:posOffset>
            </wp:positionH>
            <wp:positionV relativeFrom="paragraph">
              <wp:posOffset>-647700</wp:posOffset>
            </wp:positionV>
            <wp:extent cx="1233170" cy="1484630"/>
            <wp:effectExtent l="0" t="0" r="0" b="0"/>
            <wp:wrapTight wrapText="bothSides">
              <wp:wrapPolygon edited="0">
                <wp:start x="-31" y="0"/>
                <wp:lineTo x="-31" y="21571"/>
                <wp:lineTo x="21600" y="21571"/>
                <wp:lineTo x="21600" y="0"/>
                <wp:lineTo x="-31" y="0"/>
              </wp:wrapPolygon>
            </wp:wrapTight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" t="-1" r="-1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Respected Sir/Madam,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With profound hope I wish to offer my candidature for a suitable post in your esteemed organization. I believe that my qualification will interest you.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given chance in your esteemed organization I assure that I will do my duties to the best of my abilities with your valuable guidance. A positive response would give me an opportunity to exhibit my abilities to the fullest.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Enclosed here with a copy of my resume for your kind perusal and consideration.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Thanking You,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Siddique Mohd. Abdus Samad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eastAsia="Georgia" w:cs="Times New Roman"/>
          <w:b/>
          <w:b/>
          <w:sz w:val="48"/>
          <w:szCs w:val="48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7">
                <wp:simplePos x="0" y="0"/>
                <wp:positionH relativeFrom="column">
                  <wp:posOffset>-698500</wp:posOffset>
                </wp:positionH>
                <wp:positionV relativeFrom="paragraph">
                  <wp:posOffset>-685800</wp:posOffset>
                </wp:positionV>
                <wp:extent cx="1104265" cy="93091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760" cy="930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60" h="1960">
                              <a:moveTo>
                                <a:pt x="0" y="0"/>
                              </a:moveTo>
                              <a:lnTo>
                                <a:pt x="0" y="1960"/>
                              </a:lnTo>
                              <a:lnTo>
                                <a:pt x="196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b4e5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ab4e5c" stroked="f" style="position:absolute;margin-left:-55pt;margin-top:-54pt;width:86.85pt;height:73.2pt">
                <w10:wrap type="none"/>
                <v:fill o:detectmouseclick="t" type="solid" color2="#54b1a3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48"/>
          <w:szCs w:val="48"/>
        </w:rPr>
        <w:t xml:space="preserve"> </w:t>
      </w:r>
      <w:r>
        <w:rPr>
          <w:rFonts w:eastAsia="Times New Roman" w:cs="Times New Roman" w:ascii="Times New Roman" w:hAnsi="Times New Roman"/>
          <w:b/>
          <w:sz w:val="48"/>
          <w:szCs w:val="48"/>
        </w:rPr>
        <w:t xml:space="preserve">        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48"/>
          <w:szCs w:val="48"/>
        </w:rPr>
        <w:t xml:space="preserve"> </w:t>
      </w:r>
      <w:r>
        <w:rPr>
          <w:rFonts w:cs="Times New Roman" w:ascii="Times New Roman" w:hAnsi="Times New Roman"/>
          <w:sz w:val="48"/>
          <w:szCs w:val="48"/>
        </w:rPr>
        <w:t xml:space="preserve">Mohd. Abdus Samad </w:t>
      </w:r>
    </w:p>
    <w:p>
      <w:pPr>
        <w:pStyle w:val="Normal"/>
        <w:tabs>
          <w:tab w:val="left" w:pos="4200" w:leader="none"/>
        </w:tabs>
        <w:spacing w:lineRule="exact" w:line="222" w:before="38" w:after="0"/>
        <w:ind w:right="-2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768350</wp:posOffset>
                </wp:positionH>
                <wp:positionV relativeFrom="paragraph">
                  <wp:posOffset>51435</wp:posOffset>
                </wp:positionV>
                <wp:extent cx="268605" cy="27686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840" cy="276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67840" cy="276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9" h="238">
                                <a:moveTo>
                                  <a:pt x="2372" y="2255"/>
                                </a:moveTo>
                                <a:lnTo>
                                  <a:pt x="2358" y="2264"/>
                                </a:lnTo>
                                <a:lnTo>
                                  <a:pt x="2350" y="2270"/>
                                </a:lnTo>
                                <a:lnTo>
                                  <a:pt x="2345" y="2275"/>
                                </a:lnTo>
                                <a:lnTo>
                                  <a:pt x="2338" y="2291"/>
                                </a:lnTo>
                                <a:lnTo>
                                  <a:pt x="2338" y="2313"/>
                                </a:lnTo>
                                <a:lnTo>
                                  <a:pt x="2361" y="2371"/>
                                </a:lnTo>
                                <a:lnTo>
                                  <a:pt x="2400" y="2418"/>
                                </a:lnTo>
                                <a:lnTo>
                                  <a:pt x="2446" y="2461"/>
                                </a:lnTo>
                                <a:lnTo>
                                  <a:pt x="2499" y="2490"/>
                                </a:lnTo>
                                <a:lnTo>
                                  <a:pt x="2523" y="2493"/>
                                </a:lnTo>
                                <a:lnTo>
                                  <a:pt x="2544" y="2493"/>
                                </a:lnTo>
                                <a:lnTo>
                                  <a:pt x="2577" y="2460"/>
                                </a:lnTo>
                                <a:lnTo>
                                  <a:pt x="2575" y="2451"/>
                                </a:lnTo>
                                <a:lnTo>
                                  <a:pt x="2548" y="2428"/>
                                </a:lnTo>
                                <a:lnTo>
                                  <a:pt x="2475" y="2428"/>
                                </a:lnTo>
                                <a:lnTo>
                                  <a:pt x="2460" y="2422"/>
                                </a:lnTo>
                                <a:lnTo>
                                  <a:pt x="2443" y="2410"/>
                                </a:lnTo>
                                <a:lnTo>
                                  <a:pt x="2425" y="2391"/>
                                </a:lnTo>
                                <a:lnTo>
                                  <a:pt x="2412" y="2374"/>
                                </a:lnTo>
                                <a:lnTo>
                                  <a:pt x="2404" y="2360"/>
                                </a:lnTo>
                                <a:lnTo>
                                  <a:pt x="2405" y="2349"/>
                                </a:lnTo>
                                <a:lnTo>
                                  <a:pt x="2412" y="2340"/>
                                </a:lnTo>
                                <a:lnTo>
                                  <a:pt x="2418" y="2335"/>
                                </a:lnTo>
                                <a:lnTo>
                                  <a:pt x="2429" y="2326"/>
                                </a:lnTo>
                                <a:lnTo>
                                  <a:pt x="2430" y="2316"/>
                                </a:lnTo>
                                <a:lnTo>
                                  <a:pt x="2381" y="2257"/>
                                </a:lnTo>
                                <a:lnTo>
                                  <a:pt x="2372" y="2255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67840" cy="276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" h="26">
                                <a:moveTo>
                                  <a:pt x="2516" y="2402"/>
                                </a:moveTo>
                                <a:lnTo>
                                  <a:pt x="2506" y="2403"/>
                                </a:lnTo>
                                <a:lnTo>
                                  <a:pt x="2501" y="2409"/>
                                </a:lnTo>
                                <a:lnTo>
                                  <a:pt x="2497" y="2414"/>
                                </a:lnTo>
                                <a:lnTo>
                                  <a:pt x="2492" y="2420"/>
                                </a:lnTo>
                                <a:lnTo>
                                  <a:pt x="2487" y="2425"/>
                                </a:lnTo>
                                <a:lnTo>
                                  <a:pt x="2475" y="2428"/>
                                </a:lnTo>
                                <a:lnTo>
                                  <a:pt x="2548" y="2428"/>
                                </a:lnTo>
                                <a:lnTo>
                                  <a:pt x="2516" y="2402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0.5pt;margin-top:4.05pt;width:21.1pt;height:21.75pt" coordorigin="1210,81" coordsize="422,435">
                <v:shape id="shape_0" coordorigin="2338,2255" coordsize="238,238" fillcolor="#ab4e5c" stroked="f" style="position:absolute;left:1210;top:81;width:421;height:434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2338,2255" coordsize="238,238" fillcolor="#ab4e5c" stroked="f" style="position:absolute;left:1210;top:81;width:421;height:434">
                  <w10:wrap type="none"/>
                  <v:fill o:detectmouseclick="t" type="solid" color2="#54b1a3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   </w:t>
      </w:r>
      <w:r>
        <w:rPr>
          <w:rFonts w:eastAsia="Georgia" w:cs="Times New Roman" w:ascii="Times New Roman" w:hAnsi="Times New Roman"/>
          <w:color w:val="000000"/>
          <w:sz w:val="24"/>
          <w:szCs w:val="24"/>
        </w:rPr>
        <w:t>+919137164414</w:t>
      </w:r>
    </w:p>
    <w:p>
      <w:pPr>
        <w:pStyle w:val="Normal"/>
        <w:tabs>
          <w:tab w:val="left" w:pos="4200" w:leader="none"/>
        </w:tabs>
        <w:spacing w:lineRule="exact" w:line="222" w:before="38" w:after="0"/>
        <w:ind w:right="-20" w:hanging="0"/>
        <w:rPr>
          <w:rFonts w:eastAsia="Georgi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</w:p>
    <w:p>
      <w:pPr>
        <w:pStyle w:val="Normal"/>
        <w:tabs>
          <w:tab w:val="left" w:pos="4200" w:leader="none"/>
        </w:tabs>
        <w:spacing w:lineRule="exact" w:line="222" w:before="38" w:after="0"/>
        <w:ind w:right="-20" w:hanging="0"/>
        <w:rPr>
          <w:rFonts w:ascii="Times New Roman" w:hAnsi="Times New Roman" w:eastAsia="Georgia" w:cs="Times New Roman"/>
          <w:color w:val="58524E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       </w:t>
      </w:r>
    </w:p>
    <w:p>
      <w:pPr>
        <w:pStyle w:val="Normal"/>
        <w:tabs>
          <w:tab w:val="left" w:pos="4200" w:leader="none"/>
        </w:tabs>
        <w:spacing w:lineRule="exact" w:line="222" w:before="38" w:after="0"/>
        <w:ind w:left="1693" w:right="-20" w:hanging="0"/>
        <w:rPr>
          <w:rFonts w:ascii="Times New Roman" w:hAnsi="Times New Roman" w:eastAsia="Georgia" w:cs="Times New Roman"/>
          <w:color w:val="58524E"/>
          <w:sz w:val="24"/>
          <w:szCs w:val="24"/>
        </w:rPr>
      </w:pPr>
      <w:r>
        <w:rPr>
          <w:rFonts w:eastAsia="Georgia" w:cs="Times New Roman" w:ascii="Times New Roman" w:hAnsi="Times New Roman"/>
          <w:color w:val="58524E"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lineRule="exact" w:line="222" w:before="38" w:after="0"/>
        <w:ind w:right="-20" w:firstLine="2160"/>
        <w:rPr>
          <w:rFonts w:ascii="Times New Roman" w:hAnsi="Times New Roman" w:eastAsia="Times New Roman" w:cs="Times New Roman"/>
          <w:color w:val="58524E"/>
          <w:sz w:val="20"/>
          <w:szCs w:val="20"/>
        </w:rPr>
      </w:pPr>
      <w:r>
        <w:rPr>
          <w:rFonts w:eastAsia="Times New Roman" w:cs="Times New Roman" w:ascii="Times New Roman" w:hAnsi="Times New Roman"/>
          <w:color w:val="58524E"/>
          <w:sz w:val="20"/>
          <w:szCs w:val="20"/>
        </w:rPr>
        <w:t xml:space="preserve"> </w:t>
      </w:r>
    </w:p>
    <w:p>
      <w:pPr>
        <w:pStyle w:val="Normal"/>
        <w:tabs>
          <w:tab w:val="left" w:pos="4200" w:leader="none"/>
        </w:tabs>
        <w:spacing w:lineRule="exact" w:line="222" w:before="38" w:after="0"/>
        <w:ind w:right="-20" w:hanging="0"/>
        <w:rPr/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18">
                <wp:simplePos x="0" y="0"/>
                <wp:positionH relativeFrom="column">
                  <wp:posOffset>-19685</wp:posOffset>
                </wp:positionH>
                <wp:positionV relativeFrom="paragraph">
                  <wp:posOffset>8890</wp:posOffset>
                </wp:positionV>
                <wp:extent cx="279400" cy="21780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640" cy="217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78640" cy="21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5" h="86">
                                <a:moveTo>
                                  <a:pt x="5118" y="2384"/>
                                </a:moveTo>
                                <a:lnTo>
                                  <a:pt x="4951" y="2384"/>
                                </a:lnTo>
                                <a:lnTo>
                                  <a:pt x="4956" y="2389"/>
                                </a:lnTo>
                                <a:lnTo>
                                  <a:pt x="4956" y="2393"/>
                                </a:lnTo>
                                <a:lnTo>
                                  <a:pt x="4953" y="2396"/>
                                </a:lnTo>
                                <a:lnTo>
                                  <a:pt x="4893" y="2468"/>
                                </a:lnTo>
                                <a:lnTo>
                                  <a:pt x="4896" y="2469"/>
                                </a:lnTo>
                                <a:lnTo>
                                  <a:pt x="4900" y="2470"/>
                                </a:lnTo>
                                <a:lnTo>
                                  <a:pt x="5099" y="2470"/>
                                </a:lnTo>
                                <a:lnTo>
                                  <a:pt x="5102" y="2469"/>
                                </a:lnTo>
                                <a:lnTo>
                                  <a:pt x="5105" y="2468"/>
                                </a:lnTo>
                                <a:lnTo>
                                  <a:pt x="5046" y="2397"/>
                                </a:lnTo>
                                <a:lnTo>
                                  <a:pt x="5043" y="2394"/>
                                </a:lnTo>
                                <a:lnTo>
                                  <a:pt x="5043" y="2390"/>
                                </a:lnTo>
                                <a:lnTo>
                                  <a:pt x="5049" y="2385"/>
                                </a:lnTo>
                                <a:lnTo>
                                  <a:pt x="5118" y="2385"/>
                                </a:lnTo>
                                <a:lnTo>
                                  <a:pt x="5118" y="2384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78640" cy="21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" h="73">
                                <a:moveTo>
                                  <a:pt x="5118" y="2385"/>
                                </a:moveTo>
                                <a:lnTo>
                                  <a:pt x="5053" y="2385"/>
                                </a:lnTo>
                                <a:lnTo>
                                  <a:pt x="5056" y="2388"/>
                                </a:lnTo>
                                <a:lnTo>
                                  <a:pt x="5115" y="2458"/>
                                </a:lnTo>
                                <a:lnTo>
                                  <a:pt x="5117" y="2455"/>
                                </a:lnTo>
                                <a:lnTo>
                                  <a:pt x="5118" y="2452"/>
                                </a:lnTo>
                                <a:lnTo>
                                  <a:pt x="5118" y="2385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78640" cy="21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7" h="159">
                                <a:moveTo>
                                  <a:pt x="4881" y="2299"/>
                                </a:moveTo>
                                <a:lnTo>
                                  <a:pt x="4881" y="2299"/>
                                </a:lnTo>
                                <a:lnTo>
                                  <a:pt x="4881" y="2452"/>
                                </a:lnTo>
                                <a:lnTo>
                                  <a:pt x="4882" y="2455"/>
                                </a:lnTo>
                                <a:lnTo>
                                  <a:pt x="4883" y="2458"/>
                                </a:lnTo>
                                <a:lnTo>
                                  <a:pt x="4944" y="2387"/>
                                </a:lnTo>
                                <a:lnTo>
                                  <a:pt x="4946" y="2384"/>
                                </a:lnTo>
                                <a:lnTo>
                                  <a:pt x="5118" y="2384"/>
                                </a:lnTo>
                                <a:lnTo>
                                  <a:pt x="5118" y="2383"/>
                                </a:lnTo>
                                <a:lnTo>
                                  <a:pt x="5009" y="2383"/>
                                </a:lnTo>
                                <a:lnTo>
                                  <a:pt x="4990" y="2382"/>
                                </a:lnTo>
                                <a:lnTo>
                                  <a:pt x="4888" y="2307"/>
                                </a:lnTo>
                                <a:lnTo>
                                  <a:pt x="4883" y="2301"/>
                                </a:lnTo>
                                <a:lnTo>
                                  <a:pt x="4881" y="2299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78640" cy="21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" h="82">
                                <a:moveTo>
                                  <a:pt x="5118" y="2301"/>
                                </a:moveTo>
                                <a:lnTo>
                                  <a:pt x="5061" y="2358"/>
                                </a:lnTo>
                                <a:lnTo>
                                  <a:pt x="5009" y="2383"/>
                                </a:lnTo>
                                <a:lnTo>
                                  <a:pt x="5118" y="2383"/>
                                </a:lnTo>
                                <a:lnTo>
                                  <a:pt x="5118" y="2301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78640" cy="21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8" h="85">
                                <a:moveTo>
                                  <a:pt x="5101" y="2281"/>
                                </a:moveTo>
                                <a:lnTo>
                                  <a:pt x="4898" y="2281"/>
                                </a:lnTo>
                                <a:lnTo>
                                  <a:pt x="4895" y="2282"/>
                                </a:lnTo>
                                <a:lnTo>
                                  <a:pt x="4891" y="2284"/>
                                </a:lnTo>
                                <a:lnTo>
                                  <a:pt x="4895" y="2290"/>
                                </a:lnTo>
                                <a:lnTo>
                                  <a:pt x="4963" y="2356"/>
                                </a:lnTo>
                                <a:lnTo>
                                  <a:pt x="5000" y="2366"/>
                                </a:lnTo>
                                <a:lnTo>
                                  <a:pt x="5019" y="2363"/>
                                </a:lnTo>
                                <a:lnTo>
                                  <a:pt x="5102" y="2295"/>
                                </a:lnTo>
                                <a:lnTo>
                                  <a:pt x="5109" y="2285"/>
                                </a:lnTo>
                                <a:lnTo>
                                  <a:pt x="5105" y="2283"/>
                                </a:lnTo>
                                <a:lnTo>
                                  <a:pt x="5101" y="2281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.55pt;margin-top:0.7pt;width:21.95pt;height:17.1pt" coordorigin="-31,14" coordsize="439,342">
                <v:shape id="shape_0" coordorigin="4881,2281" coordsize="237,189" fillcolor="#ab4e5c" stroked="f" style="position:absolute;left:-31;top:14;width:438;height:341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4881,2281" coordsize="237,189" fillcolor="#ab4e5c" stroked="f" style="position:absolute;left:-31;top:14;width:438;height:341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4881,2281" coordsize="237,189" fillcolor="#ab4e5c" stroked="f" style="position:absolute;left:-31;top:14;width:438;height:341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4881,2281" coordsize="237,189" fillcolor="#ab4e5c" stroked="f" style="position:absolute;left:-31;top:14;width:438;height:341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4881,2281" coordsize="237,189" fillcolor="#ab4e5c" stroked="f" style="position:absolute;left:-31;top:14;width:438;height:341">
                  <w10:wrap type="none"/>
                  <v:fill o:detectmouseclick="t" type="solid" color2="#54b1a3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   </w:t>
      </w:r>
      <w:hyperlink r:id="rId3">
        <w:r>
          <w:rPr>
            <w:rStyle w:val="InternetLink"/>
            <w:rFonts w:eastAsia="Georgia" w:cs="Times New Roman" w:ascii="Times New Roman" w:hAnsi="Times New Roman"/>
            <w:color w:val="000000"/>
            <w:w w:val="101"/>
            <w:sz w:val="28"/>
            <w:szCs w:val="28"/>
          </w:rPr>
          <w:t>aatifsaamad@gmail.com</w:t>
        </w:r>
      </w:hyperlink>
      <w:r>
        <w:rPr>
          <w:rStyle w:val="InternetLink"/>
          <w:rFonts w:eastAsia="Georgia" w:cs="Times New Roman" w:ascii="Times New Roman" w:hAnsi="Times New Roman"/>
          <w:color w:val="993300"/>
          <w:w w:val="101"/>
          <w:sz w:val="28"/>
          <w:szCs w:val="28"/>
          <w:u w:val="none"/>
        </w:rPr>
        <w:t xml:space="preserve"> </w:t>
      </w:r>
    </w:p>
    <w:p>
      <w:pPr>
        <w:pStyle w:val="Normal"/>
        <w:tabs>
          <w:tab w:val="left" w:pos="4200" w:leader="none"/>
        </w:tabs>
        <w:spacing w:lineRule="exact" w:line="222" w:before="38" w:after="0"/>
        <w:ind w:right="-20" w:hanging="0"/>
        <w:rPr/>
      </w:pPr>
      <w:r>
        <w:rPr/>
      </w:r>
    </w:p>
    <w:p>
      <w:pPr>
        <w:pStyle w:val="Normal"/>
        <w:tabs>
          <w:tab w:val="left" w:pos="4200" w:leader="none"/>
        </w:tabs>
        <w:spacing w:lineRule="exact" w:line="222" w:before="38" w:after="0"/>
        <w:ind w:right="-20" w:hanging="0"/>
        <w:rPr>
          <w:rFonts w:ascii="Times New Roman" w:hAnsi="Times New Roman" w:eastAsia="Georgia" w:cs="Times New Roman"/>
          <w:color w:val="58524E"/>
          <w:sz w:val="20"/>
          <w:szCs w:val="20"/>
          <w:lang w:val="en-US" w:eastAsia="en-US"/>
        </w:rPr>
      </w:pPr>
      <w:r>
        <w:rPr>
          <w:rFonts w:eastAsia="Georgia" w:cs="Times New Roman" w:ascii="Times New Roman" w:hAnsi="Times New Roman"/>
          <w:color w:val="58524E"/>
          <w:sz w:val="20"/>
          <w:szCs w:val="20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1" allowOverlap="1" relativeHeight="16">
                <wp:simplePos x="0" y="0"/>
                <wp:positionH relativeFrom="page">
                  <wp:posOffset>523875</wp:posOffset>
                </wp:positionH>
                <wp:positionV relativeFrom="paragraph">
                  <wp:posOffset>121920</wp:posOffset>
                </wp:positionV>
                <wp:extent cx="6409055" cy="6604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360" cy="65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8360" cy="6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51" h="0">
                                <a:moveTo>
                                  <a:pt x="1130" y="903"/>
                                </a:moveTo>
                                <a:lnTo>
                                  <a:pt x="10781" y="90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ebaca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.25pt;margin-top:9.6pt;width:504.6pt;height:5.15pt" coordorigin="825,192" coordsize="10092,103">
                <v:shape id="shape_0" coordorigin="1130,903" coordsize="9651,0" stroked="t" style="position:absolute;left:825;top:192;width:10091;height:102;mso-position-horizontal-relative:page">
                  <w10:wrap type="none"/>
                  <v:fill o:detectmouseclick="t" on="false"/>
                  <v:stroke color="#ebacae" weight="9000" joinstyle="round" endcap="square"/>
                </v:shape>
              </v:group>
            </w:pict>
          </mc:Fallback>
        </mc:AlternateContent>
      </w:r>
    </w:p>
    <w:p>
      <w:pPr>
        <w:pStyle w:val="Normal"/>
        <w:spacing w:lineRule="exact" w:line="150" w:before="10" w:after="0"/>
        <w:rPr>
          <w:rFonts w:ascii="Times New Roman" w:hAnsi="Times New Roman" w:eastAsia="Georgia" w:cs="Times New Roman"/>
          <w:color w:val="58524E"/>
          <w:sz w:val="15"/>
          <w:szCs w:val="15"/>
          <w:lang w:val="en-US" w:eastAsia="en-US"/>
        </w:rPr>
      </w:pPr>
      <w:r>
        <w:rPr>
          <w:rFonts w:eastAsia="Georgia" w:cs="Times New Roman" w:ascii="Times New Roman" w:hAnsi="Times New Roman"/>
          <w:color w:val="58524E"/>
          <w:sz w:val="15"/>
          <w:szCs w:val="15"/>
          <w:lang w:val="en-US" w:eastAsia="en-US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Georgia" w:cs="Times New Roman"/>
          <w:b/>
          <w:b/>
          <w:bCs/>
          <w:color w:val="AB4E5C"/>
          <w:sz w:val="20"/>
          <w:szCs w:val="20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0"/>
          <w:szCs w:val="20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page">
                  <wp:posOffset>577850</wp:posOffset>
                </wp:positionH>
                <wp:positionV relativeFrom="paragraph">
                  <wp:posOffset>109855</wp:posOffset>
                </wp:positionV>
                <wp:extent cx="546735" cy="47117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20" cy="470520"/>
                        </a:xfrm>
                      </wpg:grpSpPr>
                      <wpg:grpSp>
                        <wpg:cNvGrpSpPr/>
                        <wpg:grpSpPr>
                          <a:xfrm>
                            <a:off x="0" y="124560"/>
                            <a:ext cx="474840" cy="345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74840" cy="34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7" h="413">
                                  <a:moveTo>
                                    <a:pt x="1189" y="83"/>
                                  </a:moveTo>
                                  <a:lnTo>
                                    <a:pt x="1062" y="114"/>
                                  </a:lnTo>
                                  <a:lnTo>
                                    <a:pt x="1157" y="496"/>
                                  </a:lnTo>
                                  <a:lnTo>
                                    <a:pt x="1539" y="402"/>
                                  </a:lnTo>
                                  <a:lnTo>
                                    <a:pt x="1528" y="357"/>
                                  </a:lnTo>
                                  <a:lnTo>
                                    <a:pt x="1189" y="357"/>
                                  </a:lnTo>
                                  <a:lnTo>
                                    <a:pt x="1189" y="83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5520" y="0"/>
                            <a:ext cx="390600" cy="329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90600" cy="329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4" h="394">
                                  <a:moveTo>
                                    <a:pt x="1609" y="-63"/>
                                  </a:moveTo>
                                  <a:lnTo>
                                    <a:pt x="1215" y="-63"/>
                                  </a:lnTo>
                                  <a:lnTo>
                                    <a:pt x="1215" y="331"/>
                                  </a:lnTo>
                                  <a:lnTo>
                                    <a:pt x="1609" y="331"/>
                                  </a:lnTo>
                                  <a:lnTo>
                                    <a:pt x="1609" y="293"/>
                                  </a:lnTo>
                                  <a:lnTo>
                                    <a:pt x="1355" y="293"/>
                                  </a:lnTo>
                                  <a:lnTo>
                                    <a:pt x="1352" y="286"/>
                                  </a:lnTo>
                                  <a:lnTo>
                                    <a:pt x="1351" y="285"/>
                                  </a:lnTo>
                                  <a:lnTo>
                                    <a:pt x="1348" y="271"/>
                                  </a:lnTo>
                                  <a:lnTo>
                                    <a:pt x="1348" y="270"/>
                                  </a:lnTo>
                                  <a:lnTo>
                                    <a:pt x="1346" y="247"/>
                                  </a:lnTo>
                                  <a:lnTo>
                                    <a:pt x="1344" y="241"/>
                                  </a:lnTo>
                                  <a:lnTo>
                                    <a:pt x="1265" y="241"/>
                                  </a:lnTo>
                                  <a:lnTo>
                                    <a:pt x="1253" y="-25"/>
                                  </a:lnTo>
                                  <a:lnTo>
                                    <a:pt x="1609" y="-25"/>
                                  </a:lnTo>
                                  <a:lnTo>
                                    <a:pt x="1609" y="-63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90600" cy="329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5" h="300">
                                  <a:moveTo>
                                    <a:pt x="1422" y="-7"/>
                                  </a:moveTo>
                                  <a:lnTo>
                                    <a:pt x="1361" y="10"/>
                                  </a:lnTo>
                                  <a:lnTo>
                                    <a:pt x="1338" y="70"/>
                                  </a:lnTo>
                                  <a:lnTo>
                                    <a:pt x="1340" y="85"/>
                                  </a:lnTo>
                                  <a:lnTo>
                                    <a:pt x="1329" y="85"/>
                                  </a:lnTo>
                                  <a:lnTo>
                                    <a:pt x="1333" y="103"/>
                                  </a:lnTo>
                                  <a:lnTo>
                                    <a:pt x="1338" y="114"/>
                                  </a:lnTo>
                                  <a:lnTo>
                                    <a:pt x="1340" y="121"/>
                                  </a:lnTo>
                                  <a:lnTo>
                                    <a:pt x="1337" y="127"/>
                                  </a:lnTo>
                                  <a:lnTo>
                                    <a:pt x="1347" y="142"/>
                                  </a:lnTo>
                                  <a:lnTo>
                                    <a:pt x="1353" y="145"/>
                                  </a:lnTo>
                                  <a:lnTo>
                                    <a:pt x="1352" y="166"/>
                                  </a:lnTo>
                                  <a:lnTo>
                                    <a:pt x="1362" y="175"/>
                                  </a:lnTo>
                                  <a:lnTo>
                                    <a:pt x="1362" y="208"/>
                                  </a:lnTo>
                                  <a:lnTo>
                                    <a:pt x="1369" y="220"/>
                                  </a:lnTo>
                                  <a:lnTo>
                                    <a:pt x="1387" y="233"/>
                                  </a:lnTo>
                                  <a:lnTo>
                                    <a:pt x="1370" y="254"/>
                                  </a:lnTo>
                                  <a:lnTo>
                                    <a:pt x="1362" y="268"/>
                                  </a:lnTo>
                                  <a:lnTo>
                                    <a:pt x="1359" y="285"/>
                                  </a:lnTo>
                                  <a:lnTo>
                                    <a:pt x="1355" y="293"/>
                                  </a:lnTo>
                                  <a:lnTo>
                                    <a:pt x="1466" y="293"/>
                                  </a:lnTo>
                                  <a:lnTo>
                                    <a:pt x="1465" y="292"/>
                                  </a:lnTo>
                                  <a:lnTo>
                                    <a:pt x="1398" y="292"/>
                                  </a:lnTo>
                                  <a:lnTo>
                                    <a:pt x="1396" y="287"/>
                                  </a:lnTo>
                                  <a:lnTo>
                                    <a:pt x="1395" y="278"/>
                                  </a:lnTo>
                                  <a:lnTo>
                                    <a:pt x="1403" y="259"/>
                                  </a:lnTo>
                                  <a:lnTo>
                                    <a:pt x="1446" y="259"/>
                                  </a:lnTo>
                                  <a:lnTo>
                                    <a:pt x="1438" y="251"/>
                                  </a:lnTo>
                                  <a:lnTo>
                                    <a:pt x="1423" y="239"/>
                                  </a:lnTo>
                                  <a:lnTo>
                                    <a:pt x="1448" y="228"/>
                                  </a:lnTo>
                                  <a:lnTo>
                                    <a:pt x="1460" y="213"/>
                                  </a:lnTo>
                                  <a:lnTo>
                                    <a:pt x="1462" y="175"/>
                                  </a:lnTo>
                                  <a:lnTo>
                                    <a:pt x="1472" y="166"/>
                                  </a:lnTo>
                                  <a:lnTo>
                                    <a:pt x="1472" y="145"/>
                                  </a:lnTo>
                                  <a:lnTo>
                                    <a:pt x="1478" y="142"/>
                                  </a:lnTo>
                                  <a:lnTo>
                                    <a:pt x="1483" y="134"/>
                                  </a:lnTo>
                                  <a:lnTo>
                                    <a:pt x="1487" y="127"/>
                                  </a:lnTo>
                                  <a:lnTo>
                                    <a:pt x="1484" y="121"/>
                                  </a:lnTo>
                                  <a:lnTo>
                                    <a:pt x="1486" y="114"/>
                                  </a:lnTo>
                                  <a:lnTo>
                                    <a:pt x="1492" y="103"/>
                                  </a:lnTo>
                                  <a:lnTo>
                                    <a:pt x="1494" y="89"/>
                                  </a:lnTo>
                                  <a:lnTo>
                                    <a:pt x="1483" y="89"/>
                                  </a:lnTo>
                                  <a:lnTo>
                                    <a:pt x="1484" y="85"/>
                                  </a:lnTo>
                                  <a:lnTo>
                                    <a:pt x="1340" y="85"/>
                                  </a:lnTo>
                                  <a:lnTo>
                                    <a:pt x="1329" y="85"/>
                                  </a:lnTo>
                                  <a:lnTo>
                                    <a:pt x="1484" y="85"/>
                                  </a:lnTo>
                                  <a:lnTo>
                                    <a:pt x="1485" y="75"/>
                                  </a:lnTo>
                                  <a:lnTo>
                                    <a:pt x="1487" y="54"/>
                                  </a:lnTo>
                                  <a:lnTo>
                                    <a:pt x="1475" y="30"/>
                                  </a:lnTo>
                                  <a:lnTo>
                                    <a:pt x="1458" y="12"/>
                                  </a:lnTo>
                                  <a:lnTo>
                                    <a:pt x="1439" y="0"/>
                                  </a:lnTo>
                                  <a:lnTo>
                                    <a:pt x="1422" y="-7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90600" cy="329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3" h="77">
                                  <a:moveTo>
                                    <a:pt x="1477" y="216"/>
                                  </a:moveTo>
                                  <a:lnTo>
                                    <a:pt x="1478" y="248"/>
                                  </a:lnTo>
                                  <a:lnTo>
                                    <a:pt x="1476" y="271"/>
                                  </a:lnTo>
                                  <a:lnTo>
                                    <a:pt x="1473" y="286"/>
                                  </a:lnTo>
                                  <a:lnTo>
                                    <a:pt x="1466" y="293"/>
                                  </a:lnTo>
                                  <a:lnTo>
                                    <a:pt x="1609" y="293"/>
                                  </a:lnTo>
                                  <a:lnTo>
                                    <a:pt x="1609" y="244"/>
                                  </a:lnTo>
                                  <a:lnTo>
                                    <a:pt x="1571" y="244"/>
                                  </a:lnTo>
                                  <a:lnTo>
                                    <a:pt x="1555" y="240"/>
                                  </a:lnTo>
                                  <a:lnTo>
                                    <a:pt x="1536" y="235"/>
                                  </a:lnTo>
                                  <a:lnTo>
                                    <a:pt x="1515" y="229"/>
                                  </a:lnTo>
                                  <a:lnTo>
                                    <a:pt x="1488" y="220"/>
                                  </a:lnTo>
                                  <a:lnTo>
                                    <a:pt x="1477" y="216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90600" cy="329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3" h="33">
                                  <a:moveTo>
                                    <a:pt x="1446" y="259"/>
                                  </a:moveTo>
                                  <a:lnTo>
                                    <a:pt x="1422" y="259"/>
                                  </a:lnTo>
                                  <a:lnTo>
                                    <a:pt x="1430" y="278"/>
                                  </a:lnTo>
                                  <a:lnTo>
                                    <a:pt x="1428" y="287"/>
                                  </a:lnTo>
                                  <a:lnTo>
                                    <a:pt x="1426" y="292"/>
                                  </a:lnTo>
                                  <a:lnTo>
                                    <a:pt x="1465" y="292"/>
                                  </a:lnTo>
                                  <a:lnTo>
                                    <a:pt x="1456" y="270"/>
                                  </a:lnTo>
                                  <a:lnTo>
                                    <a:pt x="1446" y="259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90600" cy="329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" h="269">
                                  <a:moveTo>
                                    <a:pt x="1609" y="-25"/>
                                  </a:moveTo>
                                  <a:lnTo>
                                    <a:pt x="1571" y="-25"/>
                                  </a:lnTo>
                                  <a:lnTo>
                                    <a:pt x="1571" y="244"/>
                                  </a:lnTo>
                                  <a:lnTo>
                                    <a:pt x="1609" y="244"/>
                                  </a:lnTo>
                                  <a:lnTo>
                                    <a:pt x="1609" y="-25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90600" cy="329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9" h="17">
                                  <a:moveTo>
                                    <a:pt x="1338" y="224"/>
                                  </a:moveTo>
                                  <a:lnTo>
                                    <a:pt x="1326" y="224"/>
                                  </a:lnTo>
                                  <a:lnTo>
                                    <a:pt x="1305" y="230"/>
                                  </a:lnTo>
                                  <a:lnTo>
                                    <a:pt x="1284" y="236"/>
                                  </a:lnTo>
                                  <a:lnTo>
                                    <a:pt x="1265" y="241"/>
                                  </a:lnTo>
                                  <a:lnTo>
                                    <a:pt x="1344" y="241"/>
                                  </a:lnTo>
                                  <a:lnTo>
                                    <a:pt x="1338" y="224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90600" cy="329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" h="4">
                                  <a:moveTo>
                                    <a:pt x="1495" y="85"/>
                                  </a:moveTo>
                                  <a:lnTo>
                                    <a:pt x="1483" y="89"/>
                                  </a:lnTo>
                                  <a:lnTo>
                                    <a:pt x="1494" y="89"/>
                                  </a:lnTo>
                                  <a:lnTo>
                                    <a:pt x="1495" y="85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5.5pt;margin-top:8.65pt;width:43pt;height:37.05pt" coordorigin="910,173" coordsize="860,741">
                <v:group id="shape_0" style="position:absolute;left:910;top:369;width:748;height:545">
                  <v:shape id="shape_0" coordorigin="1062,83" coordsize="477,414" fillcolor="#ab4e5c" stroked="f" style="position:absolute;left:910;top:369;width:747;height:544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</v:group>
                <v:group id="shape_0" style="position:absolute;left:1155;top:173;width:615;height:519">
                  <v:shape id="shape_0" coordorigin="1215,-63" coordsize="394,394" fillcolor="#ab4e5c" stroked="f" style="position:absolute;left:1155;top:173;width:614;height:518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215,-63" coordsize="394,394" fillcolor="#ab4e5c" stroked="f" style="position:absolute;left:1155;top:173;width:614;height:518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215,-63" coordsize="394,394" fillcolor="#ab4e5c" stroked="f" style="position:absolute;left:1155;top:173;width:614;height:518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215,-63" coordsize="394,394" fillcolor="#ab4e5c" stroked="f" style="position:absolute;left:1155;top:173;width:614;height:518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215,-63" coordsize="394,394" fillcolor="#ab4e5c" stroked="f" style="position:absolute;left:1155;top:173;width:614;height:518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215,-63" coordsize="394,394" fillcolor="#ab4e5c" stroked="f" style="position:absolute;left:1155;top:173;width:614;height:518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215,-63" coordsize="394,394" fillcolor="#ab4e5c" stroked="f" style="position:absolute;left:1155;top:173;width:614;height:518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</v:group>
              </v:group>
            </w:pict>
          </mc:Fallback>
        </mc:AlternateContent>
      </w:r>
    </w:p>
    <w:p>
      <w:pPr>
        <w:pStyle w:val="Normal"/>
        <w:spacing w:lineRule="exact" w:line="200" w:before="0" w:after="0"/>
        <w:rPr>
          <w:rFonts w:ascii="Times New Roman" w:hAnsi="Times New Roman" w:eastAsia="Georgia" w:cs="Times New Roman"/>
          <w:b/>
          <w:b/>
          <w:bCs/>
          <w:color w:val="AB4E5C"/>
          <w:sz w:val="20"/>
          <w:szCs w:val="20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0"/>
          <w:szCs w:val="20"/>
          <w:lang w:val="en-US" w:eastAsia="en-US"/>
        </w:rPr>
      </w:r>
    </w:p>
    <w:p>
      <w:pPr>
        <w:pStyle w:val="Normal"/>
        <w:spacing w:lineRule="exact" w:line="20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exact" w:line="311" w:before="29" w:after="0"/>
        <w:ind w:left="220" w:right="-20" w:hanging="0"/>
        <w:rPr/>
      </w:pPr>
      <w:r>
        <w:rPr>
          <w:rFonts w:eastAsia="Times New Roman" w:cs="Times New Roman" w:ascii="Times New Roman" w:hAnsi="Times New Roman"/>
          <w:b/>
          <w:bCs/>
          <w:color w:val="AB4E5C"/>
          <w:sz w:val="28"/>
          <w:szCs w:val="28"/>
        </w:rPr>
        <w:t xml:space="preserve">           </w:t>
      </w: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</w:rPr>
        <w:t>OBJECTIVE</w:t>
      </w:r>
    </w:p>
    <w:p>
      <w:pPr>
        <w:pStyle w:val="Normal"/>
        <w:spacing w:lineRule="auto" w:line="360" w:before="280" w:after="280"/>
        <w:ind w:left="216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To be a part of an organization where I can grow in terms of knowledge, skills and attitude and put to an effective use my analytical abilities, professional competence and previous experience to align self development with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en-US"/>
        </w:rPr>
        <w:t xml:space="preserve"> </w:t>
      </w:r>
      <w:r>
        <w:rPr>
          <w:rFonts w:eastAsia="Georgia" w:cs="Times New Roman" w:ascii="Times New Roman" w:hAnsi="Times New Roman"/>
          <w:color w:val="000000"/>
          <w:sz w:val="24"/>
          <w:szCs w:val="24"/>
        </w:rPr>
        <w:t>organizational development.</w:t>
      </w:r>
    </w:p>
    <w:p>
      <w:pPr>
        <w:pStyle w:val="Normal"/>
        <w:spacing w:lineRule="exact" w:line="311" w:before="29" w:after="0"/>
        <w:ind w:right="-20" w:hanging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1" allowOverlap="1" relativeHeight="22">
                <wp:simplePos x="0" y="0"/>
                <wp:positionH relativeFrom="page">
                  <wp:posOffset>577850</wp:posOffset>
                </wp:positionH>
                <wp:positionV relativeFrom="paragraph">
                  <wp:posOffset>88265</wp:posOffset>
                </wp:positionV>
                <wp:extent cx="6355080" cy="7620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4360" cy="75600"/>
                        </a:xfrm>
                      </wpg:grpSpPr>
                      <wps:wsp>
                        <wps:cNvSpPr/>
                        <wps:spPr>
                          <a:xfrm rot="10800000">
                            <a:off x="-6354360" y="-75600"/>
                            <a:ext cx="6354360" cy="75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51" h="0">
                                <a:moveTo>
                                  <a:pt x="1130" y="903"/>
                                </a:moveTo>
                                <a:lnTo>
                                  <a:pt x="10781" y="90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ebaca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5.45pt;margin-top:6.9pt;width:500.35pt;height:5.95pt" coordorigin="909,138" coordsize="10007,119">
                <v:shape id="shape_0" coordorigin="1130,903" coordsize="9651,0" stroked="t" style="position:absolute;left:910;top:139;width:10006;height:118;rotation:180;mso-position-horizontal-relative:page">
                  <w10:wrap type="none"/>
                  <v:fill o:detectmouseclick="t" on="false"/>
                  <v:stroke color="#ebacae" weight="9000" joinstyle="round" endcap="square"/>
                </v:shape>
              </v:group>
            </w:pict>
          </mc:Fallback>
        </mc:AlternateContent>
      </w:r>
    </w:p>
    <w:p>
      <w:pPr>
        <w:pStyle w:val="Normal"/>
        <w:spacing w:lineRule="exact" w:line="311" w:before="29" w:after="0"/>
        <w:ind w:left="790" w:right="-20" w:hanging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</w:r>
    </w:p>
    <w:p>
      <w:pPr>
        <w:pStyle w:val="Normal"/>
        <w:spacing w:lineRule="exact" w:line="311" w:before="29" w:after="0"/>
        <w:ind w:left="790" w:right="-20" w:hanging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page">
                  <wp:posOffset>716280</wp:posOffset>
                </wp:positionH>
                <wp:positionV relativeFrom="paragraph">
                  <wp:posOffset>24765</wp:posOffset>
                </wp:positionV>
                <wp:extent cx="407670" cy="47244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160" cy="471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7160" cy="471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7" h="326">
                                <a:moveTo>
                                  <a:pt x="1301" y="3862"/>
                                </a:moveTo>
                                <a:lnTo>
                                  <a:pt x="1158" y="3863"/>
                                </a:lnTo>
                                <a:lnTo>
                                  <a:pt x="1140" y="3875"/>
                                </a:lnTo>
                                <a:lnTo>
                                  <a:pt x="1133" y="3896"/>
                                </a:lnTo>
                                <a:lnTo>
                                  <a:pt x="1135" y="4163"/>
                                </a:lnTo>
                                <a:lnTo>
                                  <a:pt x="1147" y="4181"/>
                                </a:lnTo>
                                <a:lnTo>
                                  <a:pt x="1167" y="4188"/>
                                </a:lnTo>
                                <a:lnTo>
                                  <a:pt x="1435" y="4187"/>
                                </a:lnTo>
                                <a:lnTo>
                                  <a:pt x="1452" y="4175"/>
                                </a:lnTo>
                                <a:lnTo>
                                  <a:pt x="1460" y="4154"/>
                                </a:lnTo>
                                <a:lnTo>
                                  <a:pt x="1460" y="4128"/>
                                </a:lnTo>
                                <a:lnTo>
                                  <a:pt x="1180" y="4128"/>
                                </a:lnTo>
                                <a:lnTo>
                                  <a:pt x="1180" y="4112"/>
                                </a:lnTo>
                                <a:lnTo>
                                  <a:pt x="1460" y="4112"/>
                                </a:lnTo>
                                <a:lnTo>
                                  <a:pt x="1460" y="4080"/>
                                </a:lnTo>
                                <a:lnTo>
                                  <a:pt x="1180" y="4080"/>
                                </a:lnTo>
                                <a:lnTo>
                                  <a:pt x="1180" y="4065"/>
                                </a:lnTo>
                                <a:lnTo>
                                  <a:pt x="1460" y="4065"/>
                                </a:lnTo>
                                <a:lnTo>
                                  <a:pt x="1460" y="4033"/>
                                </a:lnTo>
                                <a:lnTo>
                                  <a:pt x="1180" y="4033"/>
                                </a:lnTo>
                                <a:lnTo>
                                  <a:pt x="1180" y="4017"/>
                                </a:lnTo>
                                <a:lnTo>
                                  <a:pt x="1337" y="4017"/>
                                </a:lnTo>
                                <a:lnTo>
                                  <a:pt x="1319" y="4007"/>
                                </a:lnTo>
                                <a:lnTo>
                                  <a:pt x="1306" y="3990"/>
                                </a:lnTo>
                                <a:lnTo>
                                  <a:pt x="1305" y="3985"/>
                                </a:lnTo>
                                <a:lnTo>
                                  <a:pt x="1180" y="3985"/>
                                </a:lnTo>
                                <a:lnTo>
                                  <a:pt x="1180" y="3969"/>
                                </a:lnTo>
                                <a:lnTo>
                                  <a:pt x="1301" y="3969"/>
                                </a:lnTo>
                                <a:lnTo>
                                  <a:pt x="1301" y="3968"/>
                                </a:lnTo>
                                <a:lnTo>
                                  <a:pt x="1301" y="3937"/>
                                </a:lnTo>
                                <a:lnTo>
                                  <a:pt x="1180" y="3937"/>
                                </a:lnTo>
                                <a:lnTo>
                                  <a:pt x="1180" y="3922"/>
                                </a:lnTo>
                                <a:lnTo>
                                  <a:pt x="1301" y="3922"/>
                                </a:lnTo>
                                <a:lnTo>
                                  <a:pt x="1301" y="3862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07160" cy="471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16">
                                <a:moveTo>
                                  <a:pt x="1460" y="4112"/>
                                </a:moveTo>
                                <a:lnTo>
                                  <a:pt x="1413" y="4112"/>
                                </a:lnTo>
                                <a:lnTo>
                                  <a:pt x="1413" y="4128"/>
                                </a:lnTo>
                                <a:lnTo>
                                  <a:pt x="1460" y="4128"/>
                                </a:lnTo>
                                <a:lnTo>
                                  <a:pt x="1460" y="4112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07160" cy="471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15">
                                <a:moveTo>
                                  <a:pt x="1460" y="4065"/>
                                </a:moveTo>
                                <a:lnTo>
                                  <a:pt x="1413" y="4065"/>
                                </a:lnTo>
                                <a:lnTo>
                                  <a:pt x="1413" y="4080"/>
                                </a:lnTo>
                                <a:lnTo>
                                  <a:pt x="1460" y="4080"/>
                                </a:lnTo>
                                <a:lnTo>
                                  <a:pt x="1460" y="4065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07160" cy="471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3" h="16">
                                <a:moveTo>
                                  <a:pt x="1337" y="4017"/>
                                </a:moveTo>
                                <a:lnTo>
                                  <a:pt x="1267" y="4017"/>
                                </a:lnTo>
                                <a:lnTo>
                                  <a:pt x="1267" y="4033"/>
                                </a:lnTo>
                                <a:lnTo>
                                  <a:pt x="1460" y="4033"/>
                                </a:lnTo>
                                <a:lnTo>
                                  <a:pt x="1460" y="4020"/>
                                </a:lnTo>
                                <a:lnTo>
                                  <a:pt x="1338" y="4018"/>
                                </a:lnTo>
                                <a:lnTo>
                                  <a:pt x="1337" y="4017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07160" cy="471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1" h="140">
                                <a:moveTo>
                                  <a:pt x="1319" y="3862"/>
                                </a:moveTo>
                                <a:lnTo>
                                  <a:pt x="1319" y="3968"/>
                                </a:lnTo>
                                <a:lnTo>
                                  <a:pt x="1326" y="3989"/>
                                </a:lnTo>
                                <a:lnTo>
                                  <a:pt x="1344" y="4001"/>
                                </a:lnTo>
                                <a:lnTo>
                                  <a:pt x="1460" y="4002"/>
                                </a:lnTo>
                                <a:lnTo>
                                  <a:pt x="1319" y="3862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07160" cy="471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" h="16">
                                <a:moveTo>
                                  <a:pt x="1301" y="3969"/>
                                </a:moveTo>
                                <a:lnTo>
                                  <a:pt x="1267" y="3969"/>
                                </a:lnTo>
                                <a:lnTo>
                                  <a:pt x="1267" y="3985"/>
                                </a:lnTo>
                                <a:lnTo>
                                  <a:pt x="1305" y="3985"/>
                                </a:lnTo>
                                <a:lnTo>
                                  <a:pt x="1301" y="3969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07160" cy="471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" h="15">
                                <a:moveTo>
                                  <a:pt x="1301" y="3922"/>
                                </a:moveTo>
                                <a:lnTo>
                                  <a:pt x="1267" y="3922"/>
                                </a:lnTo>
                                <a:lnTo>
                                  <a:pt x="1267" y="3937"/>
                                </a:lnTo>
                                <a:lnTo>
                                  <a:pt x="1301" y="3937"/>
                                </a:lnTo>
                                <a:lnTo>
                                  <a:pt x="1301" y="3922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6.4pt;margin-top:1.95pt;width:32.05pt;height:37.15pt" coordorigin="1128,39" coordsize="641,743">
                <v:shape id="shape_0" coordorigin="1133,3862" coordsize="326,326" fillcolor="#ab4e5c" stroked="f" style="position:absolute;left:1128;top:39;width:640;height:742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33,3862" coordsize="326,326" fillcolor="#ab4e5c" stroked="f" style="position:absolute;left:1128;top:39;width:640;height:742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33,3862" coordsize="326,326" fillcolor="#ab4e5c" stroked="f" style="position:absolute;left:1128;top:39;width:640;height:742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33,3862" coordsize="326,326" fillcolor="#ab4e5c" stroked="f" style="position:absolute;left:1128;top:39;width:640;height:742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33,3862" coordsize="326,326" fillcolor="#ab4e5c" stroked="f" style="position:absolute;left:1128;top:39;width:640;height:742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33,3862" coordsize="326,326" fillcolor="#ab4e5c" stroked="f" style="position:absolute;left:1128;top:39;width:640;height:742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33,3862" coordsize="326,326" fillcolor="#ab4e5c" stroked="f" style="position:absolute;left:1128;top:39;width:640;height:742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spacing w:lineRule="exact" w:line="311" w:before="29" w:after="0"/>
        <w:ind w:left="720" w:right="-20" w:hanging="0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B4E5C"/>
          <w:sz w:val="28"/>
          <w:szCs w:val="28"/>
        </w:rPr>
        <w:t xml:space="preserve">     </w:t>
      </w: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</w:rPr>
        <w:t>PROFILE SUMMARY</w:t>
      </w:r>
    </w:p>
    <w:p>
      <w:pPr>
        <w:pStyle w:val="Normal"/>
        <w:spacing w:lineRule="exact" w:line="311" w:before="29" w:after="0"/>
        <w:ind w:left="849" w:right="-20" w:hanging="0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220" w:hanging="0"/>
        <w:rPr/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A dedicated and organization oriented professional ,where I may enhance my skills and strength in conjunction with the company’s goals and objectives.</w:t>
      </w:r>
    </w:p>
    <w:p>
      <w:pPr>
        <w:pStyle w:val="Normal"/>
        <w:spacing w:lineRule="auto" w:line="240" w:before="0" w:after="0"/>
        <w:ind w:left="220" w:hanging="0"/>
        <w:rPr/>
      </w:pPr>
      <w:r>
        <w:rPr/>
      </w:r>
    </w:p>
    <w:p>
      <w:pPr>
        <w:pStyle w:val="Normal"/>
        <w:spacing w:lineRule="auto" w:line="240" w:before="0" w:after="0"/>
        <w:ind w:left="220" w:hanging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page">
                  <wp:posOffset>582295</wp:posOffset>
                </wp:positionH>
                <wp:positionV relativeFrom="paragraph">
                  <wp:posOffset>61595</wp:posOffset>
                </wp:positionV>
                <wp:extent cx="6426835" cy="6604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360" cy="65520"/>
                        </a:xfrm>
                      </wpg:grpSpPr>
                      <wps:wsp>
                        <wps:cNvSpPr/>
                        <wps:spPr>
                          <a:xfrm flipV="1">
                            <a:off x="0" y="-65520"/>
                            <a:ext cx="6426360" cy="6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51" h="0">
                                <a:moveTo>
                                  <a:pt x="1130" y="903"/>
                                </a:moveTo>
                                <a:lnTo>
                                  <a:pt x="10781" y="90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ebaca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5.85pt;margin-top:4.8pt;width:506pt;height:5.15pt" coordorigin="917,96" coordsize="10120,103">
                <v:shape id="shape_0" coordorigin="1130,903" coordsize="9651,0" stroked="t" style="position:absolute;left:917;top:97;width:10119;height:102;flip:y;mso-position-horizontal-relative:page">
                  <w10:wrap type="none"/>
                  <v:fill o:detectmouseclick="t" on="false"/>
                  <v:stroke color="#ebacae" weight="9000" joinstyle="round" endcap="square"/>
                </v:shape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exact" w:line="200" w:before="0" w:after="0"/>
        <w:ind w:left="220" w:hanging="0"/>
        <w:rPr>
          <w:rFonts w:ascii="Times New Roman" w:hAnsi="Times New Roman" w:eastAsia="Georgia" w:cs="Times New Roman"/>
          <w:b/>
          <w:b/>
          <w:bCs/>
          <w:color w:val="AB4E5C"/>
          <w:sz w:val="20"/>
          <w:szCs w:val="20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0"/>
          <w:szCs w:val="20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page">
                  <wp:posOffset>577850</wp:posOffset>
                </wp:positionH>
                <wp:positionV relativeFrom="paragraph">
                  <wp:posOffset>-5715</wp:posOffset>
                </wp:positionV>
                <wp:extent cx="477520" cy="54419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00" cy="543600"/>
                        </a:xfrm>
                      </wpg:grpSpPr>
                      <wpg:grpSp>
                        <wpg:cNvGrpSpPr/>
                        <wpg:grpSpPr>
                          <a:xfrm>
                            <a:off x="144000" y="80640"/>
                            <a:ext cx="186840" cy="357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86840" cy="357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3" h="129">
                                  <a:moveTo>
                                    <a:pt x="1387" y="215"/>
                                  </a:moveTo>
                                  <a:lnTo>
                                    <a:pt x="1284" y="215"/>
                                  </a:lnTo>
                                  <a:lnTo>
                                    <a:pt x="1284" y="344"/>
                                  </a:lnTo>
                                  <a:lnTo>
                                    <a:pt x="1387" y="344"/>
                                  </a:lnTo>
                                  <a:lnTo>
                                    <a:pt x="1387" y="215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86840" cy="357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9" h="145">
                                  <a:moveTo>
                                    <a:pt x="1325" y="70"/>
                                  </a:moveTo>
                                  <a:lnTo>
                                    <a:pt x="1262" y="70"/>
                                  </a:lnTo>
                                  <a:lnTo>
                                    <a:pt x="1251" y="81"/>
                                  </a:lnTo>
                                  <a:lnTo>
                                    <a:pt x="1251" y="205"/>
                                  </a:lnTo>
                                  <a:lnTo>
                                    <a:pt x="1262" y="215"/>
                                  </a:lnTo>
                                  <a:lnTo>
                                    <a:pt x="1409" y="215"/>
                                  </a:lnTo>
                                  <a:lnTo>
                                    <a:pt x="1420" y="205"/>
                                  </a:lnTo>
                                  <a:lnTo>
                                    <a:pt x="1420" y="142"/>
                                  </a:lnTo>
                                  <a:lnTo>
                                    <a:pt x="1336" y="142"/>
                                  </a:lnTo>
                                  <a:lnTo>
                                    <a:pt x="1319" y="128"/>
                                  </a:lnTo>
                                  <a:lnTo>
                                    <a:pt x="1325" y="70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86840" cy="357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4" h="72">
                                  <a:moveTo>
                                    <a:pt x="1409" y="70"/>
                                  </a:moveTo>
                                  <a:lnTo>
                                    <a:pt x="1346" y="70"/>
                                  </a:lnTo>
                                  <a:lnTo>
                                    <a:pt x="1352" y="128"/>
                                  </a:lnTo>
                                  <a:lnTo>
                                    <a:pt x="1336" y="142"/>
                                  </a:lnTo>
                                  <a:lnTo>
                                    <a:pt x="1420" y="142"/>
                                  </a:lnTo>
                                  <a:lnTo>
                                    <a:pt x="1420" y="81"/>
                                  </a:lnTo>
                                  <a:lnTo>
                                    <a:pt x="1409" y="70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86840" cy="357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7" h="88">
                                  <a:moveTo>
                                    <a:pt x="1332" y="-26"/>
                                  </a:moveTo>
                                  <a:lnTo>
                                    <a:pt x="1312" y="-18"/>
                                  </a:lnTo>
                                  <a:lnTo>
                                    <a:pt x="1297" y="-2"/>
                                  </a:lnTo>
                                  <a:lnTo>
                                    <a:pt x="1292" y="20"/>
                                  </a:lnTo>
                                  <a:lnTo>
                                    <a:pt x="1299" y="41"/>
                                  </a:lnTo>
                                  <a:lnTo>
                                    <a:pt x="1314" y="56"/>
                                  </a:lnTo>
                                  <a:lnTo>
                                    <a:pt x="1336" y="62"/>
                                  </a:lnTo>
                                  <a:lnTo>
                                    <a:pt x="1342" y="61"/>
                                  </a:lnTo>
                                  <a:lnTo>
                                    <a:pt x="1361" y="53"/>
                                  </a:lnTo>
                                  <a:lnTo>
                                    <a:pt x="1374" y="37"/>
                                  </a:lnTo>
                                  <a:lnTo>
                                    <a:pt x="1379" y="13"/>
                                  </a:lnTo>
                                  <a:lnTo>
                                    <a:pt x="1371" y="-7"/>
                                  </a:lnTo>
                                  <a:lnTo>
                                    <a:pt x="1355" y="-20"/>
                                  </a:lnTo>
                                  <a:lnTo>
                                    <a:pt x="1332" y="-26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477000" cy="543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77000" cy="543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0" h="36">
                                  <a:moveTo>
                                    <a:pt x="1423" y="413"/>
                                  </a:moveTo>
                                  <a:lnTo>
                                    <a:pt x="1283" y="413"/>
                                  </a:lnTo>
                                  <a:lnTo>
                                    <a:pt x="1291" y="430"/>
                                  </a:lnTo>
                                  <a:lnTo>
                                    <a:pt x="1308" y="443"/>
                                  </a:lnTo>
                                  <a:lnTo>
                                    <a:pt x="1331" y="449"/>
                                  </a:lnTo>
                                  <a:lnTo>
                                    <a:pt x="1356" y="445"/>
                                  </a:lnTo>
                                  <a:lnTo>
                                    <a:pt x="1375" y="435"/>
                                  </a:lnTo>
                                  <a:lnTo>
                                    <a:pt x="1386" y="420"/>
                                  </a:lnTo>
                                  <a:lnTo>
                                    <a:pt x="1423" y="413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477000" cy="543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9" h="43">
                                  <a:moveTo>
                                    <a:pt x="1440" y="370"/>
                                  </a:moveTo>
                                  <a:lnTo>
                                    <a:pt x="1231" y="370"/>
                                  </a:lnTo>
                                  <a:lnTo>
                                    <a:pt x="1231" y="405"/>
                                  </a:lnTo>
                                  <a:lnTo>
                                    <a:pt x="1239" y="413"/>
                                  </a:lnTo>
                                  <a:lnTo>
                                    <a:pt x="1433" y="413"/>
                                  </a:lnTo>
                                  <a:lnTo>
                                    <a:pt x="1440" y="405"/>
                                  </a:lnTo>
                                  <a:lnTo>
                                    <a:pt x="1440" y="370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477000" cy="543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4" h="452">
                                  <a:moveTo>
                                    <a:pt x="1316" y="-108"/>
                                  </a:moveTo>
                                  <a:lnTo>
                                    <a:pt x="1252" y="-92"/>
                                  </a:lnTo>
                                  <a:lnTo>
                                    <a:pt x="1199" y="-56"/>
                                  </a:lnTo>
                                  <a:lnTo>
                                    <a:pt x="1158" y="-6"/>
                                  </a:lnTo>
                                  <a:lnTo>
                                    <a:pt x="1134" y="57"/>
                                  </a:lnTo>
                                  <a:lnTo>
                                    <a:pt x="1129" y="104"/>
                                  </a:lnTo>
                                  <a:lnTo>
                                    <a:pt x="1131" y="124"/>
                                  </a:lnTo>
                                  <a:lnTo>
                                    <a:pt x="1157" y="200"/>
                                  </a:lnTo>
                                  <a:lnTo>
                                    <a:pt x="1194" y="251"/>
                                  </a:lnTo>
                                  <a:lnTo>
                                    <a:pt x="1205" y="268"/>
                                  </a:lnTo>
                                  <a:lnTo>
                                    <a:pt x="1215" y="286"/>
                                  </a:lnTo>
                                  <a:lnTo>
                                    <a:pt x="1223" y="305"/>
                                  </a:lnTo>
                                  <a:lnTo>
                                    <a:pt x="1228" y="324"/>
                                  </a:lnTo>
                                  <a:lnTo>
                                    <a:pt x="1231" y="344"/>
                                  </a:lnTo>
                                  <a:lnTo>
                                    <a:pt x="1260" y="327"/>
                                  </a:lnTo>
                                  <a:lnTo>
                                    <a:pt x="1240" y="266"/>
                                  </a:lnTo>
                                  <a:lnTo>
                                    <a:pt x="1199" y="202"/>
                                  </a:lnTo>
                                  <a:lnTo>
                                    <a:pt x="1188" y="186"/>
                                  </a:lnTo>
                                  <a:lnTo>
                                    <a:pt x="1164" y="110"/>
                                  </a:lnTo>
                                  <a:lnTo>
                                    <a:pt x="1163" y="87"/>
                                  </a:lnTo>
                                  <a:lnTo>
                                    <a:pt x="1166" y="64"/>
                                  </a:lnTo>
                                  <a:lnTo>
                                    <a:pt x="1191" y="5"/>
                                  </a:lnTo>
                                  <a:lnTo>
                                    <a:pt x="1235" y="-42"/>
                                  </a:lnTo>
                                  <a:lnTo>
                                    <a:pt x="1296" y="-69"/>
                                  </a:lnTo>
                                  <a:lnTo>
                                    <a:pt x="1343" y="-75"/>
                                  </a:lnTo>
                                  <a:lnTo>
                                    <a:pt x="1443" y="-75"/>
                                  </a:lnTo>
                                  <a:lnTo>
                                    <a:pt x="1432" y="-82"/>
                                  </a:lnTo>
                                  <a:lnTo>
                                    <a:pt x="1411" y="-91"/>
                                  </a:lnTo>
                                  <a:lnTo>
                                    <a:pt x="1389" y="-99"/>
                                  </a:lnTo>
                                  <a:lnTo>
                                    <a:pt x="1366" y="-104"/>
                                  </a:lnTo>
                                  <a:lnTo>
                                    <a:pt x="1342" y="-107"/>
                                  </a:lnTo>
                                  <a:lnTo>
                                    <a:pt x="1316" y="-108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477000" cy="543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9" h="419">
                                  <a:moveTo>
                                    <a:pt x="1443" y="-75"/>
                                  </a:moveTo>
                                  <a:lnTo>
                                    <a:pt x="1343" y="-75"/>
                                  </a:lnTo>
                                  <a:lnTo>
                                    <a:pt x="1366" y="-73"/>
                                  </a:lnTo>
                                  <a:lnTo>
                                    <a:pt x="1387" y="-67"/>
                                  </a:lnTo>
                                  <a:lnTo>
                                    <a:pt x="1444" y="-36"/>
                                  </a:lnTo>
                                  <a:lnTo>
                                    <a:pt x="1486" y="13"/>
                                  </a:lnTo>
                                  <a:lnTo>
                                    <a:pt x="1507" y="77"/>
                                  </a:lnTo>
                                  <a:lnTo>
                                    <a:pt x="1508" y="101"/>
                                  </a:lnTo>
                                  <a:lnTo>
                                    <a:pt x="1507" y="120"/>
                                  </a:lnTo>
                                  <a:lnTo>
                                    <a:pt x="1478" y="195"/>
                                  </a:lnTo>
                                  <a:lnTo>
                                    <a:pt x="1464" y="213"/>
                                  </a:lnTo>
                                  <a:lnTo>
                                    <a:pt x="1454" y="226"/>
                                  </a:lnTo>
                                  <a:lnTo>
                                    <a:pt x="1425" y="279"/>
                                  </a:lnTo>
                                  <a:lnTo>
                                    <a:pt x="1409" y="344"/>
                                  </a:lnTo>
                                  <a:lnTo>
                                    <a:pt x="1441" y="338"/>
                                  </a:lnTo>
                                  <a:lnTo>
                                    <a:pt x="1444" y="321"/>
                                  </a:lnTo>
                                  <a:lnTo>
                                    <a:pt x="1449" y="303"/>
                                  </a:lnTo>
                                  <a:lnTo>
                                    <a:pt x="1491" y="232"/>
                                  </a:lnTo>
                                  <a:lnTo>
                                    <a:pt x="1506" y="213"/>
                                  </a:lnTo>
                                  <a:lnTo>
                                    <a:pt x="1517" y="196"/>
                                  </a:lnTo>
                                  <a:lnTo>
                                    <a:pt x="1538" y="139"/>
                                  </a:lnTo>
                                  <a:lnTo>
                                    <a:pt x="1542" y="90"/>
                                  </a:lnTo>
                                  <a:lnTo>
                                    <a:pt x="1540" y="68"/>
                                  </a:lnTo>
                                  <a:lnTo>
                                    <a:pt x="1521" y="7"/>
                                  </a:lnTo>
                                  <a:lnTo>
                                    <a:pt x="1484" y="-44"/>
                                  </a:lnTo>
                                  <a:lnTo>
                                    <a:pt x="1451" y="-71"/>
                                  </a:lnTo>
                                  <a:lnTo>
                                    <a:pt x="1443" y="-75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5.5pt;margin-top:-0.45pt;width:37.55pt;height:42.8pt" coordorigin="910,-9" coordsize="751,856">
                <v:group id="shape_0" style="position:absolute;left:1137;top:118;width:294;height:563">
                  <v:shape id="shape_0" coordorigin="1251,-26" coordsize="168,370" fillcolor="#ab4e5c" stroked="f" style="position:absolute;left:1137;top:118;width:293;height:562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251,-26" coordsize="168,370" fillcolor="#ab4e5c" stroked="f" style="position:absolute;left:1137;top:118;width:293;height:562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251,-26" coordsize="168,370" fillcolor="#ab4e5c" stroked="f" style="position:absolute;left:1137;top:118;width:293;height:562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251,-26" coordsize="168,370" fillcolor="#ab4e5c" stroked="f" style="position:absolute;left:1137;top:118;width:293;height:562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</v:group>
                <v:group id="shape_0" style="position:absolute;left:910;top:-9;width:751;height:856">
                  <v:shape id="shape_0" coordorigin="1129,-108" coordsize="413,557" fillcolor="#ab4e5c" stroked="f" style="position:absolute;left:910;top:-9;width:750;height:855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129,-108" coordsize="413,557" fillcolor="#ab4e5c" stroked="f" style="position:absolute;left:910;top:-9;width:750;height:855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129,-108" coordsize="413,557" fillcolor="#ab4e5c" stroked="f" style="position:absolute;left:910;top:-9;width:750;height:855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129,-108" coordsize="413,557" fillcolor="#ab4e5c" stroked="f" style="position:absolute;left:910;top:-9;width:750;height:855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</v:group>
              </v:group>
            </w:pict>
          </mc:Fallback>
        </mc:AlternateContent>
      </w:r>
    </w:p>
    <w:p>
      <w:pPr>
        <w:pStyle w:val="Normal"/>
        <w:spacing w:lineRule="exact" w:line="200" w:before="0" w:after="0"/>
        <w:ind w:left="220" w:hanging="0"/>
        <w:rPr>
          <w:rFonts w:ascii="Times New Roman" w:hAnsi="Times New Roman" w:eastAsia="Georgia" w:cs="Times New Roman"/>
          <w:b/>
          <w:b/>
          <w:bCs/>
          <w:color w:val="AB4E5C"/>
          <w:sz w:val="20"/>
          <w:szCs w:val="20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0"/>
          <w:szCs w:val="20"/>
          <w:lang w:val="en-US" w:eastAsia="en-US"/>
        </w:rPr>
      </w:r>
    </w:p>
    <w:p>
      <w:pPr>
        <w:pStyle w:val="Normal"/>
        <w:spacing w:lineRule="exact" w:line="311" w:before="29" w:after="0"/>
        <w:ind w:left="220" w:right="-20" w:hanging="0"/>
        <w:rPr/>
      </w:pPr>
      <w:r>
        <w:rPr>
          <w:rFonts w:eastAsia="Times New Roman" w:cs="Times New Roman" w:ascii="Times New Roman" w:hAnsi="Times New Roman"/>
          <w:b/>
          <w:bCs/>
          <w:color w:val="AB4E5C"/>
          <w:sz w:val="28"/>
          <w:szCs w:val="28"/>
        </w:rPr>
        <w:t xml:space="preserve">        </w:t>
      </w: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</w:rPr>
        <w:t>KEY SKILLS</w:t>
      </w:r>
    </w:p>
    <w:p>
      <w:pPr>
        <w:pStyle w:val="Normal"/>
        <w:spacing w:lineRule="exact" w:line="311" w:before="29" w:after="0"/>
        <w:ind w:right="-20" w:hanging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</w:rPr>
      </w:r>
    </w:p>
    <w:p>
      <w:pPr>
        <w:pStyle w:val="Normal"/>
        <w:widowControl/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Maintaining effective client’s coordination. </w:t>
      </w:r>
    </w:p>
    <w:p>
      <w:pPr>
        <w:pStyle w:val="Normal"/>
        <w:widowControl/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Good communication skills.</w:t>
      </w:r>
    </w:p>
    <w:p>
      <w:pPr>
        <w:pStyle w:val="Normal"/>
        <w:widowControl/>
        <w:numPr>
          <w:ilvl w:val="0"/>
          <w:numId w:val="6"/>
        </w:numPr>
        <w:suppressAutoHyphens w:val="fals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Maintaining &amp; updating records.</w:t>
      </w:r>
    </w:p>
    <w:p>
      <w:pPr>
        <w:pStyle w:val="Normal"/>
        <w:widowControl/>
        <w:numPr>
          <w:ilvl w:val="0"/>
          <w:numId w:val="6"/>
        </w:numPr>
        <w:suppressAutoHyphens w:val="fals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Team Handling.</w:t>
      </w:r>
    </w:p>
    <w:p>
      <w:pPr>
        <w:pStyle w:val="Normal"/>
        <w:widowControl/>
        <w:numPr>
          <w:ilvl w:val="0"/>
          <w:numId w:val="6"/>
        </w:numPr>
        <w:suppressAutoHyphens w:val="fals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Having the ability to prioritize task as well as multitasking. </w:t>
      </w:r>
    </w:p>
    <w:p>
      <w:pPr>
        <w:pStyle w:val="Normal"/>
        <w:widowControl/>
        <w:numPr>
          <w:ilvl w:val="0"/>
          <w:numId w:val="6"/>
        </w:numPr>
        <w:suppressAutoHyphens w:val="fals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Being Organized.</w:t>
      </w:r>
    </w:p>
    <w:p>
      <w:pPr>
        <w:pStyle w:val="Normal"/>
        <w:widowControl/>
        <w:numPr>
          <w:ilvl w:val="0"/>
          <w:numId w:val="6"/>
        </w:numPr>
        <w:suppressAutoHyphens w:val="false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>Excellent problem- solving and Strong analytical skills.</w:t>
      </w:r>
    </w:p>
    <w:p>
      <w:pPr>
        <w:pStyle w:val="Normal"/>
        <w:widowControl/>
        <w:numPr>
          <w:ilvl w:val="0"/>
          <w:numId w:val="6"/>
        </w:numPr>
        <w:suppressAutoHyphens w:val="false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Exercise sound, independent judgement within established guidelines </w:t>
      </w:r>
    </w:p>
    <w:p>
      <w:pPr>
        <w:pStyle w:val="Normal"/>
        <w:widowControl/>
        <w:suppressAutoHyphens w:val="false"/>
        <w:spacing w:lineRule="auto" w:line="36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fals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fals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fals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fals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fals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fals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fals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fals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fals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Georgia" w:cs="Times New Roman"/>
          <w:b/>
          <w:b/>
          <w:bCs/>
          <w:color w:val="AB4E5C"/>
          <w:sz w:val="16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16"/>
          <w:szCs w:val="28"/>
          <w:lang w:val="en-US" w:eastAsia="en-US"/>
        </w:rPr>
      </w:r>
    </w:p>
    <w:p>
      <w:pPr>
        <w:pStyle w:val="Normal"/>
        <w:spacing w:lineRule="exact" w:line="311" w:before="29" w:after="0"/>
        <w:ind w:right="-20" w:hanging="0"/>
        <w:rPr>
          <w:rFonts w:ascii="Times New Roman" w:hAnsi="Times New Roman" w:eastAsia="Times New Roman" w:cs="Times New Roman"/>
          <w:b/>
          <w:b/>
          <w:bCs/>
          <w:color w:val="AB4E5C"/>
          <w:sz w:val="28"/>
          <w:szCs w:val="28"/>
        </w:rPr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page">
                  <wp:posOffset>647700</wp:posOffset>
                </wp:positionH>
                <wp:positionV relativeFrom="paragraph">
                  <wp:posOffset>-260985</wp:posOffset>
                </wp:positionV>
                <wp:extent cx="547370" cy="47498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840" cy="474480"/>
                        </a:xfrm>
                      </wpg:grpSpPr>
                      <wpg:grpSp>
                        <wpg:cNvGrpSpPr/>
                        <wpg:grpSpPr>
                          <a:xfrm>
                            <a:off x="405720" y="20880"/>
                            <a:ext cx="89640" cy="788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964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8" h="101">
                                  <a:moveTo>
                                    <a:pt x="1588" y="-63"/>
                                  </a:moveTo>
                                  <a:lnTo>
                                    <a:pt x="1565" y="-58"/>
                                  </a:lnTo>
                                  <a:lnTo>
                                    <a:pt x="1548" y="-45"/>
                                  </a:lnTo>
                                  <a:lnTo>
                                    <a:pt x="1537" y="-27"/>
                                  </a:lnTo>
                                  <a:lnTo>
                                    <a:pt x="1540" y="0"/>
                                  </a:lnTo>
                                  <a:lnTo>
                                    <a:pt x="1549" y="20"/>
                                  </a:lnTo>
                                  <a:lnTo>
                                    <a:pt x="1564" y="33"/>
                                  </a:lnTo>
                                  <a:lnTo>
                                    <a:pt x="1582" y="38"/>
                                  </a:lnTo>
                                  <a:lnTo>
                                    <a:pt x="1586" y="38"/>
                                  </a:lnTo>
                                  <a:lnTo>
                                    <a:pt x="1608" y="33"/>
                                  </a:lnTo>
                                  <a:lnTo>
                                    <a:pt x="1625" y="20"/>
                                  </a:lnTo>
                                  <a:lnTo>
                                    <a:pt x="1635" y="1"/>
                                  </a:lnTo>
                                  <a:lnTo>
                                    <a:pt x="1632" y="-26"/>
                                  </a:lnTo>
                                  <a:lnTo>
                                    <a:pt x="1622" y="-45"/>
                                  </a:lnTo>
                                  <a:lnTo>
                                    <a:pt x="1607" y="-58"/>
                                  </a:lnTo>
                                  <a:lnTo>
                                    <a:pt x="1588" y="-63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94200" y="117360"/>
                            <a:ext cx="152280" cy="290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52280" cy="290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343">
                                  <a:moveTo>
                                    <a:pt x="1671" y="48"/>
                                  </a:moveTo>
                                  <a:lnTo>
                                    <a:pt x="1557" y="48"/>
                                  </a:lnTo>
                                  <a:lnTo>
                                    <a:pt x="1563" y="58"/>
                                  </a:lnTo>
                                  <a:lnTo>
                                    <a:pt x="1566" y="70"/>
                                  </a:lnTo>
                                  <a:lnTo>
                                    <a:pt x="1566" y="219"/>
                                  </a:lnTo>
                                  <a:lnTo>
                                    <a:pt x="1563" y="240"/>
                                  </a:lnTo>
                                  <a:lnTo>
                                    <a:pt x="1553" y="258"/>
                                  </a:lnTo>
                                  <a:lnTo>
                                    <a:pt x="1538" y="273"/>
                                  </a:lnTo>
                                  <a:lnTo>
                                    <a:pt x="1526" y="363"/>
                                  </a:lnTo>
                                  <a:lnTo>
                                    <a:pt x="1526" y="379"/>
                                  </a:lnTo>
                                  <a:lnTo>
                                    <a:pt x="1539" y="391"/>
                                  </a:lnTo>
                                  <a:lnTo>
                                    <a:pt x="1572" y="391"/>
                                  </a:lnTo>
                                  <a:lnTo>
                                    <a:pt x="1581" y="385"/>
                                  </a:lnTo>
                                  <a:lnTo>
                                    <a:pt x="1586" y="375"/>
                                  </a:lnTo>
                                  <a:lnTo>
                                    <a:pt x="1645" y="375"/>
                                  </a:lnTo>
                                  <a:lnTo>
                                    <a:pt x="1645" y="228"/>
                                  </a:lnTo>
                                  <a:lnTo>
                                    <a:pt x="1671" y="228"/>
                                  </a:lnTo>
                                  <a:lnTo>
                                    <a:pt x="1683" y="216"/>
                                  </a:lnTo>
                                  <a:lnTo>
                                    <a:pt x="1683" y="61"/>
                                  </a:lnTo>
                                  <a:lnTo>
                                    <a:pt x="1671" y="48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52280" cy="290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9" h="16">
                                  <a:moveTo>
                                    <a:pt x="1645" y="375"/>
                                  </a:moveTo>
                                  <a:lnTo>
                                    <a:pt x="1586" y="375"/>
                                  </a:lnTo>
                                  <a:lnTo>
                                    <a:pt x="1590" y="385"/>
                                  </a:lnTo>
                                  <a:lnTo>
                                    <a:pt x="1600" y="391"/>
                                  </a:lnTo>
                                  <a:lnTo>
                                    <a:pt x="1633" y="391"/>
                                  </a:lnTo>
                                  <a:lnTo>
                                    <a:pt x="1645" y="379"/>
                                  </a:lnTo>
                                  <a:lnTo>
                                    <a:pt x="1645" y="375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0760" y="20880"/>
                            <a:ext cx="89640" cy="788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964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101">
                                  <a:moveTo>
                                    <a:pt x="1248" y="-63"/>
                                  </a:moveTo>
                                  <a:lnTo>
                                    <a:pt x="1225" y="-58"/>
                                  </a:lnTo>
                                  <a:lnTo>
                                    <a:pt x="1207" y="-45"/>
                                  </a:lnTo>
                                  <a:lnTo>
                                    <a:pt x="1197" y="-27"/>
                                  </a:lnTo>
                                  <a:lnTo>
                                    <a:pt x="1199" y="0"/>
                                  </a:lnTo>
                                  <a:lnTo>
                                    <a:pt x="1209" y="20"/>
                                  </a:lnTo>
                                  <a:lnTo>
                                    <a:pt x="1223" y="33"/>
                                  </a:lnTo>
                                  <a:lnTo>
                                    <a:pt x="1242" y="38"/>
                                  </a:lnTo>
                                  <a:lnTo>
                                    <a:pt x="1245" y="38"/>
                                  </a:lnTo>
                                  <a:lnTo>
                                    <a:pt x="1267" y="33"/>
                                  </a:lnTo>
                                  <a:lnTo>
                                    <a:pt x="1284" y="20"/>
                                  </a:lnTo>
                                  <a:lnTo>
                                    <a:pt x="1294" y="1"/>
                                  </a:lnTo>
                                  <a:lnTo>
                                    <a:pt x="1291" y="-26"/>
                                  </a:lnTo>
                                  <a:lnTo>
                                    <a:pt x="1282" y="-45"/>
                                  </a:lnTo>
                                  <a:lnTo>
                                    <a:pt x="1266" y="-58"/>
                                  </a:lnTo>
                                  <a:lnTo>
                                    <a:pt x="1248" y="-63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17360"/>
                            <a:ext cx="152280" cy="290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52280" cy="290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343">
                                  <a:moveTo>
                                    <a:pt x="1269" y="48"/>
                                  </a:moveTo>
                                  <a:lnTo>
                                    <a:pt x="1160" y="48"/>
                                  </a:lnTo>
                                  <a:lnTo>
                                    <a:pt x="1148" y="61"/>
                                  </a:lnTo>
                                  <a:lnTo>
                                    <a:pt x="1148" y="216"/>
                                  </a:lnTo>
                                  <a:lnTo>
                                    <a:pt x="1160" y="228"/>
                                  </a:lnTo>
                                  <a:lnTo>
                                    <a:pt x="1186" y="228"/>
                                  </a:lnTo>
                                  <a:lnTo>
                                    <a:pt x="1186" y="379"/>
                                  </a:lnTo>
                                  <a:lnTo>
                                    <a:pt x="1198" y="391"/>
                                  </a:lnTo>
                                  <a:lnTo>
                                    <a:pt x="1231" y="391"/>
                                  </a:lnTo>
                                  <a:lnTo>
                                    <a:pt x="1241" y="385"/>
                                  </a:lnTo>
                                  <a:lnTo>
                                    <a:pt x="1245" y="375"/>
                                  </a:lnTo>
                                  <a:lnTo>
                                    <a:pt x="1305" y="375"/>
                                  </a:lnTo>
                                  <a:lnTo>
                                    <a:pt x="1305" y="282"/>
                                  </a:lnTo>
                                  <a:lnTo>
                                    <a:pt x="1286" y="272"/>
                                  </a:lnTo>
                                  <a:lnTo>
                                    <a:pt x="1272" y="257"/>
                                  </a:lnTo>
                                  <a:lnTo>
                                    <a:pt x="1263" y="238"/>
                                  </a:lnTo>
                                  <a:lnTo>
                                    <a:pt x="1260" y="219"/>
                                  </a:lnTo>
                                  <a:lnTo>
                                    <a:pt x="1260" y="70"/>
                                  </a:lnTo>
                                  <a:lnTo>
                                    <a:pt x="1263" y="58"/>
                                  </a:lnTo>
                                  <a:lnTo>
                                    <a:pt x="1269" y="48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52280" cy="290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" h="16">
                                  <a:moveTo>
                                    <a:pt x="1305" y="375"/>
                                  </a:moveTo>
                                  <a:lnTo>
                                    <a:pt x="1245" y="375"/>
                                  </a:lnTo>
                                  <a:lnTo>
                                    <a:pt x="1250" y="385"/>
                                  </a:lnTo>
                                  <a:lnTo>
                                    <a:pt x="1259" y="391"/>
                                  </a:lnTo>
                                  <a:lnTo>
                                    <a:pt x="1292" y="391"/>
                                  </a:lnTo>
                                  <a:lnTo>
                                    <a:pt x="1305" y="379"/>
                                  </a:lnTo>
                                  <a:lnTo>
                                    <a:pt x="1305" y="375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1920" y="117360"/>
                            <a:ext cx="235440" cy="356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35440" cy="356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7" h="418">
                                  <a:moveTo>
                                    <a:pt x="1399" y="48"/>
                                  </a:moveTo>
                                  <a:lnTo>
                                    <a:pt x="1328" y="48"/>
                                  </a:lnTo>
                                  <a:lnTo>
                                    <a:pt x="1307" y="55"/>
                                  </a:lnTo>
                                  <a:lnTo>
                                    <a:pt x="1295" y="73"/>
                                  </a:lnTo>
                                  <a:lnTo>
                                    <a:pt x="1294" y="219"/>
                                  </a:lnTo>
                                  <a:lnTo>
                                    <a:pt x="1301" y="239"/>
                                  </a:lnTo>
                                  <a:lnTo>
                                    <a:pt x="1319" y="251"/>
                                  </a:lnTo>
                                  <a:lnTo>
                                    <a:pt x="1340" y="253"/>
                                  </a:lnTo>
                                  <a:lnTo>
                                    <a:pt x="1340" y="432"/>
                                  </a:lnTo>
                                  <a:lnTo>
                                    <a:pt x="1347" y="453"/>
                                  </a:lnTo>
                                  <a:lnTo>
                                    <a:pt x="1365" y="465"/>
                                  </a:lnTo>
                                  <a:lnTo>
                                    <a:pt x="1382" y="466"/>
                                  </a:lnTo>
                                  <a:lnTo>
                                    <a:pt x="1396" y="466"/>
                                  </a:lnTo>
                                  <a:lnTo>
                                    <a:pt x="1407" y="458"/>
                                  </a:lnTo>
                                  <a:lnTo>
                                    <a:pt x="1413" y="446"/>
                                  </a:lnTo>
                                  <a:lnTo>
                                    <a:pt x="1481" y="446"/>
                                  </a:lnTo>
                                  <a:lnTo>
                                    <a:pt x="1484" y="442"/>
                                  </a:lnTo>
                                  <a:lnTo>
                                    <a:pt x="1485" y="253"/>
                                  </a:lnTo>
                                  <a:lnTo>
                                    <a:pt x="1498" y="253"/>
                                  </a:lnTo>
                                  <a:lnTo>
                                    <a:pt x="1519" y="246"/>
                                  </a:lnTo>
                                  <a:lnTo>
                                    <a:pt x="1531" y="228"/>
                                  </a:lnTo>
                                  <a:lnTo>
                                    <a:pt x="1531" y="149"/>
                                  </a:lnTo>
                                  <a:lnTo>
                                    <a:pt x="1413" y="149"/>
                                  </a:lnTo>
                                  <a:lnTo>
                                    <a:pt x="1389" y="129"/>
                                  </a:lnTo>
                                  <a:lnTo>
                                    <a:pt x="1399" y="48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76120" y="464760"/>
                            <a:ext cx="59040" cy="7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9040" cy="7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8" h="20">
                                  <a:moveTo>
                                    <a:pt x="1481" y="446"/>
                                  </a:moveTo>
                                  <a:lnTo>
                                    <a:pt x="1413" y="446"/>
                                  </a:lnTo>
                                  <a:lnTo>
                                    <a:pt x="1418" y="458"/>
                                  </a:lnTo>
                                  <a:lnTo>
                                    <a:pt x="1430" y="466"/>
                                  </a:lnTo>
                                  <a:lnTo>
                                    <a:pt x="1451" y="466"/>
                                  </a:lnTo>
                                  <a:lnTo>
                                    <a:pt x="1472" y="459"/>
                                  </a:lnTo>
                                  <a:lnTo>
                                    <a:pt x="1481" y="446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76120" y="117360"/>
                            <a:ext cx="112320" cy="788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1232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9" h="101">
                                  <a:moveTo>
                                    <a:pt x="1498" y="48"/>
                                  </a:moveTo>
                                  <a:lnTo>
                                    <a:pt x="1427" y="48"/>
                                  </a:lnTo>
                                  <a:lnTo>
                                    <a:pt x="1437" y="129"/>
                                  </a:lnTo>
                                  <a:lnTo>
                                    <a:pt x="1413" y="149"/>
                                  </a:lnTo>
                                  <a:lnTo>
                                    <a:pt x="1531" y="149"/>
                                  </a:lnTo>
                                  <a:lnTo>
                                    <a:pt x="1532" y="82"/>
                                  </a:lnTo>
                                  <a:lnTo>
                                    <a:pt x="1525" y="61"/>
                                  </a:lnTo>
                                  <a:lnTo>
                                    <a:pt x="1507" y="49"/>
                                  </a:lnTo>
                                  <a:lnTo>
                                    <a:pt x="1498" y="48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11320" y="0"/>
                            <a:ext cx="115560" cy="95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15560" cy="95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2" h="120">
                                  <a:moveTo>
                                    <a:pt x="1405" y="-87"/>
                                  </a:moveTo>
                                  <a:lnTo>
                                    <a:pt x="1383" y="-80"/>
                                  </a:lnTo>
                                  <a:lnTo>
                                    <a:pt x="1367" y="-67"/>
                                  </a:lnTo>
                                  <a:lnTo>
                                    <a:pt x="1355" y="-48"/>
                                  </a:lnTo>
                                  <a:lnTo>
                                    <a:pt x="1351" y="-26"/>
                                  </a:lnTo>
                                  <a:lnTo>
                                    <a:pt x="1351" y="-23"/>
                                  </a:lnTo>
                                  <a:lnTo>
                                    <a:pt x="1404" y="31"/>
                                  </a:lnTo>
                                  <a:lnTo>
                                    <a:pt x="1432" y="33"/>
                                  </a:lnTo>
                                  <a:lnTo>
                                    <a:pt x="1449" y="23"/>
                                  </a:lnTo>
                                  <a:lnTo>
                                    <a:pt x="1462" y="8"/>
                                  </a:lnTo>
                                  <a:lnTo>
                                    <a:pt x="1471" y="-14"/>
                                  </a:lnTo>
                                  <a:lnTo>
                                    <a:pt x="1473" y="-41"/>
                                  </a:lnTo>
                                  <a:lnTo>
                                    <a:pt x="1464" y="-59"/>
                                  </a:lnTo>
                                  <a:lnTo>
                                    <a:pt x="1450" y="-74"/>
                                  </a:lnTo>
                                  <a:lnTo>
                                    <a:pt x="1430" y="-84"/>
                                  </a:lnTo>
                                  <a:lnTo>
                                    <a:pt x="1405" y="-87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1pt;margin-top:-20.55pt;width:43.05pt;height:37.35pt" coordorigin="1020,-411" coordsize="861,747">
                <v:group id="shape_0" style="position:absolute;left:1659;top:-378;width:141;height:124">
                  <v:shape id="shape_0" coordorigin="1537,-63" coordsize="97,101" fillcolor="#ab4e5c" stroked="f" style="position:absolute;left:1659;top:-378;width:140;height:123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</v:group>
                <v:group id="shape_0" style="position:absolute;left:1641;top:-226;width:240;height:457">
                  <v:shape id="shape_0" coordorigin="1526,48" coordsize="157,343" fillcolor="#ab4e5c" stroked="f" style="position:absolute;left:1641;top:-226;width:239;height:456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526,48" coordsize="157,343" fillcolor="#ab4e5c" stroked="f" style="position:absolute;left:1641;top:-226;width:239;height:456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</v:group>
                <v:group id="shape_0" style="position:absolute;left:1100;top:-378;width:141;height:124">
                  <v:shape id="shape_0" coordorigin="1197,-63" coordsize="97,101" fillcolor="#ab4e5c" stroked="f" style="position:absolute;left:1100;top:-378;width:140;height:123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</v:group>
                <v:group id="shape_0" style="position:absolute;left:1020;top:-226;width:240;height:457">
                  <v:shape id="shape_0" coordorigin="1148,48" coordsize="157,343" fillcolor="#ab4e5c" stroked="f" style="position:absolute;left:1020;top:-226;width:239;height:456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148,48" coordsize="157,343" fillcolor="#ab4e5c" stroked="f" style="position:absolute;left:1020;top:-226;width:239;height:456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</v:group>
                <v:group id="shape_0" style="position:absolute;left:1259;top:-226;width:371;height:562">
                  <v:shape id="shape_0" coordorigin="1294,48" coordsize="237,419" fillcolor="#ab4e5c" stroked="f" style="position:absolute;left:1259;top:-226;width:370;height:561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</v:group>
                <v:group id="shape_0" style="position:absolute;left:1455;top:321;width:93;height:12">
                  <v:shape id="shape_0" coordorigin="1413,446" coordsize="68,20" fillcolor="#ab4e5c" stroked="f" style="position:absolute;left:1455;top:321;width:92;height:11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</v:group>
                <v:group id="shape_0" style="position:absolute;left:1455;top:-226;width:177;height:124">
                  <v:shape id="shape_0" coordorigin="1413,48" coordsize="119,101" fillcolor="#ab4e5c" stroked="f" style="position:absolute;left:1455;top:-226;width:176;height:123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</v:group>
                <v:group id="shape_0" style="position:absolute;left:1353;top:-411;width:182;height:150">
                  <v:shape id="shape_0" coordorigin="1351,-87" coordsize="122,120" fillcolor="#ab4e5c" stroked="f" style="position:absolute;left:1353;top:-411;width:181;height:149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</v:group>
              </v:group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">
                <wp:simplePos x="0" y="0"/>
                <wp:positionH relativeFrom="column">
                  <wp:posOffset>-650875</wp:posOffset>
                </wp:positionH>
                <wp:positionV relativeFrom="paragraph">
                  <wp:posOffset>-652145</wp:posOffset>
                </wp:positionV>
                <wp:extent cx="915035" cy="85661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60" h="1960">
                              <a:moveTo>
                                <a:pt x="0" y="0"/>
                              </a:moveTo>
                              <a:lnTo>
                                <a:pt x="0" y="1960"/>
                              </a:lnTo>
                              <a:lnTo>
                                <a:pt x="196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b4e5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ab4e5c" stroked="f" style="position:absolute;margin-left:-51.25pt;margin-top:-51.35pt;width:71.95pt;height:67.35pt">
                <w10:wrap type="none"/>
                <v:fill o:detectmouseclick="t" type="solid" color2="#54b1a3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  <w:bCs/>
          <w:color w:val="AB4E5C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B4E5C"/>
          <w:sz w:val="28"/>
          <w:szCs w:val="28"/>
        </w:rPr>
        <w:t xml:space="preserve">             </w:t>
      </w:r>
      <w:r>
        <w:rPr>
          <w:rFonts w:eastAsia="Times New Roman" w:cs="Times New Roman" w:ascii="Times New Roman" w:hAnsi="Times New Roman"/>
          <w:b/>
          <w:bCs/>
          <w:color w:val="AB4E5C"/>
          <w:sz w:val="28"/>
          <w:szCs w:val="28"/>
        </w:rPr>
        <w:t>EMPLOYERS</w:t>
      </w:r>
      <w:r>
        <w:rPr>
          <w:rFonts w:eastAsia="Georgia" w:cs="Times New Roman" w:ascii="Times New Roman" w:hAnsi="Times New Roman"/>
          <w:b/>
          <w:bCs/>
          <w:color w:val="AB4E5C"/>
          <w:spacing w:val="41"/>
          <w:sz w:val="28"/>
          <w:szCs w:val="28"/>
        </w:rPr>
        <w:t xml:space="preserve"> &amp; EXPERIENCE</w:t>
      </w:r>
    </w:p>
    <w:p>
      <w:pPr>
        <w:pStyle w:val="Normal"/>
        <w:spacing w:lineRule="auto" w:line="240" w:before="0" w:after="0"/>
        <w:rPr>
          <w:rFonts w:ascii="Times New Roman" w:hAnsi="Times New Roman" w:eastAsia="Georgia" w:cs="Times New Roman"/>
          <w:b/>
          <w:b/>
          <w:bCs/>
          <w:color w:val="000000"/>
          <w:spacing w:val="-1"/>
          <w:sz w:val="24"/>
          <w:szCs w:val="24"/>
        </w:rPr>
      </w:pPr>
      <w:r>
        <w:rPr>
          <w:rFonts w:eastAsia="Georgia" w:cs="Times New Roman" w:ascii="Times New Roman" w:hAnsi="Times New Roman"/>
          <w:b/>
          <w:bCs/>
          <w:color w:val="000000"/>
          <w:spacing w:val="-1"/>
          <w:sz w:val="24"/>
          <w:szCs w:val="24"/>
        </w:rPr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Georgia" w:cs="Times New Roman"/>
          <w:color w:val="000000"/>
          <w:spacing w:val="-1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pacing w:val="-1"/>
          <w:sz w:val="24"/>
          <w:szCs w:val="24"/>
        </w:rPr>
        <w:t>Worked as a Sales  Executive From 1 June  2011  till December 2012 in Inway- Mas Enterprises (Car Polishing products).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Georgia" w:cs="Times New Roman"/>
          <w:color w:val="000000"/>
          <w:spacing w:val="-1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pacing w:val="-1"/>
          <w:sz w:val="24"/>
          <w:szCs w:val="24"/>
        </w:rPr>
        <w:t>Worked as a Sales Executive From January 2013 till February 2015 in T.S. Traders(Supplier of Construction Materials).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Georgia" w:cs="Times New Roman"/>
          <w:color w:val="000000"/>
          <w:spacing w:val="-1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pacing w:val="-1"/>
          <w:sz w:val="24"/>
          <w:szCs w:val="24"/>
        </w:rPr>
        <w:t>Worked as a Business Development Executive From April 2015 to September 2017 in Vippro Enterprises(Contractor of Civil ,Electrical and Supplier of Electrical Products).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Georgia" w:cs="Times New Roman"/>
          <w:color w:val="000000"/>
          <w:spacing w:val="-1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pacing w:val="-1"/>
          <w:sz w:val="24"/>
          <w:szCs w:val="24"/>
        </w:rPr>
      </w:r>
    </w:p>
    <w:p>
      <w:pPr>
        <w:pStyle w:val="Normal"/>
        <w:spacing w:lineRule="auto" w:line="240" w:before="0" w:after="0"/>
        <w:ind w:left="630" w:hanging="0"/>
        <w:rPr>
          <w:rFonts w:ascii="Times New Roman" w:hAnsi="Times New Roman" w:eastAsia="Georgia" w:cs="Times New Roman"/>
          <w:color w:val="000000"/>
          <w:spacing w:val="-1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pacing w:val="-1"/>
          <w:sz w:val="24"/>
          <w:szCs w:val="24"/>
        </w:rPr>
      </w:r>
    </w:p>
    <w:p>
      <w:pPr>
        <w:pStyle w:val="Normal"/>
        <w:spacing w:lineRule="exact" w:line="311" w:before="29" w:after="0"/>
        <w:ind w:left="849" w:right="-20" w:hanging="0"/>
        <w:rPr>
          <w:rFonts w:ascii="Times New Roman" w:hAnsi="Times New Roman" w:eastAsia="Georgia" w:cs="Times New Roman"/>
          <w:b/>
          <w:b/>
          <w:bCs/>
          <w:color w:val="AB4E5C"/>
          <w:spacing w:val="-1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pacing w:val="-1"/>
          <w:sz w:val="28"/>
          <w:szCs w:val="28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page">
                  <wp:posOffset>647700</wp:posOffset>
                </wp:positionH>
                <wp:positionV relativeFrom="paragraph">
                  <wp:posOffset>89535</wp:posOffset>
                </wp:positionV>
                <wp:extent cx="467360" cy="39814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397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66560" cy="39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1" h="189">
                                <a:moveTo>
                                  <a:pt x="1161" y="153"/>
                                </a:moveTo>
                                <a:lnTo>
                                  <a:pt x="1162" y="317"/>
                                </a:lnTo>
                                <a:lnTo>
                                  <a:pt x="1174" y="335"/>
                                </a:lnTo>
                                <a:lnTo>
                                  <a:pt x="1194" y="342"/>
                                </a:lnTo>
                                <a:lnTo>
                                  <a:pt x="1547" y="341"/>
                                </a:lnTo>
                                <a:lnTo>
                                  <a:pt x="1565" y="329"/>
                                </a:lnTo>
                                <a:lnTo>
                                  <a:pt x="1572" y="308"/>
                                </a:lnTo>
                                <a:lnTo>
                                  <a:pt x="1572" y="245"/>
                                </a:lnTo>
                                <a:lnTo>
                                  <a:pt x="1343" y="245"/>
                                </a:lnTo>
                                <a:lnTo>
                                  <a:pt x="1335" y="238"/>
                                </a:lnTo>
                                <a:lnTo>
                                  <a:pt x="1335" y="198"/>
                                </a:lnTo>
                                <a:lnTo>
                                  <a:pt x="1330" y="197"/>
                                </a:lnTo>
                                <a:lnTo>
                                  <a:pt x="1324" y="196"/>
                                </a:lnTo>
                                <a:lnTo>
                                  <a:pt x="1161" y="153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66560" cy="39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2" h="92">
                                <a:moveTo>
                                  <a:pt x="1572" y="153"/>
                                </a:moveTo>
                                <a:lnTo>
                                  <a:pt x="1409" y="196"/>
                                </a:lnTo>
                                <a:lnTo>
                                  <a:pt x="1403" y="197"/>
                                </a:lnTo>
                                <a:lnTo>
                                  <a:pt x="1398" y="198"/>
                                </a:lnTo>
                                <a:lnTo>
                                  <a:pt x="1398" y="238"/>
                                </a:lnTo>
                                <a:lnTo>
                                  <a:pt x="1390" y="245"/>
                                </a:lnTo>
                                <a:lnTo>
                                  <a:pt x="1572" y="245"/>
                                </a:lnTo>
                                <a:lnTo>
                                  <a:pt x="1572" y="153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66560" cy="39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1" h="208">
                                <a:moveTo>
                                  <a:pt x="1473" y="-26"/>
                                </a:moveTo>
                                <a:lnTo>
                                  <a:pt x="1429" y="-26"/>
                                </a:lnTo>
                                <a:lnTo>
                                  <a:pt x="1440" y="-16"/>
                                </a:lnTo>
                                <a:lnTo>
                                  <a:pt x="1440" y="21"/>
                                </a:lnTo>
                                <a:lnTo>
                                  <a:pt x="1194" y="21"/>
                                </a:lnTo>
                                <a:lnTo>
                                  <a:pt x="1174" y="28"/>
                                </a:lnTo>
                                <a:lnTo>
                                  <a:pt x="1162" y="46"/>
                                </a:lnTo>
                                <a:lnTo>
                                  <a:pt x="1161" y="134"/>
                                </a:lnTo>
                                <a:lnTo>
                                  <a:pt x="1323" y="177"/>
                                </a:lnTo>
                                <a:lnTo>
                                  <a:pt x="1343" y="181"/>
                                </a:lnTo>
                                <a:lnTo>
                                  <a:pt x="1363" y="182"/>
                                </a:lnTo>
                                <a:lnTo>
                                  <a:pt x="1383" y="182"/>
                                </a:lnTo>
                                <a:lnTo>
                                  <a:pt x="1402" y="178"/>
                                </a:lnTo>
                                <a:lnTo>
                                  <a:pt x="1572" y="134"/>
                                </a:lnTo>
                                <a:lnTo>
                                  <a:pt x="1572" y="54"/>
                                </a:lnTo>
                                <a:lnTo>
                                  <a:pt x="1565" y="33"/>
                                </a:lnTo>
                                <a:lnTo>
                                  <a:pt x="1547" y="22"/>
                                </a:lnTo>
                                <a:lnTo>
                                  <a:pt x="1476" y="21"/>
                                </a:lnTo>
                                <a:lnTo>
                                  <a:pt x="1476" y="-17"/>
                                </a:lnTo>
                                <a:lnTo>
                                  <a:pt x="1473" y="-26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66560" cy="39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5" h="83">
                                <a:moveTo>
                                  <a:pt x="1303" y="-62"/>
                                </a:moveTo>
                                <a:lnTo>
                                  <a:pt x="1281" y="-56"/>
                                </a:lnTo>
                                <a:lnTo>
                                  <a:pt x="1265" y="-42"/>
                                </a:lnTo>
                                <a:lnTo>
                                  <a:pt x="1258" y="-21"/>
                                </a:lnTo>
                                <a:lnTo>
                                  <a:pt x="1258" y="21"/>
                                </a:lnTo>
                                <a:lnTo>
                                  <a:pt x="1294" y="21"/>
                                </a:lnTo>
                                <a:lnTo>
                                  <a:pt x="1294" y="-16"/>
                                </a:lnTo>
                                <a:lnTo>
                                  <a:pt x="1304" y="-26"/>
                                </a:lnTo>
                                <a:lnTo>
                                  <a:pt x="1473" y="-26"/>
                                </a:lnTo>
                                <a:lnTo>
                                  <a:pt x="1470" y="-38"/>
                                </a:lnTo>
                                <a:lnTo>
                                  <a:pt x="1456" y="-54"/>
                                </a:lnTo>
                                <a:lnTo>
                                  <a:pt x="1435" y="-62"/>
                                </a:lnTo>
                                <a:lnTo>
                                  <a:pt x="1303" y="-62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1pt;margin-top:7.05pt;width:36.75pt;height:31.3pt" coordorigin="1020,141" coordsize="735,626">
                <v:shape id="shape_0" coordorigin="1161,-62" coordsize="411,404" fillcolor="#ab4e5c" stroked="f" style="position:absolute;left:1020;top:141;width:734;height:625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61,-62" coordsize="411,404" fillcolor="#ab4e5c" stroked="f" style="position:absolute;left:1020;top:141;width:734;height:625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61,-62" coordsize="411,404" fillcolor="#ab4e5c" stroked="f" style="position:absolute;left:1020;top:141;width:734;height:625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61,-62" coordsize="411,404" fillcolor="#ab4e5c" stroked="f" style="position:absolute;left:1020;top:141;width:734;height:625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1" allowOverlap="1" relativeHeight="21">
                <wp:simplePos x="0" y="0"/>
                <wp:positionH relativeFrom="column">
                  <wp:posOffset>-101600</wp:posOffset>
                </wp:positionH>
                <wp:positionV relativeFrom="paragraph">
                  <wp:posOffset>23495</wp:posOffset>
                </wp:positionV>
                <wp:extent cx="6418580" cy="6604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080" cy="65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8080" cy="6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51" h="0">
                                <a:moveTo>
                                  <a:pt x="1130" y="903"/>
                                </a:moveTo>
                                <a:lnTo>
                                  <a:pt x="10781" y="90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ebaca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8pt;margin-top:1.85pt;width:505.35pt;height:5.15pt" coordorigin="-160,37" coordsize="10107,103">
                <v:shape id="shape_0" coordorigin="1130,903" coordsize="9651,0" stroked="t" style="position:absolute;left:-160;top:37;width:10106;height:102">
                  <w10:wrap type="none"/>
                  <v:fill o:detectmouseclick="t" on="false"/>
                  <v:stroke color="#ebacae" weight="9000" joinstyle="round" endcap="square"/>
                </v:shape>
              </v:group>
            </w:pict>
          </mc:Fallback>
        </mc:AlternateContent>
      </w:r>
    </w:p>
    <w:p>
      <w:pPr>
        <w:pStyle w:val="Normal"/>
        <w:spacing w:lineRule="exact" w:line="311" w:before="29" w:after="0"/>
        <w:ind w:left="849" w:right="-20" w:hanging="0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B4E5C"/>
          <w:sz w:val="28"/>
          <w:szCs w:val="28"/>
        </w:rPr>
        <w:t xml:space="preserve">  </w:t>
      </w: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</w:rPr>
        <w:t>COMPUTER KNOWLEDGE</w:t>
      </w:r>
    </w:p>
    <w:p>
      <w:pPr>
        <w:pStyle w:val="Normal"/>
        <w:spacing w:lineRule="exact" w:line="311" w:before="29" w:after="0"/>
        <w:ind w:left="849" w:right="-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216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Proficient in use of MS Office (MS Word, MS Excel, Power Point).</w:t>
      </w:r>
    </w:p>
    <w:p>
      <w:pPr>
        <w:pStyle w:val="Normal"/>
        <w:numPr>
          <w:ilvl w:val="0"/>
          <w:numId w:val="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216" w:hanging="0"/>
        <w:rPr/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20">
                <wp:simplePos x="0" y="0"/>
                <wp:positionH relativeFrom="column">
                  <wp:posOffset>-90805</wp:posOffset>
                </wp:positionH>
                <wp:positionV relativeFrom="paragraph">
                  <wp:posOffset>122555</wp:posOffset>
                </wp:positionV>
                <wp:extent cx="6485255" cy="14224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4680" cy="141480"/>
                        </a:xfrm>
                      </wpg:grpSpPr>
                      <wps:wsp>
                        <wps:cNvSpPr/>
                        <wps:spPr>
                          <a:xfrm flipV="1">
                            <a:off x="0" y="-141480"/>
                            <a:ext cx="6484680" cy="14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51" h="0">
                                <a:moveTo>
                                  <a:pt x="1130" y="903"/>
                                </a:moveTo>
                                <a:lnTo>
                                  <a:pt x="10781" y="90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ebaca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7.15pt;margin-top:9.6pt;width:510.6pt;height:11.15pt" coordorigin="-143,192" coordsize="10212,223">
                <v:shape id="shape_0" coordorigin="1130,903" coordsize="9651,0" stroked="t" style="position:absolute;left:-143;top:193;width:10211;height:222;flip:y">
                  <w10:wrap type="none"/>
                  <v:fill o:detectmouseclick="t" on="false"/>
                  <v:stroke color="#ebacae" weight="9000" joinstyle="round" endcap="square"/>
                </v:shape>
              </v:group>
            </w:pict>
          </mc:Fallback>
        </mc:AlternateContent>
      </w:r>
      <w:r>
        <w:rPr>
          <w:rFonts w:eastAsia="Georgia" w:cs="Times New Roman" w:ascii="Times New Roman" w:hAnsi="Times New Roman"/>
          <w:color w:val="000000"/>
          <w:sz w:val="24"/>
          <w:szCs w:val="24"/>
        </w:rPr>
        <w:t>P</w:t>
      </w:r>
      <w:r>
        <w:rPr>
          <w:rFonts w:eastAsia="Georgia" w:cs="Times New Roman" w:ascii="Times New Roman" w:hAnsi="Times New Roman"/>
          <w:color w:val="000000"/>
          <w:sz w:val="24"/>
          <w:szCs w:val="24"/>
        </w:rPr>
        <w:t>roficient in use of Internet.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216" w:hanging="0"/>
        <w:rPr/>
      </w:pPr>
      <w:r>
        <w:rPr/>
        <mc:AlternateContent>
          <mc:Choice Requires="wpg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page">
                  <wp:posOffset>647700</wp:posOffset>
                </wp:positionH>
                <wp:positionV relativeFrom="paragraph">
                  <wp:posOffset>78105</wp:posOffset>
                </wp:positionV>
                <wp:extent cx="547370" cy="44132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840" cy="440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6840" cy="440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8" h="222">
                                <a:moveTo>
                                  <a:pt x="1236" y="125"/>
                                </a:moveTo>
                                <a:lnTo>
                                  <a:pt x="1182" y="161"/>
                                </a:lnTo>
                                <a:lnTo>
                                  <a:pt x="1150" y="213"/>
                                </a:lnTo>
                                <a:lnTo>
                                  <a:pt x="1143" y="255"/>
                                </a:lnTo>
                                <a:lnTo>
                                  <a:pt x="1146" y="272"/>
                                </a:lnTo>
                                <a:lnTo>
                                  <a:pt x="1184" y="325"/>
                                </a:lnTo>
                                <a:lnTo>
                                  <a:pt x="1260" y="342"/>
                                </a:lnTo>
                                <a:lnTo>
                                  <a:pt x="1323" y="347"/>
                                </a:lnTo>
                                <a:lnTo>
                                  <a:pt x="1345" y="347"/>
                                </a:lnTo>
                                <a:lnTo>
                                  <a:pt x="1408" y="342"/>
                                </a:lnTo>
                                <a:lnTo>
                                  <a:pt x="1483" y="325"/>
                                </a:lnTo>
                                <a:lnTo>
                                  <a:pt x="1511" y="300"/>
                                </a:lnTo>
                                <a:lnTo>
                                  <a:pt x="1334" y="300"/>
                                </a:lnTo>
                                <a:lnTo>
                                  <a:pt x="1302" y="248"/>
                                </a:lnTo>
                                <a:lnTo>
                                  <a:pt x="1306" y="166"/>
                                </a:lnTo>
                                <a:lnTo>
                                  <a:pt x="1286" y="159"/>
                                </a:lnTo>
                                <a:lnTo>
                                  <a:pt x="1268" y="150"/>
                                </a:lnTo>
                                <a:lnTo>
                                  <a:pt x="1251" y="139"/>
                                </a:lnTo>
                                <a:lnTo>
                                  <a:pt x="1236" y="125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46840" cy="440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0" h="167">
                                <a:moveTo>
                                  <a:pt x="1421" y="133"/>
                                </a:moveTo>
                                <a:lnTo>
                                  <a:pt x="1406" y="146"/>
                                </a:lnTo>
                                <a:lnTo>
                                  <a:pt x="1388" y="156"/>
                                </a:lnTo>
                                <a:lnTo>
                                  <a:pt x="1369" y="164"/>
                                </a:lnTo>
                                <a:lnTo>
                                  <a:pt x="1348" y="168"/>
                                </a:lnTo>
                                <a:lnTo>
                                  <a:pt x="1366" y="248"/>
                                </a:lnTo>
                                <a:lnTo>
                                  <a:pt x="1334" y="300"/>
                                </a:lnTo>
                                <a:lnTo>
                                  <a:pt x="1511" y="300"/>
                                </a:lnTo>
                                <a:lnTo>
                                  <a:pt x="1513" y="296"/>
                                </a:lnTo>
                                <a:lnTo>
                                  <a:pt x="1519" y="279"/>
                                </a:lnTo>
                                <a:lnTo>
                                  <a:pt x="1523" y="258"/>
                                </a:lnTo>
                                <a:lnTo>
                                  <a:pt x="1524" y="233"/>
                                </a:lnTo>
                                <a:lnTo>
                                  <a:pt x="1519" y="214"/>
                                </a:lnTo>
                                <a:lnTo>
                                  <a:pt x="1485" y="164"/>
                                </a:lnTo>
                                <a:lnTo>
                                  <a:pt x="1445" y="141"/>
                                </a:lnTo>
                                <a:lnTo>
                                  <a:pt x="1421" y="133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46840" cy="440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93">
                                <a:moveTo>
                                  <a:pt x="1334" y="-55"/>
                                </a:moveTo>
                                <a:lnTo>
                                  <a:pt x="1272" y="-32"/>
                                </a:lnTo>
                                <a:lnTo>
                                  <a:pt x="1240" y="25"/>
                                </a:lnTo>
                                <a:lnTo>
                                  <a:pt x="1237" y="50"/>
                                </a:lnTo>
                                <a:lnTo>
                                  <a:pt x="1241" y="70"/>
                                </a:lnTo>
                                <a:lnTo>
                                  <a:pt x="1279" y="119"/>
                                </a:lnTo>
                                <a:lnTo>
                                  <a:pt x="1347" y="138"/>
                                </a:lnTo>
                                <a:lnTo>
                                  <a:pt x="1367" y="133"/>
                                </a:lnTo>
                                <a:lnTo>
                                  <a:pt x="1412" y="94"/>
                                </a:lnTo>
                                <a:lnTo>
                                  <a:pt x="1429" y="22"/>
                                </a:lnTo>
                                <a:lnTo>
                                  <a:pt x="1422" y="1"/>
                                </a:lnTo>
                                <a:lnTo>
                                  <a:pt x="1377" y="-45"/>
                                </a:lnTo>
                                <a:lnTo>
                                  <a:pt x="1334" y="-55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1pt;margin-top:6.15pt;width:43.05pt;height:34.7pt" coordorigin="1020,123" coordsize="861,694">
                <v:shape id="shape_0" coordorigin="1143,-55" coordsize="381,402" fillcolor="#ab4e5c" stroked="f" style="position:absolute;left:1020;top:123;width:860;height:693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43,-55" coordsize="381,402" fillcolor="#ab4e5c" stroked="f" style="position:absolute;left:1020;top:123;width:860;height:693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43,-55" coordsize="381,402" fillcolor="#ab4e5c" stroked="f" style="position:absolute;left:1020;top:123;width:860;height:693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spacing w:lineRule="exact" w:line="311" w:before="29" w:after="0"/>
        <w:ind w:right="-20" w:hanging="0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B4E5C"/>
          <w:sz w:val="28"/>
          <w:szCs w:val="28"/>
        </w:rPr>
        <w:t xml:space="preserve">               </w:t>
      </w: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</w:rPr>
        <w:t xml:space="preserve">PERSONALITY TRAITS     </w:t>
      </w:r>
    </w:p>
    <w:p>
      <w:pPr>
        <w:pStyle w:val="Normal"/>
        <w:spacing w:lineRule="exact" w:line="311" w:before="29" w:after="0"/>
        <w:ind w:right="-20" w:hanging="0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220" w:hanging="0"/>
        <w:rPr/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Good communication skills in written and verbal both.</w:t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22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Excellent presentation and interpersonal skills.</w:t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22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Strong motivational and leadership skills.</w:t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22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Ability in working with team as well as individually.</w:t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22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Ability to produce quality result in pressure situation.</w:t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22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Strong numerical acumen and having remarkable logical and analytical skills.</w:t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220" w:hanging="0"/>
        <w:rPr>
          <w:rFonts w:ascii="Times New Roman" w:hAnsi="Times New Roman" w:eastAsia="Georgia" w:cs="Times New Roman"/>
          <w:color w:val="58524E"/>
          <w:sz w:val="0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Uses initiatives to develop effective solution to problems.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ascii="Times New Roman" w:hAnsi="Times New Roman" w:eastAsia="Georgia" w:cs="Times New Roman"/>
          <w:color w:val="58524E"/>
          <w:sz w:val="0"/>
          <w:szCs w:val="24"/>
        </w:rPr>
      </w:pPr>
      <w:r>
        <w:rPr>
          <w:rFonts w:eastAsia="Georgia" w:cs="Times New Roman" w:ascii="Times New Roman" w:hAnsi="Times New Roman"/>
          <w:color w:val="58524E"/>
          <w:sz w:val="0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20" w:hanging="0"/>
        <w:rPr>
          <w:rFonts w:ascii="Times New Roman" w:hAnsi="Times New Roman" w:eastAsia="Georgia" w:cs="Times New Roman"/>
          <w:color w:val="58524E"/>
          <w:sz w:val="0"/>
          <w:szCs w:val="24"/>
        </w:rPr>
      </w:pPr>
      <w:r>
        <w:rPr>
          <w:rFonts w:eastAsia="Georgia" w:cs="Times New Roman" w:ascii="Times New Roman" w:hAnsi="Times New Roman"/>
          <w:color w:val="58524E"/>
          <w:sz w:val="0"/>
          <w:szCs w:val="24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</w:rPr>
        <mc:AlternateContent>
          <mc:Choice Requires="wpg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page">
                  <wp:posOffset>607695</wp:posOffset>
                </wp:positionH>
                <wp:positionV relativeFrom="paragraph">
                  <wp:posOffset>44450</wp:posOffset>
                </wp:positionV>
                <wp:extent cx="478155" cy="48831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60" cy="487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7360" cy="487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48" h="427">
                                <a:moveTo>
                                  <a:pt x="1388" y="-71"/>
                                </a:moveTo>
                                <a:lnTo>
                                  <a:pt x="1376" y="-71"/>
                                </a:lnTo>
                                <a:lnTo>
                                  <a:pt x="1315" y="53"/>
                                </a:lnTo>
                                <a:lnTo>
                                  <a:pt x="1311" y="60"/>
                                </a:lnTo>
                                <a:lnTo>
                                  <a:pt x="1305" y="64"/>
                                </a:lnTo>
                                <a:lnTo>
                                  <a:pt x="1161" y="85"/>
                                </a:lnTo>
                                <a:lnTo>
                                  <a:pt x="1158" y="97"/>
                                </a:lnTo>
                                <a:lnTo>
                                  <a:pt x="1262" y="198"/>
                                </a:lnTo>
                                <a:lnTo>
                                  <a:pt x="1264" y="205"/>
                                </a:lnTo>
                                <a:lnTo>
                                  <a:pt x="1241" y="340"/>
                                </a:lnTo>
                                <a:lnTo>
                                  <a:pt x="1240" y="349"/>
                                </a:lnTo>
                                <a:lnTo>
                                  <a:pt x="1249" y="356"/>
                                </a:lnTo>
                                <a:lnTo>
                                  <a:pt x="1378" y="288"/>
                                </a:lnTo>
                                <a:lnTo>
                                  <a:pt x="1514" y="288"/>
                                </a:lnTo>
                                <a:lnTo>
                                  <a:pt x="1500" y="205"/>
                                </a:lnTo>
                                <a:lnTo>
                                  <a:pt x="1502" y="198"/>
                                </a:lnTo>
                                <a:lnTo>
                                  <a:pt x="1606" y="97"/>
                                </a:lnTo>
                                <a:lnTo>
                                  <a:pt x="1602" y="85"/>
                                </a:lnTo>
                                <a:lnTo>
                                  <a:pt x="1458" y="64"/>
                                </a:lnTo>
                                <a:lnTo>
                                  <a:pt x="1452" y="60"/>
                                </a:lnTo>
                                <a:lnTo>
                                  <a:pt x="1449" y="53"/>
                                </a:lnTo>
                                <a:lnTo>
                                  <a:pt x="1392" y="-62"/>
                                </a:lnTo>
                                <a:lnTo>
                                  <a:pt x="1388" y="-71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77360" cy="487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8" h="68">
                                <a:moveTo>
                                  <a:pt x="1514" y="288"/>
                                </a:moveTo>
                                <a:lnTo>
                                  <a:pt x="1386" y="288"/>
                                </a:lnTo>
                                <a:lnTo>
                                  <a:pt x="1515" y="356"/>
                                </a:lnTo>
                                <a:lnTo>
                                  <a:pt x="1524" y="349"/>
                                </a:lnTo>
                                <a:lnTo>
                                  <a:pt x="1523" y="340"/>
                                </a:lnTo>
                                <a:lnTo>
                                  <a:pt x="1514" y="288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7.85pt;margin-top:3.5pt;width:37.6pt;height:38.4pt" coordorigin="957,70" coordsize="752,768">
                <v:shape id="shape_0" coordorigin="1158,-71" coordsize="448,427" fillcolor="#ab4e5c" stroked="f" style="position:absolute;left:957;top:70;width:751;height:767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58,-71" coordsize="448,427" fillcolor="#ab4e5c" stroked="f" style="position:absolute;left:957;top:70;width:751;height:767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1" allowOverlap="1" relativeHeight="19">
                <wp:simplePos x="0" y="0"/>
                <wp:positionH relativeFrom="column">
                  <wp:posOffset>-33655</wp:posOffset>
                </wp:positionH>
                <wp:positionV relativeFrom="paragraph">
                  <wp:posOffset>71120</wp:posOffset>
                </wp:positionV>
                <wp:extent cx="6428105" cy="5651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440" cy="55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27440" cy="5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51" h="0">
                                <a:moveTo>
                                  <a:pt x="1130" y="903"/>
                                </a:moveTo>
                                <a:lnTo>
                                  <a:pt x="10781" y="90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ebaca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2.65pt;margin-top:5.6pt;width:506.1pt;height:4.4pt" coordorigin="-53,112" coordsize="10122,88">
                <v:shape id="shape_0" coordorigin="1130,903" coordsize="9651,0" stroked="t" style="position:absolute;left:-53;top:112;width:10121;height:87">
                  <w10:wrap type="none"/>
                  <v:fill o:detectmouseclick="t" on="false"/>
                  <v:stroke color="#ebacae" weight="9000" joinstyle="round" endcap="square"/>
                </v:shape>
              </v:group>
            </w:pict>
          </mc:Fallback>
        </mc:AlternateContent>
      </w:r>
    </w:p>
    <w:p>
      <w:pPr>
        <w:pStyle w:val="Normal"/>
        <w:spacing w:lineRule="exact" w:line="311" w:before="29" w:after="0"/>
        <w:ind w:left="849" w:right="-20" w:hanging="0"/>
        <w:rPr>
          <w:rFonts w:ascii="Times New Roman" w:hAnsi="Times New Roman" w:cs="Times New Roman"/>
          <w:sz w:val="26"/>
          <w:szCs w:val="26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</w:rPr>
        <w:t>KEY RESPONSIBILITIES HANDLED</w:t>
      </w:r>
    </w:p>
    <w:p>
      <w:pPr>
        <w:pStyle w:val="Normal"/>
        <w:spacing w:lineRule="exact" w:line="260" w:before="16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widowControl/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exact" w:line="311" w:before="29" w:after="0"/>
        <w:ind w:left="990" w:right="-20" w:hanging="360"/>
        <w:jc w:val="both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Keeping Healthy Relationship with Clients ,Attending  Conference , Meetings  and Industry  Events.</w:t>
      </w:r>
    </w:p>
    <w:p>
      <w:pPr>
        <w:pStyle w:val="Normal"/>
        <w:widowControl/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exact" w:line="311" w:before="29" w:after="0"/>
        <w:ind w:left="990" w:right="-20" w:hanging="360"/>
        <w:jc w:val="both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Present promote and Sell  Products  to Existing  customers and  Perform Cost Benefit  and needs Analysis of Existing ,Potential Customers to meet their needs.</w:t>
      </w:r>
    </w:p>
    <w:p>
      <w:pPr>
        <w:pStyle w:val="Normal"/>
        <w:widowControl/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exact" w:line="311" w:before="29" w:after="0"/>
        <w:ind w:left="990" w:right="-20" w:hanging="360"/>
        <w:jc w:val="both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Preparing  Power point Presentations and Sales Display. Contacting Clients to Inform them about new developments in the Company Products.</w:t>
      </w:r>
    </w:p>
    <w:p>
      <w:pPr>
        <w:pStyle w:val="Normal"/>
        <w:widowControl/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exact" w:line="311" w:before="29" w:after="0"/>
        <w:ind w:left="990" w:right="-20" w:hanging="360"/>
        <w:jc w:val="both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Ensuring to  Deliver High sales  Volume  and Contacting  and  Meeting   the  Government Civil  Departments  Officials  and Private  Firms to   Develop Business Consistently.</w:t>
      </w:r>
    </w:p>
    <w:p>
      <w:pPr>
        <w:pStyle w:val="Normal"/>
        <w:widowControl/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exact" w:line="311" w:before="29" w:after="0"/>
        <w:ind w:left="990" w:right="-20" w:hanging="360"/>
        <w:jc w:val="both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Bringing new line of business and networking and sales collaborations in alien with the existing portfolio.</w:t>
      </w:r>
    </w:p>
    <w:p>
      <w:pPr>
        <w:pStyle w:val="Normal"/>
        <w:widowControl/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exact" w:line="311" w:before="29" w:after="0"/>
        <w:ind w:left="990" w:right="-20" w:hanging="360"/>
        <w:jc w:val="both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cs="Times New Roman" w:ascii="Times New Roman" w:hAnsi="Times New Roman"/>
          <w:sz w:val="24"/>
          <w:szCs w:val="24"/>
        </w:rPr>
        <w:t>Closing deals follow up   Deliveries by providing supporting Information , Guidance and Follow up  the Existing  Customers and search  for new  contacts.</w:t>
      </w:r>
    </w:p>
    <w:p>
      <w:pPr>
        <w:pStyle w:val="Normal"/>
        <w:widowControl/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exact" w:line="311" w:before="29" w:after="0"/>
        <w:ind w:left="990" w:right="-20" w:hanging="360"/>
        <w:jc w:val="both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Networking among the Real  Estate  Development  Construction Companies and  Coordinating  Sales  Effort with Team  Members  and others Department.</w:t>
      </w:r>
    </w:p>
    <w:p>
      <w:pPr>
        <w:pStyle w:val="Normal"/>
        <w:widowControl/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exact" w:line="311" w:before="29" w:after="0"/>
        <w:ind w:left="990" w:right="-20" w:hanging="360"/>
        <w:jc w:val="both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Deliver Samples to Construction Sites if Needed and follow up with Clients Design Requirements.</w:t>
      </w:r>
    </w:p>
    <w:p>
      <w:pPr>
        <w:pStyle w:val="Normal"/>
        <w:widowControl/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exact" w:line="311" w:before="29" w:after="0"/>
        <w:ind w:left="990" w:right="-20" w:hanging="360"/>
        <w:jc w:val="both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Maintaining   Quality   Service by Establishing   and   Enforcing Organization Standard.</w:t>
      </w:r>
    </w:p>
    <w:p>
      <w:pPr>
        <w:pStyle w:val="Normal"/>
        <w:widowControl/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exact" w:line="311" w:before="29" w:after="0"/>
        <w:ind w:left="990" w:right="-20" w:hanging="360"/>
        <w:jc w:val="both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Preparing Adequate and Complete Supporting Documentation for Submission  in Tenders, Quotations and  Proposals.</w:t>
      </w:r>
    </w:p>
    <w:p>
      <w:pPr>
        <w:pStyle w:val="Normal"/>
        <w:widowControl/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exact" w:line="311" w:before="29" w:after="0"/>
        <w:ind w:left="990" w:right="-20" w:hanging="360"/>
        <w:jc w:val="both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cs="Times New Roman" w:ascii="Times New Roman" w:hAnsi="Times New Roman"/>
          <w:sz w:val="24"/>
          <w:szCs w:val="24"/>
        </w:rPr>
        <w:t>Work closely with the other members of the team to help develop a coherent sales strategy and Monitoring , analyzing market trends and keep up to date market information.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exact" w:line="311" w:before="29" w:after="0"/>
        <w:ind w:left="790" w:right="-20" w:hanging="0"/>
        <w:jc w:val="both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exact" w:line="311" w:before="29" w:after="0"/>
        <w:ind w:left="790" w:right="-20" w:hanging="0"/>
        <w:jc w:val="both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</w:r>
    </w:p>
    <w:p>
      <w:pPr>
        <w:pStyle w:val="Normal"/>
        <w:spacing w:lineRule="exact" w:line="311" w:before="29" w:after="0"/>
        <w:ind w:right="-20" w:hanging="0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46355</wp:posOffset>
                </wp:positionH>
                <wp:positionV relativeFrom="paragraph">
                  <wp:posOffset>160655</wp:posOffset>
                </wp:positionV>
                <wp:extent cx="560705" cy="33147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60" cy="330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0160" cy="33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3" h="187">
                                <a:moveTo>
                                  <a:pt x="1229" y="6394"/>
                                </a:moveTo>
                                <a:lnTo>
                                  <a:pt x="1220" y="6525"/>
                                </a:lnTo>
                                <a:lnTo>
                                  <a:pt x="1279" y="6566"/>
                                </a:lnTo>
                                <a:lnTo>
                                  <a:pt x="1340" y="6580"/>
                                </a:lnTo>
                                <a:lnTo>
                                  <a:pt x="1361" y="6581"/>
                                </a:lnTo>
                                <a:lnTo>
                                  <a:pt x="1383" y="6581"/>
                                </a:lnTo>
                                <a:lnTo>
                                  <a:pt x="1445" y="6572"/>
                                </a:lnTo>
                                <a:lnTo>
                                  <a:pt x="1512" y="6537"/>
                                </a:lnTo>
                                <a:lnTo>
                                  <a:pt x="1513" y="6451"/>
                                </a:lnTo>
                                <a:lnTo>
                                  <a:pt x="1376" y="6451"/>
                                </a:lnTo>
                                <a:lnTo>
                                  <a:pt x="1229" y="6394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0160" cy="33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7" h="56">
                                <a:moveTo>
                                  <a:pt x="1513" y="6395"/>
                                </a:moveTo>
                                <a:lnTo>
                                  <a:pt x="1376" y="6451"/>
                                </a:lnTo>
                                <a:lnTo>
                                  <a:pt x="1513" y="6451"/>
                                </a:lnTo>
                                <a:lnTo>
                                  <a:pt x="1513" y="6395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.65pt;margin-top:12.65pt;width:44.1pt;height:26.05pt" coordorigin="73,253" coordsize="882,521">
                <v:shape id="shape_0" coordorigin="1220,6394" coordsize="294,188" fillcolor="#ab4e5c" stroked="f" style="position:absolute;left:73;top:253;width:881;height:520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220,6394" coordsize="294,188" fillcolor="#ab4e5c" stroked="f" style="position:absolute;left:73;top:253;width:881;height:520">
                  <w10:wrap type="none"/>
                  <v:fill o:detectmouseclick="t" type="solid" color2="#54b1a3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bCs/>
          <w:color w:val="AB4E5C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B4E5C"/>
          <w:sz w:val="28"/>
          <w:szCs w:val="28"/>
        </w:rPr>
        <w:t xml:space="preserve">  </w:t>
      </w:r>
    </w:p>
    <w:p>
      <w:pPr>
        <w:pStyle w:val="Normal"/>
        <w:tabs>
          <w:tab w:val="left" w:pos="1058" w:leader="none"/>
        </w:tabs>
        <w:spacing w:lineRule="auto" w:line="240" w:before="0" w:after="0"/>
        <w:rPr>
          <w:rFonts w:ascii="Times New Roman" w:hAnsi="Times New Roman" w:cs="Times New Roman"/>
          <w:b/>
          <w:b/>
          <w:color w:val="C0504D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color w:val="C0504D"/>
          <w:sz w:val="28"/>
          <w:szCs w:val="28"/>
        </w:rPr>
        <w:t>EDUCATION</w:t>
      </w:r>
    </w:p>
    <w:p>
      <w:pPr>
        <w:pStyle w:val="Normal"/>
        <w:spacing w:lineRule="auto" w:line="240" w:before="0" w:after="0"/>
        <w:rPr>
          <w:rFonts w:ascii="Times New Roman" w:hAnsi="Times New Roman" w:eastAsia="Georgia" w:cs="Times New Roman"/>
          <w:b/>
          <w:b/>
          <w:color w:val="58524E"/>
          <w:sz w:val="20"/>
          <w:szCs w:val="20"/>
        </w:rPr>
      </w:pPr>
      <w:r>
        <w:rPr>
          <w:rFonts w:eastAsia="Georgia" w:cs="Times New Roman" w:ascii="Times New Roman" w:hAnsi="Times New Roman"/>
          <w:b/>
          <w:color w:val="58524E"/>
          <w:sz w:val="20"/>
          <w:szCs w:val="20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left="216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pt-PT"/>
        </w:rPr>
        <w:t xml:space="preserve">B.B.A. </w:t>
      </w:r>
      <w:r>
        <w:rPr>
          <w:rFonts w:cs="Times New Roman" w:ascii="Times New Roman" w:hAnsi="Times New Roman"/>
          <w:sz w:val="24"/>
          <w:szCs w:val="24"/>
          <w:lang w:val="pt-PT"/>
        </w:rPr>
        <w:t>from</w:t>
      </w:r>
      <w:r>
        <w:rPr>
          <w:rFonts w:cs="Times New Roman" w:ascii="Times New Roman" w:hAnsi="Times New Roman"/>
          <w:b/>
          <w:sz w:val="24"/>
          <w:szCs w:val="24"/>
          <w:lang w:val="pt-PT"/>
        </w:rPr>
        <w:t xml:space="preserve"> IISE COLLEGE-Dr.B.R. Ambedkar University,Agra  </w:t>
      </w:r>
      <w:r>
        <w:rPr>
          <w:rFonts w:cs="Times New Roman" w:ascii="Times New Roman" w:hAnsi="Times New Roman"/>
          <w:sz w:val="24"/>
          <w:szCs w:val="24"/>
          <w:lang w:val="pt-PT"/>
        </w:rPr>
        <w:t>in 2011.</w:t>
      </w:r>
    </w:p>
    <w:p>
      <w:pPr>
        <w:pStyle w:val="Normal"/>
        <w:numPr>
          <w:ilvl w:val="0"/>
          <w:numId w:val="7"/>
        </w:numPr>
        <w:spacing w:lineRule="auto" w:line="360" w:before="0" w:after="0"/>
        <w:ind w:left="216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b/>
          <w:color w:val="000000"/>
          <w:sz w:val="24"/>
          <w:szCs w:val="24"/>
        </w:rPr>
        <w:t>Senior Secondary</w:t>
      </w:r>
      <w:r>
        <w:rPr>
          <w:rFonts w:eastAsia="Georgia" w:cs="Times New Roman" w:ascii="Times New Roman" w:hAnsi="Times New Roman"/>
          <w:color w:val="000000"/>
          <w:sz w:val="24"/>
          <w:szCs w:val="24"/>
        </w:rPr>
        <w:t xml:space="preserve"> from </w:t>
      </w:r>
      <w:r>
        <w:rPr>
          <w:rFonts w:eastAsia="Georgia" w:cs="Times New Roman" w:ascii="Times New Roman" w:hAnsi="Times New Roman"/>
          <w:b/>
          <w:color w:val="000000"/>
          <w:sz w:val="24"/>
          <w:szCs w:val="24"/>
        </w:rPr>
        <w:t>Maharashtra  Board</w:t>
      </w:r>
      <w:r>
        <w:rPr>
          <w:rFonts w:eastAsia="Georgia" w:cs="Times New Roman" w:ascii="Times New Roman" w:hAnsi="Times New Roman"/>
          <w:color w:val="000000"/>
          <w:sz w:val="24"/>
          <w:szCs w:val="24"/>
        </w:rPr>
        <w:t xml:space="preserve">  2007.</w:t>
      </w:r>
    </w:p>
    <w:p>
      <w:pPr>
        <w:pStyle w:val="Normal"/>
        <w:numPr>
          <w:ilvl w:val="0"/>
          <w:numId w:val="7"/>
        </w:numPr>
        <w:spacing w:lineRule="auto" w:line="360" w:before="0" w:after="0"/>
        <w:ind w:left="216" w:hanging="0"/>
        <w:rPr/>
      </w:pPr>
      <w:r>
        <w:rPr>
          <w:rFonts w:eastAsia="Georgia" w:cs="Times New Roman" w:ascii="Times New Roman" w:hAnsi="Times New Roman"/>
          <w:b/>
          <w:color w:val="000000"/>
          <w:sz w:val="24"/>
          <w:szCs w:val="24"/>
        </w:rPr>
        <w:t>Higher Secondary</w:t>
      </w:r>
      <w:r>
        <w:rPr>
          <w:rFonts w:eastAsia="Georgia" w:cs="Times New Roman" w:ascii="Times New Roman" w:hAnsi="Times New Roman"/>
          <w:color w:val="000000"/>
          <w:sz w:val="24"/>
          <w:szCs w:val="24"/>
        </w:rPr>
        <w:t xml:space="preserve"> from </w:t>
      </w:r>
      <w:r>
        <w:rPr>
          <w:rFonts w:eastAsia="Georgia" w:cs="Times New Roman" w:ascii="Times New Roman" w:hAnsi="Times New Roman"/>
          <w:b/>
          <w:color w:val="000000"/>
          <w:sz w:val="24"/>
          <w:szCs w:val="24"/>
        </w:rPr>
        <w:t>Maharashtra  Board</w:t>
      </w:r>
      <w:r>
        <w:rPr>
          <w:rFonts w:eastAsia="Georgia" w:cs="Times New Roman" w:ascii="Times New Roman" w:hAnsi="Times New Roman"/>
          <w:color w:val="000000"/>
          <w:sz w:val="24"/>
          <w:szCs w:val="24"/>
        </w:rPr>
        <w:t xml:space="preserve">  2004.</w:t>
      </w:r>
    </w:p>
    <w:p>
      <w:pPr>
        <w:pStyle w:val="Normal"/>
        <w:numPr>
          <w:ilvl w:val="0"/>
          <w:numId w:val="7"/>
        </w:numPr>
        <w:spacing w:lineRule="auto" w:line="360" w:before="0" w:after="0"/>
        <w:ind w:left="216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b/>
          <w:color w:val="000000"/>
          <w:sz w:val="24"/>
          <w:szCs w:val="24"/>
        </w:rPr>
        <w:t>Pursuing MBA from Heriot Watt University(Online) Student.</w:t>
      </w:r>
    </w:p>
    <w:p>
      <w:pPr>
        <w:pStyle w:val="Normal"/>
        <w:spacing w:lineRule="exact" w:line="311" w:before="29" w:after="0"/>
        <w:ind w:left="216" w:right="-20" w:hanging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page">
                  <wp:posOffset>533400</wp:posOffset>
                </wp:positionH>
                <wp:positionV relativeFrom="paragraph">
                  <wp:posOffset>77470</wp:posOffset>
                </wp:positionV>
                <wp:extent cx="6542405" cy="6604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1920" cy="65520"/>
                        </a:xfrm>
                      </wpg:grpSpPr>
                      <wps:wsp>
                        <wps:cNvSpPr/>
                        <wps:spPr>
                          <a:xfrm flipV="1">
                            <a:off x="0" y="-65520"/>
                            <a:ext cx="6541920" cy="6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51" h="0">
                                <a:moveTo>
                                  <a:pt x="1130" y="903"/>
                                </a:moveTo>
                                <a:lnTo>
                                  <a:pt x="10781" y="90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ebaca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2.05pt;margin-top:6.05pt;width:515.1pt;height:5.15pt" coordorigin="841,121" coordsize="10302,103">
                <v:shape id="shape_0" coordorigin="1130,903" coordsize="9651,0" stroked="t" style="position:absolute;left:840;top:122;width:10301;height:102;flip:y;mso-position-horizontal-relative:page">
                  <w10:wrap type="none"/>
                  <v:fill o:detectmouseclick="t" on="false"/>
                  <v:stroke color="#ebacae" weight="9000" joinstyle="round" endcap="square"/>
                </v:shape>
              </v:group>
            </w:pict>
          </mc:Fallback>
        </mc:AlternateContent>
      </w:r>
    </w:p>
    <w:p>
      <w:pPr>
        <w:pStyle w:val="Normal"/>
        <w:spacing w:lineRule="exact" w:line="311" w:before="29" w:after="0"/>
        <w:ind w:right="-20" w:hanging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</w:r>
    </w:p>
    <w:p>
      <w:pPr>
        <w:pStyle w:val="Normal"/>
        <w:spacing w:lineRule="exact" w:line="311" w:before="29" w:after="0"/>
        <w:ind w:right="-20" w:hanging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</w:r>
    </w:p>
    <w:p>
      <w:pPr>
        <w:pStyle w:val="Normal"/>
        <w:spacing w:lineRule="exact" w:line="311" w:before="29" w:after="0"/>
        <w:ind w:right="-20" w:hanging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</w:r>
    </w:p>
    <w:p>
      <w:pPr>
        <w:pStyle w:val="Normal"/>
        <w:spacing w:lineRule="exact" w:line="311" w:before="29" w:after="0"/>
        <w:ind w:right="-20" w:hanging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</w:r>
    </w:p>
    <w:p>
      <w:pPr>
        <w:pStyle w:val="Normal"/>
        <w:spacing w:lineRule="exact" w:line="311" w:before="29" w:after="0"/>
        <w:ind w:right="-20" w:hanging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</w:r>
    </w:p>
    <w:p>
      <w:pPr>
        <w:pStyle w:val="Normal"/>
        <w:spacing w:lineRule="exact" w:line="311" w:before="29" w:after="0"/>
        <w:ind w:right="-20" w:hanging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</w:r>
    </w:p>
    <w:p>
      <w:pPr>
        <w:pStyle w:val="Normal"/>
        <w:spacing w:lineRule="exact" w:line="311" w:before="29" w:after="0"/>
        <w:ind w:right="-20" w:hanging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</w:r>
    </w:p>
    <w:p>
      <w:pPr>
        <w:pStyle w:val="Normal"/>
        <w:spacing w:lineRule="exact" w:line="311" w:before="29" w:after="0"/>
        <w:ind w:right="-20" w:hanging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</w:r>
    </w:p>
    <w:p>
      <w:pPr>
        <w:pStyle w:val="Normal"/>
        <w:spacing w:lineRule="exact" w:line="311" w:before="29" w:after="0"/>
        <w:ind w:right="-20" w:hanging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page">
                  <wp:posOffset>636905</wp:posOffset>
                </wp:positionH>
                <wp:positionV relativeFrom="paragraph">
                  <wp:posOffset>635</wp:posOffset>
                </wp:positionV>
                <wp:extent cx="617855" cy="56388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00" cy="563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7400" cy="563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" h="119">
                                <a:moveTo>
                                  <a:pt x="1402" y="21"/>
                                </a:moveTo>
                                <a:lnTo>
                                  <a:pt x="1378" y="25"/>
                                </a:lnTo>
                                <a:lnTo>
                                  <a:pt x="1358" y="35"/>
                                </a:lnTo>
                                <a:lnTo>
                                  <a:pt x="1344" y="51"/>
                                </a:lnTo>
                                <a:lnTo>
                                  <a:pt x="1336" y="70"/>
                                </a:lnTo>
                                <a:lnTo>
                                  <a:pt x="1339" y="96"/>
                                </a:lnTo>
                                <a:lnTo>
                                  <a:pt x="1349" y="117"/>
                                </a:lnTo>
                                <a:lnTo>
                                  <a:pt x="1363" y="131"/>
                                </a:lnTo>
                                <a:lnTo>
                                  <a:pt x="1381" y="140"/>
                                </a:lnTo>
                                <a:lnTo>
                                  <a:pt x="1408" y="137"/>
                                </a:lnTo>
                                <a:lnTo>
                                  <a:pt x="1429" y="129"/>
                                </a:lnTo>
                                <a:lnTo>
                                  <a:pt x="1445" y="115"/>
                                </a:lnTo>
                                <a:lnTo>
                                  <a:pt x="1454" y="98"/>
                                </a:lnTo>
                                <a:lnTo>
                                  <a:pt x="1456" y="81"/>
                                </a:lnTo>
                                <a:lnTo>
                                  <a:pt x="1452" y="59"/>
                                </a:lnTo>
                                <a:lnTo>
                                  <a:pt x="1440" y="41"/>
                                </a:lnTo>
                                <a:lnTo>
                                  <a:pt x="1423" y="27"/>
                                </a:lnTo>
                                <a:lnTo>
                                  <a:pt x="1402" y="21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7400" cy="563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4" h="202">
                                <a:moveTo>
                                  <a:pt x="1403" y="-79"/>
                                </a:moveTo>
                                <a:lnTo>
                                  <a:pt x="1334" y="-71"/>
                                </a:lnTo>
                                <a:lnTo>
                                  <a:pt x="1273" y="-48"/>
                                </a:lnTo>
                                <a:lnTo>
                                  <a:pt x="1220" y="-12"/>
                                </a:lnTo>
                                <a:lnTo>
                                  <a:pt x="1179" y="34"/>
                                </a:lnTo>
                                <a:lnTo>
                                  <a:pt x="1150" y="90"/>
                                </a:lnTo>
                                <a:lnTo>
                                  <a:pt x="1143" y="110"/>
                                </a:lnTo>
                                <a:lnTo>
                                  <a:pt x="1209" y="123"/>
                                </a:lnTo>
                                <a:lnTo>
                                  <a:pt x="1216" y="103"/>
                                </a:lnTo>
                                <a:lnTo>
                                  <a:pt x="1226" y="84"/>
                                </a:lnTo>
                                <a:lnTo>
                                  <a:pt x="1266" y="35"/>
                                </a:lnTo>
                                <a:lnTo>
                                  <a:pt x="1319" y="2"/>
                                </a:lnTo>
                                <a:lnTo>
                                  <a:pt x="1383" y="-13"/>
                                </a:lnTo>
                                <a:lnTo>
                                  <a:pt x="1567" y="-13"/>
                                </a:lnTo>
                                <a:lnTo>
                                  <a:pt x="1557" y="-21"/>
                                </a:lnTo>
                                <a:lnTo>
                                  <a:pt x="1505" y="-54"/>
                                </a:lnTo>
                                <a:lnTo>
                                  <a:pt x="1446" y="-74"/>
                                </a:lnTo>
                                <a:lnTo>
                                  <a:pt x="1425" y="-78"/>
                                </a:lnTo>
                                <a:lnTo>
                                  <a:pt x="1403" y="-79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7400" cy="563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4" h="136">
                                <a:moveTo>
                                  <a:pt x="1567" y="-13"/>
                                </a:moveTo>
                                <a:lnTo>
                                  <a:pt x="1383" y="-13"/>
                                </a:lnTo>
                                <a:lnTo>
                                  <a:pt x="1407" y="-12"/>
                                </a:lnTo>
                                <a:lnTo>
                                  <a:pt x="1429" y="-8"/>
                                </a:lnTo>
                                <a:lnTo>
                                  <a:pt x="1489" y="13"/>
                                </a:lnTo>
                                <a:lnTo>
                                  <a:pt x="1536" y="51"/>
                                </a:lnTo>
                                <a:lnTo>
                                  <a:pt x="1560" y="83"/>
                                </a:lnTo>
                                <a:lnTo>
                                  <a:pt x="1529" y="123"/>
                                </a:lnTo>
                                <a:lnTo>
                                  <a:pt x="1657" y="123"/>
                                </a:lnTo>
                                <a:lnTo>
                                  <a:pt x="1657" y="40"/>
                                </a:lnTo>
                                <a:lnTo>
                                  <a:pt x="1612" y="40"/>
                                </a:lnTo>
                                <a:lnTo>
                                  <a:pt x="1600" y="23"/>
                                </a:lnTo>
                                <a:lnTo>
                                  <a:pt x="1587" y="8"/>
                                </a:lnTo>
                                <a:lnTo>
                                  <a:pt x="1573" y="-7"/>
                                </a:lnTo>
                                <a:lnTo>
                                  <a:pt x="1567" y="-13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7400" cy="563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" h="45">
                                <a:moveTo>
                                  <a:pt x="1657" y="-5"/>
                                </a:moveTo>
                                <a:lnTo>
                                  <a:pt x="1612" y="40"/>
                                </a:lnTo>
                                <a:lnTo>
                                  <a:pt x="1657" y="40"/>
                                </a:lnTo>
                                <a:lnTo>
                                  <a:pt x="1657" y="-5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7400" cy="563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" h="108">
                                <a:moveTo>
                                  <a:pt x="1274" y="319"/>
                                </a:moveTo>
                                <a:lnTo>
                                  <a:pt x="1183" y="319"/>
                                </a:lnTo>
                                <a:lnTo>
                                  <a:pt x="1195" y="335"/>
                                </a:lnTo>
                                <a:lnTo>
                                  <a:pt x="1239" y="376"/>
                                </a:lnTo>
                                <a:lnTo>
                                  <a:pt x="1293" y="406"/>
                                </a:lnTo>
                                <a:lnTo>
                                  <a:pt x="1354" y="424"/>
                                </a:lnTo>
                                <a:lnTo>
                                  <a:pt x="1399" y="427"/>
                                </a:lnTo>
                                <a:lnTo>
                                  <a:pt x="1421" y="426"/>
                                </a:lnTo>
                                <a:lnTo>
                                  <a:pt x="1485" y="411"/>
                                </a:lnTo>
                                <a:lnTo>
                                  <a:pt x="1542" y="381"/>
                                </a:lnTo>
                                <a:lnTo>
                                  <a:pt x="1568" y="359"/>
                                </a:lnTo>
                                <a:lnTo>
                                  <a:pt x="1374" y="359"/>
                                </a:lnTo>
                                <a:lnTo>
                                  <a:pt x="1352" y="356"/>
                                </a:lnTo>
                                <a:lnTo>
                                  <a:pt x="1332" y="350"/>
                                </a:lnTo>
                                <a:lnTo>
                                  <a:pt x="1312" y="343"/>
                                </a:lnTo>
                                <a:lnTo>
                                  <a:pt x="1294" y="333"/>
                                </a:lnTo>
                                <a:lnTo>
                                  <a:pt x="1277" y="321"/>
                                </a:lnTo>
                                <a:lnTo>
                                  <a:pt x="1274" y="319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7400" cy="563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3" h="135">
                                <a:moveTo>
                                  <a:pt x="1647" y="224"/>
                                </a:moveTo>
                                <a:lnTo>
                                  <a:pt x="1578" y="224"/>
                                </a:lnTo>
                                <a:lnTo>
                                  <a:pt x="1576" y="230"/>
                                </a:lnTo>
                                <a:lnTo>
                                  <a:pt x="1569" y="249"/>
                                </a:lnTo>
                                <a:lnTo>
                                  <a:pt x="1520" y="311"/>
                                </a:lnTo>
                                <a:lnTo>
                                  <a:pt x="1466" y="343"/>
                                </a:lnTo>
                                <a:lnTo>
                                  <a:pt x="1399" y="359"/>
                                </a:lnTo>
                                <a:lnTo>
                                  <a:pt x="1374" y="359"/>
                                </a:lnTo>
                                <a:lnTo>
                                  <a:pt x="1568" y="359"/>
                                </a:lnTo>
                                <a:lnTo>
                                  <a:pt x="1614" y="304"/>
                                </a:lnTo>
                                <a:lnTo>
                                  <a:pt x="1641" y="245"/>
                                </a:lnTo>
                                <a:lnTo>
                                  <a:pt x="1647" y="224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7400" cy="563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5" h="129">
                                <a:moveTo>
                                  <a:pt x="1258" y="224"/>
                                </a:moveTo>
                                <a:lnTo>
                                  <a:pt x="1129" y="224"/>
                                </a:lnTo>
                                <a:lnTo>
                                  <a:pt x="1129" y="353"/>
                                </a:lnTo>
                                <a:lnTo>
                                  <a:pt x="1183" y="319"/>
                                </a:lnTo>
                                <a:lnTo>
                                  <a:pt x="1274" y="319"/>
                                </a:lnTo>
                                <a:lnTo>
                                  <a:pt x="1261" y="308"/>
                                </a:lnTo>
                                <a:lnTo>
                                  <a:pt x="1247" y="293"/>
                                </a:lnTo>
                                <a:lnTo>
                                  <a:pt x="1234" y="276"/>
                                </a:lnTo>
                                <a:lnTo>
                                  <a:pt x="1224" y="259"/>
                                </a:lnTo>
                                <a:lnTo>
                                  <a:pt x="1258" y="224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7400" cy="563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5" h="167">
                                <a:moveTo>
                                  <a:pt x="1382" y="153"/>
                                </a:moveTo>
                                <a:lnTo>
                                  <a:pt x="1313" y="153"/>
                                </a:lnTo>
                                <a:lnTo>
                                  <a:pt x="1292" y="160"/>
                                </a:lnTo>
                                <a:lnTo>
                                  <a:pt x="1280" y="179"/>
                                </a:lnTo>
                                <a:lnTo>
                                  <a:pt x="1279" y="187"/>
                                </a:lnTo>
                                <a:lnTo>
                                  <a:pt x="1279" y="269"/>
                                </a:lnTo>
                                <a:lnTo>
                                  <a:pt x="1328" y="306"/>
                                </a:lnTo>
                                <a:lnTo>
                                  <a:pt x="1388" y="320"/>
                                </a:lnTo>
                                <a:lnTo>
                                  <a:pt x="1410" y="319"/>
                                </a:lnTo>
                                <a:lnTo>
                                  <a:pt x="1469" y="300"/>
                                </a:lnTo>
                                <a:lnTo>
                                  <a:pt x="1504" y="252"/>
                                </a:lnTo>
                                <a:lnTo>
                                  <a:pt x="1396" y="252"/>
                                </a:lnTo>
                                <a:lnTo>
                                  <a:pt x="1373" y="233"/>
                                </a:lnTo>
                                <a:lnTo>
                                  <a:pt x="1382" y="153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7400" cy="563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99">
                                <a:moveTo>
                                  <a:pt x="1410" y="153"/>
                                </a:moveTo>
                                <a:lnTo>
                                  <a:pt x="1419" y="233"/>
                                </a:lnTo>
                                <a:lnTo>
                                  <a:pt x="1396" y="252"/>
                                </a:lnTo>
                                <a:lnTo>
                                  <a:pt x="1504" y="252"/>
                                </a:lnTo>
                                <a:lnTo>
                                  <a:pt x="1512" y="187"/>
                                </a:lnTo>
                                <a:lnTo>
                                  <a:pt x="1505" y="166"/>
                                </a:lnTo>
                                <a:lnTo>
                                  <a:pt x="1487" y="154"/>
                                </a:lnTo>
                                <a:lnTo>
                                  <a:pt x="1410" y="153"/>
                                </a:lnTo>
                              </a:path>
                            </a:pathLst>
                          </a:custGeom>
                          <a:solidFill>
                            <a:srgbClr val="ab4e5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0.15pt;margin-top:0pt;width:48.6pt;height:44.35pt" coordorigin="1003,0" coordsize="972,887">
                <v:shape id="shape_0" coordorigin="1129,-79" coordsize="528,507" fillcolor="#ab4e5c" stroked="f" style="position:absolute;left:1003;top:0;width:971;height:886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29,-79" coordsize="528,507" fillcolor="#ab4e5c" stroked="f" style="position:absolute;left:1003;top:0;width:971;height:886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29,-79" coordsize="528,507" fillcolor="#ab4e5c" stroked="f" style="position:absolute;left:1003;top:0;width:971;height:886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29,-79" coordsize="528,507" fillcolor="#ab4e5c" stroked="f" style="position:absolute;left:1003;top:0;width:971;height:886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29,-79" coordsize="528,507" fillcolor="#ab4e5c" stroked="f" style="position:absolute;left:1003;top:0;width:971;height:886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29,-79" coordsize="528,507" fillcolor="#ab4e5c" stroked="f" style="position:absolute;left:1003;top:0;width:971;height:886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29,-79" coordsize="528,507" fillcolor="#ab4e5c" stroked="f" style="position:absolute;left:1003;top:0;width:971;height:886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29,-79" coordsize="528,507" fillcolor="#ab4e5c" stroked="f" style="position:absolute;left:1003;top:0;width:971;height:886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  <v:shape id="shape_0" coordorigin="1129,-79" coordsize="528,507" fillcolor="#ab4e5c" stroked="f" style="position:absolute;left:1003;top:0;width:971;height:886;mso-position-horizontal-relative:page">
                  <w10:wrap type="none"/>
                  <v:fill o:detectmouseclick="t" type="solid" color2="#54b1a3"/>
                  <v:stroke color="#3465a4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">
                <wp:simplePos x="0" y="0"/>
                <wp:positionH relativeFrom="column">
                  <wp:posOffset>-672465</wp:posOffset>
                </wp:positionH>
                <wp:positionV relativeFrom="paragraph">
                  <wp:posOffset>-655320</wp:posOffset>
                </wp:positionV>
                <wp:extent cx="925830" cy="83820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00" cy="837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60" h="1960">
                              <a:moveTo>
                                <a:pt x="0" y="0"/>
                              </a:moveTo>
                              <a:lnTo>
                                <a:pt x="0" y="1960"/>
                              </a:lnTo>
                              <a:lnTo>
                                <a:pt x="196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b4e5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ab4e5c" stroked="f" style="position:absolute;margin-left:-52.95pt;margin-top:-51.6pt;width:72.8pt;height:65.9pt">
                <w10:wrap type="none"/>
                <v:fill o:detectmouseclick="t" type="solid" color2="#54b1a3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exact" w:line="311" w:before="29" w:after="0"/>
        <w:ind w:left="790" w:right="-20" w:hanging="0"/>
        <w:rPr/>
      </w:pPr>
      <w:r>
        <w:rPr>
          <w:rFonts w:eastAsia="Times New Roman" w:cs="Times New Roman" w:ascii="Times New Roman" w:hAnsi="Times New Roman"/>
          <w:b/>
          <w:bCs/>
          <w:color w:val="AB4E5C"/>
          <w:sz w:val="28"/>
          <w:szCs w:val="28"/>
        </w:rPr>
        <w:t xml:space="preserve">        </w:t>
      </w: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</w:rPr>
        <w:t xml:space="preserve">PERSONAL DETAILS  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/>
      </w:pPr>
      <w:r>
        <w:rPr/>
      </w:r>
    </w:p>
    <w:p>
      <w:pPr>
        <w:pStyle w:val="Normal"/>
        <w:numPr>
          <w:ilvl w:val="0"/>
          <w:numId w:val="9"/>
        </w:numPr>
        <w:ind w:left="360" w:hanging="630"/>
        <w:rPr>
          <w:rFonts w:ascii="Times New Roman" w:hAnsi="Times New Roman" w:cs="Times New Roman"/>
          <w:sz w:val="24"/>
          <w:szCs w:val="24"/>
        </w:rPr>
      </w:pPr>
      <w:bookmarkStart w:id="0" w:name="OLE_LINK1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Georgia" w:cs="Times New Roman" w:ascii="Times New Roman" w:hAnsi="Times New Roman"/>
          <w:color w:val="000000"/>
          <w:sz w:val="24"/>
          <w:szCs w:val="24"/>
        </w:rPr>
        <w:t>Name</w:t>
        <w:tab/>
        <w:tab/>
        <w:tab/>
        <w:tab/>
        <w:t xml:space="preserve"> :</w:t>
        <w:tab/>
        <w:t xml:space="preserve">  Siddique  </w:t>
      </w:r>
      <w:r>
        <w:rPr>
          <w:rFonts w:cs="Times New Roman" w:ascii="Times New Roman" w:hAnsi="Times New Roman"/>
          <w:sz w:val="24"/>
          <w:szCs w:val="24"/>
        </w:rPr>
        <w:t xml:space="preserve">Mohd. Abdus Samad </w:t>
      </w:r>
    </w:p>
    <w:p>
      <w:pPr>
        <w:pStyle w:val="Normal"/>
        <w:numPr>
          <w:ilvl w:val="0"/>
          <w:numId w:val="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Father’s Name</w:t>
        <w:tab/>
        <w:tab/>
        <w:t>:</w:t>
        <w:tab/>
        <w:t xml:space="preserve">Mohd. Idris Javed </w:t>
      </w:r>
    </w:p>
    <w:p>
      <w:pPr>
        <w:pStyle w:val="Normal"/>
        <w:numPr>
          <w:ilvl w:val="0"/>
          <w:numId w:val="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Georgia" w:cs="Times New Roman" w:ascii="Times New Roman" w:hAnsi="Times New Roman"/>
          <w:color w:val="000000"/>
          <w:sz w:val="24"/>
          <w:szCs w:val="24"/>
        </w:rPr>
        <w:t>Date of Birth</w:t>
        <w:tab/>
        <w:tab/>
        <w:t>:</w:t>
        <w:tab/>
        <w:t>25</w:t>
      </w:r>
      <w:r>
        <w:rPr>
          <w:rFonts w:eastAsia="Georgia" w:cs="Times New Roman"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eastAsia="Georgia" w:cs="Times New Roman" w:ascii="Times New Roman" w:hAnsi="Times New Roman"/>
          <w:color w:val="000000"/>
          <w:sz w:val="24"/>
          <w:szCs w:val="24"/>
        </w:rPr>
        <w:t xml:space="preserve"> March , 1988</w:t>
      </w:r>
    </w:p>
    <w:p>
      <w:pPr>
        <w:pStyle w:val="Normal"/>
        <w:numPr>
          <w:ilvl w:val="0"/>
          <w:numId w:val="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Address                                    BaBu Bhai Apartment,5flr,Flat no.15,khar 5 Road,Mumbai-52</w:t>
      </w:r>
    </w:p>
    <w:p>
      <w:pPr>
        <w:pStyle w:val="Normal"/>
        <w:numPr>
          <w:ilvl w:val="0"/>
          <w:numId w:val="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Nationality</w:t>
        <w:tab/>
        <w:tab/>
        <w:tab/>
        <w:t>:</w:t>
        <w:tab/>
        <w:t>Indian</w:t>
      </w:r>
    </w:p>
    <w:p>
      <w:pPr>
        <w:pStyle w:val="Normal"/>
        <w:numPr>
          <w:ilvl w:val="0"/>
          <w:numId w:val="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Gender</w:t>
        <w:tab/>
        <w:tab/>
        <w:tab/>
        <w:t>:</w:t>
        <w:tab/>
        <w:t>Male</w:t>
      </w:r>
    </w:p>
    <w:p>
      <w:pPr>
        <w:pStyle w:val="Normal"/>
        <w:numPr>
          <w:ilvl w:val="0"/>
          <w:numId w:val="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Marital Status</w:t>
        <w:tab/>
        <w:tab/>
        <w:t>:</w:t>
        <w:tab/>
        <w:t>Unmarried</w:t>
      </w:r>
    </w:p>
    <w:p>
      <w:pPr>
        <w:pStyle w:val="Normal"/>
        <w:numPr>
          <w:ilvl w:val="0"/>
          <w:numId w:val="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>Language Known</w:t>
        <w:tab/>
        <w:tab/>
        <w:t>:</w:t>
        <w:tab/>
        <w:t>English, Hindi</w:t>
      </w:r>
    </w:p>
    <w:p>
      <w:pPr>
        <w:pStyle w:val="Normal"/>
        <w:tabs>
          <w:tab w:val="left" w:pos="916" w:leader="none"/>
          <w:tab w:val="left" w:pos="1210" w:leader="none"/>
          <w:tab w:val="left" w:pos="1320" w:leader="none"/>
          <w:tab w:val="left" w:pos="143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473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216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1" w:name="OLE_LINK1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mc:AlternateContent>
          <mc:Choice Requires="wpg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page">
                  <wp:posOffset>533400</wp:posOffset>
                </wp:positionH>
                <wp:positionV relativeFrom="paragraph">
                  <wp:posOffset>40640</wp:posOffset>
                </wp:positionV>
                <wp:extent cx="6590030" cy="6604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440" cy="65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89440" cy="6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51" h="0">
                                <a:moveTo>
                                  <a:pt x="1130" y="903"/>
                                </a:moveTo>
                                <a:lnTo>
                                  <a:pt x="10781" y="90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ebaca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2.05pt;margin-top:3.2pt;width:518.85pt;height:5.15pt" coordorigin="841,64" coordsize="10377,103">
                <v:shape id="shape_0" coordorigin="1130,903" coordsize="9651,0" stroked="t" style="position:absolute;left:840;top:64;width:10376;height:102;mso-position-horizontal-relative:page">
                  <w10:wrap type="none"/>
                  <v:fill o:detectmouseclick="t" on="false"/>
                  <v:stroke color="#ebacae" weight="9000" joinstyle="round" endcap="square"/>
                </v:shape>
              </v:group>
            </w:pict>
          </mc:Fallback>
        </mc:AlternateContent>
      </w:r>
      <w:bookmarkEnd w:id="1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</w:p>
    <w:p>
      <w:pPr>
        <w:pStyle w:val="Normal"/>
        <w:spacing w:lineRule="exact" w:line="311" w:before="29" w:after="0"/>
        <w:ind w:left="790" w:right="-20" w:hanging="0"/>
        <w:rPr>
          <w:rFonts w:ascii="Times New Roman" w:hAnsi="Times New Roman" w:eastAsia="Georgia" w:cs="Times New Roman"/>
          <w:b/>
          <w:b/>
          <w:bCs/>
          <w:color w:val="AB4E5C"/>
          <w:sz w:val="28"/>
          <w:szCs w:val="28"/>
          <w:lang w:val="en-US" w:eastAsia="en-US"/>
        </w:rPr>
      </w:pP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page">
                  <wp:posOffset>636905</wp:posOffset>
                </wp:positionH>
                <wp:positionV relativeFrom="paragraph">
                  <wp:posOffset>37465</wp:posOffset>
                </wp:positionV>
                <wp:extent cx="546735" cy="67373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20" cy="673200"/>
                        </a:xfrm>
                      </wpg:grpSpPr>
                      <wpg:grpSp>
                        <wpg:cNvGrpSpPr/>
                        <wpg:grpSpPr>
                          <a:xfrm>
                            <a:off x="0" y="178560"/>
                            <a:ext cx="474840" cy="494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74840" cy="494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7" h="413">
                                  <a:moveTo>
                                    <a:pt x="1189" y="83"/>
                                  </a:moveTo>
                                  <a:lnTo>
                                    <a:pt x="1062" y="114"/>
                                  </a:lnTo>
                                  <a:lnTo>
                                    <a:pt x="1157" y="496"/>
                                  </a:lnTo>
                                  <a:lnTo>
                                    <a:pt x="1539" y="402"/>
                                  </a:lnTo>
                                  <a:lnTo>
                                    <a:pt x="1528" y="357"/>
                                  </a:lnTo>
                                  <a:lnTo>
                                    <a:pt x="1189" y="357"/>
                                  </a:lnTo>
                                  <a:lnTo>
                                    <a:pt x="1189" y="83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5520" y="0"/>
                            <a:ext cx="390600" cy="4705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90600" cy="47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4" h="394">
                                  <a:moveTo>
                                    <a:pt x="1609" y="-63"/>
                                  </a:moveTo>
                                  <a:lnTo>
                                    <a:pt x="1215" y="-63"/>
                                  </a:lnTo>
                                  <a:lnTo>
                                    <a:pt x="1215" y="331"/>
                                  </a:lnTo>
                                  <a:lnTo>
                                    <a:pt x="1609" y="331"/>
                                  </a:lnTo>
                                  <a:lnTo>
                                    <a:pt x="1609" y="293"/>
                                  </a:lnTo>
                                  <a:lnTo>
                                    <a:pt x="1355" y="293"/>
                                  </a:lnTo>
                                  <a:lnTo>
                                    <a:pt x="1352" y="286"/>
                                  </a:lnTo>
                                  <a:lnTo>
                                    <a:pt x="1351" y="285"/>
                                  </a:lnTo>
                                  <a:lnTo>
                                    <a:pt x="1348" y="271"/>
                                  </a:lnTo>
                                  <a:lnTo>
                                    <a:pt x="1348" y="270"/>
                                  </a:lnTo>
                                  <a:lnTo>
                                    <a:pt x="1346" y="247"/>
                                  </a:lnTo>
                                  <a:lnTo>
                                    <a:pt x="1344" y="241"/>
                                  </a:lnTo>
                                  <a:lnTo>
                                    <a:pt x="1265" y="241"/>
                                  </a:lnTo>
                                  <a:lnTo>
                                    <a:pt x="1253" y="-25"/>
                                  </a:lnTo>
                                  <a:lnTo>
                                    <a:pt x="1609" y="-25"/>
                                  </a:lnTo>
                                  <a:lnTo>
                                    <a:pt x="1609" y="-63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90600" cy="47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5" h="300">
                                  <a:moveTo>
                                    <a:pt x="1422" y="-7"/>
                                  </a:moveTo>
                                  <a:lnTo>
                                    <a:pt x="1361" y="10"/>
                                  </a:lnTo>
                                  <a:lnTo>
                                    <a:pt x="1338" y="70"/>
                                  </a:lnTo>
                                  <a:lnTo>
                                    <a:pt x="1340" y="85"/>
                                  </a:lnTo>
                                  <a:lnTo>
                                    <a:pt x="1329" y="85"/>
                                  </a:lnTo>
                                  <a:lnTo>
                                    <a:pt x="1333" y="103"/>
                                  </a:lnTo>
                                  <a:lnTo>
                                    <a:pt x="1338" y="114"/>
                                  </a:lnTo>
                                  <a:lnTo>
                                    <a:pt x="1340" y="121"/>
                                  </a:lnTo>
                                  <a:lnTo>
                                    <a:pt x="1337" y="127"/>
                                  </a:lnTo>
                                  <a:lnTo>
                                    <a:pt x="1347" y="142"/>
                                  </a:lnTo>
                                  <a:lnTo>
                                    <a:pt x="1353" y="145"/>
                                  </a:lnTo>
                                  <a:lnTo>
                                    <a:pt x="1352" y="166"/>
                                  </a:lnTo>
                                  <a:lnTo>
                                    <a:pt x="1362" y="175"/>
                                  </a:lnTo>
                                  <a:lnTo>
                                    <a:pt x="1362" y="208"/>
                                  </a:lnTo>
                                  <a:lnTo>
                                    <a:pt x="1369" y="220"/>
                                  </a:lnTo>
                                  <a:lnTo>
                                    <a:pt x="1387" y="233"/>
                                  </a:lnTo>
                                  <a:lnTo>
                                    <a:pt x="1370" y="254"/>
                                  </a:lnTo>
                                  <a:lnTo>
                                    <a:pt x="1362" y="268"/>
                                  </a:lnTo>
                                  <a:lnTo>
                                    <a:pt x="1359" y="285"/>
                                  </a:lnTo>
                                  <a:lnTo>
                                    <a:pt x="1355" y="293"/>
                                  </a:lnTo>
                                  <a:lnTo>
                                    <a:pt x="1466" y="293"/>
                                  </a:lnTo>
                                  <a:lnTo>
                                    <a:pt x="1465" y="292"/>
                                  </a:lnTo>
                                  <a:lnTo>
                                    <a:pt x="1398" y="292"/>
                                  </a:lnTo>
                                  <a:lnTo>
                                    <a:pt x="1396" y="287"/>
                                  </a:lnTo>
                                  <a:lnTo>
                                    <a:pt x="1395" y="278"/>
                                  </a:lnTo>
                                  <a:lnTo>
                                    <a:pt x="1403" y="259"/>
                                  </a:lnTo>
                                  <a:lnTo>
                                    <a:pt x="1446" y="259"/>
                                  </a:lnTo>
                                  <a:lnTo>
                                    <a:pt x="1438" y="251"/>
                                  </a:lnTo>
                                  <a:lnTo>
                                    <a:pt x="1423" y="239"/>
                                  </a:lnTo>
                                  <a:lnTo>
                                    <a:pt x="1448" y="228"/>
                                  </a:lnTo>
                                  <a:lnTo>
                                    <a:pt x="1460" y="213"/>
                                  </a:lnTo>
                                  <a:lnTo>
                                    <a:pt x="1462" y="175"/>
                                  </a:lnTo>
                                  <a:lnTo>
                                    <a:pt x="1472" y="166"/>
                                  </a:lnTo>
                                  <a:lnTo>
                                    <a:pt x="1472" y="145"/>
                                  </a:lnTo>
                                  <a:lnTo>
                                    <a:pt x="1478" y="142"/>
                                  </a:lnTo>
                                  <a:lnTo>
                                    <a:pt x="1483" y="134"/>
                                  </a:lnTo>
                                  <a:lnTo>
                                    <a:pt x="1487" y="127"/>
                                  </a:lnTo>
                                  <a:lnTo>
                                    <a:pt x="1484" y="121"/>
                                  </a:lnTo>
                                  <a:lnTo>
                                    <a:pt x="1486" y="114"/>
                                  </a:lnTo>
                                  <a:lnTo>
                                    <a:pt x="1492" y="103"/>
                                  </a:lnTo>
                                  <a:lnTo>
                                    <a:pt x="1494" y="89"/>
                                  </a:lnTo>
                                  <a:lnTo>
                                    <a:pt x="1483" y="89"/>
                                  </a:lnTo>
                                  <a:lnTo>
                                    <a:pt x="1484" y="85"/>
                                  </a:lnTo>
                                  <a:lnTo>
                                    <a:pt x="1340" y="85"/>
                                  </a:lnTo>
                                  <a:lnTo>
                                    <a:pt x="1329" y="85"/>
                                  </a:lnTo>
                                  <a:lnTo>
                                    <a:pt x="1484" y="85"/>
                                  </a:lnTo>
                                  <a:lnTo>
                                    <a:pt x="1485" y="75"/>
                                  </a:lnTo>
                                  <a:lnTo>
                                    <a:pt x="1487" y="54"/>
                                  </a:lnTo>
                                  <a:lnTo>
                                    <a:pt x="1475" y="30"/>
                                  </a:lnTo>
                                  <a:lnTo>
                                    <a:pt x="1458" y="12"/>
                                  </a:lnTo>
                                  <a:lnTo>
                                    <a:pt x="1439" y="0"/>
                                  </a:lnTo>
                                  <a:lnTo>
                                    <a:pt x="1422" y="-7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90600" cy="47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3" h="77">
                                  <a:moveTo>
                                    <a:pt x="1477" y="216"/>
                                  </a:moveTo>
                                  <a:lnTo>
                                    <a:pt x="1478" y="248"/>
                                  </a:lnTo>
                                  <a:lnTo>
                                    <a:pt x="1476" y="271"/>
                                  </a:lnTo>
                                  <a:lnTo>
                                    <a:pt x="1473" y="286"/>
                                  </a:lnTo>
                                  <a:lnTo>
                                    <a:pt x="1466" y="293"/>
                                  </a:lnTo>
                                  <a:lnTo>
                                    <a:pt x="1609" y="293"/>
                                  </a:lnTo>
                                  <a:lnTo>
                                    <a:pt x="1609" y="244"/>
                                  </a:lnTo>
                                  <a:lnTo>
                                    <a:pt x="1571" y="244"/>
                                  </a:lnTo>
                                  <a:lnTo>
                                    <a:pt x="1555" y="240"/>
                                  </a:lnTo>
                                  <a:lnTo>
                                    <a:pt x="1536" y="235"/>
                                  </a:lnTo>
                                  <a:lnTo>
                                    <a:pt x="1515" y="229"/>
                                  </a:lnTo>
                                  <a:lnTo>
                                    <a:pt x="1488" y="220"/>
                                  </a:lnTo>
                                  <a:lnTo>
                                    <a:pt x="1477" y="216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90600" cy="47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3" h="33">
                                  <a:moveTo>
                                    <a:pt x="1446" y="259"/>
                                  </a:moveTo>
                                  <a:lnTo>
                                    <a:pt x="1422" y="259"/>
                                  </a:lnTo>
                                  <a:lnTo>
                                    <a:pt x="1430" y="278"/>
                                  </a:lnTo>
                                  <a:lnTo>
                                    <a:pt x="1428" y="287"/>
                                  </a:lnTo>
                                  <a:lnTo>
                                    <a:pt x="1426" y="292"/>
                                  </a:lnTo>
                                  <a:lnTo>
                                    <a:pt x="1465" y="292"/>
                                  </a:lnTo>
                                  <a:lnTo>
                                    <a:pt x="1456" y="270"/>
                                  </a:lnTo>
                                  <a:lnTo>
                                    <a:pt x="1446" y="259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90600" cy="47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" h="269">
                                  <a:moveTo>
                                    <a:pt x="1609" y="-25"/>
                                  </a:moveTo>
                                  <a:lnTo>
                                    <a:pt x="1571" y="-25"/>
                                  </a:lnTo>
                                  <a:lnTo>
                                    <a:pt x="1571" y="244"/>
                                  </a:lnTo>
                                  <a:lnTo>
                                    <a:pt x="1609" y="244"/>
                                  </a:lnTo>
                                  <a:lnTo>
                                    <a:pt x="1609" y="-25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90600" cy="47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9" h="17">
                                  <a:moveTo>
                                    <a:pt x="1338" y="224"/>
                                  </a:moveTo>
                                  <a:lnTo>
                                    <a:pt x="1326" y="224"/>
                                  </a:lnTo>
                                  <a:lnTo>
                                    <a:pt x="1305" y="230"/>
                                  </a:lnTo>
                                  <a:lnTo>
                                    <a:pt x="1284" y="236"/>
                                  </a:lnTo>
                                  <a:lnTo>
                                    <a:pt x="1265" y="241"/>
                                  </a:lnTo>
                                  <a:lnTo>
                                    <a:pt x="1344" y="241"/>
                                  </a:lnTo>
                                  <a:lnTo>
                                    <a:pt x="1338" y="224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90600" cy="47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" h="4">
                                  <a:moveTo>
                                    <a:pt x="1495" y="85"/>
                                  </a:moveTo>
                                  <a:lnTo>
                                    <a:pt x="1483" y="89"/>
                                  </a:lnTo>
                                  <a:lnTo>
                                    <a:pt x="1494" y="89"/>
                                  </a:lnTo>
                                  <a:lnTo>
                                    <a:pt x="1495" y="85"/>
                                  </a:lnTo>
                                </a:path>
                              </a:pathLst>
                            </a:custGeom>
                            <a:solidFill>
                              <a:srgbClr val="ab4e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0.15pt;margin-top:2.95pt;width:43pt;height:53pt" coordorigin="1003,59" coordsize="860,1060">
                <v:group id="shape_0" style="position:absolute;left:1003;top:340;width:748;height:779">
                  <v:shape id="shape_0" coordorigin="1062,83" coordsize="477,414" fillcolor="#ab4e5c" stroked="f" style="position:absolute;left:1003;top:340;width:747;height:778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</v:group>
                <v:group id="shape_0" style="position:absolute;left:1248;top:59;width:615;height:741">
                  <v:shape id="shape_0" coordorigin="1215,-63" coordsize="394,394" fillcolor="#ab4e5c" stroked="f" style="position:absolute;left:1248;top:59;width:614;height:740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215,-63" coordsize="394,394" fillcolor="#ab4e5c" stroked="f" style="position:absolute;left:1248;top:59;width:614;height:740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215,-63" coordsize="394,394" fillcolor="#ab4e5c" stroked="f" style="position:absolute;left:1248;top:59;width:614;height:740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215,-63" coordsize="394,394" fillcolor="#ab4e5c" stroked="f" style="position:absolute;left:1248;top:59;width:614;height:740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215,-63" coordsize="394,394" fillcolor="#ab4e5c" stroked="f" style="position:absolute;left:1248;top:59;width:614;height:740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215,-63" coordsize="394,394" fillcolor="#ab4e5c" stroked="f" style="position:absolute;left:1248;top:59;width:614;height:740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  <v:shape id="shape_0" coordorigin="1215,-63" coordsize="394,394" fillcolor="#ab4e5c" stroked="f" style="position:absolute;left:1248;top:59;width:614;height:740;mso-position-horizontal-relative:page">
                    <w10:wrap type="none"/>
                    <v:fill o:detectmouseclick="t" type="solid" color2="#54b1a3"/>
                    <v:stroke color="#3465a4" joinstyle="round" endcap="flat"/>
                  </v:shape>
                </v:group>
              </v:group>
            </w:pict>
          </mc:Fallback>
        </mc:AlternateContent>
      </w:r>
    </w:p>
    <w:p>
      <w:pPr>
        <w:pStyle w:val="Normal"/>
        <w:spacing w:lineRule="exact" w:line="311" w:before="29" w:after="0"/>
        <w:ind w:left="790" w:right="-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AB4E5C"/>
          <w:sz w:val="28"/>
          <w:szCs w:val="28"/>
        </w:rPr>
        <w:t xml:space="preserve">   </w:t>
      </w:r>
      <w:r>
        <w:rPr>
          <w:rFonts w:eastAsia="Georgia" w:cs="Times New Roman" w:ascii="Times New Roman" w:hAnsi="Times New Roman"/>
          <w:b/>
          <w:bCs/>
          <w:color w:val="AB4E5C"/>
          <w:sz w:val="28"/>
          <w:szCs w:val="28"/>
        </w:rPr>
        <w:t>DECLARETION</w:t>
      </w:r>
    </w:p>
    <w:p>
      <w:pPr>
        <w:pStyle w:val="Normal"/>
        <w:tabs>
          <w:tab w:val="left" w:pos="1430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</w:t>
      </w:r>
      <w:r>
        <w:rPr>
          <w:rFonts w:eastAsia="Georgia" w:cs="Times New Roman" w:ascii="Times New Roman" w:hAnsi="Times New Roman"/>
          <w:color w:val="000000"/>
          <w:sz w:val="24"/>
          <w:szCs w:val="24"/>
        </w:rPr>
        <w:t>I declare that all the information given in this resume as for my knowledge and belief are correct.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2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2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2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20" w:hanging="0"/>
        <w:rPr>
          <w:rFonts w:ascii="Times New Roman" w:hAnsi="Times New Roman" w:eastAsia="Georgia" w:cs="Times New Roman"/>
          <w:color w:val="000000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Georgia" w:cs="Times New Roman" w:ascii="Times New Roman" w:hAnsi="Times New Roman"/>
          <w:color w:val="000000"/>
          <w:sz w:val="24"/>
          <w:szCs w:val="24"/>
        </w:rPr>
        <w:tab/>
        <w:tab/>
        <w:tab/>
        <w:tab/>
        <w:tab/>
        <w:tab/>
        <w:tab/>
        <w:t xml:space="preserve">               </w:t>
        <w:tab/>
        <w:t xml:space="preserve">Siddique </w:t>
      </w:r>
      <w:r>
        <w:rPr>
          <w:rFonts w:cs="Times New Roman" w:ascii="Times New Roman" w:hAnsi="Times New Roman"/>
          <w:sz w:val="24"/>
          <w:szCs w:val="24"/>
        </w:rPr>
        <w:t xml:space="preserve">Mohd. Abdus Samad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20" w:hanging="0"/>
        <w:rPr>
          <w:rFonts w:ascii="Times New Roman" w:hAnsi="Times New Roman" w:eastAsia="Georgia" w:cs="Times New Roman"/>
          <w:sz w:val="20"/>
          <w:szCs w:val="20"/>
        </w:rPr>
      </w:pPr>
      <w:r>
        <w:rPr>
          <w:rFonts w:eastAsia="Georgia" w:cs="Times New Roman" w:ascii="Times New Roman" w:hAnsi="Times New Roman"/>
          <w:sz w:val="20"/>
          <w:szCs w:val="20"/>
        </w:rPr>
      </w:r>
    </w:p>
    <w:sectPr>
      <w:type w:val="nextPage"/>
      <w:pgSz w:w="11920" w:h="16838"/>
      <w:pgMar w:left="1020" w:right="576" w:header="0" w:top="1020" w:footer="0" w:bottom="2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>
        <w:rFonts w:ascii="Times New Roman" w:hAnsi="Times New Roman" w:eastAsia="Times New Roman" w:cs="Times New Roman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Times New Roman"/>
        <w:color w:val="00000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Times New Roman"/>
        <w:color w:val="00000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Times New Roman"/>
        <w:color w:val="00000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Times New Roman"/>
        <w:color w:val="00000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Times New Roman"/>
        <w:color w:val="00000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Times New Roman"/>
        <w:color w:val="00000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Times New Roman"/>
        <w:color w:val="00000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Times New Roman"/>
        <w:color w:val="00000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Times New Roman"/>
        <w:color w:val="000000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Wingdings"/>
        <w:color w:val="00000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Wingdings"/>
        <w:color w:val="00000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Wingdings"/>
        <w:color w:val="00000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Wingdings"/>
        <w:color w:val="00000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Wingdings"/>
        <w:color w:val="00000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Wingdings"/>
        <w:color w:val="00000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Wingdings"/>
        <w:color w:val="00000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Wingdings"/>
        <w:color w:val="00000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Wingdings"/>
        <w:color w:val="000000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cs="Wingdings" w:hint="default"/>
        <w:sz w:val="24"/>
        <w:szCs w:val="24"/>
        <w:rFonts w:cs="OpenSymbol"/>
        <w:color w:val="AB4E5C"/>
        <w:lang w:val="en-US" w:eastAsia="en-U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  <w:color w:val="AB4E5C"/>
        <w:lang w:val="en-US" w:eastAsia="en-U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  <w:color w:val="AB4E5C"/>
        <w:lang w:val="en-US" w:eastAsia="en-U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  <w:color w:val="AB4E5C"/>
        <w:lang w:val="en-US" w:eastAsia="en-U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  <w:color w:val="AB4E5C"/>
        <w:lang w:val="en-US" w:eastAsia="en-U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  <w:color w:val="AB4E5C"/>
        <w:lang w:val="en-US" w:eastAsia="en-U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  <w:color w:val="AB4E5C"/>
        <w:lang w:val="en-US" w:eastAsia="en-U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  <w:color w:val="AB4E5C"/>
        <w:lang w:val="en-US" w:eastAsia="en-U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  <w:color w:val="AB4E5C"/>
        <w:lang w:val="en-US" w:eastAsia="en-US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  <w:color w:val="17365D"/>
        <w:lang w:val="pt-P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  <w:color w:val="000000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cs="Wingdings" w:hint="default"/>
        <w:sz w:val="24"/>
        <w:spacing w:val="-1"/>
        <w:szCs w:val="24"/>
        <w:rFonts w:cs="Wingdings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eastAsia="Georgia" w:cs="Times New Roman"/>
      <w:color w:val="000000"/>
      <w:sz w:val="24"/>
      <w:szCs w:val="24"/>
    </w:rPr>
  </w:style>
  <w:style w:type="character" w:styleId="WW8Num3z0">
    <w:name w:val="WW8Num3z0"/>
    <w:qFormat/>
    <w:rPr>
      <w:rFonts w:ascii="Wingdings" w:hAnsi="Wingdings" w:eastAsia="Georgia" w:cs="Wingdings"/>
      <w:color w:val="000000"/>
      <w:sz w:val="24"/>
      <w:szCs w:val="24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OpenSymbol"/>
    </w:rPr>
  </w:style>
  <w:style w:type="character" w:styleId="WW8Num6z0">
    <w:name w:val="WW8Num6z0"/>
    <w:qFormat/>
    <w:rPr>
      <w:rFonts w:ascii="Wingdings" w:hAnsi="Wingdings" w:cs="OpenSymbol"/>
    </w:rPr>
  </w:style>
  <w:style w:type="character" w:styleId="WW8Num7z0">
    <w:name w:val="WW8Num7z0"/>
    <w:qFormat/>
    <w:rPr>
      <w:rFonts w:ascii="Wingdings" w:hAnsi="Wingdings" w:eastAsia="Georgia" w:cs="OpenSymbol"/>
      <w:color w:val="000000"/>
      <w:sz w:val="24"/>
      <w:szCs w:val="24"/>
    </w:rPr>
  </w:style>
  <w:style w:type="character" w:styleId="WW8Num8z0">
    <w:name w:val="WW8Num8z0"/>
    <w:qFormat/>
    <w:rPr>
      <w:rFonts w:ascii="Wingdings" w:hAnsi="Wingdings" w:eastAsia="Georgia" w:cs="OpenSymbol"/>
      <w:color w:val="000000"/>
      <w:sz w:val="24"/>
      <w:szCs w:val="24"/>
    </w:rPr>
  </w:style>
  <w:style w:type="character" w:styleId="WW8Num9z0">
    <w:name w:val="WW8Num9z0"/>
    <w:qFormat/>
    <w:rPr>
      <w:rFonts w:ascii="Wingdings" w:hAnsi="Wingdings" w:eastAsia="Georgia" w:cs="OpenSymbol"/>
      <w:color w:val="AB4E5C"/>
      <w:sz w:val="24"/>
      <w:szCs w:val="24"/>
      <w:lang w:val="en-US" w:eastAsia="en-US"/>
    </w:rPr>
  </w:style>
  <w:style w:type="character" w:styleId="WW8Num10z0">
    <w:name w:val="WW8Num10z0"/>
    <w:qFormat/>
    <w:rPr>
      <w:rFonts w:ascii="Wingdings" w:hAnsi="Wingdings" w:eastAsia="Georgia" w:cs="OpenSymbol"/>
      <w:color w:val="17365D"/>
      <w:sz w:val="24"/>
      <w:szCs w:val="24"/>
      <w:lang w:val="pt-PT"/>
    </w:rPr>
  </w:style>
  <w:style w:type="character" w:styleId="WW8Num10z1">
    <w:name w:val="WW8Num10z1"/>
    <w:qFormat/>
    <w:rPr>
      <w:rFonts w:ascii="Wingdings" w:hAnsi="Wingdings" w:cs="OpenSymbol"/>
    </w:rPr>
  </w:style>
  <w:style w:type="character" w:styleId="WW8Num11z0">
    <w:name w:val="WW8Num11z0"/>
    <w:qFormat/>
    <w:rPr>
      <w:rFonts w:ascii="Wingdings" w:hAnsi="Wingdings" w:eastAsia="Georgia" w:cs="OpenSymbol"/>
      <w:color w:val="000000"/>
      <w:sz w:val="24"/>
      <w:szCs w:val="24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eastAsia="Georgia" w:cs="Wingdings"/>
      <w:color w:val="000000"/>
      <w:spacing w:val="-1"/>
      <w:sz w:val="24"/>
      <w:szCs w:val="24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Wingdings" w:hAnsi="Wingdings" w:cs="Wingdings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InternetLink">
    <w:name w:val="Internet Link"/>
    <w:rPr>
      <w:color w:val="0000FF"/>
      <w:u w:val="single"/>
    </w:rPr>
  </w:style>
  <w:style w:type="character" w:styleId="BodyTextChar">
    <w:name w:val="Body Text Char"/>
    <w:qFormat/>
    <w:rPr>
      <w:rFonts w:ascii="Arial" w:hAnsi="Arial" w:eastAsia="Times New Roman" w:cs="Arial"/>
      <w:color w:val="000000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eading5Char">
    <w:name w:val="Heading 5 Char"/>
    <w:qFormat/>
    <w:rPr>
      <w:rFonts w:ascii="Calibri" w:hAnsi="Calibri" w:eastAsia="Times New Roman" w:cs="Times New Roman"/>
      <w:b/>
      <w:bCs/>
      <w:i/>
      <w:iCs/>
      <w:sz w:val="26"/>
      <w:szCs w:val="26"/>
      <w:lang w:eastAsia="zh-CN"/>
    </w:rPr>
  </w:style>
  <w:style w:type="character" w:styleId="HeaderChar">
    <w:name w:val="Header Char"/>
    <w:qFormat/>
    <w:rPr>
      <w:rFonts w:ascii="Calibri" w:hAnsi="Calibri" w:eastAsia="Calibri" w:cs="Calibri"/>
      <w:sz w:val="22"/>
      <w:szCs w:val="22"/>
      <w:lang w:eastAsia="zh-CN"/>
    </w:rPr>
  </w:style>
  <w:style w:type="character" w:styleId="FooterChar">
    <w:name w:val="Footer Char"/>
    <w:qFormat/>
    <w:rPr>
      <w:rFonts w:ascii="Calibri" w:hAnsi="Calibri" w:eastAsia="Calibri" w:cs="Calibri"/>
      <w:sz w:val="22"/>
      <w:szCs w:val="22"/>
      <w:lang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;Courier New"/>
      <w:sz w:val="28"/>
      <w:szCs w:val="28"/>
    </w:rPr>
  </w:style>
  <w:style w:type="paragraph" w:styleId="TextBody">
    <w:name w:val="Body Text"/>
    <w:basedOn w:val="Normal"/>
    <w:pPr>
      <w:widowControl/>
      <w:spacing w:lineRule="auto" w:line="240" w:before="0" w:after="0"/>
    </w:pPr>
    <w:rPr>
      <w:rFonts w:ascii="Arial" w:hAnsi="Arial" w:eastAsia="Times New Roman" w:cs="Arial"/>
      <w:color w:val="000000"/>
      <w:sz w:val="20"/>
      <w:szCs w:val="20"/>
    </w:rPr>
  </w:style>
  <w:style w:type="paragraph" w:styleId="List">
    <w:name w:val="List"/>
    <w:basedOn w:val="TextBody"/>
    <w:pPr/>
    <w:rPr>
      <w:rFonts w:cs="Mangal;Courier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;Courier New"/>
    </w:rPr>
  </w:style>
  <w:style w:type="paragraph" w:styleId="ListParagraph">
    <w:name w:val="List Paragraph"/>
    <w:basedOn w:val="Normal"/>
    <w:qFormat/>
    <w:pPr>
      <w:widowControl/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atifsaamad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3077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2017-10-09T21:51:00Z</dcterms:created>
  <dc:creator>node8</dc:creator>
  <dc:description/>
  <cp:keywords/>
  <dc:language>en-US</dc:language>
  <cp:lastModifiedBy>asus</cp:lastModifiedBy>
  <cp:lastPrinted>2016-09-05T14:30:00Z</cp:lastPrinted>
  <dcterms:modified xsi:type="dcterms:W3CDTF">2018-03-26T11:26:00Z</dcterms:modified>
  <cp:revision>15</cp:revision>
  <dc:subject/>
  <dc:title>CV_design_15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2013-02-20T06:00:00Z</vt:filetime>
  </property>
  <property fmtid="{D5CDD505-2E9C-101B-9397-08002B2CF9AE}" pid="3" name="LastSaved">
    <vt:filetime>2013-02-20T06:00:00Z</vt:filetime>
  </property>
</Properties>
</file>